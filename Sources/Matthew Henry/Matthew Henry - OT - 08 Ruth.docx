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9A2" w:rsidRPr="0036548A" w:rsidRDefault="0036548A">
      <w:pPr>
        <w:pStyle w:val="Plattetekst"/>
        <w:spacing w:before="53"/>
        <w:ind w:left="1627" w:right="1619"/>
        <w:jc w:val="center"/>
        <w:rPr>
          <w:lang w:val="nl-NL"/>
        </w:rPr>
      </w:pPr>
      <w:bookmarkStart w:id="0" w:name="ruth"/>
      <w:bookmarkStart w:id="1" w:name="intro"/>
      <w:bookmarkEnd w:id="0"/>
      <w:bookmarkEnd w:id="1"/>
      <w:r w:rsidRPr="0036548A">
        <w:rPr>
          <w:lang w:val="nl-NL"/>
        </w:rPr>
        <w:t>RUTH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Plattetekst"/>
        <w:spacing w:line="259" w:lineRule="auto"/>
        <w:ind w:left="1627" w:right="1683"/>
        <w:jc w:val="center"/>
        <w:rPr>
          <w:lang w:val="nl-NL"/>
        </w:rPr>
      </w:pPr>
      <w:r w:rsidRPr="0036548A">
        <w:rPr>
          <w:lang w:val="nl-NL"/>
        </w:rPr>
        <w:t>EEN VERKLARING MET PRAKTISCHE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OPMERKINGEN VAN HET BOEK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RUTH.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36548A">
        <w:rPr>
          <w:lang w:val="nl-NL"/>
        </w:rPr>
        <w:t>Deze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2"/>
          <w:lang w:val="nl-NL"/>
        </w:rPr>
        <w:t>korte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4"/>
          <w:lang w:val="nl-NL"/>
        </w:rPr>
        <w:t>geschiedenis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5"/>
          <w:lang w:val="nl-NL"/>
        </w:rPr>
        <w:t>huiselijke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4"/>
          <w:lang w:val="nl-NL"/>
        </w:rPr>
        <w:t>aangelegenheden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5"/>
          <w:lang w:val="nl-NL"/>
        </w:rPr>
        <w:t>van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5"/>
          <w:lang w:val="nl-NL"/>
        </w:rPr>
        <w:t>een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7"/>
          <w:lang w:val="nl-NL"/>
        </w:rPr>
        <w:t>particulier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6"/>
          <w:lang w:val="nl-NL"/>
        </w:rPr>
        <w:t>gezin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6"/>
          <w:lang w:val="nl-NL"/>
        </w:rPr>
        <w:t>volgt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7"/>
          <w:lang w:val="nl-NL"/>
        </w:rPr>
        <w:t xml:space="preserve">gevoeglijk </w:t>
      </w:r>
      <w:r w:rsidRPr="0036548A">
        <w:rPr>
          <w:lang w:val="nl-NL"/>
        </w:rPr>
        <w:t xml:space="preserve">op het boek der Richteren daar de gebeurtenissen, </w:t>
      </w:r>
      <w:r w:rsidRPr="0036548A">
        <w:rPr>
          <w:spacing w:val="-4"/>
          <w:lang w:val="nl-NL"/>
        </w:rPr>
        <w:t xml:space="preserve">hier </w:t>
      </w:r>
      <w:r w:rsidRPr="0036548A">
        <w:rPr>
          <w:lang w:val="nl-NL"/>
        </w:rPr>
        <w:t xml:space="preserve">verhaald, plaatshadden </w:t>
      </w:r>
      <w:r w:rsidRPr="0036548A">
        <w:rPr>
          <w:spacing w:val="-5"/>
          <w:lang w:val="nl-NL"/>
        </w:rPr>
        <w:t xml:space="preserve">in </w:t>
      </w:r>
      <w:r w:rsidRPr="0036548A">
        <w:rPr>
          <w:lang w:val="nl-NL"/>
        </w:rPr>
        <w:t xml:space="preserve">de dagen </w:t>
      </w:r>
      <w:r w:rsidRPr="0036548A">
        <w:rPr>
          <w:spacing w:val="-2"/>
          <w:lang w:val="nl-NL"/>
        </w:rPr>
        <w:t xml:space="preserve">der </w:t>
      </w:r>
      <w:r w:rsidRPr="0036548A">
        <w:rPr>
          <w:lang w:val="nl-NL"/>
        </w:rPr>
        <w:t>richteren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gaat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2"/>
          <w:lang w:val="nl-NL"/>
        </w:rPr>
        <w:t>ook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4"/>
          <w:lang w:val="nl-NL"/>
        </w:rPr>
        <w:t>gevoeglijk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aan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boeken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Samuel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vooraf,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omdat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aan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4"/>
          <w:lang w:val="nl-NL"/>
        </w:rPr>
        <w:t>einde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2"/>
          <w:lang w:val="nl-NL"/>
        </w:rPr>
        <w:t xml:space="preserve">van </w:t>
      </w:r>
      <w:r w:rsidRPr="0036548A">
        <w:rPr>
          <w:spacing w:val="-4"/>
          <w:lang w:val="nl-NL"/>
        </w:rPr>
        <w:t xml:space="preserve">David </w:t>
      </w:r>
      <w:r w:rsidRPr="0036548A">
        <w:rPr>
          <w:spacing w:val="-6"/>
          <w:lang w:val="nl-NL"/>
        </w:rPr>
        <w:t xml:space="preserve">ingeleid </w:t>
      </w:r>
      <w:r w:rsidRPr="0036548A">
        <w:rPr>
          <w:spacing w:val="2"/>
          <w:lang w:val="nl-NL"/>
        </w:rPr>
        <w:t xml:space="preserve">wordt. </w:t>
      </w:r>
      <w:r w:rsidRPr="0036548A">
        <w:rPr>
          <w:lang w:val="nl-NL"/>
        </w:rPr>
        <w:t xml:space="preserve">De Joden </w:t>
      </w:r>
      <w:r w:rsidRPr="0036548A">
        <w:rPr>
          <w:spacing w:val="-3"/>
          <w:lang w:val="nl-NL"/>
        </w:rPr>
        <w:t xml:space="preserve">scheiden </w:t>
      </w:r>
      <w:r w:rsidRPr="0036548A">
        <w:rPr>
          <w:lang w:val="nl-NL"/>
        </w:rPr>
        <w:t xml:space="preserve">het echter in hun Bijbels van beide deze boeken, en </w:t>
      </w:r>
      <w:r w:rsidRPr="0036548A">
        <w:rPr>
          <w:spacing w:val="-3"/>
          <w:lang w:val="nl-NL"/>
        </w:rPr>
        <w:t>maken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3"/>
          <w:lang w:val="nl-NL"/>
        </w:rPr>
        <w:t>tot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6"/>
          <w:lang w:val="nl-NL"/>
        </w:rPr>
        <w:t>vijf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4"/>
          <w:lang w:val="nl-NL"/>
        </w:rPr>
        <w:t>megilloth,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2"/>
          <w:lang w:val="nl-NL"/>
        </w:rPr>
        <w:t>of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3"/>
          <w:lang w:val="nl-NL"/>
        </w:rPr>
        <w:t>rollen,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aan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4"/>
          <w:lang w:val="nl-NL"/>
        </w:rPr>
        <w:t>einde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6"/>
          <w:lang w:val="nl-NL"/>
        </w:rPr>
        <w:t>bij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3"/>
          <w:lang w:val="nl-NL"/>
        </w:rPr>
        <w:t>elkaar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plaatsen,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wel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10"/>
          <w:lang w:val="nl-NL"/>
        </w:rPr>
        <w:t xml:space="preserve">in </w:t>
      </w:r>
      <w:r w:rsidRPr="0036548A">
        <w:rPr>
          <w:lang w:val="nl-NL"/>
        </w:rPr>
        <w:t>deze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volgorde: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Hooglied,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Ruth,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4"/>
          <w:lang w:val="nl-NL"/>
        </w:rPr>
        <w:t>Klaagliederen,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Prediker,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Esther.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5"/>
          <w:lang w:val="nl-NL"/>
        </w:rPr>
        <w:t xml:space="preserve">waarschijnlijk </w:t>
      </w:r>
      <w:r w:rsidRPr="0036548A">
        <w:rPr>
          <w:lang w:val="nl-NL"/>
        </w:rPr>
        <w:t>dat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Samuel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4"/>
          <w:lang w:val="nl-NL"/>
        </w:rPr>
        <w:t>schrijver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5"/>
          <w:lang w:val="nl-NL"/>
        </w:rPr>
        <w:t>dit</w:t>
      </w:r>
      <w:r w:rsidRPr="0036548A">
        <w:rPr>
          <w:spacing w:val="-1"/>
          <w:lang w:val="nl-NL"/>
        </w:rPr>
        <w:t xml:space="preserve"> </w:t>
      </w:r>
      <w:r w:rsidRPr="0036548A">
        <w:rPr>
          <w:lang w:val="nl-NL"/>
        </w:rPr>
        <w:t>boek.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5"/>
          <w:lang w:val="nl-NL"/>
        </w:rPr>
        <w:t xml:space="preserve"> </w:t>
      </w:r>
      <w:r w:rsidRPr="0036548A">
        <w:rPr>
          <w:spacing w:val="-4"/>
          <w:lang w:val="nl-NL"/>
        </w:rPr>
        <w:t>verhaalt</w:t>
      </w:r>
      <w:r w:rsidRPr="0036548A">
        <w:rPr>
          <w:spacing w:val="1"/>
          <w:lang w:val="nl-NL"/>
        </w:rPr>
        <w:t xml:space="preserve"> </w:t>
      </w:r>
      <w:r w:rsidRPr="0036548A">
        <w:rPr>
          <w:lang w:val="nl-NL"/>
        </w:rPr>
        <w:t>geen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wonderen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2"/>
          <w:lang w:val="nl-NL"/>
        </w:rPr>
        <w:t>of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wetten, geen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oorlogen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 xml:space="preserve">en </w:t>
      </w:r>
      <w:r w:rsidRPr="0036548A">
        <w:rPr>
          <w:spacing w:val="-3"/>
          <w:lang w:val="nl-NL"/>
        </w:rPr>
        <w:t>overwinningen,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geen</w:t>
      </w:r>
      <w:r w:rsidRPr="0036548A">
        <w:rPr>
          <w:spacing w:val="-35"/>
          <w:lang w:val="nl-NL"/>
        </w:rPr>
        <w:t xml:space="preserve"> </w:t>
      </w:r>
      <w:r w:rsidRPr="0036548A">
        <w:rPr>
          <w:lang w:val="nl-NL"/>
        </w:rPr>
        <w:t>staatsomwentelingen,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3"/>
          <w:lang w:val="nl-NL"/>
        </w:rPr>
        <w:t>maar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4"/>
          <w:lang w:val="nl-NL"/>
        </w:rPr>
        <w:t>eerst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4"/>
          <w:lang w:val="nl-NL"/>
        </w:rPr>
        <w:t>beproeving,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4"/>
          <w:lang w:val="nl-NL"/>
        </w:rPr>
        <w:t>daarna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4"/>
          <w:lang w:val="nl-NL"/>
        </w:rPr>
        <w:t>vertroosting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4"/>
          <w:lang w:val="nl-NL"/>
        </w:rPr>
        <w:t xml:space="preserve">van Naomi, </w:t>
      </w:r>
      <w:r w:rsidRPr="0036548A">
        <w:rPr>
          <w:lang w:val="nl-NL"/>
        </w:rPr>
        <w:t xml:space="preserve">eerst de </w:t>
      </w:r>
      <w:r w:rsidRPr="0036548A">
        <w:rPr>
          <w:spacing w:val="-3"/>
          <w:lang w:val="nl-NL"/>
        </w:rPr>
        <w:t xml:space="preserve">bekering </w:t>
      </w:r>
      <w:r w:rsidRPr="0036548A">
        <w:rPr>
          <w:lang w:val="nl-NL"/>
        </w:rPr>
        <w:t xml:space="preserve">en daarna de verhoging van Ruth. Veel zulke gebeurtenissen zijn </w:t>
      </w:r>
      <w:r w:rsidRPr="0036548A">
        <w:rPr>
          <w:spacing w:val="-3"/>
          <w:lang w:val="nl-NL"/>
        </w:rPr>
        <w:t>voorgevallen,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5"/>
          <w:lang w:val="nl-NL"/>
        </w:rPr>
        <w:t>wij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5"/>
          <w:lang w:val="nl-NL"/>
        </w:rPr>
        <w:t>misschien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even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3"/>
          <w:lang w:val="nl-NL"/>
        </w:rPr>
        <w:t>waardig</w:t>
      </w:r>
      <w:r w:rsidRPr="0036548A">
        <w:rPr>
          <w:spacing w:val="-6"/>
          <w:lang w:val="nl-NL"/>
        </w:rPr>
        <w:t xml:space="preserve"> </w:t>
      </w:r>
      <w:r w:rsidRPr="0036548A">
        <w:rPr>
          <w:spacing w:val="-4"/>
          <w:lang w:val="nl-NL"/>
        </w:rPr>
        <w:t>vinden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5"/>
          <w:lang w:val="nl-NL"/>
        </w:rPr>
        <w:t>vermeld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worden.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Maar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God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oordeelde het goed en gepast dat deze ter onzer kennis zou gebracht worden, en zelfs gewone geschiedschrijvers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achten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zich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vrij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om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hun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onderwerp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kiezer.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doel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dit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boek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2"/>
          <w:lang w:val="nl-NL"/>
        </w:rPr>
        <w:t>is: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23"/>
        </w:numPr>
        <w:tabs>
          <w:tab w:val="left" w:pos="34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4"/>
          <w:sz w:val="24"/>
          <w:lang w:val="nl-NL"/>
        </w:rPr>
        <w:t xml:space="preserve">Ons </w:t>
      </w:r>
      <w:r w:rsidRPr="0036548A">
        <w:rPr>
          <w:rFonts w:ascii="Times New Roman"/>
          <w:sz w:val="24"/>
          <w:lang w:val="nl-NL"/>
        </w:rPr>
        <w:t xml:space="preserve">te </w:t>
      </w:r>
      <w:r w:rsidRPr="0036548A">
        <w:rPr>
          <w:rFonts w:ascii="Times New Roman"/>
          <w:spacing w:val="-4"/>
          <w:sz w:val="24"/>
          <w:lang w:val="nl-NL"/>
        </w:rPr>
        <w:t xml:space="preserve">wijzen </w:t>
      </w:r>
      <w:r w:rsidRPr="0036548A">
        <w:rPr>
          <w:rFonts w:ascii="Times New Roman"/>
          <w:sz w:val="24"/>
          <w:lang w:val="nl-NL"/>
        </w:rPr>
        <w:t xml:space="preserve">op Gods </w:t>
      </w:r>
      <w:r w:rsidRPr="0036548A">
        <w:rPr>
          <w:rFonts w:ascii="Times New Roman"/>
          <w:spacing w:val="-3"/>
          <w:sz w:val="24"/>
          <w:lang w:val="nl-NL"/>
        </w:rPr>
        <w:t xml:space="preserve">voorzienigheid, </w:t>
      </w:r>
      <w:r w:rsidRPr="0036548A">
        <w:rPr>
          <w:rFonts w:ascii="Times New Roman"/>
          <w:sz w:val="24"/>
          <w:lang w:val="nl-NL"/>
        </w:rPr>
        <w:t xml:space="preserve">ons te tonen hoe </w:t>
      </w:r>
      <w:r w:rsidRPr="0036548A">
        <w:rPr>
          <w:rFonts w:asci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/>
          <w:spacing w:val="-3"/>
          <w:sz w:val="24"/>
          <w:lang w:val="nl-NL"/>
        </w:rPr>
        <w:t xml:space="preserve">bekend </w:t>
      </w:r>
      <w:r w:rsidRPr="0036548A">
        <w:rPr>
          <w:rFonts w:ascii="Times New Roman"/>
          <w:spacing w:val="-4"/>
          <w:sz w:val="24"/>
          <w:lang w:val="nl-NL"/>
        </w:rPr>
        <w:t xml:space="preserve">is </w:t>
      </w:r>
      <w:r w:rsidRPr="0036548A">
        <w:rPr>
          <w:rFonts w:ascii="Times New Roman"/>
          <w:spacing w:val="-3"/>
          <w:sz w:val="24"/>
          <w:lang w:val="nl-NL"/>
        </w:rPr>
        <w:t xml:space="preserve">met </w:t>
      </w:r>
      <w:r w:rsidRPr="0036548A">
        <w:rPr>
          <w:rFonts w:ascii="Times New Roman"/>
          <w:sz w:val="24"/>
          <w:lang w:val="nl-NL"/>
        </w:rPr>
        <w:t xml:space="preserve">onze bijzondere </w:t>
      </w:r>
      <w:r w:rsidRPr="0036548A">
        <w:rPr>
          <w:rFonts w:ascii="Times New Roman"/>
          <w:spacing w:val="-3"/>
          <w:sz w:val="24"/>
          <w:lang w:val="nl-NL"/>
        </w:rPr>
        <w:t>aangelegenheden,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ons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leren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alles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oog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gericht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houden,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God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erkennen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10"/>
          <w:sz w:val="24"/>
          <w:lang w:val="nl-NL"/>
        </w:rPr>
        <w:t xml:space="preserve">in </w:t>
      </w:r>
      <w:r w:rsidRPr="0036548A">
        <w:rPr>
          <w:rFonts w:ascii="Times New Roman"/>
          <w:sz w:val="24"/>
          <w:lang w:val="nl-NL"/>
        </w:rPr>
        <w:t>al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onze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wegen,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alle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gebeurtenissen,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ons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betreffen.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Samuel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2:7,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8;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Psalm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113:7-9.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23"/>
        </w:numPr>
        <w:tabs>
          <w:tab w:val="left" w:pos="395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4"/>
          <w:sz w:val="24"/>
          <w:lang w:val="nl-NL"/>
        </w:rPr>
        <w:t>Ons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Christus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leiden,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Ruth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afstamde;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gedeelte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stamboom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eindigt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 xml:space="preserve">dit </w:t>
      </w:r>
      <w:r w:rsidRPr="0036548A">
        <w:rPr>
          <w:rFonts w:ascii="Times New Roman"/>
          <w:sz w:val="24"/>
          <w:lang w:val="nl-NL"/>
        </w:rPr>
        <w:t>boek,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vanwaar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overgebracht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Mattheus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1.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bekering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Ruth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Moabietische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hare </w:t>
      </w:r>
      <w:r w:rsidRPr="0036548A">
        <w:rPr>
          <w:rFonts w:ascii="Times New Roman"/>
          <w:spacing w:val="-5"/>
          <w:sz w:val="24"/>
          <w:lang w:val="nl-NL"/>
        </w:rPr>
        <w:t>vermelding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geslachtslijst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Messias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hebben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wij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type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roeping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der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heidenen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ter bestemder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tijd,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gemeenschap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Christus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Jezus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onzen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Heere.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beproeving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Naomi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Ruth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hebben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wij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bericht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Hoofdstuk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1.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Voorbeelden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hare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naarstigheid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nederigheid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in </w:t>
      </w:r>
      <w:r w:rsidRPr="0036548A">
        <w:rPr>
          <w:rFonts w:ascii="Times New Roman"/>
          <w:sz w:val="24"/>
          <w:lang w:val="nl-NL"/>
        </w:rPr>
        <w:t>Hoofdstuk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2.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verwantschap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komen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met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Hoofdstuk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3.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gelukkige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vestiging hierdoor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Hoofdstuk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4.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laat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ons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ons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herinneren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toneel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der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gebeurtenis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Bethlehem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is,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 stad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waarin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onze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Verlosser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is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geboren.</w:t>
      </w:r>
    </w:p>
    <w:p w:rsidR="00A209A2" w:rsidRPr="0036548A" w:rsidRDefault="00A209A2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A209A2" w:rsidRPr="0036548A">
          <w:pgSz w:w="11900" w:h="16840"/>
          <w:pgMar w:top="1380" w:right="130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/>
        <w:ind w:left="115"/>
        <w:jc w:val="both"/>
        <w:rPr>
          <w:lang w:val="nl-NL"/>
        </w:rPr>
      </w:pPr>
      <w:bookmarkStart w:id="2" w:name="1"/>
      <w:bookmarkEnd w:id="2"/>
      <w:r w:rsidRPr="0036548A">
        <w:rPr>
          <w:lang w:val="nl-NL"/>
        </w:rPr>
        <w:lastRenderedPageBreak/>
        <w:t>HOOFDSTUK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1.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22"/>
        </w:numPr>
        <w:tabs>
          <w:tab w:val="left" w:pos="275"/>
        </w:tabs>
        <w:spacing w:line="261" w:lineRule="auto"/>
        <w:ind w:right="2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In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dagen,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als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richters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richtten,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geschiedde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het,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honger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land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was;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4"/>
          <w:sz w:val="24"/>
          <w:lang w:val="nl-NL"/>
        </w:rPr>
        <w:t>daarom</w:t>
      </w:r>
      <w:r>
        <w:rPr>
          <w:rFonts w:ascii="Times New Roman"/>
          <w:spacing w:val="4"/>
          <w:sz w:val="24"/>
          <w:lang w:val="nl-NL"/>
        </w:rPr>
        <w:t xml:space="preserve"> </w:t>
      </w:r>
      <w:r w:rsidRPr="0036548A">
        <w:rPr>
          <w:rFonts w:ascii="Times New Roman"/>
          <w:spacing w:val="4"/>
          <w:sz w:val="24"/>
          <w:lang w:val="nl-NL"/>
        </w:rPr>
        <w:t xml:space="preserve">toog </w:t>
      </w:r>
      <w:r w:rsidRPr="0036548A">
        <w:rPr>
          <w:rFonts w:ascii="Times New Roman"/>
          <w:sz w:val="24"/>
          <w:lang w:val="nl-NL"/>
        </w:rPr>
        <w:t xml:space="preserve">een </w:t>
      </w:r>
      <w:r w:rsidRPr="0036548A">
        <w:rPr>
          <w:rFonts w:ascii="Times New Roman"/>
          <w:spacing w:val="-3"/>
          <w:sz w:val="24"/>
          <w:lang w:val="nl-NL"/>
        </w:rPr>
        <w:t xml:space="preserve">man </w:t>
      </w:r>
      <w:r w:rsidRPr="0036548A">
        <w:rPr>
          <w:rFonts w:ascii="Times New Roman"/>
          <w:sz w:val="24"/>
          <w:lang w:val="nl-NL"/>
        </w:rPr>
        <w:t xml:space="preserve">van </w:t>
      </w:r>
      <w:r w:rsidRPr="0036548A">
        <w:rPr>
          <w:rFonts w:ascii="Times New Roman"/>
          <w:spacing w:val="-3"/>
          <w:sz w:val="24"/>
          <w:lang w:val="nl-NL"/>
        </w:rPr>
        <w:t xml:space="preserve">Bethlehem-Juda, </w:t>
      </w:r>
      <w:r w:rsidRPr="0036548A">
        <w:rPr>
          <w:rFonts w:ascii="Times New Roman"/>
          <w:spacing w:val="2"/>
          <w:sz w:val="24"/>
          <w:lang w:val="nl-NL"/>
        </w:rPr>
        <w:t xml:space="preserve">om </w:t>
      </w:r>
      <w:r w:rsidRPr="0036548A">
        <w:rPr>
          <w:rFonts w:ascii="Times New Roman"/>
          <w:spacing w:val="-4"/>
          <w:sz w:val="24"/>
          <w:lang w:val="nl-NL"/>
        </w:rPr>
        <w:t xml:space="preserve">als vreemdeling </w:t>
      </w:r>
      <w:r w:rsidRPr="0036548A">
        <w:rPr>
          <w:rFonts w:ascii="Times New Roman"/>
          <w:sz w:val="24"/>
          <w:lang w:val="nl-NL"/>
        </w:rPr>
        <w:t xml:space="preserve">te verkeren </w:t>
      </w:r>
      <w:r w:rsidRPr="0036548A">
        <w:rPr>
          <w:rFonts w:ascii="Times New Roman"/>
          <w:spacing w:val="-5"/>
          <w:sz w:val="24"/>
          <w:lang w:val="nl-NL"/>
        </w:rPr>
        <w:t xml:space="preserve">in </w:t>
      </w:r>
      <w:r w:rsidRPr="0036548A">
        <w:rPr>
          <w:rFonts w:ascii="Times New Roman"/>
          <w:sz w:val="24"/>
          <w:lang w:val="nl-NL"/>
        </w:rPr>
        <w:t xml:space="preserve">de </w:t>
      </w:r>
      <w:r w:rsidRPr="0036548A">
        <w:rPr>
          <w:rFonts w:ascii="Times New Roman"/>
          <w:spacing w:val="-3"/>
          <w:sz w:val="24"/>
          <w:lang w:val="nl-NL"/>
        </w:rPr>
        <w:t xml:space="preserve">velden </w:t>
      </w:r>
      <w:r w:rsidRPr="0036548A">
        <w:rPr>
          <w:rFonts w:ascii="Times New Roman"/>
          <w:sz w:val="24"/>
          <w:lang w:val="nl-NL"/>
        </w:rPr>
        <w:t xml:space="preserve">Moabs, </w:t>
      </w:r>
      <w:r w:rsidRPr="0036548A">
        <w:rPr>
          <w:rFonts w:ascii="Times New Roman"/>
          <w:spacing w:val="-6"/>
          <w:sz w:val="24"/>
          <w:lang w:val="nl-NL"/>
        </w:rPr>
        <w:t xml:space="preserve">hij, </w:t>
      </w:r>
      <w:r w:rsidRPr="0036548A">
        <w:rPr>
          <w:rFonts w:ascii="Times New Roman"/>
          <w:sz w:val="24"/>
          <w:lang w:val="nl-NL"/>
        </w:rPr>
        <w:t xml:space="preserve">en </w:t>
      </w:r>
      <w:r w:rsidRPr="0036548A">
        <w:rPr>
          <w:rFonts w:ascii="Times New Roman"/>
          <w:spacing w:val="-8"/>
          <w:sz w:val="24"/>
          <w:lang w:val="nl-NL"/>
        </w:rPr>
        <w:t xml:space="preserve">zijn </w:t>
      </w:r>
      <w:r w:rsidRPr="0036548A">
        <w:rPr>
          <w:rFonts w:ascii="Times New Roman"/>
          <w:sz w:val="24"/>
          <w:lang w:val="nl-NL"/>
        </w:rPr>
        <w:t>huisvrouw, en zijn twee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>zonen.</w:t>
      </w:r>
    </w:p>
    <w:p w:rsidR="00A209A2" w:rsidRPr="0036548A" w:rsidRDefault="0036548A">
      <w:pPr>
        <w:pStyle w:val="Lijstalinea"/>
        <w:numPr>
          <w:ilvl w:val="0"/>
          <w:numId w:val="22"/>
        </w:numPr>
        <w:tabs>
          <w:tab w:val="left" w:pos="289"/>
        </w:tabs>
        <w:spacing w:line="261" w:lineRule="auto"/>
        <w:ind w:right="27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naam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nu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dezes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mans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Elimelech,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naam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zijner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huisvrouw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Naomi,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naam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 xml:space="preserve">zijner </w:t>
      </w:r>
      <w:r w:rsidRPr="0036548A">
        <w:rPr>
          <w:rFonts w:ascii="Times New Roman"/>
          <w:sz w:val="24"/>
          <w:lang w:val="nl-NL"/>
        </w:rPr>
        <w:t>twee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zonen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Machlon</w:t>
      </w:r>
      <w:r w:rsidRPr="0036548A">
        <w:rPr>
          <w:rFonts w:ascii="Times New Roman"/>
          <w:spacing w:val="-4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Chiljon,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Efrathers,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Bethlehem-Juda;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zij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kwamen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velden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Moabs, </w:t>
      </w:r>
      <w:r w:rsidRPr="0036548A">
        <w:rPr>
          <w:rFonts w:ascii="Times New Roman"/>
          <w:sz w:val="24"/>
          <w:lang w:val="nl-NL"/>
        </w:rPr>
        <w:t xml:space="preserve">en </w:t>
      </w:r>
      <w:r w:rsidRPr="0036548A">
        <w:rPr>
          <w:rFonts w:ascii="Times New Roman"/>
          <w:spacing w:val="-3"/>
          <w:sz w:val="24"/>
          <w:lang w:val="nl-NL"/>
        </w:rPr>
        <w:t>bleven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aldaar.</w:t>
      </w:r>
    </w:p>
    <w:p w:rsidR="00A209A2" w:rsidRPr="0036548A" w:rsidRDefault="0036548A">
      <w:pPr>
        <w:pStyle w:val="Lijstalinea"/>
        <w:numPr>
          <w:ilvl w:val="0"/>
          <w:numId w:val="22"/>
        </w:numPr>
        <w:tabs>
          <w:tab w:val="left" w:pos="297"/>
        </w:tabs>
        <w:spacing w:before="2"/>
        <w:ind w:left="296" w:hanging="18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 xml:space="preserve">En </w:t>
      </w:r>
      <w:r w:rsidRPr="0036548A">
        <w:rPr>
          <w:rFonts w:ascii="Times New Roman"/>
          <w:spacing w:val="-3"/>
          <w:sz w:val="24"/>
          <w:lang w:val="nl-NL"/>
        </w:rPr>
        <w:t xml:space="preserve">Elimelech, </w:t>
      </w:r>
      <w:r w:rsidRPr="0036548A">
        <w:rPr>
          <w:rFonts w:ascii="Times New Roman"/>
          <w:sz w:val="24"/>
          <w:lang w:val="nl-NL"/>
        </w:rPr>
        <w:t xml:space="preserve">de man van </w:t>
      </w:r>
      <w:r w:rsidRPr="0036548A">
        <w:rPr>
          <w:rFonts w:ascii="Times New Roman"/>
          <w:spacing w:val="-3"/>
          <w:sz w:val="24"/>
          <w:lang w:val="nl-NL"/>
        </w:rPr>
        <w:t xml:space="preserve">Naomi, stierf; maar </w:t>
      </w:r>
      <w:r w:rsidRPr="0036548A">
        <w:rPr>
          <w:rFonts w:ascii="Times New Roman"/>
          <w:sz w:val="24"/>
          <w:lang w:val="nl-NL"/>
        </w:rPr>
        <w:t xml:space="preserve">zij </w:t>
      </w:r>
      <w:r w:rsidRPr="0036548A">
        <w:rPr>
          <w:rFonts w:ascii="Times New Roman"/>
          <w:spacing w:val="-3"/>
          <w:sz w:val="24"/>
          <w:lang w:val="nl-NL"/>
        </w:rPr>
        <w:t xml:space="preserve">werd overgelaten </w:t>
      </w:r>
      <w:r w:rsidRPr="0036548A">
        <w:rPr>
          <w:rFonts w:ascii="Times New Roman"/>
          <w:sz w:val="24"/>
          <w:lang w:val="nl-NL"/>
        </w:rPr>
        <w:t xml:space="preserve">met </w:t>
      </w:r>
      <w:r w:rsidRPr="0036548A">
        <w:rPr>
          <w:rFonts w:ascii="Times New Roman"/>
          <w:spacing w:val="-3"/>
          <w:sz w:val="24"/>
          <w:lang w:val="nl-NL"/>
        </w:rPr>
        <w:t>haar twee</w:t>
      </w:r>
      <w:r w:rsidRPr="0036548A">
        <w:rPr>
          <w:rFonts w:ascii="Times New Roman"/>
          <w:spacing w:val="1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zonen.</w:t>
      </w:r>
    </w:p>
    <w:p w:rsidR="00A209A2" w:rsidRPr="0036548A" w:rsidRDefault="0036548A">
      <w:pPr>
        <w:pStyle w:val="Lijstalinea"/>
        <w:numPr>
          <w:ilvl w:val="0"/>
          <w:numId w:val="22"/>
        </w:numPr>
        <w:tabs>
          <w:tab w:val="left" w:pos="280"/>
        </w:tabs>
        <w:spacing w:before="21" w:line="264" w:lineRule="auto"/>
        <w:ind w:right="26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namen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zich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Moabietische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vrouwen;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naam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der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ene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Orpa,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naam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der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andere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Ruth; en zij </w:t>
      </w:r>
      <w:r w:rsidRPr="0036548A">
        <w:rPr>
          <w:rFonts w:ascii="Times New Roman"/>
          <w:spacing w:val="-3"/>
          <w:sz w:val="24"/>
          <w:lang w:val="nl-NL"/>
        </w:rPr>
        <w:t>bleven aldaar omtrent tien</w:t>
      </w:r>
      <w:r w:rsidRPr="0036548A">
        <w:rPr>
          <w:rFonts w:ascii="Times New Roman"/>
          <w:spacing w:val="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jaren.</w:t>
      </w:r>
    </w:p>
    <w:p w:rsidR="00A209A2" w:rsidRPr="0036548A" w:rsidRDefault="0036548A">
      <w:pPr>
        <w:pStyle w:val="Lijstalinea"/>
        <w:numPr>
          <w:ilvl w:val="0"/>
          <w:numId w:val="22"/>
        </w:numPr>
        <w:tabs>
          <w:tab w:val="left" w:pos="284"/>
        </w:tabs>
        <w:spacing w:line="264" w:lineRule="auto"/>
        <w:ind w:right="26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twee,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Machlon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Chiljon,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stierven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ook;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alzo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werd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deze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vrouw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overgelaten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twee </w:t>
      </w:r>
      <w:r w:rsidRPr="0036548A">
        <w:rPr>
          <w:rFonts w:ascii="Times New Roman"/>
          <w:spacing w:val="-3"/>
          <w:sz w:val="24"/>
          <w:lang w:val="nl-NL"/>
        </w:rPr>
        <w:t xml:space="preserve">zonen </w:t>
      </w:r>
      <w:r w:rsidRPr="0036548A">
        <w:rPr>
          <w:rFonts w:ascii="Times New Roman"/>
          <w:sz w:val="24"/>
          <w:lang w:val="nl-NL"/>
        </w:rPr>
        <w:t xml:space="preserve">en na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man.</w:t>
      </w:r>
    </w:p>
    <w:p w:rsidR="00A209A2" w:rsidRPr="0036548A" w:rsidRDefault="0036548A">
      <w:pPr>
        <w:pStyle w:val="Lijstalinea"/>
        <w:numPr>
          <w:ilvl w:val="0"/>
          <w:numId w:val="22"/>
        </w:numPr>
        <w:tabs>
          <w:tab w:val="left" w:pos="275"/>
        </w:tabs>
        <w:spacing w:line="261" w:lineRule="auto"/>
        <w:ind w:right="10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Toen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maakte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zich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met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schoondochters,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keerde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weder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uit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velden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Moab;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want </w:t>
      </w:r>
      <w:r w:rsidRPr="0036548A">
        <w:rPr>
          <w:rFonts w:ascii="Times New Roman"/>
          <w:sz w:val="24"/>
          <w:lang w:val="nl-NL"/>
        </w:rPr>
        <w:t>zij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gehoord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in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land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Moab,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HEERE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Zijn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volk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bezocht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had,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gevende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hun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 xml:space="preserve">brood. </w:t>
      </w:r>
      <w:r w:rsidRPr="0036548A">
        <w:rPr>
          <w:rFonts w:ascii="Times New Roman"/>
          <w:sz w:val="24"/>
          <w:lang w:val="nl-NL"/>
        </w:rPr>
        <w:t xml:space="preserve">7 Daarom </w:t>
      </w:r>
      <w:r w:rsidRPr="0036548A">
        <w:rPr>
          <w:rFonts w:ascii="Times New Roman"/>
          <w:spacing w:val="-4"/>
          <w:sz w:val="24"/>
          <w:lang w:val="nl-NL"/>
        </w:rPr>
        <w:t xml:space="preserve">ging </w:t>
      </w:r>
      <w:r w:rsidRPr="0036548A">
        <w:rPr>
          <w:rFonts w:ascii="Times New Roman"/>
          <w:spacing w:val="-5"/>
          <w:sz w:val="24"/>
          <w:lang w:val="nl-NL"/>
        </w:rPr>
        <w:t xml:space="preserve">zij uit </w:t>
      </w:r>
      <w:r w:rsidRPr="0036548A">
        <w:rPr>
          <w:rFonts w:ascii="Times New Roman"/>
          <w:sz w:val="24"/>
          <w:lang w:val="nl-NL"/>
        </w:rPr>
        <w:t xml:space="preserve">van de plaats, waar </w:t>
      </w:r>
      <w:r w:rsidRPr="0036548A">
        <w:rPr>
          <w:rFonts w:asci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/>
          <w:sz w:val="24"/>
          <w:lang w:val="nl-NL"/>
        </w:rPr>
        <w:t xml:space="preserve">geweest was en </w:t>
      </w:r>
      <w:r w:rsidRPr="0036548A">
        <w:rPr>
          <w:rFonts w:asci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/>
          <w:sz w:val="24"/>
          <w:lang w:val="nl-NL"/>
        </w:rPr>
        <w:t xml:space="preserve">twee schoondochters </w:t>
      </w:r>
      <w:r w:rsidRPr="0036548A">
        <w:rPr>
          <w:rFonts w:ascii="Times New Roman"/>
          <w:spacing w:val="-3"/>
          <w:sz w:val="24"/>
          <w:lang w:val="nl-NL"/>
        </w:rPr>
        <w:t xml:space="preserve">met </w:t>
      </w:r>
      <w:r w:rsidRPr="0036548A">
        <w:rPr>
          <w:rFonts w:ascii="Times New Roman"/>
          <w:sz w:val="24"/>
          <w:lang w:val="nl-NL"/>
        </w:rPr>
        <w:t>haar. Als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nu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gingen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den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weg,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om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weder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keren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naar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land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Juda,</w:t>
      </w:r>
    </w:p>
    <w:p w:rsidR="00A209A2" w:rsidRPr="0036548A" w:rsidRDefault="0036548A">
      <w:pPr>
        <w:pStyle w:val="Lijstalinea"/>
        <w:numPr>
          <w:ilvl w:val="0"/>
          <w:numId w:val="21"/>
        </w:numPr>
        <w:tabs>
          <w:tab w:val="left" w:pos="289"/>
        </w:tabs>
        <w:spacing w:line="261" w:lineRule="auto"/>
        <w:ind w:right="26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Zo</w:t>
      </w:r>
      <w:r w:rsidRPr="0036548A">
        <w:rPr>
          <w:rFonts w:ascii="Times New Roman"/>
          <w:spacing w:val="-3"/>
          <w:sz w:val="24"/>
          <w:lang w:val="nl-NL"/>
        </w:rPr>
        <w:t xml:space="preserve"> zeide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Naomi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twee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schoondochters: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Gaat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heen,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keert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weder,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iegelijk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6"/>
          <w:sz w:val="24"/>
          <w:lang w:val="nl-NL"/>
        </w:rPr>
        <w:t xml:space="preserve"> huis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moeder;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HEERE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doe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bij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weldadigheid,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gelijk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als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gij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gedaan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hebt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bij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doden,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8"/>
          <w:sz w:val="24"/>
          <w:lang w:val="nl-NL"/>
        </w:rPr>
        <w:t xml:space="preserve">bij </w:t>
      </w:r>
      <w:r w:rsidRPr="0036548A">
        <w:rPr>
          <w:rFonts w:ascii="Times New Roman"/>
          <w:spacing w:val="-9"/>
          <w:sz w:val="24"/>
          <w:lang w:val="nl-NL"/>
        </w:rPr>
        <w:t>mij.</w:t>
      </w:r>
    </w:p>
    <w:p w:rsidR="00A209A2" w:rsidRPr="0036548A" w:rsidRDefault="0036548A">
      <w:pPr>
        <w:pStyle w:val="Lijstalinea"/>
        <w:numPr>
          <w:ilvl w:val="0"/>
          <w:numId w:val="21"/>
        </w:numPr>
        <w:tabs>
          <w:tab w:val="left" w:pos="280"/>
        </w:tabs>
        <w:spacing w:before="2" w:line="259" w:lineRule="auto"/>
        <w:ind w:right="27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HEERE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geve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u,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gij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ruste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vindt,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iegelijk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huis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man!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als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kuste, </w:t>
      </w:r>
      <w:r w:rsidRPr="0036548A">
        <w:rPr>
          <w:rFonts w:ascii="Times New Roman"/>
          <w:spacing w:val="-3"/>
          <w:sz w:val="24"/>
          <w:lang w:val="nl-NL"/>
        </w:rPr>
        <w:t xml:space="preserve">hieven </w:t>
      </w:r>
      <w:r w:rsidRPr="0036548A">
        <w:rPr>
          <w:rFonts w:ascii="Times New Roman"/>
          <w:sz w:val="24"/>
          <w:lang w:val="nl-NL"/>
        </w:rPr>
        <w:t xml:space="preserve">zij </w:t>
      </w:r>
      <w:r w:rsidRPr="0036548A">
        <w:rPr>
          <w:rFonts w:ascii="Times New Roman"/>
          <w:spacing w:val="-3"/>
          <w:sz w:val="24"/>
          <w:lang w:val="nl-NL"/>
        </w:rPr>
        <w:t xml:space="preserve">haar stem </w:t>
      </w:r>
      <w:r w:rsidRPr="0036548A">
        <w:rPr>
          <w:rFonts w:ascii="Times New Roman"/>
          <w:sz w:val="24"/>
          <w:lang w:val="nl-NL"/>
        </w:rPr>
        <w:t xml:space="preserve">op en </w:t>
      </w:r>
      <w:r w:rsidRPr="0036548A">
        <w:rPr>
          <w:rFonts w:ascii="Times New Roman"/>
          <w:spacing w:val="-3"/>
          <w:sz w:val="24"/>
          <w:lang w:val="nl-NL"/>
        </w:rPr>
        <w:t>weenden;</w:t>
      </w:r>
    </w:p>
    <w:p w:rsidR="00A209A2" w:rsidRPr="0036548A" w:rsidRDefault="0036548A">
      <w:pPr>
        <w:pStyle w:val="Lijstalinea"/>
        <w:numPr>
          <w:ilvl w:val="0"/>
          <w:numId w:val="21"/>
        </w:numPr>
        <w:tabs>
          <w:tab w:val="left" w:pos="415"/>
        </w:tabs>
        <w:spacing w:before="5"/>
        <w:ind w:left="415" w:hanging="29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zeiden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haar: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Wij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zullen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zekerlijk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met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wederkeren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uw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volk.</w:t>
      </w:r>
    </w:p>
    <w:p w:rsidR="00A209A2" w:rsidRPr="0036548A" w:rsidRDefault="0036548A">
      <w:pPr>
        <w:pStyle w:val="Lijstalinea"/>
        <w:numPr>
          <w:ilvl w:val="0"/>
          <w:numId w:val="21"/>
        </w:numPr>
        <w:tabs>
          <w:tab w:val="left" w:pos="414"/>
        </w:tabs>
        <w:spacing w:before="21" w:line="264" w:lineRule="auto"/>
        <w:ind w:right="2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Maar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Naomi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zeide: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Keert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weder,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8"/>
          <w:sz w:val="24"/>
          <w:lang w:val="nl-NL"/>
        </w:rPr>
        <w:t>mijn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dochters!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Waarom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zoudt</w:t>
      </w:r>
      <w:r w:rsidRPr="0036548A">
        <w:rPr>
          <w:rFonts w:ascii="Times New Roman"/>
          <w:spacing w:val="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gij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met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mij</w:t>
      </w:r>
      <w:r w:rsidRPr="0036548A">
        <w:rPr>
          <w:rFonts w:ascii="Times New Roman"/>
          <w:spacing w:val="-4"/>
          <w:sz w:val="24"/>
          <w:lang w:val="nl-NL"/>
        </w:rPr>
        <w:t xml:space="preserve"> gaan?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Heb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 xml:space="preserve">ik </w:t>
      </w:r>
      <w:r w:rsidRPr="0036548A">
        <w:rPr>
          <w:rFonts w:ascii="Times New Roman"/>
          <w:sz w:val="24"/>
          <w:lang w:val="nl-NL"/>
        </w:rPr>
        <w:t xml:space="preserve">nog </w:t>
      </w:r>
      <w:r w:rsidRPr="0036548A">
        <w:rPr>
          <w:rFonts w:ascii="Times New Roman"/>
          <w:spacing w:val="-4"/>
          <w:sz w:val="24"/>
          <w:lang w:val="nl-NL"/>
        </w:rPr>
        <w:t xml:space="preserve">zonen </w:t>
      </w:r>
      <w:r w:rsidRPr="0036548A">
        <w:rPr>
          <w:rFonts w:ascii="Times New Roman"/>
          <w:sz w:val="24"/>
          <w:lang w:val="nl-NL"/>
        </w:rPr>
        <w:t xml:space="preserve">in </w:t>
      </w:r>
      <w:r w:rsidRPr="0036548A">
        <w:rPr>
          <w:rFonts w:ascii="Times New Roman"/>
          <w:spacing w:val="-3"/>
          <w:sz w:val="24"/>
          <w:lang w:val="nl-NL"/>
        </w:rPr>
        <w:t xml:space="preserve">mijn </w:t>
      </w:r>
      <w:r w:rsidRPr="0036548A">
        <w:rPr>
          <w:rFonts w:ascii="Times New Roman"/>
          <w:spacing w:val="-4"/>
          <w:sz w:val="24"/>
          <w:lang w:val="nl-NL"/>
        </w:rPr>
        <w:t xml:space="preserve">lichaam, </w:t>
      </w:r>
      <w:r w:rsidRPr="0036548A">
        <w:rPr>
          <w:rFonts w:ascii="Times New Roman"/>
          <w:spacing w:val="-3"/>
          <w:sz w:val="24"/>
          <w:lang w:val="nl-NL"/>
        </w:rPr>
        <w:t xml:space="preserve">dat zij </w:t>
      </w:r>
      <w:r w:rsidRPr="0036548A">
        <w:rPr>
          <w:rFonts w:ascii="Times New Roman"/>
          <w:sz w:val="24"/>
          <w:lang w:val="nl-NL"/>
        </w:rPr>
        <w:t xml:space="preserve">u </w:t>
      </w:r>
      <w:r w:rsidRPr="0036548A">
        <w:rPr>
          <w:rFonts w:ascii="Times New Roman"/>
          <w:spacing w:val="-3"/>
          <w:sz w:val="24"/>
          <w:lang w:val="nl-NL"/>
        </w:rPr>
        <w:t xml:space="preserve">tot </w:t>
      </w:r>
      <w:r w:rsidRPr="0036548A">
        <w:rPr>
          <w:rFonts w:ascii="Times New Roman"/>
          <w:spacing w:val="-4"/>
          <w:sz w:val="24"/>
          <w:lang w:val="nl-NL"/>
        </w:rPr>
        <w:t>mannen zouden</w:t>
      </w:r>
      <w:r w:rsidRPr="0036548A">
        <w:rPr>
          <w:rFonts w:ascii="Times New Roman"/>
          <w:spacing w:val="2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zijn?</w:t>
      </w:r>
    </w:p>
    <w:p w:rsidR="00A209A2" w:rsidRPr="0036548A" w:rsidRDefault="0036548A">
      <w:pPr>
        <w:pStyle w:val="Lijstalinea"/>
        <w:numPr>
          <w:ilvl w:val="0"/>
          <w:numId w:val="21"/>
        </w:numPr>
        <w:tabs>
          <w:tab w:val="left" w:pos="409"/>
        </w:tabs>
        <w:spacing w:line="264" w:lineRule="auto"/>
        <w:ind w:right="27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Keert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weder,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8"/>
          <w:sz w:val="24"/>
          <w:lang w:val="nl-NL"/>
        </w:rPr>
        <w:t>mijn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dochters!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Gaat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heen;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want</w:t>
      </w:r>
      <w:r w:rsidRPr="0036548A">
        <w:rPr>
          <w:rFonts w:ascii="Times New Roman"/>
          <w:spacing w:val="-5"/>
          <w:sz w:val="24"/>
          <w:lang w:val="nl-NL"/>
        </w:rPr>
        <w:t xml:space="preserve"> ik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oud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man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hebben.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Wanneer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10"/>
          <w:sz w:val="24"/>
          <w:lang w:val="nl-NL"/>
        </w:rPr>
        <w:t xml:space="preserve">ik </w:t>
      </w:r>
      <w:r w:rsidRPr="0036548A">
        <w:rPr>
          <w:rFonts w:ascii="Times New Roman"/>
          <w:sz w:val="24"/>
          <w:lang w:val="nl-NL"/>
        </w:rPr>
        <w:t>al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zeide: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Ik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heb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hoop,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of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ik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ook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in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dezen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nacht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man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had,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ja,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ook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zonen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baarde;</w:t>
      </w:r>
    </w:p>
    <w:p w:rsidR="00A209A2" w:rsidRPr="0036548A" w:rsidRDefault="0036548A">
      <w:pPr>
        <w:pStyle w:val="Lijstalinea"/>
        <w:numPr>
          <w:ilvl w:val="0"/>
          <w:numId w:val="21"/>
        </w:numPr>
        <w:tabs>
          <w:tab w:val="left" w:pos="462"/>
        </w:tabs>
        <w:spacing w:line="261" w:lineRule="auto"/>
        <w:ind w:right="27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 xml:space="preserve">Zoudt </w:t>
      </w:r>
      <w:r w:rsidRPr="0036548A">
        <w:rPr>
          <w:rFonts w:ascii="Times New Roman"/>
          <w:spacing w:val="-5"/>
          <w:sz w:val="24"/>
          <w:lang w:val="nl-NL"/>
        </w:rPr>
        <w:t xml:space="preserve">gij </w:t>
      </w:r>
      <w:r w:rsidRPr="0036548A">
        <w:rPr>
          <w:rFonts w:ascii="Times New Roman"/>
          <w:sz w:val="24"/>
          <w:lang w:val="nl-NL"/>
        </w:rPr>
        <w:t>daarnaar wachten, totdat zij zouden groot geworden zijn; zoudt gij daarnaar opgehouden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worden,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man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5"/>
          <w:sz w:val="24"/>
          <w:lang w:val="nl-NL"/>
        </w:rPr>
        <w:t xml:space="preserve"> nemen?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Niet,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8"/>
          <w:sz w:val="24"/>
          <w:lang w:val="nl-NL"/>
        </w:rPr>
        <w:t>mijn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dochters!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Want</w:t>
      </w:r>
      <w:r w:rsidRPr="0036548A">
        <w:rPr>
          <w:rFonts w:ascii="Times New Roman"/>
          <w:spacing w:val="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>mij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veel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bitterder dan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u;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maar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hand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des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HEEREN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is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tegen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mij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uitgegaan.</w:t>
      </w:r>
    </w:p>
    <w:p w:rsidR="00A209A2" w:rsidRPr="0036548A" w:rsidRDefault="0036548A">
      <w:pPr>
        <w:pStyle w:val="Lijstalinea"/>
        <w:numPr>
          <w:ilvl w:val="0"/>
          <w:numId w:val="21"/>
        </w:numPr>
        <w:tabs>
          <w:tab w:val="left" w:pos="409"/>
        </w:tabs>
        <w:spacing w:before="2" w:line="259" w:lineRule="auto"/>
        <w:ind w:right="27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Toen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hieven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stem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weenden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wederom;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Orpa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kuste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schoonmoeder,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maar </w:t>
      </w:r>
      <w:r w:rsidRPr="0036548A">
        <w:rPr>
          <w:rFonts w:ascii="Times New Roman"/>
          <w:sz w:val="24"/>
          <w:lang w:val="nl-NL"/>
        </w:rPr>
        <w:t>Ruth kleefde haar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aan.</w:t>
      </w:r>
    </w:p>
    <w:p w:rsidR="00A209A2" w:rsidRPr="0036548A" w:rsidRDefault="0036548A">
      <w:pPr>
        <w:pStyle w:val="Lijstalinea"/>
        <w:numPr>
          <w:ilvl w:val="0"/>
          <w:numId w:val="21"/>
        </w:numPr>
        <w:tabs>
          <w:tab w:val="left" w:pos="414"/>
        </w:tabs>
        <w:spacing w:before="5" w:line="259" w:lineRule="auto"/>
        <w:ind w:right="26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 xml:space="preserve">Daarom </w:t>
      </w:r>
      <w:r w:rsidRPr="0036548A">
        <w:rPr>
          <w:rFonts w:ascii="Times New Roman"/>
          <w:spacing w:val="-3"/>
          <w:sz w:val="24"/>
          <w:lang w:val="nl-NL"/>
        </w:rPr>
        <w:t xml:space="preserve">zeide </w:t>
      </w:r>
      <w:r w:rsidRPr="0036548A">
        <w:rPr>
          <w:rFonts w:ascii="Times New Roman"/>
          <w:spacing w:val="-6"/>
          <w:sz w:val="24"/>
          <w:lang w:val="nl-NL"/>
        </w:rPr>
        <w:t xml:space="preserve">zij: </w:t>
      </w:r>
      <w:r w:rsidRPr="0036548A">
        <w:rPr>
          <w:rFonts w:ascii="Times New Roman"/>
          <w:spacing w:val="-3"/>
          <w:sz w:val="24"/>
          <w:lang w:val="nl-NL"/>
        </w:rPr>
        <w:t xml:space="preserve">Zie, </w:t>
      </w:r>
      <w:r w:rsidRPr="0036548A">
        <w:rPr>
          <w:rFonts w:ascii="Times New Roman"/>
          <w:sz w:val="24"/>
          <w:lang w:val="nl-NL"/>
        </w:rPr>
        <w:t xml:space="preserve">uw </w:t>
      </w:r>
      <w:r w:rsidRPr="0036548A">
        <w:rPr>
          <w:rFonts w:ascii="Times New Roman"/>
          <w:spacing w:val="-3"/>
          <w:sz w:val="24"/>
          <w:lang w:val="nl-NL"/>
        </w:rPr>
        <w:t xml:space="preserve">zwagerin </w:t>
      </w:r>
      <w:r w:rsidRPr="0036548A">
        <w:rPr>
          <w:rFonts w:ascii="Times New Roman"/>
          <w:spacing w:val="-4"/>
          <w:sz w:val="24"/>
          <w:lang w:val="nl-NL"/>
        </w:rPr>
        <w:t xml:space="preserve">is </w:t>
      </w:r>
      <w:r w:rsidRPr="0036548A">
        <w:rPr>
          <w:rFonts w:ascii="Times New Roman"/>
          <w:sz w:val="24"/>
          <w:lang w:val="nl-NL"/>
        </w:rPr>
        <w:t xml:space="preserve">wedergekeerd </w:t>
      </w:r>
      <w:r w:rsidRPr="0036548A">
        <w:rPr>
          <w:rFonts w:ascii="Times New Roman"/>
          <w:spacing w:val="3"/>
          <w:sz w:val="24"/>
          <w:lang w:val="nl-NL"/>
        </w:rPr>
        <w:t xml:space="preserve">tot </w:t>
      </w:r>
      <w:r w:rsidRPr="0036548A">
        <w:rPr>
          <w:rFonts w:asci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/>
          <w:spacing w:val="-4"/>
          <w:sz w:val="24"/>
          <w:lang w:val="nl-NL"/>
        </w:rPr>
        <w:t xml:space="preserve">volk </w:t>
      </w:r>
      <w:r w:rsidRPr="0036548A">
        <w:rPr>
          <w:rFonts w:ascii="Times New Roman"/>
          <w:sz w:val="24"/>
          <w:lang w:val="nl-NL"/>
        </w:rPr>
        <w:t xml:space="preserve">en </w:t>
      </w:r>
      <w:r w:rsidRPr="0036548A">
        <w:rPr>
          <w:rFonts w:ascii="Times New Roman"/>
          <w:spacing w:val="3"/>
          <w:sz w:val="24"/>
          <w:lang w:val="nl-NL"/>
        </w:rPr>
        <w:t xml:space="preserve">tot </w:t>
      </w:r>
      <w:r w:rsidRPr="0036548A">
        <w:rPr>
          <w:rFonts w:asci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/>
          <w:sz w:val="24"/>
          <w:lang w:val="nl-NL"/>
        </w:rPr>
        <w:t xml:space="preserve">goden; keer </w:t>
      </w:r>
      <w:r w:rsidRPr="0036548A">
        <w:rPr>
          <w:rFonts w:ascii="Times New Roman"/>
          <w:spacing w:val="-7"/>
          <w:sz w:val="24"/>
          <w:lang w:val="nl-NL"/>
        </w:rPr>
        <w:t xml:space="preserve">gij </w:t>
      </w:r>
      <w:r w:rsidRPr="0036548A">
        <w:rPr>
          <w:rFonts w:ascii="Times New Roman"/>
          <w:sz w:val="24"/>
          <w:lang w:val="nl-NL"/>
        </w:rPr>
        <w:t>ook weder, uw zwagerin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na.</w:t>
      </w:r>
    </w:p>
    <w:p w:rsidR="00A209A2" w:rsidRPr="0036548A" w:rsidRDefault="0036548A">
      <w:pPr>
        <w:pStyle w:val="Lijstalinea"/>
        <w:numPr>
          <w:ilvl w:val="0"/>
          <w:numId w:val="21"/>
        </w:numPr>
        <w:tabs>
          <w:tab w:val="left" w:pos="400"/>
        </w:tabs>
        <w:spacing w:before="5" w:line="261" w:lineRule="auto"/>
        <w:ind w:right="27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Maar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Ruth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zeide: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Val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>mij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tegen,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ik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zou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verlaten,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achter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weder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keren;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want </w:t>
      </w:r>
      <w:r w:rsidRPr="0036548A">
        <w:rPr>
          <w:rFonts w:ascii="Times New Roman"/>
          <w:sz w:val="24"/>
          <w:lang w:val="nl-NL"/>
        </w:rPr>
        <w:t>waar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gij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zult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heengaan,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zal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ik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ook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heengaan,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waar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gij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zult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vernachten,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zal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ik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vernachten;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uw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 xml:space="preserve">volk </w:t>
      </w:r>
      <w:r w:rsidRPr="0036548A">
        <w:rPr>
          <w:rFonts w:ascii="Times New Roman"/>
          <w:sz w:val="24"/>
          <w:lang w:val="nl-NL"/>
        </w:rPr>
        <w:t xml:space="preserve">is </w:t>
      </w:r>
      <w:r w:rsidRPr="0036548A">
        <w:rPr>
          <w:rFonts w:ascii="Times New Roman"/>
          <w:spacing w:val="-3"/>
          <w:sz w:val="24"/>
          <w:lang w:val="nl-NL"/>
        </w:rPr>
        <w:t xml:space="preserve">mijn volk, </w:t>
      </w:r>
      <w:r w:rsidRPr="0036548A">
        <w:rPr>
          <w:rFonts w:ascii="Times New Roman"/>
          <w:sz w:val="24"/>
          <w:lang w:val="nl-NL"/>
        </w:rPr>
        <w:t xml:space="preserve">en uw God </w:t>
      </w:r>
      <w:r w:rsidRPr="0036548A">
        <w:rPr>
          <w:rFonts w:ascii="Times New Roman"/>
          <w:spacing w:val="-3"/>
          <w:sz w:val="24"/>
          <w:lang w:val="nl-NL"/>
        </w:rPr>
        <w:t>mijn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God.</w:t>
      </w:r>
    </w:p>
    <w:p w:rsidR="00A209A2" w:rsidRPr="0036548A" w:rsidRDefault="0036548A">
      <w:pPr>
        <w:pStyle w:val="Lijstalinea"/>
        <w:numPr>
          <w:ilvl w:val="0"/>
          <w:numId w:val="21"/>
        </w:numPr>
        <w:tabs>
          <w:tab w:val="left" w:pos="400"/>
        </w:tabs>
        <w:spacing w:line="264" w:lineRule="auto"/>
        <w:ind w:right="27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3"/>
          <w:sz w:val="24"/>
          <w:lang w:val="nl-NL"/>
        </w:rPr>
        <w:t>Waar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gij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zult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sterven,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zal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ik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sterven,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aldaar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zal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ik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begraven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worden;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alzo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doe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>mij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HEERE 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alzo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Hij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daartoe,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niet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dood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alleen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zal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scheiding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maken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tussen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mij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tussen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u!</w:t>
      </w:r>
    </w:p>
    <w:p w:rsidR="00A209A2" w:rsidRPr="0036548A" w:rsidRDefault="0036548A">
      <w:pPr>
        <w:pStyle w:val="Lijstalinea"/>
        <w:numPr>
          <w:ilvl w:val="0"/>
          <w:numId w:val="21"/>
        </w:numPr>
        <w:tabs>
          <w:tab w:val="left" w:pos="415"/>
        </w:tabs>
        <w:spacing w:line="264" w:lineRule="auto"/>
        <w:ind w:right="2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 xml:space="preserve">Als zij nu zag, dat zij </w:t>
      </w:r>
      <w:r w:rsidRPr="0036548A">
        <w:rPr>
          <w:rFonts w:ascii="Times New Roman"/>
          <w:spacing w:val="-3"/>
          <w:sz w:val="24"/>
          <w:lang w:val="nl-NL"/>
        </w:rPr>
        <w:t xml:space="preserve">vastelijk voorgenomen </w:t>
      </w:r>
      <w:r w:rsidRPr="0036548A">
        <w:rPr>
          <w:rFonts w:ascii="Times New Roman"/>
          <w:sz w:val="24"/>
          <w:lang w:val="nl-NL"/>
        </w:rPr>
        <w:t xml:space="preserve">had met </w:t>
      </w:r>
      <w:r w:rsidRPr="0036548A">
        <w:rPr>
          <w:rFonts w:asci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/>
          <w:sz w:val="24"/>
          <w:lang w:val="nl-NL"/>
        </w:rPr>
        <w:t xml:space="preserve">te </w:t>
      </w:r>
      <w:r w:rsidRPr="0036548A">
        <w:rPr>
          <w:rFonts w:ascii="Times New Roman"/>
          <w:spacing w:val="-3"/>
          <w:sz w:val="24"/>
          <w:lang w:val="nl-NL"/>
        </w:rPr>
        <w:t xml:space="preserve">gaan, </w:t>
      </w:r>
      <w:r w:rsidRPr="0036548A">
        <w:rPr>
          <w:rFonts w:ascii="Times New Roman"/>
          <w:sz w:val="24"/>
          <w:lang w:val="nl-NL"/>
        </w:rPr>
        <w:t xml:space="preserve">zo </w:t>
      </w:r>
      <w:r w:rsidRPr="0036548A">
        <w:rPr>
          <w:rFonts w:ascii="Times New Roman"/>
          <w:spacing w:val="-3"/>
          <w:sz w:val="24"/>
          <w:lang w:val="nl-NL"/>
        </w:rPr>
        <w:t xml:space="preserve">hield </w:t>
      </w:r>
      <w:r w:rsidRPr="0036548A">
        <w:rPr>
          <w:rFonts w:ascii="Times New Roman"/>
          <w:sz w:val="24"/>
          <w:lang w:val="nl-NL"/>
        </w:rPr>
        <w:t xml:space="preserve">zij op </w:t>
      </w:r>
      <w:r w:rsidRPr="0036548A">
        <w:rPr>
          <w:rFonts w:ascii="Times New Roman"/>
          <w:spacing w:val="3"/>
          <w:sz w:val="24"/>
          <w:lang w:val="nl-NL"/>
        </w:rPr>
        <w:t xml:space="preserve">tot </w:t>
      </w:r>
      <w:r w:rsidRPr="0036548A">
        <w:rPr>
          <w:rFonts w:asci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/>
          <w:spacing w:val="4"/>
          <w:sz w:val="24"/>
          <w:lang w:val="nl-NL"/>
        </w:rPr>
        <w:t xml:space="preserve">te </w:t>
      </w:r>
      <w:r w:rsidRPr="0036548A">
        <w:rPr>
          <w:rFonts w:ascii="Times New Roman"/>
          <w:sz w:val="24"/>
          <w:lang w:val="nl-NL"/>
        </w:rPr>
        <w:t>spreken.</w:t>
      </w:r>
    </w:p>
    <w:p w:rsidR="00A209A2" w:rsidRPr="0036548A" w:rsidRDefault="0036548A">
      <w:pPr>
        <w:pStyle w:val="Lijstalinea"/>
        <w:numPr>
          <w:ilvl w:val="0"/>
          <w:numId w:val="21"/>
        </w:numPr>
        <w:tabs>
          <w:tab w:val="left" w:pos="390"/>
        </w:tabs>
        <w:spacing w:line="264" w:lineRule="auto"/>
        <w:ind w:right="25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3"/>
          <w:sz w:val="24"/>
          <w:lang w:val="nl-NL"/>
        </w:rPr>
        <w:t>Alzo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gingen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beiden,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totdat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Bethlehem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inkwamen;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geschiedde,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als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Bethlehem </w:t>
      </w:r>
      <w:r w:rsidRPr="0036548A">
        <w:rPr>
          <w:rFonts w:ascii="Times New Roman"/>
          <w:sz w:val="24"/>
          <w:lang w:val="nl-NL"/>
        </w:rPr>
        <w:t>inkwamen,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ganse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stad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over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beroerd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werd,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zeiden: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Is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>Naomi?</w:t>
      </w:r>
    </w:p>
    <w:p w:rsidR="00A209A2" w:rsidRPr="0036548A" w:rsidRDefault="0036548A">
      <w:pPr>
        <w:pStyle w:val="Lijstalinea"/>
        <w:numPr>
          <w:ilvl w:val="0"/>
          <w:numId w:val="21"/>
        </w:numPr>
        <w:tabs>
          <w:tab w:val="left" w:pos="400"/>
        </w:tabs>
        <w:spacing w:line="264" w:lineRule="auto"/>
        <w:ind w:right="279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Maar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zeide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henlieden: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Noemt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>mij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Naomi,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noemt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>mij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Mara;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want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Almachtige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 xml:space="preserve">heeft </w:t>
      </w:r>
      <w:r w:rsidRPr="0036548A">
        <w:rPr>
          <w:rFonts w:ascii="Times New Roman"/>
          <w:sz w:val="24"/>
          <w:lang w:val="nl-NL"/>
        </w:rPr>
        <w:t>mij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grote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bitterheid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aangedaan.</w:t>
      </w:r>
    </w:p>
    <w:p w:rsidR="00A209A2" w:rsidRPr="0036548A" w:rsidRDefault="00A209A2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A209A2" w:rsidRPr="0036548A">
          <w:pgSz w:w="11900" w:h="16840"/>
          <w:pgMar w:top="1380" w:right="1140" w:bottom="280" w:left="1300" w:header="708" w:footer="708" w:gutter="0"/>
          <w:cols w:space="708"/>
        </w:sectPr>
      </w:pPr>
    </w:p>
    <w:p w:rsidR="00A209A2" w:rsidRPr="0036548A" w:rsidRDefault="0036548A">
      <w:pPr>
        <w:pStyle w:val="Lijstalinea"/>
        <w:numPr>
          <w:ilvl w:val="0"/>
          <w:numId w:val="21"/>
        </w:numPr>
        <w:tabs>
          <w:tab w:val="left" w:pos="390"/>
        </w:tabs>
        <w:spacing w:before="53" w:line="259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5"/>
          <w:sz w:val="24"/>
          <w:lang w:val="nl-NL"/>
        </w:rPr>
        <w:lastRenderedPageBreak/>
        <w:t>Vol</w:t>
      </w:r>
      <w:r>
        <w:rPr>
          <w:rFonts w:ascii="Times New Roman"/>
          <w:spacing w:val="5"/>
          <w:sz w:val="24"/>
          <w:lang w:val="nl-NL"/>
        </w:rPr>
        <w:t xml:space="preserve"> </w:t>
      </w:r>
      <w:r w:rsidRPr="0036548A">
        <w:rPr>
          <w:rFonts w:ascii="Times New Roman"/>
          <w:spacing w:val="5"/>
          <w:sz w:val="24"/>
          <w:lang w:val="nl-NL"/>
        </w:rPr>
        <w:t>toog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ik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weg,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maar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ledig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heeft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>mij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HEERE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doen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wederkeren;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waarom</w:t>
      </w:r>
      <w:r>
        <w:rPr>
          <w:rFonts w:ascii="Times New Roman"/>
          <w:spacing w:val="2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zoudt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gij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>mij</w:t>
      </w:r>
      <w:r w:rsidRPr="0036548A">
        <w:rPr>
          <w:rFonts w:asci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Naomi </w:t>
      </w:r>
      <w:r w:rsidRPr="0036548A">
        <w:rPr>
          <w:rFonts w:ascii="Times New Roman"/>
          <w:sz w:val="24"/>
          <w:lang w:val="nl-NL"/>
        </w:rPr>
        <w:t>noemen,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daar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HEERE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tegen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mij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getuigt,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Almachtige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mij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kwaad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aangedaan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>heeft?</w:t>
      </w:r>
    </w:p>
    <w:p w:rsidR="00A209A2" w:rsidRPr="0036548A" w:rsidRDefault="0036548A">
      <w:pPr>
        <w:pStyle w:val="Lijstalinea"/>
        <w:numPr>
          <w:ilvl w:val="0"/>
          <w:numId w:val="21"/>
        </w:numPr>
        <w:tabs>
          <w:tab w:val="left" w:pos="404"/>
        </w:tabs>
        <w:spacing w:before="5" w:line="259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3"/>
          <w:sz w:val="24"/>
          <w:lang w:val="nl-NL"/>
        </w:rPr>
        <w:t>Alzo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kwam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Naomi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weder,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Ruth,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Moabietische,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schoondochter,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haar,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uit</w:t>
      </w:r>
      <w:r w:rsidRPr="0036548A">
        <w:rPr>
          <w:rFonts w:ascii="Times New Roman"/>
          <w:sz w:val="24"/>
          <w:lang w:val="nl-NL"/>
        </w:rPr>
        <w:t xml:space="preserve"> de velden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Moabs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wederkwam;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kwamen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Bethlehem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begin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>gersteoogst.</w:t>
      </w:r>
    </w:p>
    <w:p w:rsidR="00A209A2" w:rsidRPr="0036548A" w:rsidRDefault="00A209A2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A209A2" w:rsidRPr="0036548A">
          <w:pgSz w:w="11900" w:h="16840"/>
          <w:pgMar w:top="1380" w:right="130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/>
        <w:ind w:left="115"/>
        <w:jc w:val="both"/>
        <w:rPr>
          <w:lang w:val="nl-NL"/>
        </w:rPr>
      </w:pPr>
      <w:r w:rsidRPr="0036548A">
        <w:rPr>
          <w:lang w:val="nl-NL"/>
        </w:rPr>
        <w:lastRenderedPageBreak/>
        <w:t xml:space="preserve">In dit </w:t>
      </w:r>
      <w:r w:rsidRPr="0036548A">
        <w:rPr>
          <w:spacing w:val="-3"/>
          <w:lang w:val="nl-NL"/>
        </w:rPr>
        <w:t xml:space="preserve">hoofdstuk hebben </w:t>
      </w:r>
      <w:r w:rsidRPr="0036548A">
        <w:rPr>
          <w:lang w:val="nl-NL"/>
        </w:rPr>
        <w:t xml:space="preserve">wij </w:t>
      </w:r>
      <w:r w:rsidRPr="0036548A">
        <w:rPr>
          <w:spacing w:val="-3"/>
          <w:lang w:val="nl-NL"/>
        </w:rPr>
        <w:t>Naomi’s</w:t>
      </w:r>
      <w:r w:rsidRPr="0036548A">
        <w:rPr>
          <w:lang w:val="nl-NL"/>
        </w:rPr>
        <w:t xml:space="preserve"> </w:t>
      </w:r>
      <w:r w:rsidRPr="0036548A">
        <w:rPr>
          <w:spacing w:val="-3"/>
          <w:lang w:val="nl-NL"/>
        </w:rPr>
        <w:t>beproeving.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20"/>
        </w:numPr>
        <w:tabs>
          <w:tab w:val="left" w:pos="304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6"/>
          <w:sz w:val="24"/>
          <w:lang w:val="nl-NL"/>
        </w:rPr>
        <w:t>Als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verarmde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huishoudster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door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hongersnood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gedwongen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naar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land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Moabs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gaan,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 1</w:t>
      </w:r>
      <w:r w:rsidRPr="0036548A">
        <w:rPr>
          <w:rFonts w:ascii="Times New Roman"/>
          <w:spacing w:val="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2.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20"/>
        </w:numPr>
        <w:tabs>
          <w:tab w:val="left" w:pos="380"/>
        </w:tabs>
        <w:spacing w:line="264" w:lineRule="auto"/>
        <w:ind w:right="129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6"/>
          <w:sz w:val="24"/>
          <w:lang w:val="nl-NL"/>
        </w:rPr>
        <w:t>Als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treurende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weduwe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moeder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dood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bewenende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echtgenoot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twee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 xml:space="preserve">zonen, </w:t>
      </w:r>
      <w:r w:rsidRPr="0036548A">
        <w:rPr>
          <w:rFonts w:ascii="Times New Roman"/>
          <w:sz w:val="24"/>
          <w:lang w:val="nl-NL"/>
        </w:rPr>
        <w:t>vers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3-5.</w:t>
      </w:r>
    </w:p>
    <w:p w:rsidR="00A209A2" w:rsidRPr="0036548A" w:rsidRDefault="00A209A2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20"/>
        </w:numPr>
        <w:tabs>
          <w:tab w:val="left" w:pos="529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6"/>
          <w:sz w:val="24"/>
          <w:lang w:val="nl-NL"/>
        </w:rPr>
        <w:t xml:space="preserve">Als </w:t>
      </w:r>
      <w:r w:rsidRPr="0036548A">
        <w:rPr>
          <w:rFonts w:ascii="Times New Roman"/>
          <w:sz w:val="24"/>
          <w:lang w:val="nl-NL"/>
        </w:rPr>
        <w:t>zorgzame schoonmoeder verlangende goed en vriendelijk te zijn voor haar twee I schoondochters,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maar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wetende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hoe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kunnen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toen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terugkeerde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naar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land,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6-</w:t>
      </w:r>
    </w:p>
    <w:p w:rsidR="00A209A2" w:rsidRPr="0036548A" w:rsidRDefault="0036548A">
      <w:pPr>
        <w:pStyle w:val="Plattetekst"/>
        <w:spacing w:before="5"/>
        <w:jc w:val="both"/>
        <w:rPr>
          <w:lang w:val="nl-NL"/>
        </w:rPr>
      </w:pPr>
      <w:r w:rsidRPr="0036548A">
        <w:rPr>
          <w:lang w:val="nl-NL"/>
        </w:rPr>
        <w:t>13.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Orpa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scheidt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zij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met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droefheid,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vers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14.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Ruth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neemt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zij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met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vrees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mede,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vers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-2"/>
          <w:lang w:val="nl-NL"/>
        </w:rPr>
        <w:t>15-18.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20"/>
        </w:numPr>
        <w:tabs>
          <w:tab w:val="left" w:pos="520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6"/>
          <w:sz w:val="24"/>
          <w:lang w:val="nl-NL"/>
        </w:rPr>
        <w:t xml:space="preserve">Als </w:t>
      </w:r>
      <w:r w:rsidRPr="0036548A">
        <w:rPr>
          <w:rFonts w:ascii="Times New Roman"/>
          <w:sz w:val="24"/>
          <w:lang w:val="nl-NL"/>
        </w:rPr>
        <w:t xml:space="preserve">een </w:t>
      </w:r>
      <w:r w:rsidRPr="0036548A">
        <w:rPr>
          <w:rFonts w:ascii="Times New Roman"/>
          <w:spacing w:val="-4"/>
          <w:sz w:val="24"/>
          <w:lang w:val="nl-NL"/>
        </w:rPr>
        <w:t xml:space="preserve">arme </w:t>
      </w:r>
      <w:r w:rsidRPr="0036548A">
        <w:rPr>
          <w:rFonts w:ascii="Times New Roman"/>
          <w:sz w:val="24"/>
          <w:lang w:val="nl-NL"/>
        </w:rPr>
        <w:t xml:space="preserve">vrouw teruggezonden </w:t>
      </w:r>
      <w:r w:rsidRPr="0036548A">
        <w:rPr>
          <w:rFonts w:ascii="Times New Roman"/>
          <w:spacing w:val="-3"/>
          <w:sz w:val="24"/>
          <w:lang w:val="nl-NL"/>
        </w:rPr>
        <w:t xml:space="preserve">naar </w:t>
      </w:r>
      <w:r w:rsidRPr="0036548A">
        <w:rPr>
          <w:rFonts w:ascii="Times New Roman"/>
          <w:sz w:val="24"/>
          <w:lang w:val="nl-NL"/>
        </w:rPr>
        <w:t xml:space="preserve">de plaats, waar </w:t>
      </w:r>
      <w:r w:rsidRPr="0036548A">
        <w:rPr>
          <w:rFonts w:asci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/>
          <w:sz w:val="24"/>
          <w:lang w:val="nl-NL"/>
        </w:rPr>
        <w:t xml:space="preserve">het eerst gevestigd was, </w:t>
      </w:r>
      <w:r w:rsidRPr="0036548A">
        <w:rPr>
          <w:rFonts w:ascii="Times New Roman"/>
          <w:spacing w:val="5"/>
          <w:sz w:val="24"/>
          <w:lang w:val="nl-NL"/>
        </w:rPr>
        <w:t xml:space="preserve">om </w:t>
      </w:r>
      <w:r w:rsidRPr="0036548A">
        <w:rPr>
          <w:rFonts w:ascii="Times New Roman"/>
          <w:sz w:val="24"/>
          <w:lang w:val="nl-NL"/>
        </w:rPr>
        <w:t>ondersteund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worden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door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goedheid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harer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vrienden,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19-22.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alles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treurig,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al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deze dingen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schenen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tegen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haar,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toch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hebben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allen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medegewerkt,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>goede.</w:t>
      </w:r>
    </w:p>
    <w:p w:rsidR="00A209A2" w:rsidRPr="0036548A" w:rsidRDefault="00A209A2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A209A2" w:rsidRPr="0036548A">
          <w:pgSz w:w="11900" w:h="16840"/>
          <w:pgMar w:top="1380" w:right="128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/>
        <w:ind w:left="115"/>
        <w:jc w:val="both"/>
        <w:rPr>
          <w:lang w:val="nl-NL"/>
        </w:rPr>
      </w:pPr>
      <w:bookmarkStart w:id="3" w:name="1:1-5"/>
      <w:bookmarkEnd w:id="3"/>
      <w:r w:rsidRPr="0036548A">
        <w:rPr>
          <w:lang w:val="nl-NL"/>
        </w:rPr>
        <w:lastRenderedPageBreak/>
        <w:t>Ruth</w:t>
      </w:r>
      <w:r w:rsidRPr="0036548A">
        <w:rPr>
          <w:spacing w:val="2"/>
          <w:lang w:val="nl-NL"/>
        </w:rPr>
        <w:t xml:space="preserve"> </w:t>
      </w:r>
      <w:r w:rsidRPr="0036548A">
        <w:rPr>
          <w:lang w:val="nl-NL"/>
        </w:rPr>
        <w:t>1:1-5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left="115" w:right="98"/>
        <w:rPr>
          <w:lang w:val="nl-NL"/>
        </w:rPr>
      </w:pPr>
      <w:r w:rsidRPr="0036548A">
        <w:rPr>
          <w:lang w:val="nl-NL"/>
        </w:rPr>
        <w:t xml:space="preserve">De eerste woorden geven de datum van deze geschiedenis. Het was </w:t>
      </w:r>
      <w:r w:rsidRPr="0036548A">
        <w:rPr>
          <w:rFonts w:cs="Times New Roman"/>
          <w:i/>
          <w:lang w:val="nl-NL"/>
        </w:rPr>
        <w:t xml:space="preserve">in de dagen als de richters richtten, </w:t>
      </w:r>
      <w:r w:rsidRPr="0036548A">
        <w:rPr>
          <w:lang w:val="nl-NL"/>
        </w:rPr>
        <w:t xml:space="preserve">vers 1, </w:t>
      </w:r>
      <w:r w:rsidRPr="0036548A">
        <w:rPr>
          <w:spacing w:val="-3"/>
          <w:lang w:val="nl-NL"/>
        </w:rPr>
        <w:t xml:space="preserve">niet </w:t>
      </w:r>
      <w:r w:rsidRPr="0036548A">
        <w:rPr>
          <w:spacing w:val="-5"/>
          <w:lang w:val="nl-NL"/>
        </w:rPr>
        <w:t xml:space="preserve">in </w:t>
      </w:r>
      <w:r w:rsidRPr="0036548A">
        <w:rPr>
          <w:lang w:val="nl-NL"/>
        </w:rPr>
        <w:t xml:space="preserve">de </w:t>
      </w:r>
      <w:r w:rsidRPr="0036548A">
        <w:rPr>
          <w:spacing w:val="-3"/>
          <w:lang w:val="nl-NL"/>
        </w:rPr>
        <w:t xml:space="preserve">onordelijke </w:t>
      </w:r>
      <w:r w:rsidRPr="0036548A">
        <w:rPr>
          <w:lang w:val="nl-NL"/>
        </w:rPr>
        <w:t xml:space="preserve">dagen, </w:t>
      </w:r>
      <w:r w:rsidRPr="0036548A">
        <w:rPr>
          <w:rFonts w:cs="Times New Roman"/>
          <w:i/>
          <w:lang w:val="nl-NL"/>
        </w:rPr>
        <w:t xml:space="preserve">toen er geen koning </w:t>
      </w:r>
      <w:r w:rsidRPr="0036548A">
        <w:rPr>
          <w:rFonts w:cs="Times New Roman"/>
          <w:i/>
          <w:spacing w:val="-4"/>
          <w:lang w:val="nl-NL"/>
        </w:rPr>
        <w:t xml:space="preserve">was </w:t>
      </w:r>
      <w:r w:rsidRPr="0036548A">
        <w:rPr>
          <w:rFonts w:cs="Times New Roman"/>
          <w:i/>
          <w:lang w:val="nl-NL"/>
        </w:rPr>
        <w:t xml:space="preserve">in Israël. </w:t>
      </w:r>
      <w:r w:rsidRPr="0036548A">
        <w:rPr>
          <w:lang w:val="nl-NL"/>
        </w:rPr>
        <w:t xml:space="preserve">Maar onder </w:t>
      </w:r>
      <w:r w:rsidRPr="0036548A">
        <w:rPr>
          <w:spacing w:val="-3"/>
          <w:lang w:val="nl-NL"/>
        </w:rPr>
        <w:t xml:space="preserve">welke </w:t>
      </w:r>
      <w:r w:rsidRPr="0036548A">
        <w:rPr>
          <w:lang w:val="nl-NL"/>
        </w:rPr>
        <w:t xml:space="preserve">van de richters deze </w:t>
      </w:r>
      <w:r w:rsidRPr="0036548A">
        <w:rPr>
          <w:spacing w:val="-3"/>
          <w:lang w:val="nl-NL"/>
        </w:rPr>
        <w:t xml:space="preserve">dingen voorvielen, </w:t>
      </w:r>
      <w:r w:rsidRPr="0036548A">
        <w:rPr>
          <w:lang w:val="nl-NL"/>
        </w:rPr>
        <w:t xml:space="preserve">wordt ons </w:t>
      </w:r>
      <w:r w:rsidRPr="0036548A">
        <w:rPr>
          <w:spacing w:val="-3"/>
          <w:lang w:val="nl-NL"/>
        </w:rPr>
        <w:t xml:space="preserve">niet </w:t>
      </w:r>
      <w:r w:rsidRPr="0036548A">
        <w:rPr>
          <w:lang w:val="nl-NL"/>
        </w:rPr>
        <w:t xml:space="preserve">meegedeeld, en de </w:t>
      </w:r>
      <w:r w:rsidRPr="0036548A">
        <w:rPr>
          <w:spacing w:val="-4"/>
          <w:lang w:val="nl-NL"/>
        </w:rPr>
        <w:t xml:space="preserve">gissingen </w:t>
      </w:r>
      <w:r w:rsidRPr="0036548A">
        <w:rPr>
          <w:lang w:val="nl-NL"/>
        </w:rPr>
        <w:t xml:space="preserve">van de geleerden </w:t>
      </w:r>
      <w:r w:rsidRPr="0036548A">
        <w:rPr>
          <w:spacing w:val="-6"/>
          <w:lang w:val="nl-NL"/>
        </w:rPr>
        <w:t xml:space="preserve">zijn </w:t>
      </w:r>
      <w:r w:rsidRPr="0036548A">
        <w:rPr>
          <w:lang w:val="nl-NL"/>
        </w:rPr>
        <w:t xml:space="preserve">onzeker. Het moet tegen het </w:t>
      </w:r>
      <w:r w:rsidRPr="0036548A">
        <w:rPr>
          <w:spacing w:val="-5"/>
          <w:lang w:val="nl-NL"/>
        </w:rPr>
        <w:t xml:space="preserve">begin zijn </w:t>
      </w:r>
      <w:r w:rsidRPr="0036548A">
        <w:rPr>
          <w:lang w:val="nl-NL"/>
        </w:rPr>
        <w:t xml:space="preserve">geweest van de </w:t>
      </w:r>
      <w:r w:rsidRPr="0036548A">
        <w:rPr>
          <w:spacing w:val="-5"/>
          <w:lang w:val="nl-NL"/>
        </w:rPr>
        <w:t xml:space="preserve">tijd </w:t>
      </w:r>
      <w:r w:rsidRPr="0036548A">
        <w:rPr>
          <w:lang w:val="nl-NL"/>
        </w:rPr>
        <w:t xml:space="preserve">van de richters, </w:t>
      </w:r>
      <w:r w:rsidRPr="0036548A">
        <w:rPr>
          <w:spacing w:val="-3"/>
          <w:lang w:val="nl-NL"/>
        </w:rPr>
        <w:t xml:space="preserve">want </w:t>
      </w:r>
      <w:r w:rsidRPr="0036548A">
        <w:rPr>
          <w:lang w:val="nl-NL"/>
        </w:rPr>
        <w:t>Boaz,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die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Ruth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huwde,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was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geboren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uit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Rachab,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die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in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Jozua’s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tijd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verspieders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had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ontvangen.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left="115" w:right="280"/>
        <w:jc w:val="both"/>
        <w:rPr>
          <w:lang w:val="nl-NL"/>
        </w:rPr>
      </w:pPr>
      <w:r w:rsidRPr="0036548A">
        <w:rPr>
          <w:spacing w:val="-3"/>
          <w:lang w:val="nl-NL"/>
        </w:rPr>
        <w:t xml:space="preserve">Sommigen </w:t>
      </w:r>
      <w:r w:rsidRPr="0036548A">
        <w:rPr>
          <w:lang w:val="nl-NL"/>
        </w:rPr>
        <w:t xml:space="preserve">denken dat het was </w:t>
      </w:r>
      <w:r w:rsidRPr="0036548A">
        <w:rPr>
          <w:spacing w:val="-5"/>
          <w:lang w:val="nl-NL"/>
        </w:rPr>
        <w:t xml:space="preserve">in </w:t>
      </w:r>
      <w:r w:rsidRPr="0036548A">
        <w:rPr>
          <w:lang w:val="nl-NL"/>
        </w:rPr>
        <w:t xml:space="preserve">de </w:t>
      </w:r>
      <w:r w:rsidRPr="0036548A">
        <w:rPr>
          <w:spacing w:val="-5"/>
          <w:lang w:val="nl-NL"/>
        </w:rPr>
        <w:t xml:space="preserve">tijd </w:t>
      </w:r>
      <w:r w:rsidRPr="0036548A">
        <w:rPr>
          <w:lang w:val="nl-NL"/>
        </w:rPr>
        <w:t xml:space="preserve">van Ehud, anderen, </w:t>
      </w:r>
      <w:r w:rsidRPr="0036548A">
        <w:rPr>
          <w:spacing w:val="-5"/>
          <w:lang w:val="nl-NL"/>
        </w:rPr>
        <w:t xml:space="preserve">in </w:t>
      </w:r>
      <w:r w:rsidRPr="0036548A">
        <w:rPr>
          <w:lang w:val="nl-NL"/>
        </w:rPr>
        <w:t>allen van Debora, de geleerde bisschop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Patrick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3"/>
          <w:lang w:val="nl-NL"/>
        </w:rPr>
        <w:t>geneigd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denken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5"/>
          <w:lang w:val="nl-NL"/>
        </w:rPr>
        <w:t>tijd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Gideon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was,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omdat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5"/>
          <w:lang w:val="nl-NL"/>
        </w:rPr>
        <w:t>wij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5"/>
          <w:lang w:val="nl-NL"/>
        </w:rPr>
        <w:t>tijd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4"/>
          <w:lang w:val="nl-NL"/>
        </w:rPr>
        <w:t xml:space="preserve">alleen </w:t>
      </w:r>
      <w:r w:rsidRPr="0036548A">
        <w:rPr>
          <w:lang w:val="nl-NL"/>
        </w:rPr>
        <w:t>lezen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hongersnood,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veroorzaakt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door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invallen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Midianieten,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Richteren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6:3,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4.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right="285"/>
        <w:jc w:val="both"/>
        <w:rPr>
          <w:lang w:val="nl-NL"/>
        </w:rPr>
      </w:pPr>
      <w:r w:rsidRPr="0036548A">
        <w:rPr>
          <w:spacing w:val="-4"/>
          <w:lang w:val="nl-NL"/>
        </w:rPr>
        <w:t>Terwijl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richters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regeerden,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4"/>
          <w:lang w:val="nl-NL"/>
        </w:rPr>
        <w:t>sommigen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3"/>
          <w:lang w:val="nl-NL"/>
        </w:rPr>
        <w:t>ene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stad,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anderen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andere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stad,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4"/>
          <w:lang w:val="nl-NL"/>
        </w:rPr>
        <w:t>neemt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 xml:space="preserve">Gods </w:t>
      </w:r>
      <w:r w:rsidRPr="0036548A">
        <w:rPr>
          <w:spacing w:val="-4"/>
          <w:lang w:val="nl-NL"/>
        </w:rPr>
        <w:t>voorzienigheid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4"/>
          <w:lang w:val="nl-NL"/>
        </w:rPr>
        <w:t>bijzonder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5"/>
          <w:lang w:val="nl-NL"/>
        </w:rPr>
        <w:t>kennis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4"/>
          <w:lang w:val="nl-NL"/>
        </w:rPr>
        <w:t xml:space="preserve"> </w:t>
      </w:r>
      <w:r w:rsidRPr="0036548A">
        <w:rPr>
          <w:spacing w:val="-4"/>
          <w:lang w:val="nl-NL"/>
        </w:rPr>
        <w:t>Bethlehem,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4"/>
          <w:lang w:val="nl-NL"/>
        </w:rPr>
        <w:t>heeft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2"/>
          <w:lang w:val="nl-NL"/>
        </w:rPr>
        <w:t>oog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op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3"/>
          <w:lang w:val="nl-NL"/>
        </w:rPr>
        <w:t>Koning,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op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4"/>
          <w:lang w:val="nl-NL"/>
        </w:rPr>
        <w:t>de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6"/>
          <w:lang w:val="nl-NL"/>
        </w:rPr>
        <w:t>Messias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7"/>
          <w:lang w:val="nl-NL"/>
        </w:rPr>
        <w:t xml:space="preserve">zelf, </w:t>
      </w:r>
      <w:r w:rsidRPr="0036548A">
        <w:rPr>
          <w:lang w:val="nl-NL"/>
        </w:rPr>
        <w:t>die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twee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moeders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uit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6"/>
          <w:lang w:val="nl-NL"/>
        </w:rPr>
        <w:t xml:space="preserve"> </w:t>
      </w:r>
      <w:r w:rsidRPr="0036548A">
        <w:rPr>
          <w:spacing w:val="-3"/>
          <w:lang w:val="nl-NL"/>
        </w:rPr>
        <w:t>heidenen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zal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afstammen,</w:t>
      </w:r>
      <w:r w:rsidRPr="0036548A">
        <w:rPr>
          <w:spacing w:val="-6"/>
          <w:lang w:val="nl-NL"/>
        </w:rPr>
        <w:t xml:space="preserve"> </w:t>
      </w:r>
      <w:r w:rsidRPr="0036548A">
        <w:rPr>
          <w:spacing w:val="-3"/>
          <w:lang w:val="nl-NL"/>
        </w:rPr>
        <w:t>Rachab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6"/>
          <w:lang w:val="nl-NL"/>
        </w:rPr>
        <w:t xml:space="preserve"> </w:t>
      </w:r>
      <w:r w:rsidRPr="0036548A">
        <w:rPr>
          <w:spacing w:val="-3"/>
          <w:lang w:val="nl-NL"/>
        </w:rPr>
        <w:t>Ruth.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19"/>
        </w:numPr>
        <w:tabs>
          <w:tab w:val="left" w:pos="347"/>
        </w:tabs>
        <w:spacing w:line="261" w:lineRule="auto"/>
        <w:ind w:right="2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pacing w:val="-3"/>
          <w:sz w:val="24"/>
          <w:lang w:val="nl-NL"/>
        </w:rPr>
        <w:t xml:space="preserve">Hier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is </w:t>
      </w:r>
      <w:r w:rsidRPr="0036548A">
        <w:rPr>
          <w:rFonts w:ascii="Times New Roman" w:hAnsi="Times New Roman"/>
          <w:i/>
          <w:sz w:val="24"/>
          <w:lang w:val="nl-NL"/>
        </w:rPr>
        <w:t xml:space="preserve">een hongersnood in het </w:t>
      </w:r>
      <w:r w:rsidRPr="0036548A">
        <w:rPr>
          <w:rFonts w:ascii="Times New Roman" w:hAnsi="Times New Roman"/>
          <w:i/>
          <w:spacing w:val="2"/>
          <w:sz w:val="24"/>
          <w:lang w:val="nl-NL"/>
        </w:rPr>
        <w:t xml:space="preserve">land,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6548A">
        <w:rPr>
          <w:rFonts w:ascii="Times New Roman" w:hAnsi="Times New Roman"/>
          <w:sz w:val="24"/>
          <w:lang w:val="nl-NL"/>
        </w:rPr>
        <w:t xml:space="preserve">het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land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Kanaän, </w:t>
      </w:r>
      <w:r w:rsidRPr="0036548A">
        <w:rPr>
          <w:rFonts w:ascii="Times New Roman" w:hAnsi="Times New Roman"/>
          <w:sz w:val="24"/>
          <w:lang w:val="nl-NL"/>
        </w:rPr>
        <w:t xml:space="preserve">het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land </w:t>
      </w:r>
      <w:r w:rsidRPr="0036548A">
        <w:rPr>
          <w:rFonts w:ascii="Times New Roman" w:hAnsi="Times New Roman"/>
          <w:i/>
          <w:sz w:val="24"/>
          <w:lang w:val="nl-NL"/>
        </w:rPr>
        <w:t>vloeiende van melk en honing</w:t>
      </w:r>
      <w:r w:rsidRPr="0036548A">
        <w:rPr>
          <w:rFonts w:ascii="Times New Roman" w:hAnsi="Times New Roman"/>
          <w:i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Dit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oordelen,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die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God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gedreigd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had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over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hen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zullen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brengen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vanwege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hun </w:t>
      </w:r>
      <w:r w:rsidRPr="0036548A">
        <w:rPr>
          <w:rFonts w:ascii="Times New Roman" w:hAnsi="Times New Roman"/>
          <w:sz w:val="24"/>
          <w:lang w:val="nl-NL"/>
        </w:rPr>
        <w:t>zonden, Leviticus 26:19,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20.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right="246"/>
        <w:jc w:val="both"/>
        <w:rPr>
          <w:lang w:val="nl-NL"/>
        </w:rPr>
      </w:pPr>
      <w:r w:rsidRPr="0036548A">
        <w:rPr>
          <w:lang w:val="nl-NL"/>
        </w:rPr>
        <w:t xml:space="preserve">Hij </w:t>
      </w:r>
      <w:r w:rsidRPr="0036548A">
        <w:rPr>
          <w:spacing w:val="-3"/>
          <w:lang w:val="nl-NL"/>
        </w:rPr>
        <w:t xml:space="preserve">heeft veel pijlen </w:t>
      </w:r>
      <w:r w:rsidRPr="0036548A">
        <w:rPr>
          <w:lang w:val="nl-NL"/>
        </w:rPr>
        <w:t xml:space="preserve">in </w:t>
      </w:r>
      <w:r w:rsidRPr="0036548A">
        <w:rPr>
          <w:spacing w:val="-3"/>
          <w:lang w:val="nl-NL"/>
        </w:rPr>
        <w:t xml:space="preserve">Zijn pijlkoker, </w:t>
      </w:r>
      <w:r w:rsidRPr="0036548A">
        <w:rPr>
          <w:lang w:val="nl-NL"/>
        </w:rPr>
        <w:t xml:space="preserve">in de </w:t>
      </w:r>
      <w:r w:rsidRPr="0036548A">
        <w:rPr>
          <w:spacing w:val="-3"/>
          <w:lang w:val="nl-NL"/>
        </w:rPr>
        <w:t xml:space="preserve">dagen </w:t>
      </w:r>
      <w:r w:rsidRPr="0036548A">
        <w:rPr>
          <w:lang w:val="nl-NL"/>
        </w:rPr>
        <w:t xml:space="preserve">van de </w:t>
      </w:r>
      <w:r w:rsidRPr="0036548A">
        <w:rPr>
          <w:spacing w:val="-3"/>
          <w:lang w:val="nl-NL"/>
        </w:rPr>
        <w:t xml:space="preserve">richteren werden </w:t>
      </w:r>
      <w:r w:rsidRPr="0036548A">
        <w:rPr>
          <w:lang w:val="nl-NL"/>
        </w:rPr>
        <w:t xml:space="preserve">zij </w:t>
      </w:r>
      <w:r w:rsidRPr="0036548A">
        <w:rPr>
          <w:spacing w:val="-3"/>
          <w:lang w:val="nl-NL"/>
        </w:rPr>
        <w:t xml:space="preserve">verdrukt door hun </w:t>
      </w:r>
      <w:r w:rsidRPr="0036548A">
        <w:rPr>
          <w:spacing w:val="-5"/>
          <w:lang w:val="nl-NL"/>
        </w:rPr>
        <w:t>vijanden,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4"/>
          <w:lang w:val="nl-NL"/>
        </w:rPr>
        <w:t>als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>zich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3"/>
          <w:lang w:val="nl-NL"/>
        </w:rPr>
        <w:t>door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oordeel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4"/>
          <w:lang w:val="nl-NL"/>
        </w:rPr>
        <w:t>wilden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verbeteren,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beproefde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5"/>
          <w:lang w:val="nl-NL"/>
        </w:rPr>
        <w:t>Hij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dit,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3"/>
          <w:lang w:val="nl-NL"/>
        </w:rPr>
        <w:t>want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4"/>
          <w:lang w:val="nl-NL"/>
        </w:rPr>
        <w:t>als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7"/>
          <w:lang w:val="nl-NL"/>
        </w:rPr>
        <w:t xml:space="preserve">Hij </w:t>
      </w:r>
      <w:r w:rsidRPr="0036548A">
        <w:rPr>
          <w:lang w:val="nl-NL"/>
        </w:rPr>
        <w:t>oordeelt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zal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Hij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overwinnen.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Als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land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rust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had,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had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daarom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nog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geen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overvloed,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zelfs</w:t>
      </w:r>
      <w:r w:rsidRPr="0036548A">
        <w:rPr>
          <w:spacing w:val="1"/>
          <w:lang w:val="nl-NL"/>
        </w:rPr>
        <w:t xml:space="preserve"> </w:t>
      </w:r>
      <w:r w:rsidRPr="0036548A">
        <w:rPr>
          <w:spacing w:val="4"/>
          <w:lang w:val="nl-NL"/>
        </w:rPr>
        <w:t xml:space="preserve">te </w:t>
      </w:r>
      <w:r w:rsidRPr="0036548A">
        <w:rPr>
          <w:spacing w:val="-4"/>
          <w:lang w:val="nl-NL"/>
        </w:rPr>
        <w:t xml:space="preserve">Bethlehem, </w:t>
      </w:r>
      <w:r w:rsidRPr="0036548A">
        <w:rPr>
          <w:lang w:val="nl-NL"/>
        </w:rPr>
        <w:t xml:space="preserve">dat </w:t>
      </w:r>
      <w:r w:rsidRPr="0036548A">
        <w:rPr>
          <w:i/>
          <w:lang w:val="nl-NL"/>
        </w:rPr>
        <w:t xml:space="preserve">broodhuis </w:t>
      </w:r>
      <w:r w:rsidRPr="0036548A">
        <w:rPr>
          <w:lang w:val="nl-NL"/>
        </w:rPr>
        <w:t xml:space="preserve">betekent, was er schaarste. </w:t>
      </w:r>
      <w:r w:rsidRPr="0036548A">
        <w:rPr>
          <w:i/>
          <w:spacing w:val="3"/>
          <w:lang w:val="nl-NL"/>
        </w:rPr>
        <w:t xml:space="preserve">Een </w:t>
      </w:r>
      <w:r w:rsidRPr="0036548A">
        <w:rPr>
          <w:i/>
          <w:lang w:val="nl-NL"/>
        </w:rPr>
        <w:t xml:space="preserve">vruchtbaar land </w:t>
      </w:r>
      <w:r w:rsidRPr="0036548A">
        <w:rPr>
          <w:i/>
          <w:spacing w:val="-3"/>
          <w:lang w:val="nl-NL"/>
        </w:rPr>
        <w:t xml:space="preserve">werd </w:t>
      </w:r>
      <w:r w:rsidRPr="0036548A">
        <w:rPr>
          <w:i/>
          <w:lang w:val="nl-NL"/>
        </w:rPr>
        <w:t>tot zouten grond</w:t>
      </w:r>
      <w:r w:rsidRPr="0036548A">
        <w:rPr>
          <w:i/>
          <w:spacing w:val="-7"/>
          <w:lang w:val="nl-NL"/>
        </w:rPr>
        <w:t xml:space="preserve"> </w:t>
      </w:r>
      <w:r w:rsidRPr="0036548A">
        <w:rPr>
          <w:lang w:val="nl-NL"/>
        </w:rPr>
        <w:t>om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weelderigheid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brooddronkenheid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in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toom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houden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hen,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die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daarin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2"/>
          <w:lang w:val="nl-NL"/>
        </w:rPr>
        <w:t>wonen.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19"/>
        </w:numPr>
        <w:tabs>
          <w:tab w:val="left" w:pos="376"/>
        </w:tabs>
        <w:spacing w:line="261" w:lineRule="auto"/>
        <w:ind w:right="27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bericht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particulier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gezin,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dat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3"/>
          <w:sz w:val="24"/>
          <w:lang w:val="nl-NL"/>
        </w:rPr>
        <w:t>door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hongersnood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zeer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veel</w:t>
      </w:r>
      <w:r w:rsidRPr="0036548A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leed,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is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huisgezin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Elimelech.</w:t>
      </w:r>
      <w:r w:rsidRPr="0036548A">
        <w:rPr>
          <w:rFonts w:ascii="Times New Roman" w:hAnsi="Times New Roman"/>
          <w:i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Zijn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naam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betekent: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mijn</w:t>
      </w:r>
      <w:r w:rsidRPr="0036548A">
        <w:rPr>
          <w:rFonts w:ascii="Times New Roman" w:hAnsi="Times New Roman"/>
          <w:i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God</w:t>
      </w:r>
      <w:r w:rsidRPr="0036548A">
        <w:rPr>
          <w:rFonts w:ascii="Times New Roman" w:hAnsi="Times New Roman"/>
          <w:i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een</w:t>
      </w:r>
      <w:r w:rsidRPr="0036548A">
        <w:rPr>
          <w:rFonts w:ascii="Times New Roman" w:hAnsi="Times New Roman"/>
          <w:i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Koning,</w:t>
      </w:r>
      <w:r w:rsidRPr="0036548A">
        <w:rPr>
          <w:rFonts w:ascii="Times New Roman" w:hAnsi="Times New Roman"/>
          <w:i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overeenstemming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met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Israëls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staat toen de richters richtten want de Heere was hun Koning, en troostrijk was het voor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hem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en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6548A">
        <w:rPr>
          <w:rFonts w:ascii="Times New Roman" w:hAnsi="Times New Roman"/>
          <w:sz w:val="24"/>
          <w:lang w:val="nl-NL"/>
        </w:rPr>
        <w:t xml:space="preserve">gezin in hun beproeving, dat God hun God was, en dat Hij eeuwiglijk regeert. Zijn vrouw 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was </w:t>
      </w:r>
      <w:r w:rsidRPr="0036548A">
        <w:rPr>
          <w:rFonts w:ascii="Times New Roman" w:hAnsi="Times New Roman"/>
          <w:i/>
          <w:spacing w:val="3"/>
          <w:sz w:val="24"/>
          <w:lang w:val="nl-NL"/>
        </w:rPr>
        <w:t xml:space="preserve">Naomi, </w:t>
      </w:r>
      <w:r w:rsidRPr="0036548A">
        <w:rPr>
          <w:rFonts w:ascii="Times New Roman" w:hAnsi="Times New Roman"/>
          <w:sz w:val="24"/>
          <w:lang w:val="nl-NL"/>
        </w:rPr>
        <w:t xml:space="preserve">hetgeen betekent 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mijn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beminnelijke </w:t>
      </w:r>
      <w:r w:rsidRPr="0036548A">
        <w:rPr>
          <w:rFonts w:ascii="Times New Roman" w:hAnsi="Times New Roman"/>
          <w:spacing w:val="2"/>
          <w:sz w:val="24"/>
          <w:lang w:val="nl-NL"/>
        </w:rPr>
        <w:t xml:space="preserve">of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lieflijke. </w:t>
      </w:r>
      <w:r w:rsidRPr="0036548A">
        <w:rPr>
          <w:rFonts w:ascii="Times New Roman" w:hAnsi="Times New Roman"/>
          <w:sz w:val="24"/>
          <w:lang w:val="nl-NL"/>
        </w:rPr>
        <w:t xml:space="preserve">Maar de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namen </w:t>
      </w:r>
      <w:r w:rsidRPr="0036548A">
        <w:rPr>
          <w:rFonts w:ascii="Times New Roman" w:hAnsi="Times New Roman"/>
          <w:sz w:val="24"/>
          <w:lang w:val="nl-NL"/>
        </w:rPr>
        <w:t xml:space="preserve">van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6548A">
        <w:rPr>
          <w:rFonts w:ascii="Times New Roman" w:hAnsi="Times New Roman"/>
          <w:sz w:val="24"/>
          <w:lang w:val="nl-NL"/>
        </w:rPr>
        <w:t xml:space="preserve">zonen </w:t>
      </w:r>
      <w:r w:rsidRPr="0036548A">
        <w:rPr>
          <w:rFonts w:ascii="Times New Roman" w:hAnsi="Times New Roman"/>
          <w:spacing w:val="4"/>
          <w:sz w:val="24"/>
          <w:lang w:val="nl-NL"/>
        </w:rPr>
        <w:t xml:space="preserve">waren </w:t>
      </w:r>
      <w:r w:rsidRPr="0036548A">
        <w:rPr>
          <w:rFonts w:ascii="Times New Roman" w:hAnsi="Times New Roman"/>
          <w:i/>
          <w:sz w:val="24"/>
          <w:lang w:val="nl-NL"/>
        </w:rPr>
        <w:t xml:space="preserve">Machlon </w:t>
      </w:r>
      <w:r w:rsidRPr="0036548A">
        <w:rPr>
          <w:rFonts w:ascii="Times New Roman" w:hAnsi="Times New Roman"/>
          <w:sz w:val="24"/>
          <w:lang w:val="nl-NL"/>
        </w:rPr>
        <w:t xml:space="preserve">en </w:t>
      </w:r>
      <w:r w:rsidRPr="0036548A">
        <w:rPr>
          <w:rFonts w:ascii="Times New Roman" w:hAnsi="Times New Roman"/>
          <w:i/>
          <w:sz w:val="24"/>
          <w:lang w:val="nl-NL"/>
        </w:rPr>
        <w:t xml:space="preserve">Chiljon, ziekte </w:t>
      </w:r>
      <w:r w:rsidRPr="0036548A">
        <w:rPr>
          <w:rFonts w:ascii="Times New Roman" w:hAnsi="Times New Roman"/>
          <w:sz w:val="24"/>
          <w:lang w:val="nl-NL"/>
        </w:rPr>
        <w:t xml:space="preserve">en </w:t>
      </w:r>
      <w:r w:rsidRPr="0036548A">
        <w:rPr>
          <w:rFonts w:ascii="Times New Roman" w:hAnsi="Times New Roman"/>
          <w:i/>
          <w:sz w:val="24"/>
          <w:lang w:val="nl-NL"/>
        </w:rPr>
        <w:t xml:space="preserve">tering, </w:t>
      </w:r>
      <w:r w:rsidRPr="0036548A">
        <w:rPr>
          <w:rFonts w:ascii="Times New Roman" w:hAnsi="Times New Roman"/>
          <w:sz w:val="24"/>
          <w:lang w:val="nl-NL"/>
        </w:rPr>
        <w:t xml:space="preserve">omdat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zij misschien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zwakkelijke </w:t>
      </w:r>
      <w:r w:rsidRPr="0036548A">
        <w:rPr>
          <w:rFonts w:ascii="Times New Roman" w:hAnsi="Times New Roman"/>
          <w:sz w:val="24"/>
          <w:lang w:val="nl-NL"/>
        </w:rPr>
        <w:t xml:space="preserve">kinderen waren, 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die </w:t>
      </w:r>
      <w:r w:rsidRPr="0036548A">
        <w:rPr>
          <w:rFonts w:ascii="Times New Roman" w:hAnsi="Times New Roman"/>
          <w:spacing w:val="-5"/>
          <w:sz w:val="24"/>
          <w:lang w:val="nl-NL"/>
        </w:rPr>
        <w:t>waarschijnlijk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lang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zouden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leven.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Aldus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zijn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voortbrengselen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onze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aangename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dingen, </w:t>
      </w:r>
      <w:r w:rsidRPr="0036548A">
        <w:rPr>
          <w:rFonts w:ascii="Times New Roman" w:hAnsi="Times New Roman"/>
          <w:sz w:val="24"/>
          <w:lang w:val="nl-NL"/>
        </w:rPr>
        <w:t>zwak en ziek, broos en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stervend.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19"/>
        </w:numPr>
        <w:tabs>
          <w:tab w:val="left" w:pos="482"/>
        </w:tabs>
        <w:spacing w:line="261" w:lineRule="auto"/>
        <w:ind w:right="2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vertrek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dit</w:t>
      </w:r>
      <w:r w:rsidRPr="0036548A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gezin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Bethlehem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naar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land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Moab,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aan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andere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kant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 Jordaan,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om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er,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vanwege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honger,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bestaan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zoeken,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vers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1,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2.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schijnt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dat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er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land </w:t>
      </w:r>
      <w:r w:rsidRPr="0036548A">
        <w:rPr>
          <w:rFonts w:ascii="Times New Roman" w:hAnsi="Times New Roman"/>
          <w:sz w:val="24"/>
          <w:lang w:val="nl-NL"/>
        </w:rPr>
        <w:t>Moabs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overvloed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was,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toen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er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land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Israëls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schaarste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brood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was.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gewone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gaven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36548A">
        <w:rPr>
          <w:rFonts w:ascii="Times New Roman" w:hAnsi="Times New Roman"/>
          <w:sz w:val="24"/>
          <w:lang w:val="nl-NL"/>
        </w:rPr>
        <w:t>Gods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voorzienigheid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worden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dikwijls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groter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overvloed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geschonken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aan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hen,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die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vreemdelingen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6548A">
        <w:rPr>
          <w:rFonts w:ascii="Times New Roman" w:hAnsi="Times New Roman"/>
          <w:sz w:val="24"/>
          <w:lang w:val="nl-NL"/>
        </w:rPr>
        <w:t xml:space="preserve">voor God dan aan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hen, </w:t>
      </w:r>
      <w:r w:rsidRPr="0036548A">
        <w:rPr>
          <w:rFonts w:ascii="Times New Roman" w:hAnsi="Times New Roman"/>
          <w:sz w:val="24"/>
          <w:lang w:val="nl-NL"/>
        </w:rPr>
        <w:t xml:space="preserve">die Hem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kennen </w:t>
      </w:r>
      <w:r w:rsidRPr="0036548A">
        <w:rPr>
          <w:rFonts w:ascii="Times New Roman" w:hAnsi="Times New Roman"/>
          <w:sz w:val="24"/>
          <w:lang w:val="nl-NL"/>
        </w:rPr>
        <w:t xml:space="preserve">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aanbidden. "Moab </w:t>
      </w:r>
      <w:r w:rsidRPr="0036548A">
        <w:rPr>
          <w:rFonts w:ascii="Times New Roman" w:hAnsi="Times New Roman"/>
          <w:sz w:val="24"/>
          <w:lang w:val="nl-NL"/>
        </w:rPr>
        <w:t xml:space="preserve">is van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zijn jeugd </w:t>
      </w:r>
      <w:r w:rsidRPr="0036548A">
        <w:rPr>
          <w:rFonts w:ascii="Times New Roman" w:hAnsi="Times New Roman"/>
          <w:sz w:val="24"/>
          <w:lang w:val="nl-NL"/>
        </w:rPr>
        <w:t xml:space="preserve">aan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gerust geweest" terwijl Israël "van </w:t>
      </w:r>
      <w:r w:rsidRPr="0036548A">
        <w:rPr>
          <w:rFonts w:ascii="Times New Roman" w:hAnsi="Times New Roman"/>
          <w:sz w:val="24"/>
          <w:lang w:val="nl-NL"/>
        </w:rPr>
        <w:t xml:space="preserve">vat in vat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geledigd"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Jeremia </w:t>
      </w:r>
      <w:r w:rsidRPr="0036548A">
        <w:rPr>
          <w:rFonts w:ascii="Times New Roman" w:hAnsi="Times New Roman"/>
          <w:sz w:val="24"/>
          <w:lang w:val="nl-NL"/>
        </w:rPr>
        <w:t xml:space="preserve">48:11,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is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niet </w:t>
      </w:r>
      <w:r w:rsidRPr="0036548A">
        <w:rPr>
          <w:rFonts w:ascii="Times New Roman" w:hAnsi="Times New Roman"/>
          <w:sz w:val="24"/>
          <w:lang w:val="nl-NL"/>
        </w:rPr>
        <w:t xml:space="preserve">omdat God de Moabieten </w:t>
      </w:r>
      <w:r w:rsidRPr="0036548A">
        <w:rPr>
          <w:rFonts w:ascii="Times New Roman" w:hAnsi="Times New Roman"/>
          <w:spacing w:val="-3"/>
          <w:sz w:val="24"/>
          <w:lang w:val="nl-NL"/>
        </w:rPr>
        <w:t>meer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liefheeft,</w:t>
      </w:r>
      <w:r w:rsidRPr="0036548A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maar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omdat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hun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deel</w:t>
      </w:r>
      <w:r w:rsidRPr="0036548A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hebben</w:t>
      </w:r>
      <w:r w:rsidRPr="0036548A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dit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leven.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Daarheen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gaat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Elimelech,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om</w:t>
      </w:r>
      <w:r w:rsidRPr="0036548A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er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zich </w:t>
      </w:r>
      <w:r w:rsidRPr="0036548A">
        <w:rPr>
          <w:rFonts w:ascii="Times New Roman" w:hAnsi="Times New Roman"/>
          <w:sz w:val="24"/>
          <w:lang w:val="nl-NL"/>
        </w:rPr>
        <w:t>voor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altijd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vestigen,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maar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om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er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gedurende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enigen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tijd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als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vreemdeling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verkeren,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gedurende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de </w:t>
      </w:r>
      <w:r w:rsidRPr="0036548A">
        <w:rPr>
          <w:rFonts w:ascii="Times New Roman" w:hAnsi="Times New Roman"/>
          <w:spacing w:val="-3"/>
          <w:sz w:val="24"/>
          <w:lang w:val="nl-NL"/>
        </w:rPr>
        <w:t>hongersnood,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zoals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Abraham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bij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zelfde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gelegenheid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naar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Egypte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is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gegaan,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Izak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naar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land van </w:t>
      </w:r>
      <w:r w:rsidRPr="0036548A">
        <w:rPr>
          <w:rFonts w:ascii="Times New Roman" w:hAnsi="Times New Roman"/>
          <w:sz w:val="24"/>
          <w:lang w:val="nl-NL"/>
        </w:rPr>
        <w:t xml:space="preserve">de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Filistijnen. </w:t>
      </w:r>
      <w:r w:rsidRPr="0036548A">
        <w:rPr>
          <w:rFonts w:ascii="Times New Roman" w:hAnsi="Times New Roman"/>
          <w:sz w:val="24"/>
          <w:lang w:val="nl-NL"/>
        </w:rPr>
        <w:t xml:space="preserve">Nu </w:t>
      </w:r>
      <w:r w:rsidRPr="0036548A">
        <w:rPr>
          <w:rFonts w:ascii="Times New Roman" w:hAnsi="Times New Roman"/>
          <w:spacing w:val="-4"/>
          <w:sz w:val="24"/>
          <w:lang w:val="nl-NL"/>
        </w:rPr>
        <w:t>was:</w:t>
      </w:r>
    </w:p>
    <w:p w:rsidR="00A209A2" w:rsidRPr="0036548A" w:rsidRDefault="00A209A2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A209A2" w:rsidRPr="0036548A">
          <w:pgSz w:w="11900" w:h="16840"/>
          <w:pgMar w:top="1380" w:right="1120" w:bottom="280" w:left="1300" w:header="708" w:footer="708" w:gutter="0"/>
          <w:cols w:space="708"/>
        </w:sectPr>
      </w:pPr>
    </w:p>
    <w:p w:rsidR="00A209A2" w:rsidRPr="0036548A" w:rsidRDefault="0036548A">
      <w:pPr>
        <w:pStyle w:val="Lijstalinea"/>
        <w:numPr>
          <w:ilvl w:val="0"/>
          <w:numId w:val="18"/>
        </w:numPr>
        <w:tabs>
          <w:tab w:val="left" w:pos="342"/>
        </w:tabs>
        <w:spacing w:before="53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proofErr w:type="spellStart"/>
      <w:r w:rsidRPr="0036548A">
        <w:rPr>
          <w:rFonts w:ascii="Times New Roman"/>
          <w:spacing w:val="-5"/>
          <w:sz w:val="24"/>
          <w:lang w:val="nl-NL"/>
        </w:rPr>
        <w:lastRenderedPageBreak/>
        <w:t>Elimelechs</w:t>
      </w:r>
      <w:proofErr w:type="spellEnd"/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zorg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behoeften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gezin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voorzien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medenemen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vrouw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 kinderen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ongetwijfeld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prijzenswaardig.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"Zo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iemand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zijnen,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voornamelijk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zijn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huisgenoten,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niet </w:t>
      </w:r>
      <w:r w:rsidRPr="0036548A">
        <w:rPr>
          <w:rFonts w:ascii="Times New Roman"/>
          <w:sz w:val="24"/>
          <w:lang w:val="nl-NL"/>
        </w:rPr>
        <w:t>verzorgt, die heeft het geloof verloochend," 1 Timotheus</w:t>
      </w:r>
      <w:r w:rsidRPr="0036548A">
        <w:rPr>
          <w:rFonts w:asci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5:8.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59" w:lineRule="auto"/>
        <w:ind w:right="120"/>
        <w:jc w:val="both"/>
        <w:rPr>
          <w:lang w:val="nl-NL"/>
        </w:rPr>
      </w:pPr>
      <w:r w:rsidRPr="0036548A">
        <w:rPr>
          <w:spacing w:val="-3"/>
          <w:lang w:val="nl-NL"/>
        </w:rPr>
        <w:t xml:space="preserve">Toen hij </w:t>
      </w:r>
      <w:r w:rsidRPr="0036548A">
        <w:rPr>
          <w:lang w:val="nl-NL"/>
        </w:rPr>
        <w:t xml:space="preserve">in </w:t>
      </w:r>
      <w:r w:rsidRPr="0036548A">
        <w:rPr>
          <w:spacing w:val="-3"/>
          <w:lang w:val="nl-NL"/>
        </w:rPr>
        <w:t xml:space="preserve">die </w:t>
      </w:r>
      <w:r w:rsidRPr="0036548A">
        <w:rPr>
          <w:spacing w:val="-4"/>
          <w:lang w:val="nl-NL"/>
        </w:rPr>
        <w:t xml:space="preserve">verlegenheid </w:t>
      </w:r>
      <w:r w:rsidRPr="0036548A">
        <w:rPr>
          <w:spacing w:val="-3"/>
          <w:lang w:val="nl-NL"/>
        </w:rPr>
        <w:t xml:space="preserve">was, </w:t>
      </w:r>
      <w:r w:rsidRPr="0036548A">
        <w:rPr>
          <w:spacing w:val="-4"/>
          <w:lang w:val="nl-NL"/>
        </w:rPr>
        <w:t xml:space="preserve">heeft </w:t>
      </w:r>
      <w:r w:rsidRPr="0036548A">
        <w:rPr>
          <w:spacing w:val="-6"/>
          <w:lang w:val="nl-NL"/>
        </w:rPr>
        <w:t xml:space="preserve">hij zijn </w:t>
      </w:r>
      <w:r w:rsidRPr="0036548A">
        <w:rPr>
          <w:spacing w:val="-5"/>
          <w:lang w:val="nl-NL"/>
        </w:rPr>
        <w:t xml:space="preserve">huis </w:t>
      </w:r>
      <w:r w:rsidRPr="0036548A">
        <w:rPr>
          <w:lang w:val="nl-NL"/>
        </w:rPr>
        <w:t>niet verlaten om zelf fortuin te gaan zoeken, vrouw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kinderen</w:t>
      </w:r>
      <w:r w:rsidRPr="0036548A">
        <w:rPr>
          <w:spacing w:val="-35"/>
          <w:lang w:val="nl-NL"/>
        </w:rPr>
        <w:t xml:space="preserve"> </w:t>
      </w:r>
      <w:r w:rsidRPr="0036548A">
        <w:rPr>
          <w:lang w:val="nl-NL"/>
        </w:rPr>
        <w:t>zo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goed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2"/>
          <w:lang w:val="nl-NL"/>
        </w:rPr>
        <w:t>of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zo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kwaad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35"/>
          <w:lang w:val="nl-NL"/>
        </w:rPr>
        <w:t xml:space="preserve"> </w:t>
      </w:r>
      <w:r w:rsidRPr="0036548A">
        <w:rPr>
          <w:lang w:val="nl-NL"/>
        </w:rPr>
        <w:t>konden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5"/>
          <w:lang w:val="nl-NL"/>
        </w:rPr>
        <w:t>zichzelf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latende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zorgen,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3"/>
          <w:lang w:val="nl-NL"/>
        </w:rPr>
        <w:t>maar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3"/>
          <w:lang w:val="nl-NL"/>
        </w:rPr>
        <w:t>zoals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een teder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echtgenoot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5"/>
          <w:lang w:val="nl-NL"/>
        </w:rPr>
        <w:t>liefhebbend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vader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betaamde,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4"/>
          <w:lang w:val="nl-NL"/>
        </w:rPr>
        <w:t>heeft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waar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4"/>
          <w:lang w:val="nl-NL"/>
        </w:rPr>
        <w:t>ging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hen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3"/>
          <w:lang w:val="nl-NL"/>
        </w:rPr>
        <w:t>medegenomen,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4"/>
          <w:lang w:val="nl-NL"/>
        </w:rPr>
        <w:t xml:space="preserve">niet </w:t>
      </w:r>
      <w:r w:rsidRPr="0036548A">
        <w:rPr>
          <w:lang w:val="nl-NL"/>
        </w:rPr>
        <w:t>gedaan zoals de struis, Job 39:19..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Maar: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18"/>
        </w:numPr>
        <w:tabs>
          <w:tab w:val="left" w:pos="371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z w:val="24"/>
          <w:lang w:val="nl-NL"/>
        </w:rPr>
        <w:t xml:space="preserve">Ik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zie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niet </w:t>
      </w:r>
      <w:r w:rsidRPr="0036548A">
        <w:rPr>
          <w:rFonts w:ascii="Times New Roman" w:hAnsi="Times New Roman"/>
          <w:sz w:val="24"/>
          <w:lang w:val="nl-NL"/>
        </w:rPr>
        <w:t xml:space="preserve">hoe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6548A">
        <w:rPr>
          <w:rFonts w:ascii="Times New Roman" w:hAnsi="Times New Roman"/>
          <w:sz w:val="24"/>
          <w:lang w:val="nl-NL"/>
        </w:rPr>
        <w:t xml:space="preserve">heengaan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naar </w:t>
      </w:r>
      <w:r w:rsidRPr="0036548A">
        <w:rPr>
          <w:rFonts w:ascii="Times New Roman" w:hAnsi="Times New Roman"/>
          <w:sz w:val="24"/>
          <w:lang w:val="nl-NL"/>
        </w:rPr>
        <w:t xml:space="preserve">het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land </w:t>
      </w:r>
      <w:r w:rsidRPr="0036548A">
        <w:rPr>
          <w:rFonts w:ascii="Times New Roman" w:hAnsi="Times New Roman"/>
          <w:sz w:val="24"/>
          <w:lang w:val="nl-NL"/>
        </w:rPr>
        <w:t xml:space="preserve">Moabs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bij </w:t>
      </w:r>
      <w:r w:rsidRPr="0036548A">
        <w:rPr>
          <w:rFonts w:ascii="Times New Roman" w:hAnsi="Times New Roman"/>
          <w:sz w:val="24"/>
          <w:lang w:val="nl-NL"/>
        </w:rPr>
        <w:t xml:space="preserve">deze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gelegenheid </w:t>
      </w:r>
      <w:r w:rsidRPr="0036548A">
        <w:rPr>
          <w:rFonts w:ascii="Times New Roman" w:hAnsi="Times New Roman"/>
          <w:sz w:val="24"/>
          <w:lang w:val="nl-NL"/>
        </w:rPr>
        <w:t xml:space="preserve">gerechtvaardigd kan worden. Abraham en Izak waren slechts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vreemdelingen </w:t>
      </w:r>
      <w:r w:rsidRPr="0036548A">
        <w:rPr>
          <w:rFonts w:ascii="Times New Roman" w:hAnsi="Times New Roman"/>
          <w:sz w:val="24"/>
          <w:lang w:val="nl-NL"/>
        </w:rPr>
        <w:t xml:space="preserve">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bijwoners </w:t>
      </w:r>
      <w:r w:rsidRPr="0036548A">
        <w:rPr>
          <w:rFonts w:ascii="Times New Roman" w:hAnsi="Times New Roman"/>
          <w:sz w:val="24"/>
          <w:lang w:val="nl-NL"/>
        </w:rPr>
        <w:t xml:space="preserve">in het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land Kanaän, </w:t>
      </w:r>
      <w:r w:rsidRPr="0036548A">
        <w:rPr>
          <w:rFonts w:ascii="Times New Roman" w:hAnsi="Times New Roman"/>
          <w:sz w:val="24"/>
          <w:lang w:val="nl-NL"/>
        </w:rPr>
        <w:t xml:space="preserve">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het </w:t>
      </w:r>
      <w:r w:rsidRPr="0036548A">
        <w:rPr>
          <w:rFonts w:ascii="Times New Roman" w:hAnsi="Times New Roman"/>
          <w:sz w:val="24"/>
          <w:lang w:val="nl-NL"/>
        </w:rPr>
        <w:t xml:space="preserve">kwam overeen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met </w:t>
      </w:r>
      <w:r w:rsidRPr="0036548A">
        <w:rPr>
          <w:rFonts w:ascii="Times New Roman" w:hAnsi="Times New Roman"/>
          <w:sz w:val="24"/>
          <w:lang w:val="nl-NL"/>
        </w:rPr>
        <w:t xml:space="preserve">hun toestand </w:t>
      </w:r>
      <w:r w:rsidRPr="0036548A">
        <w:rPr>
          <w:rFonts w:ascii="Times New Roman" w:hAnsi="Times New Roman"/>
          <w:spacing w:val="2"/>
          <w:sz w:val="24"/>
          <w:lang w:val="nl-NL"/>
        </w:rPr>
        <w:t xml:space="preserve">om </w:t>
      </w:r>
      <w:r w:rsidRPr="0036548A">
        <w:rPr>
          <w:rFonts w:ascii="Times New Roman" w:hAnsi="Times New Roman"/>
          <w:sz w:val="24"/>
          <w:lang w:val="nl-NL"/>
        </w:rPr>
        <w:t>te vertrekken. Maar het zaad Israëls was nu gevestigd, en behoorde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naar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grondgebied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heidenen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gaan.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Welke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reden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had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Elimelech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meer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dan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zijn naburen </w:t>
      </w:r>
      <w:r w:rsidRPr="0036548A">
        <w:rPr>
          <w:rFonts w:ascii="Times New Roman" w:hAnsi="Times New Roman"/>
          <w:sz w:val="24"/>
          <w:lang w:val="nl-NL"/>
        </w:rPr>
        <w:t>om weg te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gaan?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right="110"/>
        <w:jc w:val="both"/>
        <w:rPr>
          <w:lang w:val="nl-NL"/>
        </w:rPr>
      </w:pPr>
      <w:r w:rsidRPr="0036548A">
        <w:rPr>
          <w:spacing w:val="-3"/>
          <w:lang w:val="nl-NL"/>
        </w:rPr>
        <w:t>Indien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3"/>
          <w:lang w:val="nl-NL"/>
        </w:rPr>
        <w:t>door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4"/>
          <w:lang w:val="nl-NL"/>
        </w:rPr>
        <w:t>slecht</w:t>
      </w:r>
      <w:r w:rsidRPr="0036548A">
        <w:rPr>
          <w:spacing w:val="2"/>
          <w:lang w:val="nl-NL"/>
        </w:rPr>
        <w:t xml:space="preserve"> </w:t>
      </w:r>
      <w:r w:rsidRPr="0036548A">
        <w:rPr>
          <w:spacing w:val="-3"/>
          <w:lang w:val="nl-NL"/>
        </w:rPr>
        <w:t>beheer</w:t>
      </w:r>
      <w:r w:rsidRPr="0036548A">
        <w:rPr>
          <w:spacing w:val="-2"/>
          <w:lang w:val="nl-NL"/>
        </w:rPr>
        <w:t xml:space="preserve"> </w:t>
      </w:r>
      <w:r w:rsidRPr="0036548A">
        <w:rPr>
          <w:spacing w:val="-6"/>
          <w:lang w:val="nl-NL"/>
        </w:rPr>
        <w:t xml:space="preserve">zijn </w:t>
      </w:r>
      <w:r w:rsidRPr="0036548A">
        <w:rPr>
          <w:spacing w:val="-5"/>
          <w:lang w:val="nl-NL"/>
        </w:rPr>
        <w:t>vaderlijk</w:t>
      </w:r>
      <w:r w:rsidRPr="0036548A">
        <w:rPr>
          <w:spacing w:val="1"/>
          <w:lang w:val="nl-NL"/>
        </w:rPr>
        <w:t xml:space="preserve"> </w:t>
      </w:r>
      <w:r w:rsidRPr="0036548A">
        <w:rPr>
          <w:lang w:val="nl-NL"/>
        </w:rPr>
        <w:t>erfgoed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had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verloren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4"/>
          <w:lang w:val="nl-NL"/>
        </w:rPr>
        <w:t>land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had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verkocht,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5"/>
          <w:lang w:val="nl-NL"/>
        </w:rPr>
        <w:t xml:space="preserve">of </w:t>
      </w:r>
      <w:r w:rsidRPr="0036548A">
        <w:rPr>
          <w:lang w:val="nl-NL"/>
        </w:rPr>
        <w:t xml:space="preserve">verhypothekeerd, (zoals naar Hoofdstuk 4:3, 4 het geval </w:t>
      </w:r>
      <w:r w:rsidRPr="0036548A">
        <w:rPr>
          <w:spacing w:val="-6"/>
          <w:lang w:val="nl-NL"/>
        </w:rPr>
        <w:t xml:space="preserve">schijnt </w:t>
      </w:r>
      <w:r w:rsidRPr="0036548A">
        <w:rPr>
          <w:lang w:val="nl-NL"/>
        </w:rPr>
        <w:t xml:space="preserve">geweest te </w:t>
      </w:r>
      <w:r w:rsidRPr="0036548A">
        <w:rPr>
          <w:spacing w:val="-3"/>
          <w:lang w:val="nl-NL"/>
        </w:rPr>
        <w:t xml:space="preserve">zijn) waardoor </w:t>
      </w:r>
      <w:r w:rsidRPr="0036548A">
        <w:rPr>
          <w:lang w:val="nl-NL"/>
        </w:rPr>
        <w:t xml:space="preserve">hij </w:t>
      </w:r>
      <w:r w:rsidRPr="0036548A">
        <w:rPr>
          <w:spacing w:val="-3"/>
          <w:lang w:val="nl-NL"/>
        </w:rPr>
        <w:t xml:space="preserve">in </w:t>
      </w:r>
      <w:r w:rsidRPr="0036548A">
        <w:rPr>
          <w:lang w:val="nl-NL"/>
        </w:rPr>
        <w:t>behoeftiger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omstandigheden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kwam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anderen,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had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wet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Gods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zijn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naburen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verplicht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hem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te hulp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komen,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Leviticus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25:35..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right="115"/>
        <w:jc w:val="both"/>
        <w:rPr>
          <w:lang w:val="nl-NL"/>
        </w:rPr>
      </w:pPr>
      <w:r w:rsidRPr="0036548A">
        <w:rPr>
          <w:lang w:val="nl-NL"/>
        </w:rPr>
        <w:t>Maar</w:t>
      </w:r>
      <w:r w:rsidRPr="0036548A">
        <w:rPr>
          <w:spacing w:val="3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4"/>
          <w:lang w:val="nl-NL"/>
        </w:rPr>
        <w:t xml:space="preserve"> </w:t>
      </w:r>
      <w:r w:rsidRPr="0036548A">
        <w:rPr>
          <w:lang w:val="nl-NL"/>
        </w:rPr>
        <w:t>was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geval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niet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met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hem,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want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vol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is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hij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weggetogen,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vers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21.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Door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hen,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die</w:t>
      </w:r>
      <w:r w:rsidRPr="0036548A">
        <w:rPr>
          <w:spacing w:val="-6"/>
          <w:lang w:val="nl-NL"/>
        </w:rPr>
        <w:t xml:space="preserve"> </w:t>
      </w:r>
      <w:r w:rsidRPr="0036548A">
        <w:rPr>
          <w:spacing w:val="-2"/>
          <w:lang w:val="nl-NL"/>
        </w:rPr>
        <w:t xml:space="preserve">tehuis </w:t>
      </w:r>
      <w:r w:rsidRPr="0036548A">
        <w:rPr>
          <w:spacing w:val="-4"/>
          <w:lang w:val="nl-NL"/>
        </w:rPr>
        <w:t>bleven,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5"/>
          <w:lang w:val="nl-NL"/>
        </w:rPr>
        <w:t>blijkt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hongersnood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zo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zwaar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was,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3"/>
          <w:lang w:val="nl-NL"/>
        </w:rPr>
        <w:t>maar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nog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genoeg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was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37"/>
          <w:lang w:val="nl-NL"/>
        </w:rPr>
        <w:t xml:space="preserve"> </w:t>
      </w:r>
      <w:r w:rsidRPr="0036548A">
        <w:rPr>
          <w:spacing w:val="-4"/>
          <w:lang w:val="nl-NL"/>
        </w:rPr>
        <w:t>lichaam</w:t>
      </w:r>
      <w:r w:rsidRPr="0036548A">
        <w:rPr>
          <w:spacing w:val="-41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3"/>
          <w:lang w:val="nl-NL"/>
        </w:rPr>
        <w:t xml:space="preserve">ziel </w:t>
      </w:r>
      <w:r w:rsidRPr="0036548A">
        <w:rPr>
          <w:lang w:val="nl-NL"/>
        </w:rPr>
        <w:t>bij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elkaar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houden,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zijn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lasten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waren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niet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drukkend,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hij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had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slechts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twee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2"/>
          <w:lang w:val="nl-NL"/>
        </w:rPr>
        <w:t>zonen.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right="120"/>
        <w:jc w:val="both"/>
        <w:rPr>
          <w:lang w:val="nl-NL"/>
        </w:rPr>
      </w:pPr>
      <w:r w:rsidRPr="0036548A">
        <w:rPr>
          <w:spacing w:val="-3"/>
          <w:lang w:val="nl-NL"/>
        </w:rPr>
        <w:t xml:space="preserve">Indien </w:t>
      </w:r>
      <w:r w:rsidRPr="0036548A">
        <w:rPr>
          <w:lang w:val="nl-NL"/>
        </w:rPr>
        <w:t xml:space="preserve">hij </w:t>
      </w:r>
      <w:r w:rsidRPr="0036548A">
        <w:rPr>
          <w:spacing w:val="-3"/>
          <w:lang w:val="nl-NL"/>
        </w:rPr>
        <w:t xml:space="preserve">echter niet tevreden </w:t>
      </w:r>
      <w:r w:rsidRPr="0036548A">
        <w:rPr>
          <w:lang w:val="nl-NL"/>
        </w:rPr>
        <w:t xml:space="preserve">kon </w:t>
      </w:r>
      <w:r w:rsidRPr="0036548A">
        <w:rPr>
          <w:spacing w:val="-3"/>
          <w:lang w:val="nl-NL"/>
        </w:rPr>
        <w:t xml:space="preserve">zijn </w:t>
      </w:r>
      <w:r w:rsidRPr="0036548A">
        <w:rPr>
          <w:lang w:val="nl-NL"/>
        </w:rPr>
        <w:t xml:space="preserve">met het </w:t>
      </w:r>
      <w:r w:rsidRPr="0036548A">
        <w:rPr>
          <w:spacing w:val="-3"/>
          <w:lang w:val="nl-NL"/>
        </w:rPr>
        <w:t xml:space="preserve">verminderd rantsoen, waarmee zijn </w:t>
      </w:r>
      <w:r w:rsidRPr="0036548A">
        <w:rPr>
          <w:lang w:val="nl-NL"/>
        </w:rPr>
        <w:t xml:space="preserve">naburen </w:t>
      </w:r>
      <w:r w:rsidRPr="0036548A">
        <w:rPr>
          <w:spacing w:val="-3"/>
          <w:lang w:val="nl-NL"/>
        </w:rPr>
        <w:t xml:space="preserve">zich </w:t>
      </w:r>
      <w:r w:rsidRPr="0036548A">
        <w:rPr>
          <w:lang w:val="nl-NL"/>
        </w:rPr>
        <w:t>vergenoegden,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32"/>
          <w:lang w:val="nl-NL"/>
        </w:rPr>
        <w:t xml:space="preserve"> </w:t>
      </w:r>
      <w:r w:rsidRPr="0036548A">
        <w:rPr>
          <w:i/>
          <w:lang w:val="nl-NL"/>
        </w:rPr>
        <w:t>de</w:t>
      </w:r>
      <w:r w:rsidRPr="0036548A">
        <w:rPr>
          <w:i/>
          <w:spacing w:val="-28"/>
          <w:lang w:val="nl-NL"/>
        </w:rPr>
        <w:t xml:space="preserve"> </w:t>
      </w:r>
      <w:r w:rsidRPr="0036548A">
        <w:rPr>
          <w:i/>
          <w:lang w:val="nl-NL"/>
        </w:rPr>
        <w:t>dagen</w:t>
      </w:r>
      <w:r w:rsidRPr="0036548A">
        <w:rPr>
          <w:i/>
          <w:spacing w:val="-27"/>
          <w:lang w:val="nl-NL"/>
        </w:rPr>
        <w:t xml:space="preserve"> </w:t>
      </w:r>
      <w:r w:rsidRPr="0036548A">
        <w:rPr>
          <w:i/>
          <w:lang w:val="nl-NL"/>
        </w:rPr>
        <w:t>des</w:t>
      </w:r>
      <w:r w:rsidRPr="0036548A">
        <w:rPr>
          <w:i/>
          <w:spacing w:val="-28"/>
          <w:lang w:val="nl-NL"/>
        </w:rPr>
        <w:t xml:space="preserve"> </w:t>
      </w:r>
      <w:r w:rsidRPr="0036548A">
        <w:rPr>
          <w:i/>
          <w:lang w:val="nl-NL"/>
        </w:rPr>
        <w:t>hongers</w:t>
      </w:r>
      <w:r w:rsidRPr="0036548A">
        <w:rPr>
          <w:i/>
          <w:spacing w:val="-28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verzadigd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zou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kunnen</w:t>
      </w:r>
      <w:r w:rsidRPr="0036548A">
        <w:rPr>
          <w:spacing w:val="-37"/>
          <w:lang w:val="nl-NL"/>
        </w:rPr>
        <w:t xml:space="preserve"> </w:t>
      </w:r>
      <w:r w:rsidRPr="0036548A">
        <w:rPr>
          <w:lang w:val="nl-NL"/>
        </w:rPr>
        <w:t>worden,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2"/>
          <w:lang w:val="nl-NL"/>
        </w:rPr>
        <w:t>of</w:t>
      </w:r>
      <w:r w:rsidRPr="0036548A">
        <w:rPr>
          <w:spacing w:val="-35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moet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 xml:space="preserve">even </w:t>
      </w:r>
      <w:r w:rsidRPr="0036548A">
        <w:rPr>
          <w:spacing w:val="-4"/>
          <w:lang w:val="nl-NL"/>
        </w:rPr>
        <w:t xml:space="preserve">overvloedige tafel hebben </w:t>
      </w:r>
      <w:r w:rsidRPr="0036548A">
        <w:rPr>
          <w:spacing w:val="-3"/>
          <w:lang w:val="nl-NL"/>
        </w:rPr>
        <w:t xml:space="preserve">als hij </w:t>
      </w:r>
      <w:r w:rsidRPr="0036548A">
        <w:rPr>
          <w:lang w:val="nl-NL"/>
        </w:rPr>
        <w:t xml:space="preserve">tevoren gehad </w:t>
      </w:r>
      <w:r w:rsidRPr="0036548A">
        <w:rPr>
          <w:spacing w:val="-3"/>
          <w:lang w:val="nl-NL"/>
        </w:rPr>
        <w:t xml:space="preserve">heeft, indien </w:t>
      </w:r>
      <w:r w:rsidRPr="0036548A">
        <w:rPr>
          <w:lang w:val="nl-NL"/>
        </w:rPr>
        <w:t xml:space="preserve">hij </w:t>
      </w:r>
      <w:r w:rsidRPr="0036548A">
        <w:rPr>
          <w:spacing w:val="-3"/>
          <w:lang w:val="nl-NL"/>
        </w:rPr>
        <w:t xml:space="preserve">niet </w:t>
      </w:r>
      <w:r w:rsidRPr="0036548A">
        <w:rPr>
          <w:lang w:val="nl-NL"/>
        </w:rPr>
        <w:t xml:space="preserve">kon </w:t>
      </w:r>
      <w:r w:rsidRPr="0036548A">
        <w:rPr>
          <w:spacing w:val="-3"/>
          <w:lang w:val="nl-NL"/>
        </w:rPr>
        <w:t xml:space="preserve">leven </w:t>
      </w:r>
      <w:r w:rsidRPr="0036548A">
        <w:rPr>
          <w:lang w:val="nl-NL"/>
        </w:rPr>
        <w:t xml:space="preserve">in de </w:t>
      </w:r>
      <w:r w:rsidRPr="0036548A">
        <w:rPr>
          <w:spacing w:val="-3"/>
          <w:lang w:val="nl-NL"/>
        </w:rPr>
        <w:t xml:space="preserve">hoop </w:t>
      </w:r>
      <w:r w:rsidRPr="0036548A">
        <w:rPr>
          <w:lang w:val="nl-NL"/>
        </w:rPr>
        <w:t xml:space="preserve">dat </w:t>
      </w:r>
      <w:r w:rsidRPr="0036548A">
        <w:rPr>
          <w:spacing w:val="-3"/>
          <w:lang w:val="nl-NL"/>
        </w:rPr>
        <w:t xml:space="preserve">er </w:t>
      </w:r>
      <w:r w:rsidRPr="0036548A">
        <w:rPr>
          <w:lang w:val="nl-NL"/>
        </w:rPr>
        <w:t>weer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jaren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overvloed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4"/>
          <w:lang w:val="nl-NL"/>
        </w:rPr>
        <w:t>zullen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3"/>
          <w:lang w:val="nl-NL"/>
        </w:rPr>
        <w:t>komen,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2"/>
          <w:lang w:val="nl-NL"/>
        </w:rPr>
        <w:t>of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4"/>
          <w:lang w:val="nl-NL"/>
        </w:rPr>
        <w:t>geduldig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jaren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kon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3"/>
          <w:lang w:val="nl-NL"/>
        </w:rPr>
        <w:t>verbeiden,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was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5"/>
          <w:lang w:val="nl-NL"/>
        </w:rPr>
        <w:t>dit</w:t>
      </w:r>
      <w:r w:rsidRPr="0036548A">
        <w:rPr>
          <w:spacing w:val="-1"/>
          <w:lang w:val="nl-NL"/>
        </w:rPr>
        <w:t xml:space="preserve"> </w:t>
      </w:r>
      <w:r w:rsidRPr="0036548A">
        <w:rPr>
          <w:spacing w:val="-8"/>
          <w:lang w:val="nl-NL"/>
        </w:rPr>
        <w:t xml:space="preserve">zijn </w:t>
      </w:r>
      <w:r w:rsidRPr="0036548A">
        <w:rPr>
          <w:spacing w:val="-3"/>
          <w:lang w:val="nl-NL"/>
        </w:rPr>
        <w:t>schuld,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4"/>
          <w:lang w:val="nl-NL"/>
        </w:rPr>
        <w:t>heeft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God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3"/>
          <w:lang w:val="nl-NL"/>
        </w:rPr>
        <w:t>mee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onteerd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goede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3"/>
          <w:lang w:val="nl-NL"/>
        </w:rPr>
        <w:t>land,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5"/>
          <w:lang w:val="nl-NL"/>
        </w:rPr>
        <w:t>Hij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hun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had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gegeven,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handen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2"/>
          <w:lang w:val="nl-NL"/>
        </w:rPr>
        <w:t xml:space="preserve">van </w:t>
      </w:r>
      <w:r w:rsidRPr="0036548A">
        <w:rPr>
          <w:spacing w:val="-6"/>
          <w:lang w:val="nl-NL"/>
        </w:rPr>
        <w:t xml:space="preserve">zijn </w:t>
      </w:r>
      <w:r w:rsidRPr="0036548A">
        <w:rPr>
          <w:lang w:val="nl-NL"/>
        </w:rPr>
        <w:t xml:space="preserve">broederen </w:t>
      </w:r>
      <w:r w:rsidRPr="0036548A">
        <w:rPr>
          <w:spacing w:val="-3"/>
          <w:lang w:val="nl-NL"/>
        </w:rPr>
        <w:t xml:space="preserve">verslapt, </w:t>
      </w:r>
      <w:r w:rsidRPr="0036548A">
        <w:rPr>
          <w:lang w:val="nl-NL"/>
        </w:rPr>
        <w:t xml:space="preserve">met wie hij lotgemeen had moeten wezen en een voorbeeld geven </w:t>
      </w:r>
      <w:r w:rsidRPr="0036548A">
        <w:rPr>
          <w:spacing w:val="-2"/>
          <w:lang w:val="nl-NL"/>
        </w:rPr>
        <w:t xml:space="preserve">aan </w:t>
      </w:r>
      <w:r w:rsidRPr="0036548A">
        <w:rPr>
          <w:lang w:val="nl-NL"/>
        </w:rPr>
        <w:t>anderen.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right="120"/>
        <w:jc w:val="both"/>
        <w:rPr>
          <w:lang w:val="nl-NL"/>
        </w:rPr>
      </w:pPr>
      <w:r w:rsidRPr="0036548A">
        <w:rPr>
          <w:spacing w:val="-3"/>
          <w:lang w:val="nl-NL"/>
        </w:rPr>
        <w:t xml:space="preserve">Indien allen gedaan hadden </w:t>
      </w:r>
      <w:r w:rsidRPr="0036548A">
        <w:rPr>
          <w:lang w:val="nl-NL"/>
        </w:rPr>
        <w:t xml:space="preserve">wat hij deed, dan zou </w:t>
      </w:r>
      <w:r w:rsidRPr="0036548A">
        <w:rPr>
          <w:spacing w:val="-3"/>
          <w:lang w:val="nl-NL"/>
        </w:rPr>
        <w:t xml:space="preserve">Kanaän </w:t>
      </w:r>
      <w:r w:rsidRPr="0036548A">
        <w:rPr>
          <w:lang w:val="nl-NL"/>
        </w:rPr>
        <w:t xml:space="preserve">ontvolkt </w:t>
      </w:r>
      <w:r w:rsidRPr="0036548A">
        <w:rPr>
          <w:spacing w:val="-4"/>
          <w:lang w:val="nl-NL"/>
        </w:rPr>
        <w:t xml:space="preserve">zijn. </w:t>
      </w:r>
      <w:r w:rsidRPr="0036548A">
        <w:rPr>
          <w:spacing w:val="-3"/>
          <w:lang w:val="nl-NL"/>
        </w:rPr>
        <w:t xml:space="preserve">Het </w:t>
      </w:r>
      <w:r w:rsidRPr="0036548A">
        <w:rPr>
          <w:lang w:val="nl-NL"/>
        </w:rPr>
        <w:t xml:space="preserve">is </w:t>
      </w:r>
      <w:r w:rsidRPr="0036548A">
        <w:rPr>
          <w:spacing w:val="-3"/>
          <w:lang w:val="nl-NL"/>
        </w:rPr>
        <w:t xml:space="preserve">een </w:t>
      </w:r>
      <w:r w:rsidRPr="0036548A">
        <w:rPr>
          <w:spacing w:val="-4"/>
          <w:lang w:val="nl-NL"/>
        </w:rPr>
        <w:t xml:space="preserve">blijk </w:t>
      </w:r>
      <w:r w:rsidRPr="0036548A">
        <w:rPr>
          <w:spacing w:val="-3"/>
          <w:lang w:val="nl-NL"/>
        </w:rPr>
        <w:t xml:space="preserve">van </w:t>
      </w:r>
      <w:r w:rsidRPr="0036548A">
        <w:rPr>
          <w:spacing w:val="-4"/>
          <w:lang w:val="nl-NL"/>
        </w:rPr>
        <w:t xml:space="preserve">een </w:t>
      </w:r>
      <w:r w:rsidRPr="0036548A">
        <w:rPr>
          <w:lang w:val="nl-NL"/>
        </w:rPr>
        <w:t>ontevreden,</w:t>
      </w:r>
      <w:r w:rsidRPr="0036548A">
        <w:rPr>
          <w:spacing w:val="-3"/>
          <w:lang w:val="nl-NL"/>
        </w:rPr>
        <w:t xml:space="preserve"> </w:t>
      </w:r>
      <w:r w:rsidRPr="0036548A">
        <w:rPr>
          <w:lang w:val="nl-NL"/>
        </w:rPr>
        <w:t>wantrouwenden,</w:t>
      </w:r>
      <w:r w:rsidRPr="0036548A">
        <w:rPr>
          <w:spacing w:val="-3"/>
          <w:lang w:val="nl-NL"/>
        </w:rPr>
        <w:t xml:space="preserve"> </w:t>
      </w:r>
      <w:r w:rsidRPr="0036548A">
        <w:rPr>
          <w:lang w:val="nl-NL"/>
        </w:rPr>
        <w:t>onrustiger</w:t>
      </w:r>
      <w:r w:rsidRPr="0036548A">
        <w:rPr>
          <w:spacing w:val="-3"/>
          <w:lang w:val="nl-NL"/>
        </w:rPr>
        <w:t xml:space="preserve"> </w:t>
      </w:r>
      <w:r w:rsidRPr="0036548A">
        <w:rPr>
          <w:lang w:val="nl-NL"/>
        </w:rPr>
        <w:t>aard,</w:t>
      </w:r>
      <w:r w:rsidRPr="0036548A">
        <w:rPr>
          <w:spacing w:val="-5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plaats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moede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6"/>
          <w:lang w:val="nl-NL"/>
        </w:rPr>
        <w:t xml:space="preserve"> </w:t>
      </w:r>
      <w:r w:rsidRPr="0036548A">
        <w:rPr>
          <w:spacing w:val="-5"/>
          <w:lang w:val="nl-NL"/>
        </w:rPr>
        <w:t>zijn,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waar</w:t>
      </w:r>
      <w:r w:rsidRPr="0036548A">
        <w:rPr>
          <w:spacing w:val="-3"/>
          <w:lang w:val="nl-NL"/>
        </w:rPr>
        <w:t xml:space="preserve"> </w:t>
      </w:r>
      <w:r w:rsidRPr="0036548A">
        <w:rPr>
          <w:lang w:val="nl-NL"/>
        </w:rPr>
        <w:t>God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ons</w:t>
      </w:r>
      <w:r w:rsidRPr="0036548A">
        <w:rPr>
          <w:spacing w:val="-4"/>
          <w:lang w:val="nl-NL"/>
        </w:rPr>
        <w:t xml:space="preserve"> </w:t>
      </w:r>
      <w:r w:rsidRPr="0036548A">
        <w:rPr>
          <w:spacing w:val="-3"/>
          <w:lang w:val="nl-NL"/>
        </w:rPr>
        <w:t xml:space="preserve">gesteld </w:t>
      </w:r>
      <w:r w:rsidRPr="0036548A">
        <w:rPr>
          <w:lang w:val="nl-NL"/>
        </w:rPr>
        <w:t>heeft,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3"/>
          <w:lang w:val="nl-NL"/>
        </w:rPr>
        <w:t>maar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terstond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5"/>
          <w:lang w:val="nl-NL"/>
        </w:rPr>
        <w:t>willen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verlaten,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zodra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3"/>
          <w:lang w:val="nl-NL"/>
        </w:rPr>
        <w:t>men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6"/>
          <w:lang w:val="nl-NL"/>
        </w:rPr>
        <w:t>enig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ongemak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2"/>
          <w:lang w:val="nl-NL"/>
        </w:rPr>
        <w:t>of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ongerief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ondervindt. Het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4"/>
          <w:lang w:val="nl-NL"/>
        </w:rPr>
        <w:t>dwaasheid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8"/>
          <w:lang w:val="nl-NL"/>
        </w:rPr>
        <w:t>om</w:t>
      </w:r>
      <w:r>
        <w:rPr>
          <w:spacing w:val="8"/>
          <w:lang w:val="nl-NL"/>
        </w:rPr>
        <w:t xml:space="preserve"> </w:t>
      </w:r>
      <w:r w:rsidRPr="0036548A">
        <w:rPr>
          <w:spacing w:val="8"/>
          <w:lang w:val="nl-NL"/>
        </w:rPr>
        <w:t>te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denken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aan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>kruis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4"/>
          <w:lang w:val="nl-NL"/>
        </w:rPr>
        <w:t>zullen</w:t>
      </w:r>
      <w:r w:rsidRPr="0036548A">
        <w:rPr>
          <w:spacing w:val="-36"/>
          <w:lang w:val="nl-NL"/>
        </w:rPr>
        <w:t xml:space="preserve"> </w:t>
      </w:r>
      <w:r w:rsidRPr="0036548A">
        <w:rPr>
          <w:lang w:val="nl-NL"/>
        </w:rPr>
        <w:t>ontkomen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dat,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op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onze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weg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gelegd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4"/>
          <w:lang w:val="nl-NL"/>
        </w:rPr>
        <w:t>zijnde,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7"/>
          <w:lang w:val="nl-NL"/>
        </w:rPr>
        <w:t xml:space="preserve">wij </w:t>
      </w:r>
      <w:r w:rsidRPr="0036548A">
        <w:rPr>
          <w:lang w:val="nl-NL"/>
        </w:rPr>
        <w:t>behoren op te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2"/>
          <w:lang w:val="nl-NL"/>
        </w:rPr>
        <w:t>nemen.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right="120"/>
        <w:jc w:val="both"/>
        <w:rPr>
          <w:lang w:val="nl-NL"/>
        </w:rPr>
      </w:pPr>
      <w:r w:rsidRPr="0036548A">
        <w:rPr>
          <w:lang w:val="nl-NL"/>
        </w:rPr>
        <w:t xml:space="preserve">Het </w:t>
      </w:r>
      <w:r w:rsidRPr="0036548A">
        <w:rPr>
          <w:spacing w:val="-4"/>
          <w:lang w:val="nl-NL"/>
        </w:rPr>
        <w:t xml:space="preserve">is </w:t>
      </w:r>
      <w:r w:rsidRPr="0036548A">
        <w:rPr>
          <w:lang w:val="nl-NL"/>
        </w:rPr>
        <w:t xml:space="preserve">onze </w:t>
      </w:r>
      <w:r w:rsidRPr="0036548A">
        <w:rPr>
          <w:spacing w:val="-6"/>
          <w:lang w:val="nl-NL"/>
        </w:rPr>
        <w:t xml:space="preserve">wijsheid </w:t>
      </w:r>
      <w:r w:rsidRPr="0036548A">
        <w:rPr>
          <w:spacing w:val="2"/>
          <w:lang w:val="nl-NL"/>
        </w:rPr>
        <w:t xml:space="preserve">om </w:t>
      </w:r>
      <w:r w:rsidRPr="0036548A">
        <w:rPr>
          <w:lang w:val="nl-NL"/>
        </w:rPr>
        <w:t xml:space="preserve">ons voordeel te doen met hetgeen is, want het is maar zelden </w:t>
      </w:r>
      <w:r w:rsidRPr="0036548A">
        <w:rPr>
          <w:spacing w:val="-2"/>
          <w:lang w:val="nl-NL"/>
        </w:rPr>
        <w:t xml:space="preserve">dat </w:t>
      </w:r>
      <w:r w:rsidRPr="0036548A">
        <w:rPr>
          <w:spacing w:val="-3"/>
          <w:lang w:val="nl-NL"/>
        </w:rPr>
        <w:t>verandering</w:t>
      </w:r>
      <w:r w:rsidRPr="0036548A">
        <w:rPr>
          <w:spacing w:val="-6"/>
          <w:lang w:val="nl-NL"/>
        </w:rPr>
        <w:t xml:space="preserve"> </w:t>
      </w:r>
      <w:r w:rsidRPr="0036548A">
        <w:rPr>
          <w:spacing w:val="-3"/>
          <w:lang w:val="nl-NL"/>
        </w:rPr>
        <w:t>verbetering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brengt.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4"/>
          <w:lang w:val="nl-NL"/>
        </w:rPr>
        <w:t>Of,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zo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4"/>
          <w:lang w:val="nl-NL"/>
        </w:rPr>
        <w:t>wilde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heengaan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waarom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4"/>
          <w:lang w:val="nl-NL"/>
        </w:rPr>
        <w:t xml:space="preserve">juist </w:t>
      </w:r>
      <w:r w:rsidRPr="0036548A">
        <w:rPr>
          <w:spacing w:val="-3"/>
          <w:lang w:val="nl-NL"/>
        </w:rPr>
        <w:t>naar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6"/>
          <w:lang w:val="nl-NL"/>
        </w:rPr>
        <w:t xml:space="preserve"> </w:t>
      </w:r>
      <w:r w:rsidRPr="0036548A">
        <w:rPr>
          <w:spacing w:val="-4"/>
          <w:lang w:val="nl-NL"/>
        </w:rPr>
        <w:t>land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2"/>
          <w:lang w:val="nl-NL"/>
        </w:rPr>
        <w:t xml:space="preserve">van </w:t>
      </w:r>
      <w:r w:rsidRPr="0036548A">
        <w:rPr>
          <w:lang w:val="nl-NL"/>
        </w:rPr>
        <w:t xml:space="preserve">Moab? </w:t>
      </w:r>
      <w:r w:rsidRPr="0036548A">
        <w:rPr>
          <w:spacing w:val="-4"/>
          <w:lang w:val="nl-NL"/>
        </w:rPr>
        <w:t xml:space="preserve">indien </w:t>
      </w:r>
      <w:r w:rsidRPr="0036548A">
        <w:rPr>
          <w:spacing w:val="-6"/>
          <w:lang w:val="nl-NL"/>
        </w:rPr>
        <w:t xml:space="preserve">hij </w:t>
      </w:r>
      <w:r w:rsidRPr="0036548A">
        <w:rPr>
          <w:lang w:val="nl-NL"/>
        </w:rPr>
        <w:t xml:space="preserve">een onderzoek had ingesteld, </w:t>
      </w:r>
      <w:r w:rsidRPr="0036548A">
        <w:rPr>
          <w:spacing w:val="-3"/>
          <w:lang w:val="nl-NL"/>
        </w:rPr>
        <w:t xml:space="preserve">navraag </w:t>
      </w:r>
      <w:r w:rsidRPr="0036548A">
        <w:rPr>
          <w:lang w:val="nl-NL"/>
        </w:rPr>
        <w:t xml:space="preserve">had </w:t>
      </w:r>
      <w:r w:rsidRPr="0036548A">
        <w:rPr>
          <w:spacing w:val="-3"/>
          <w:lang w:val="nl-NL"/>
        </w:rPr>
        <w:t xml:space="preserve">gedaan, </w:t>
      </w:r>
      <w:r w:rsidRPr="0036548A">
        <w:rPr>
          <w:lang w:val="nl-NL"/>
        </w:rPr>
        <w:t xml:space="preserve">hij zou </w:t>
      </w:r>
      <w:r w:rsidRPr="0036548A">
        <w:rPr>
          <w:spacing w:val="-3"/>
          <w:lang w:val="nl-NL"/>
        </w:rPr>
        <w:t xml:space="preserve">waarschijnlijk in </w:t>
      </w:r>
      <w:r w:rsidRPr="0036548A">
        <w:rPr>
          <w:lang w:val="nl-NL"/>
        </w:rPr>
        <w:t>sommigen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stammen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Israëls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nog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overvloed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gevonden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hebben,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bijvoorbeeld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in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die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aan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de andere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kant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Jordaan,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die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aan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land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Moab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grensden.</w:t>
      </w:r>
    </w:p>
    <w:p w:rsidR="00A209A2" w:rsidRPr="0036548A" w:rsidRDefault="00A209A2">
      <w:pPr>
        <w:spacing w:line="261" w:lineRule="auto"/>
        <w:jc w:val="both"/>
        <w:rPr>
          <w:lang w:val="nl-NL"/>
        </w:rPr>
        <w:sectPr w:rsidR="00A209A2" w:rsidRPr="0036548A">
          <w:pgSz w:w="11900" w:h="16840"/>
          <w:pgMar w:top="1380" w:right="128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 w:line="261" w:lineRule="auto"/>
        <w:ind w:left="115" w:right="110"/>
        <w:jc w:val="both"/>
        <w:rPr>
          <w:lang w:val="nl-NL"/>
        </w:rPr>
      </w:pPr>
      <w:r w:rsidRPr="0036548A">
        <w:rPr>
          <w:spacing w:val="-3"/>
          <w:lang w:val="nl-NL"/>
        </w:rPr>
        <w:lastRenderedPageBreak/>
        <w:t>Indien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5"/>
          <w:lang w:val="nl-NL"/>
        </w:rPr>
        <w:t>ijver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had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gehad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God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eredienst,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4"/>
          <w:lang w:val="nl-NL"/>
        </w:rPr>
        <w:t xml:space="preserve"> genegenheid</w:t>
      </w:r>
      <w:r w:rsidRPr="0036548A">
        <w:rPr>
          <w:spacing w:val="3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6"/>
          <w:lang w:val="nl-NL"/>
        </w:rPr>
        <w:t xml:space="preserve"> zijn </w:t>
      </w:r>
      <w:r w:rsidRPr="0036548A">
        <w:rPr>
          <w:lang w:val="nl-NL"/>
        </w:rPr>
        <w:t xml:space="preserve">broederen, </w:t>
      </w:r>
      <w:r w:rsidRPr="0036548A">
        <w:rPr>
          <w:spacing w:val="-5"/>
          <w:lang w:val="nl-NL"/>
        </w:rPr>
        <w:t>die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3"/>
          <w:lang w:val="nl-NL"/>
        </w:rPr>
        <w:t>Israëliet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betaamden,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zou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zo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5"/>
          <w:lang w:val="nl-NL"/>
        </w:rPr>
        <w:t>gemakkelijk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3"/>
          <w:lang w:val="nl-NL"/>
        </w:rPr>
        <w:t>zich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3"/>
          <w:lang w:val="nl-NL"/>
        </w:rPr>
        <w:t>hebben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kunnen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>verkrijgen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5"/>
          <w:lang w:val="nl-NL"/>
        </w:rPr>
        <w:t xml:space="preserve">om </w:t>
      </w:r>
      <w:r w:rsidRPr="0036548A">
        <w:rPr>
          <w:lang w:val="nl-NL"/>
        </w:rPr>
        <w:t>als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vreemdeling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onder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Moabieten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gaan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verkeren.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19"/>
        </w:numPr>
        <w:tabs>
          <w:tab w:val="left" w:pos="481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huwelijk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zijn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twee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zonen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aan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twee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dochteren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Moabs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na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zijn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dood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vers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4.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Allen </w:t>
      </w:r>
      <w:r w:rsidRPr="0036548A">
        <w:rPr>
          <w:rFonts w:ascii="Times New Roman" w:hAnsi="Times New Roman"/>
          <w:sz w:val="24"/>
          <w:lang w:val="nl-NL"/>
        </w:rPr>
        <w:t>komen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overeen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dat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dit</w:t>
      </w:r>
      <w:r w:rsidRPr="0036548A">
        <w:rPr>
          <w:rFonts w:ascii="Times New Roman" w:hAnsi="Times New Roman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slecht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was.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Chaldeër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zegt: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overtraden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gebod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woord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des </w:t>
      </w:r>
      <w:r w:rsidRPr="0036548A">
        <w:rPr>
          <w:rFonts w:ascii="Times New Roman" w:hAnsi="Times New Roman"/>
          <w:sz w:val="24"/>
          <w:lang w:val="nl-NL"/>
        </w:rPr>
        <w:t>Heeren door vreemde vrouwen te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huwen.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59" w:lineRule="auto"/>
        <w:ind w:left="115" w:right="125"/>
        <w:jc w:val="both"/>
        <w:rPr>
          <w:lang w:val="nl-NL"/>
        </w:rPr>
      </w:pPr>
      <w:r w:rsidRPr="0036548A">
        <w:rPr>
          <w:spacing w:val="-3"/>
          <w:lang w:val="nl-NL"/>
        </w:rPr>
        <w:t>Indien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ongehuwd</w:t>
      </w:r>
      <w:r w:rsidRPr="0036548A">
        <w:rPr>
          <w:spacing w:val="-6"/>
          <w:lang w:val="nl-NL"/>
        </w:rPr>
        <w:t xml:space="preserve"> </w:t>
      </w:r>
      <w:r w:rsidRPr="0036548A">
        <w:rPr>
          <w:spacing w:val="-4"/>
          <w:lang w:val="nl-NL"/>
        </w:rPr>
        <w:t>wilden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6"/>
          <w:lang w:val="nl-NL"/>
        </w:rPr>
        <w:t>blijven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3"/>
          <w:lang w:val="nl-NL"/>
        </w:rPr>
        <w:t>tot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aan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hun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terugkeer</w:t>
      </w:r>
      <w:r w:rsidRPr="0036548A">
        <w:rPr>
          <w:spacing w:val="-5"/>
          <w:lang w:val="nl-NL"/>
        </w:rPr>
        <w:t xml:space="preserve"> </w:t>
      </w:r>
      <w:r w:rsidRPr="0036548A">
        <w:rPr>
          <w:spacing w:val="-3"/>
          <w:lang w:val="nl-NL"/>
        </w:rPr>
        <w:t>naar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2"/>
          <w:lang w:val="nl-NL"/>
        </w:rPr>
        <w:t xml:space="preserve"> </w:t>
      </w:r>
      <w:r w:rsidRPr="0036548A">
        <w:rPr>
          <w:spacing w:val="-4"/>
          <w:lang w:val="nl-NL"/>
        </w:rPr>
        <w:t>land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Israëls,</w:t>
      </w:r>
      <w:r w:rsidRPr="0036548A">
        <w:rPr>
          <w:spacing w:val="-2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waren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7"/>
          <w:lang w:val="nl-NL"/>
        </w:rPr>
        <w:t xml:space="preserve">zij </w:t>
      </w:r>
      <w:r w:rsidRPr="0036548A">
        <w:rPr>
          <w:lang w:val="nl-NL"/>
        </w:rPr>
        <w:t>toch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zo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ver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weg,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2"/>
          <w:lang w:val="nl-NL"/>
        </w:rPr>
        <w:t>of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hadden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3"/>
          <w:lang w:val="nl-NL"/>
        </w:rPr>
        <w:t>zich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vrouwen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daar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kunnen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4"/>
          <w:lang w:val="nl-NL"/>
        </w:rPr>
        <w:t>halen.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6"/>
          <w:lang w:val="nl-NL"/>
        </w:rPr>
        <w:t>Weinig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-3"/>
          <w:lang w:val="nl-NL"/>
        </w:rPr>
        <w:t>dacht</w:t>
      </w:r>
      <w:r w:rsidRPr="0036548A">
        <w:rPr>
          <w:spacing w:val="-2"/>
          <w:lang w:val="nl-NL"/>
        </w:rPr>
        <w:t xml:space="preserve"> </w:t>
      </w:r>
      <w:r w:rsidRPr="0036548A">
        <w:rPr>
          <w:spacing w:val="-5"/>
          <w:lang w:val="nl-NL"/>
        </w:rPr>
        <w:t xml:space="preserve">Elimelech, </w:t>
      </w:r>
      <w:r w:rsidRPr="0036548A">
        <w:rPr>
          <w:lang w:val="nl-NL"/>
        </w:rPr>
        <w:t>toen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4"/>
          <w:lang w:val="nl-NL"/>
        </w:rPr>
        <w:t>heenging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4"/>
          <w:lang w:val="nl-NL"/>
        </w:rPr>
        <w:t>als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4"/>
          <w:lang w:val="nl-NL"/>
        </w:rPr>
        <w:t>vreemdeling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verkeren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Moab,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zonen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3"/>
          <w:lang w:val="nl-NL"/>
        </w:rPr>
        <w:t>zich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ooit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2"/>
          <w:lang w:val="nl-NL"/>
        </w:rPr>
        <w:t xml:space="preserve">verwantschap </w:t>
      </w:r>
      <w:r w:rsidRPr="0036548A">
        <w:rPr>
          <w:lang w:val="nl-NL"/>
        </w:rPr>
        <w:t>met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Moabieten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zouden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verbinden.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36548A">
        <w:rPr>
          <w:lang w:val="nl-NL"/>
        </w:rPr>
        <w:t>Maar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6"/>
          <w:lang w:val="nl-NL"/>
        </w:rPr>
        <w:t>zij,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jonge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4"/>
          <w:lang w:val="nl-NL"/>
        </w:rPr>
        <w:t>lieden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verkeerde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5"/>
          <w:lang w:val="nl-NL"/>
        </w:rPr>
        <w:t>kennismaking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3"/>
          <w:lang w:val="nl-NL"/>
        </w:rPr>
        <w:t>brengen,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hen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weg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 xml:space="preserve">openbare </w:t>
      </w:r>
      <w:r w:rsidRPr="0036548A">
        <w:rPr>
          <w:spacing w:val="-3"/>
          <w:lang w:val="nl-NL"/>
        </w:rPr>
        <w:t xml:space="preserve">inzettingen </w:t>
      </w:r>
      <w:r w:rsidRPr="0036548A">
        <w:rPr>
          <w:lang w:val="nl-NL"/>
        </w:rPr>
        <w:t>doen weggaan, weten niet hoewel zij denken goede grondbeginselen te hebben en gewapend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zijn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tegen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verzoeking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wat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zij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doen,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noch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wat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einde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zij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zijn.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36548A">
        <w:rPr>
          <w:lang w:val="nl-NL"/>
        </w:rPr>
        <w:t>Het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5"/>
          <w:lang w:val="nl-NL"/>
        </w:rPr>
        <w:t>blijkt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vrouwen,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huwden,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3"/>
          <w:lang w:val="nl-NL"/>
        </w:rPr>
        <w:t>tot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Joodsen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Godsdienst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waren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overgegaan,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3"/>
          <w:lang w:val="nl-NL"/>
        </w:rPr>
        <w:t xml:space="preserve">want </w:t>
      </w:r>
      <w:r w:rsidRPr="0036548A">
        <w:rPr>
          <w:lang w:val="nl-NL"/>
        </w:rPr>
        <w:t>Orpa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wordt</w:t>
      </w:r>
      <w:r w:rsidRPr="0036548A">
        <w:rPr>
          <w:spacing w:val="2"/>
          <w:lang w:val="nl-NL"/>
        </w:rPr>
        <w:t xml:space="preserve"> </w:t>
      </w:r>
      <w:r w:rsidRPr="0036548A">
        <w:rPr>
          <w:lang w:val="nl-NL"/>
        </w:rPr>
        <w:t>gezegd</w:t>
      </w:r>
      <w:r w:rsidRPr="0036548A">
        <w:rPr>
          <w:spacing w:val="-4"/>
          <w:lang w:val="nl-NL"/>
        </w:rPr>
        <w:t xml:space="preserve"> </w:t>
      </w:r>
      <w:r w:rsidRPr="0036548A">
        <w:rPr>
          <w:spacing w:val="3"/>
          <w:lang w:val="nl-NL"/>
        </w:rPr>
        <w:t>tot</w:t>
      </w:r>
      <w:r w:rsidRPr="0036548A">
        <w:rPr>
          <w:spacing w:val="1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1"/>
          <w:lang w:val="nl-NL"/>
        </w:rPr>
        <w:t xml:space="preserve"> </w:t>
      </w:r>
      <w:r w:rsidRPr="0036548A">
        <w:rPr>
          <w:lang w:val="nl-NL"/>
        </w:rPr>
        <w:t>goden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6"/>
          <w:lang w:val="nl-NL"/>
        </w:rPr>
        <w:t xml:space="preserve">zijn </w:t>
      </w:r>
      <w:r w:rsidRPr="0036548A">
        <w:rPr>
          <w:lang w:val="nl-NL"/>
        </w:rPr>
        <w:t>teruggekeerd,</w:t>
      </w:r>
      <w:r w:rsidRPr="0036548A">
        <w:rPr>
          <w:spacing w:val="-3"/>
          <w:lang w:val="nl-NL"/>
        </w:rPr>
        <w:t xml:space="preserve"> </w:t>
      </w:r>
      <w:r w:rsidRPr="0036548A">
        <w:rPr>
          <w:lang w:val="nl-NL"/>
        </w:rPr>
        <w:t>vers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15,</w:t>
      </w:r>
      <w:r w:rsidRPr="0036548A">
        <w:rPr>
          <w:spacing w:val="-3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goden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Moab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waren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nog haar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goden.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36548A">
        <w:rPr>
          <w:lang w:val="nl-NL"/>
        </w:rPr>
        <w:t>Het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ongegronde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3"/>
          <w:lang w:val="nl-NL"/>
        </w:rPr>
        <w:t>overlevering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Joden,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Ruth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dochter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was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Eglon,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4"/>
          <w:lang w:val="nl-NL"/>
        </w:rPr>
        <w:t>koning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2"/>
          <w:lang w:val="nl-NL"/>
        </w:rPr>
        <w:t xml:space="preserve">van </w:t>
      </w:r>
      <w:r w:rsidRPr="0036548A">
        <w:rPr>
          <w:lang w:val="nl-NL"/>
        </w:rPr>
        <w:t>Moab,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maar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toch</w:t>
      </w:r>
      <w:r w:rsidRPr="0036548A">
        <w:rPr>
          <w:spacing w:val="-35"/>
          <w:lang w:val="nl-NL"/>
        </w:rPr>
        <w:t xml:space="preserve"> </w:t>
      </w:r>
      <w:r w:rsidRPr="0036548A">
        <w:rPr>
          <w:spacing w:val="-4"/>
          <w:lang w:val="nl-NL"/>
        </w:rPr>
        <w:t>heeft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Chaldeeuwse</w:t>
      </w:r>
      <w:r w:rsidRPr="0036548A">
        <w:rPr>
          <w:spacing w:val="-35"/>
          <w:lang w:val="nl-NL"/>
        </w:rPr>
        <w:t xml:space="preserve"> </w:t>
      </w:r>
      <w:r w:rsidRPr="0036548A">
        <w:rPr>
          <w:lang w:val="nl-NL"/>
        </w:rPr>
        <w:t>paraphrast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ingelast,</w:t>
      </w:r>
      <w:r w:rsidRPr="0036548A">
        <w:rPr>
          <w:spacing w:val="-38"/>
          <w:lang w:val="nl-NL"/>
        </w:rPr>
        <w:t xml:space="preserve"> </w:t>
      </w:r>
      <w:r w:rsidRPr="0036548A">
        <w:rPr>
          <w:spacing w:val="-3"/>
          <w:lang w:val="nl-NL"/>
        </w:rPr>
        <w:t>maar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deze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hun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andere</w:t>
      </w:r>
      <w:r w:rsidRPr="0036548A">
        <w:rPr>
          <w:spacing w:val="-37"/>
          <w:lang w:val="nl-NL"/>
        </w:rPr>
        <w:t xml:space="preserve"> </w:t>
      </w:r>
      <w:r w:rsidRPr="0036548A">
        <w:rPr>
          <w:lang w:val="nl-NL"/>
        </w:rPr>
        <w:t>tradities, die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hij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ook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ingelast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heeft,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kunnen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in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overeenstemming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met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elkaar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gebracht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worden,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namelijk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 xml:space="preserve">dat </w:t>
      </w:r>
      <w:r w:rsidRPr="0036548A">
        <w:rPr>
          <w:lang w:val="nl-NL"/>
        </w:rPr>
        <w:t>Boaz,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3"/>
          <w:lang w:val="nl-NL"/>
        </w:rPr>
        <w:t>met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3"/>
          <w:lang w:val="nl-NL"/>
        </w:rPr>
        <w:t>Ruthtrouwde,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3"/>
          <w:lang w:val="nl-NL"/>
        </w:rPr>
        <w:t>dezelfde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zou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4"/>
          <w:lang w:val="nl-NL"/>
        </w:rPr>
        <w:t>als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Ebzan,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Israël</w:t>
      </w:r>
      <w:r w:rsidRPr="0036548A">
        <w:rPr>
          <w:spacing w:val="-37"/>
          <w:lang w:val="nl-NL"/>
        </w:rPr>
        <w:t xml:space="preserve"> </w:t>
      </w:r>
      <w:r w:rsidRPr="0036548A">
        <w:rPr>
          <w:spacing w:val="-3"/>
          <w:lang w:val="nl-NL"/>
        </w:rPr>
        <w:t>gericht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4"/>
          <w:lang w:val="nl-NL"/>
        </w:rPr>
        <w:t>heeft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tweehonderd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jaren na de dood van Eglon, Richteren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12.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19"/>
        </w:numPr>
        <w:tabs>
          <w:tab w:val="left" w:pos="419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z w:val="24"/>
          <w:lang w:val="nl-NL"/>
        </w:rPr>
        <w:t xml:space="preserve">De </w:t>
      </w:r>
      <w:r w:rsidRPr="0036548A">
        <w:rPr>
          <w:rFonts w:ascii="Times New Roman" w:hAnsi="Times New Roman"/>
          <w:spacing w:val="2"/>
          <w:sz w:val="24"/>
          <w:lang w:val="nl-NL"/>
        </w:rPr>
        <w:t xml:space="preserve">dood </w:t>
      </w:r>
      <w:r w:rsidRPr="0036548A">
        <w:rPr>
          <w:rFonts w:ascii="Times New Roman" w:hAnsi="Times New Roman"/>
          <w:sz w:val="24"/>
          <w:lang w:val="nl-NL"/>
        </w:rPr>
        <w:t xml:space="preserve">van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Elimelech </w:t>
      </w:r>
      <w:r w:rsidRPr="0036548A">
        <w:rPr>
          <w:rFonts w:ascii="Times New Roman" w:hAnsi="Times New Roman"/>
          <w:sz w:val="24"/>
          <w:lang w:val="nl-NL"/>
        </w:rPr>
        <w:t xml:space="preserve">en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6548A">
        <w:rPr>
          <w:rFonts w:ascii="Times New Roman" w:hAnsi="Times New Roman"/>
          <w:sz w:val="24"/>
          <w:lang w:val="nl-NL"/>
        </w:rPr>
        <w:t>twee zonen, en de treurige toestand, waarin Naomi hierdoor gekomen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is.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Haar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man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stierf,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vers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3,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twee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zonen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stierven,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vers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5,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kort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na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hun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huwelijk.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De </w:t>
      </w:r>
      <w:r w:rsidRPr="0036548A">
        <w:rPr>
          <w:rFonts w:ascii="Times New Roman" w:hAnsi="Times New Roman"/>
          <w:spacing w:val="-3"/>
          <w:sz w:val="24"/>
          <w:lang w:val="nl-NL"/>
        </w:rPr>
        <w:t>Chaldeër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zegt: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"Hun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dagen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werden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verkort"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omdat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wet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overtraden</w:t>
      </w:r>
      <w:r>
        <w:rPr>
          <w:rFonts w:ascii="Times New Roman" w:hAnsi="Times New Roman"/>
          <w:spacing w:val="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door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vreemde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vrouwen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huwen. </w:t>
      </w:r>
      <w:r w:rsidRPr="0036548A">
        <w:rPr>
          <w:rFonts w:ascii="Times New Roman" w:hAnsi="Times New Roman"/>
          <w:sz w:val="24"/>
          <w:lang w:val="nl-NL"/>
        </w:rPr>
        <w:t xml:space="preserve">Zie </w:t>
      </w:r>
      <w:r w:rsidRPr="0036548A">
        <w:rPr>
          <w:rFonts w:ascii="Times New Roman" w:hAnsi="Times New Roman"/>
          <w:spacing w:val="-3"/>
          <w:sz w:val="24"/>
          <w:lang w:val="nl-NL"/>
        </w:rPr>
        <w:t>hier: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19"/>
        </w:numPr>
        <w:tabs>
          <w:tab w:val="left" w:pos="347"/>
        </w:tabs>
        <w:spacing w:line="259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wij,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waar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wij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ook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heengaan,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dood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kunnen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ontlopen,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wiens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noodlottige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pijlen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overal </w:t>
      </w:r>
      <w:r w:rsidRPr="0036548A">
        <w:rPr>
          <w:rFonts w:ascii="Times New Roman"/>
          <w:spacing w:val="-4"/>
          <w:sz w:val="24"/>
          <w:lang w:val="nl-NL"/>
        </w:rPr>
        <w:t>heenvliegen.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19"/>
        </w:numPr>
        <w:tabs>
          <w:tab w:val="left" w:pos="356"/>
        </w:tabs>
        <w:spacing w:line="264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wij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kunnen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verwachten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voorspoedig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zullen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zijn,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als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wij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uit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weg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des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plichts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gaan. Wie zijn leven </w:t>
      </w:r>
      <w:r w:rsidRPr="0036548A">
        <w:rPr>
          <w:rFonts w:ascii="Times New Roman"/>
          <w:spacing w:val="-3"/>
          <w:sz w:val="24"/>
          <w:lang w:val="nl-NL"/>
        </w:rPr>
        <w:t xml:space="preserve">door slinkse </w:t>
      </w:r>
      <w:r w:rsidRPr="0036548A">
        <w:rPr>
          <w:rFonts w:ascii="Times New Roman"/>
          <w:sz w:val="24"/>
          <w:lang w:val="nl-NL"/>
        </w:rPr>
        <w:t xml:space="preserve">maatregelen zoekt te </w:t>
      </w:r>
      <w:r w:rsidRPr="0036548A">
        <w:rPr>
          <w:rFonts w:ascii="Times New Roman"/>
          <w:spacing w:val="-3"/>
          <w:sz w:val="24"/>
          <w:lang w:val="nl-NL"/>
        </w:rPr>
        <w:t xml:space="preserve">behouden, </w:t>
      </w:r>
      <w:r w:rsidRPr="0036548A">
        <w:rPr>
          <w:rFonts w:ascii="Times New Roman"/>
          <w:sz w:val="24"/>
          <w:lang w:val="nl-NL"/>
        </w:rPr>
        <w:t>zal het</w:t>
      </w:r>
      <w:r w:rsidRPr="0036548A">
        <w:rPr>
          <w:rFonts w:ascii="Times New Roman"/>
          <w:spacing w:val="-4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verliezen.</w:t>
      </w:r>
    </w:p>
    <w:p w:rsidR="00A209A2" w:rsidRPr="0036548A" w:rsidRDefault="00A209A2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19"/>
        </w:numPr>
        <w:tabs>
          <w:tab w:val="left" w:pos="380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Dat de dood, als hij een gezin binnentreedt, dikwijls breuk op breuk maakt. De een wordt weggenomen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ander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bereiden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hem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spoedig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volgen,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wordt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weggenomen,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 van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beproeving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wordt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geen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goed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gebruik</w:t>
      </w:r>
      <w:r w:rsidRPr="0036548A">
        <w:rPr>
          <w:rFonts w:ascii="Times New Roman"/>
          <w:spacing w:val="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gemaakt,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daarom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zendt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God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nog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dergelijke </w:t>
      </w:r>
      <w:r w:rsidRPr="0036548A">
        <w:rPr>
          <w:rFonts w:ascii="Times New Roman"/>
          <w:sz w:val="24"/>
          <w:lang w:val="nl-NL"/>
        </w:rPr>
        <w:t>beproeving.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36548A">
        <w:rPr>
          <w:lang w:val="nl-NL"/>
        </w:rPr>
        <w:t>Toen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3"/>
          <w:lang w:val="nl-NL"/>
        </w:rPr>
        <w:t>Naomi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3"/>
          <w:lang w:val="nl-NL"/>
        </w:rPr>
        <w:t>man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had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verloren,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had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zoveel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temeer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behagen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4"/>
          <w:lang w:val="nl-NL"/>
        </w:rPr>
        <w:t>in,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stelde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zoveel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2"/>
          <w:lang w:val="nl-NL"/>
        </w:rPr>
        <w:t xml:space="preserve">temeer </w:t>
      </w:r>
      <w:proofErr w:type="spellStart"/>
      <w:r w:rsidRPr="0036548A">
        <w:rPr>
          <w:spacing w:val="2"/>
          <w:lang w:val="nl-NL"/>
        </w:rPr>
        <w:t>vertrouwenop</w:t>
      </w:r>
      <w:proofErr w:type="spellEnd"/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zonen,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onder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schaduw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hun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vertroosting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denkt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onder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3"/>
          <w:lang w:val="nl-NL"/>
        </w:rPr>
        <w:t>heidenen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 xml:space="preserve">wel te kunnen </w:t>
      </w:r>
      <w:r w:rsidRPr="0036548A">
        <w:rPr>
          <w:spacing w:val="-4"/>
          <w:lang w:val="nl-NL"/>
        </w:rPr>
        <w:t xml:space="preserve">leven,  </w:t>
      </w:r>
      <w:r w:rsidRPr="0036548A">
        <w:rPr>
          <w:lang w:val="nl-NL"/>
        </w:rPr>
        <w:t xml:space="preserve">en uitermate </w:t>
      </w:r>
      <w:r w:rsidRPr="0036548A">
        <w:rPr>
          <w:spacing w:val="-5"/>
          <w:lang w:val="nl-NL"/>
        </w:rPr>
        <w:t xml:space="preserve">blijde </w:t>
      </w:r>
      <w:r w:rsidRPr="0036548A">
        <w:rPr>
          <w:lang w:val="nl-NL"/>
        </w:rPr>
        <w:t xml:space="preserve">was </w:t>
      </w:r>
      <w:r w:rsidRPr="0036548A">
        <w:rPr>
          <w:spacing w:val="-5"/>
          <w:lang w:val="nl-NL"/>
        </w:rPr>
        <w:t xml:space="preserve">zij </w:t>
      </w:r>
      <w:r w:rsidRPr="0036548A">
        <w:rPr>
          <w:spacing w:val="-3"/>
          <w:lang w:val="nl-NL"/>
        </w:rPr>
        <w:t xml:space="preserve">met  </w:t>
      </w:r>
      <w:r w:rsidRPr="0036548A">
        <w:rPr>
          <w:lang w:val="nl-NL"/>
        </w:rPr>
        <w:t xml:space="preserve">deze wonderbomen, </w:t>
      </w:r>
      <w:r w:rsidRPr="0036548A">
        <w:rPr>
          <w:spacing w:val="-3"/>
          <w:lang w:val="nl-NL"/>
        </w:rPr>
        <w:t xml:space="preserve">maar  </w:t>
      </w:r>
      <w:r w:rsidRPr="0036548A">
        <w:rPr>
          <w:lang w:val="nl-NL"/>
        </w:rPr>
        <w:t xml:space="preserve">zie,  zeer  </w:t>
      </w:r>
      <w:r w:rsidRPr="0036548A">
        <w:rPr>
          <w:spacing w:val="3"/>
          <w:lang w:val="nl-NL"/>
        </w:rPr>
        <w:t xml:space="preserve"> </w:t>
      </w:r>
      <w:r w:rsidRPr="0036548A">
        <w:rPr>
          <w:lang w:val="nl-NL"/>
        </w:rPr>
        <w:t>spoedig</w:t>
      </w:r>
    </w:p>
    <w:p w:rsidR="00A209A2" w:rsidRPr="0036548A" w:rsidRDefault="00A209A2">
      <w:pPr>
        <w:spacing w:line="261" w:lineRule="auto"/>
        <w:jc w:val="both"/>
        <w:rPr>
          <w:lang w:val="nl-NL"/>
        </w:rPr>
        <w:sectPr w:rsidR="00A209A2" w:rsidRPr="0036548A">
          <w:pgSz w:w="11900" w:h="16840"/>
          <w:pgMar w:top="1380" w:right="128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 w:line="259" w:lineRule="auto"/>
        <w:ind w:left="115" w:right="110"/>
        <w:jc w:val="both"/>
        <w:rPr>
          <w:lang w:val="nl-NL"/>
        </w:rPr>
      </w:pPr>
      <w:r w:rsidRPr="0036548A">
        <w:rPr>
          <w:lang w:val="nl-NL"/>
        </w:rPr>
        <w:lastRenderedPageBreak/>
        <w:t>verdorren</w:t>
      </w:r>
      <w:r w:rsidRPr="0036548A">
        <w:rPr>
          <w:spacing w:val="-36"/>
          <w:lang w:val="nl-NL"/>
        </w:rPr>
        <w:t xml:space="preserve"> </w:t>
      </w:r>
      <w:r w:rsidRPr="0036548A">
        <w:rPr>
          <w:spacing w:val="-6"/>
          <w:lang w:val="nl-NL"/>
        </w:rPr>
        <w:t>zij,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groen</w:t>
      </w:r>
      <w:r w:rsidRPr="0036548A">
        <w:rPr>
          <w:spacing w:val="-36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37"/>
          <w:lang w:val="nl-NL"/>
        </w:rPr>
        <w:t xml:space="preserve"> </w:t>
      </w:r>
      <w:r w:rsidRPr="0036548A">
        <w:rPr>
          <w:lang w:val="nl-NL"/>
        </w:rPr>
        <w:t>groeiende</w:t>
      </w:r>
      <w:r w:rsidRPr="0036548A">
        <w:rPr>
          <w:spacing w:val="-34"/>
          <w:lang w:val="nl-NL"/>
        </w:rPr>
        <w:t xml:space="preserve"> </w:t>
      </w:r>
      <w:r w:rsidRPr="0036548A">
        <w:rPr>
          <w:spacing w:val="-4"/>
          <w:lang w:val="nl-NL"/>
        </w:rPr>
        <w:t>als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gras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36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morgenstond,</w:t>
      </w:r>
      <w:r w:rsidRPr="0036548A">
        <w:rPr>
          <w:spacing w:val="-35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35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35"/>
          <w:lang w:val="nl-NL"/>
        </w:rPr>
        <w:t xml:space="preserve"> </w:t>
      </w:r>
      <w:r w:rsidRPr="0036548A">
        <w:rPr>
          <w:lang w:val="nl-NL"/>
        </w:rPr>
        <w:t>avondstond</w:t>
      </w:r>
      <w:r w:rsidRPr="0036548A">
        <w:rPr>
          <w:spacing w:val="-35"/>
          <w:lang w:val="nl-NL"/>
        </w:rPr>
        <w:t xml:space="preserve"> </w:t>
      </w:r>
      <w:r w:rsidRPr="0036548A">
        <w:rPr>
          <w:lang w:val="nl-NL"/>
        </w:rPr>
        <w:t>afgesneden</w:t>
      </w:r>
      <w:r w:rsidRPr="0036548A">
        <w:rPr>
          <w:spacing w:val="-35"/>
          <w:lang w:val="nl-NL"/>
        </w:rPr>
        <w:t xml:space="preserve"> </w:t>
      </w:r>
      <w:r w:rsidRPr="0036548A">
        <w:rPr>
          <w:lang w:val="nl-NL"/>
        </w:rPr>
        <w:t>en verdord,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begraven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spoedig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3"/>
          <w:lang w:val="nl-NL"/>
        </w:rPr>
        <w:t>nadat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zij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3"/>
          <w:lang w:val="nl-NL"/>
        </w:rPr>
        <w:t>getrouwd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3"/>
          <w:lang w:val="nl-NL"/>
        </w:rPr>
        <w:t>waren,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3"/>
          <w:lang w:val="nl-NL"/>
        </w:rPr>
        <w:t>want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3"/>
          <w:lang w:val="nl-NL"/>
        </w:rPr>
        <w:t>geen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3"/>
          <w:lang w:val="nl-NL"/>
        </w:rPr>
        <w:t>beide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3"/>
          <w:lang w:val="nl-NL"/>
        </w:rPr>
        <w:t>heeft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3"/>
          <w:lang w:val="nl-NL"/>
        </w:rPr>
        <w:t>kinderen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3"/>
          <w:lang w:val="nl-NL"/>
        </w:rPr>
        <w:t>nagelaten.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left="115" w:right="110"/>
        <w:jc w:val="both"/>
        <w:rPr>
          <w:lang w:val="nl-NL"/>
        </w:rPr>
      </w:pPr>
      <w:r w:rsidRPr="0036548A">
        <w:rPr>
          <w:lang w:val="nl-NL"/>
        </w:rPr>
        <w:t>Zo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onzeker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3"/>
          <w:lang w:val="nl-NL"/>
        </w:rPr>
        <w:t>voorbijgaand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al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onze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3"/>
          <w:lang w:val="nl-NL"/>
        </w:rPr>
        <w:t>genietingen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4"/>
          <w:lang w:val="nl-NL"/>
        </w:rPr>
        <w:t>hier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3"/>
          <w:lang w:val="nl-NL"/>
        </w:rPr>
        <w:t>beneden.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Daarom</w:t>
      </w:r>
      <w:r w:rsidRPr="0036548A">
        <w:rPr>
          <w:spacing w:val="-36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onze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6"/>
          <w:lang w:val="nl-NL"/>
        </w:rPr>
        <w:t>wijsheid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5"/>
          <w:lang w:val="nl-NL"/>
        </w:rPr>
        <w:t xml:space="preserve">om </w:t>
      </w:r>
      <w:r w:rsidRPr="0036548A">
        <w:rPr>
          <w:lang w:val="nl-NL"/>
        </w:rPr>
        <w:t xml:space="preserve">ons te verzekeren van </w:t>
      </w:r>
      <w:r w:rsidRPr="0036548A">
        <w:rPr>
          <w:spacing w:val="-5"/>
          <w:lang w:val="nl-NL"/>
        </w:rPr>
        <w:t xml:space="preserve">die </w:t>
      </w:r>
      <w:r w:rsidRPr="0036548A">
        <w:rPr>
          <w:spacing w:val="-3"/>
          <w:lang w:val="nl-NL"/>
        </w:rPr>
        <w:t xml:space="preserve">genietingen, </w:t>
      </w:r>
      <w:r w:rsidRPr="0036548A">
        <w:rPr>
          <w:spacing w:val="-5"/>
          <w:lang w:val="nl-NL"/>
        </w:rPr>
        <w:t xml:space="preserve">die </w:t>
      </w:r>
      <w:r w:rsidRPr="0036548A">
        <w:rPr>
          <w:spacing w:val="-4"/>
          <w:lang w:val="nl-NL"/>
        </w:rPr>
        <w:t xml:space="preserve">gewis zullen </w:t>
      </w:r>
      <w:r w:rsidRPr="0036548A">
        <w:rPr>
          <w:lang w:val="nl-NL"/>
        </w:rPr>
        <w:t>zijn, en waarvan de dood ons niet kan beroven.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Maar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hoe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treurig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was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toestand,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hoe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ternedergeslagen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hart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4"/>
          <w:lang w:val="nl-NL"/>
        </w:rPr>
        <w:t>arme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4"/>
          <w:lang w:val="nl-NL"/>
        </w:rPr>
        <w:t xml:space="preserve">Naomi, </w:t>
      </w:r>
      <w:r w:rsidRPr="0036548A">
        <w:rPr>
          <w:lang w:val="nl-NL"/>
        </w:rPr>
        <w:t xml:space="preserve">toen </w:t>
      </w:r>
      <w:r w:rsidRPr="0036548A">
        <w:rPr>
          <w:spacing w:val="-5"/>
          <w:lang w:val="nl-NL"/>
        </w:rPr>
        <w:t xml:space="preserve">zij </w:t>
      </w:r>
      <w:r w:rsidRPr="0036548A">
        <w:rPr>
          <w:i/>
          <w:spacing w:val="-3"/>
          <w:lang w:val="nl-NL"/>
        </w:rPr>
        <w:t xml:space="preserve">werd </w:t>
      </w:r>
      <w:r w:rsidRPr="0036548A">
        <w:rPr>
          <w:i/>
          <w:lang w:val="nl-NL"/>
        </w:rPr>
        <w:t xml:space="preserve">overgelaten na haar twee zonen en haar man! </w:t>
      </w:r>
      <w:r w:rsidRPr="0036548A">
        <w:rPr>
          <w:spacing w:val="-6"/>
          <w:lang w:val="nl-NL"/>
        </w:rPr>
        <w:t xml:space="preserve">Als </w:t>
      </w:r>
      <w:r w:rsidRPr="0036548A">
        <w:rPr>
          <w:lang w:val="nl-NL"/>
        </w:rPr>
        <w:t xml:space="preserve">deze </w:t>
      </w:r>
      <w:r w:rsidRPr="0036548A">
        <w:rPr>
          <w:spacing w:val="-4"/>
          <w:lang w:val="nl-NL"/>
        </w:rPr>
        <w:t xml:space="preserve">beide </w:t>
      </w:r>
      <w:r w:rsidRPr="0036548A">
        <w:rPr>
          <w:spacing w:val="-3"/>
          <w:lang w:val="nl-NL"/>
        </w:rPr>
        <w:t xml:space="preserve">dingen haar </w:t>
      </w:r>
      <w:r w:rsidRPr="0036548A">
        <w:rPr>
          <w:spacing w:val="-5"/>
          <w:lang w:val="nl-NL"/>
        </w:rPr>
        <w:t xml:space="preserve">in </w:t>
      </w:r>
      <w:r w:rsidRPr="0036548A">
        <w:rPr>
          <w:lang w:val="nl-NL"/>
        </w:rPr>
        <w:t xml:space="preserve">een </w:t>
      </w:r>
      <w:r w:rsidRPr="0036548A">
        <w:rPr>
          <w:spacing w:val="-5"/>
          <w:lang w:val="nl-NL"/>
        </w:rPr>
        <w:t>ogenblik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overkomen,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volkomen</w:t>
      </w:r>
      <w:r w:rsidRPr="0036548A">
        <w:rPr>
          <w:spacing w:val="-37"/>
          <w:lang w:val="nl-NL"/>
        </w:rPr>
        <w:t xml:space="preserve"> </w:t>
      </w:r>
      <w:r w:rsidRPr="0036548A">
        <w:rPr>
          <w:lang w:val="nl-NL"/>
        </w:rPr>
        <w:t>overkomen,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3"/>
          <w:lang w:val="nl-NL"/>
        </w:rPr>
        <w:t>beroving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kinderen</w:t>
      </w:r>
      <w:r w:rsidRPr="0036548A">
        <w:rPr>
          <w:spacing w:val="-37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36"/>
          <w:lang w:val="nl-NL"/>
        </w:rPr>
        <w:t xml:space="preserve"> </w:t>
      </w:r>
      <w:r w:rsidRPr="0036548A">
        <w:rPr>
          <w:lang w:val="nl-NL"/>
        </w:rPr>
        <w:t>weduwschap,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"door wie zal zij dan vertroost worden?" Jesaja 47:9, 51:19... Het is God alleen, die instaat is deze nedergebogenen te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vertroosten.</w:t>
      </w:r>
    </w:p>
    <w:p w:rsidR="00A209A2" w:rsidRPr="0036548A" w:rsidRDefault="00A209A2">
      <w:pPr>
        <w:spacing w:line="261" w:lineRule="auto"/>
        <w:jc w:val="both"/>
        <w:rPr>
          <w:lang w:val="nl-NL"/>
        </w:rPr>
        <w:sectPr w:rsidR="00A209A2" w:rsidRPr="0036548A">
          <w:pgSz w:w="11900" w:h="16840"/>
          <w:pgMar w:top="1380" w:right="128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/>
        <w:ind w:left="115"/>
        <w:jc w:val="both"/>
        <w:rPr>
          <w:lang w:val="nl-NL"/>
        </w:rPr>
      </w:pPr>
      <w:bookmarkStart w:id="4" w:name="1:6-18"/>
      <w:bookmarkEnd w:id="4"/>
      <w:r w:rsidRPr="0036548A">
        <w:rPr>
          <w:lang w:val="nl-NL"/>
        </w:rPr>
        <w:lastRenderedPageBreak/>
        <w:t>Ruth</w:t>
      </w:r>
      <w:r w:rsidRPr="0036548A">
        <w:rPr>
          <w:spacing w:val="2"/>
          <w:lang w:val="nl-NL"/>
        </w:rPr>
        <w:t xml:space="preserve"> </w:t>
      </w:r>
      <w:r w:rsidRPr="0036548A">
        <w:rPr>
          <w:lang w:val="nl-NL"/>
        </w:rPr>
        <w:t>1:6-18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2"/>
          <w:numId w:val="19"/>
        </w:numPr>
        <w:tabs>
          <w:tab w:val="left" w:pos="328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pacing w:val="-5"/>
          <w:sz w:val="24"/>
          <w:lang w:val="nl-NL"/>
        </w:rPr>
        <w:t xml:space="preserve">Zie </w:t>
      </w:r>
      <w:r w:rsidRPr="0036548A">
        <w:rPr>
          <w:rFonts w:ascii="Times New Roman" w:hAnsi="Times New Roman"/>
          <w:sz w:val="24"/>
          <w:lang w:val="nl-NL"/>
        </w:rPr>
        <w:t xml:space="preserve">hier de genegenheid, die Naomi het land Israëls toedroeg, vers 6. Hoewel zij er niet kon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blijven,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zolang </w:t>
      </w:r>
      <w:r w:rsidRPr="0036548A">
        <w:rPr>
          <w:rFonts w:ascii="Times New Roman" w:hAnsi="Times New Roman"/>
          <w:sz w:val="24"/>
          <w:lang w:val="nl-NL"/>
        </w:rPr>
        <w:t xml:space="preserve">de hongersnood duurde,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wilde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 w:hAnsi="Times New Roman"/>
          <w:sz w:val="24"/>
          <w:lang w:val="nl-NL"/>
        </w:rPr>
        <w:t xml:space="preserve">er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niet </w:t>
      </w:r>
      <w:r w:rsidRPr="0036548A">
        <w:rPr>
          <w:rFonts w:ascii="Times New Roman" w:hAnsi="Times New Roman"/>
          <w:sz w:val="24"/>
          <w:lang w:val="nl-NL"/>
        </w:rPr>
        <w:t xml:space="preserve">buiten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blijven, </w:t>
      </w:r>
      <w:r w:rsidRPr="0036548A">
        <w:rPr>
          <w:rFonts w:ascii="Times New Roman" w:hAnsi="Times New Roman"/>
          <w:sz w:val="24"/>
          <w:lang w:val="nl-NL"/>
        </w:rPr>
        <w:t xml:space="preserve">toen de hongersnood 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had </w:t>
      </w:r>
      <w:r w:rsidRPr="0036548A">
        <w:rPr>
          <w:rFonts w:ascii="Times New Roman" w:hAnsi="Times New Roman"/>
          <w:sz w:val="24"/>
          <w:lang w:val="nl-NL"/>
        </w:rPr>
        <w:t xml:space="preserve">opgehouden, ofschoon het land van Moab haar een toevlucht had verleend en haar brood 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had </w:t>
      </w:r>
      <w:r w:rsidRPr="0036548A">
        <w:rPr>
          <w:rFonts w:ascii="Times New Roman" w:hAnsi="Times New Roman"/>
          <w:sz w:val="24"/>
          <w:lang w:val="nl-NL"/>
        </w:rPr>
        <w:t>gegeven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tijd</w:t>
      </w:r>
      <w:r w:rsidRPr="0036548A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nood,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bedoelde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zij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toch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dat het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hare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ruste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zou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zijn </w:t>
      </w:r>
      <w:r w:rsidRPr="0036548A">
        <w:rPr>
          <w:rFonts w:ascii="Times New Roman" w:hAnsi="Times New Roman"/>
          <w:spacing w:val="3"/>
          <w:sz w:val="24"/>
          <w:lang w:val="nl-NL"/>
        </w:rPr>
        <w:t>tot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eeuwigheid, </w:t>
      </w:r>
      <w:r w:rsidRPr="0036548A">
        <w:rPr>
          <w:rFonts w:ascii="Times New Roman" w:hAnsi="Times New Roman"/>
          <w:sz w:val="24"/>
          <w:lang w:val="nl-NL"/>
        </w:rPr>
        <w:t>geen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ander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dan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heilige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land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zal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dit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wezen,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waar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heiligdom</w:t>
      </w:r>
      <w:r w:rsidRPr="0036548A">
        <w:rPr>
          <w:rFonts w:ascii="Times New Roman" w:hAnsi="Times New Roman"/>
          <w:spacing w:val="-4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Gods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was,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waarvan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Hij </w:t>
      </w:r>
      <w:r w:rsidRPr="0036548A">
        <w:rPr>
          <w:rFonts w:ascii="Times New Roman" w:hAnsi="Times New Roman"/>
          <w:sz w:val="24"/>
          <w:lang w:val="nl-NL"/>
        </w:rPr>
        <w:t>gezegd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had: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"Dit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is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Mijne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rust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tot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in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2"/>
          <w:sz w:val="24"/>
          <w:lang w:val="nl-NL"/>
        </w:rPr>
        <w:t>eeuwigheid".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ind w:left="115"/>
        <w:jc w:val="both"/>
        <w:rPr>
          <w:lang w:val="nl-NL"/>
        </w:rPr>
      </w:pPr>
      <w:r w:rsidRPr="0036548A">
        <w:rPr>
          <w:lang w:val="nl-NL"/>
        </w:rPr>
        <w:t>Merk</w:t>
      </w:r>
      <w:r w:rsidRPr="0036548A">
        <w:rPr>
          <w:spacing w:val="2"/>
          <w:lang w:val="nl-NL"/>
        </w:rPr>
        <w:t xml:space="preserve"> </w:t>
      </w:r>
      <w:r w:rsidRPr="0036548A">
        <w:rPr>
          <w:lang w:val="nl-NL"/>
        </w:rPr>
        <w:t>op: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3"/>
          <w:numId w:val="19"/>
        </w:numPr>
        <w:tabs>
          <w:tab w:val="left" w:pos="35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God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laatste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genade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wedergekeerd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1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volk,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want</w:t>
      </w:r>
      <w:r w:rsidRPr="0036548A">
        <w:rPr>
          <w:rFonts w:ascii="Times New Roman"/>
          <w:spacing w:val="3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of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schoon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Hij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leng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twist,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zal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 xml:space="preserve">Hij </w:t>
      </w:r>
      <w:r w:rsidRPr="0036548A">
        <w:rPr>
          <w:rFonts w:ascii="Times New Roman"/>
          <w:sz w:val="24"/>
          <w:lang w:val="nl-NL"/>
        </w:rPr>
        <w:t>toch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eeuwigheid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twisten.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Gelijk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oordeel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verdrukking,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waaronder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tijd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 xml:space="preserve">van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richteren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dikwijls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zuchtten,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toch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wijle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eindigde,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als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God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hun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verlosser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verwekt,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zo </w:t>
      </w:r>
      <w:r w:rsidRPr="0036548A">
        <w:rPr>
          <w:rFonts w:ascii="Times New Roman"/>
          <w:sz w:val="24"/>
          <w:lang w:val="nl-NL"/>
        </w:rPr>
        <w:t xml:space="preserve">was het </w:t>
      </w:r>
      <w:r w:rsidRPr="0036548A">
        <w:rPr>
          <w:rFonts w:ascii="Times New Roman"/>
          <w:spacing w:val="-4"/>
          <w:sz w:val="24"/>
          <w:lang w:val="nl-NL"/>
        </w:rPr>
        <w:t xml:space="preserve">hier </w:t>
      </w:r>
      <w:r w:rsidRPr="0036548A">
        <w:rPr>
          <w:rFonts w:ascii="Times New Roman"/>
          <w:spacing w:val="-3"/>
          <w:sz w:val="24"/>
          <w:lang w:val="nl-NL"/>
        </w:rPr>
        <w:t xml:space="preserve">met </w:t>
      </w:r>
      <w:r w:rsidRPr="0036548A">
        <w:rPr>
          <w:rFonts w:ascii="Times New Roman"/>
          <w:sz w:val="24"/>
          <w:lang w:val="nl-NL"/>
        </w:rPr>
        <w:t xml:space="preserve">het oordeel van de hongersnood: </w:t>
      </w:r>
      <w:r w:rsidRPr="0036548A">
        <w:rPr>
          <w:rFonts w:ascii="Times New Roman"/>
          <w:spacing w:val="-6"/>
          <w:sz w:val="24"/>
          <w:lang w:val="nl-NL"/>
        </w:rPr>
        <w:t xml:space="preserve">eindelijk </w:t>
      </w:r>
      <w:r w:rsidRPr="0036548A">
        <w:rPr>
          <w:rFonts w:ascii="Times New Roman"/>
          <w:spacing w:val="-4"/>
          <w:sz w:val="24"/>
          <w:lang w:val="nl-NL"/>
        </w:rPr>
        <w:t xml:space="preserve">heeft </w:t>
      </w:r>
      <w:r w:rsidRPr="0036548A">
        <w:rPr>
          <w:rFonts w:ascii="Times New Roman"/>
          <w:sz w:val="24"/>
          <w:lang w:val="nl-NL"/>
        </w:rPr>
        <w:t xml:space="preserve">God </w:t>
      </w:r>
      <w:r w:rsidRPr="0036548A">
        <w:rPr>
          <w:rFonts w:ascii="Times New Roman"/>
          <w:spacing w:val="-3"/>
          <w:sz w:val="24"/>
          <w:lang w:val="nl-NL"/>
        </w:rPr>
        <w:t xml:space="preserve">genadiglijk </w:t>
      </w:r>
      <w:r w:rsidRPr="0036548A">
        <w:rPr>
          <w:rFonts w:ascii="Times New Roman"/>
          <w:i/>
          <w:sz w:val="24"/>
          <w:lang w:val="nl-NL"/>
        </w:rPr>
        <w:t>Zijn volk bezocht,</w:t>
      </w:r>
      <w:r w:rsidRPr="0036548A">
        <w:rPr>
          <w:rFonts w:ascii="Times New Roman"/>
          <w:i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gevende</w:t>
      </w:r>
      <w:r w:rsidRPr="0036548A">
        <w:rPr>
          <w:rFonts w:ascii="Times New Roman"/>
          <w:i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hun</w:t>
      </w:r>
      <w:r w:rsidRPr="0036548A">
        <w:rPr>
          <w:rFonts w:ascii="Times New Roman"/>
          <w:i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brood.</w:t>
      </w:r>
      <w:r w:rsidRPr="0036548A">
        <w:rPr>
          <w:rFonts w:ascii="Times New Roman"/>
          <w:i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Overvloed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Gods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gave,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is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Zijn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bezoeking,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door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 xml:space="preserve">brood,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staf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des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levens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onze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zielen</w:t>
      </w:r>
      <w:r w:rsidRPr="0036548A">
        <w:rPr>
          <w:rFonts w:asci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leven</w:t>
      </w:r>
      <w:r w:rsidRPr="0036548A">
        <w:rPr>
          <w:rFonts w:asci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behoudt.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Hoewel</w:t>
      </w:r>
      <w:r w:rsidRPr="0036548A">
        <w:rPr>
          <w:rFonts w:ascii="Times New Roman"/>
          <w:spacing w:val="-3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deze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zegen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zoveel</w:t>
      </w:r>
      <w:r w:rsidRPr="0036548A">
        <w:rPr>
          <w:rFonts w:ascii="Times New Roman"/>
          <w:spacing w:val="-3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treffender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is,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als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 xml:space="preserve">na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hongersnoodkomt,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moeten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wij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toch,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als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wij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hem</w:t>
      </w:r>
      <w:r w:rsidRPr="0036548A">
        <w:rPr>
          <w:rFonts w:ascii="Times New Roman"/>
          <w:spacing w:val="-3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voortdurend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genoten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hebben,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nooit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hebben </w:t>
      </w:r>
      <w:r w:rsidRPr="0036548A">
        <w:rPr>
          <w:rFonts w:ascii="Times New Roman"/>
          <w:sz w:val="24"/>
          <w:lang w:val="nl-NL"/>
        </w:rPr>
        <w:t>geweten wat hongersnood betekent, er hem met te minder om</w:t>
      </w:r>
      <w:r w:rsidRPr="0036548A">
        <w:rPr>
          <w:rFonts w:ascii="Times New Roman"/>
          <w:spacing w:val="-3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waarderen.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3"/>
          <w:numId w:val="19"/>
        </w:numPr>
        <w:tabs>
          <w:tab w:val="left" w:pos="366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pacing w:val="-3"/>
          <w:sz w:val="24"/>
          <w:lang w:val="nl-NL"/>
        </w:rPr>
        <w:t xml:space="preserve">Naomi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is </w:t>
      </w:r>
      <w:r w:rsidRPr="0036548A">
        <w:rPr>
          <w:rFonts w:ascii="Times New Roman" w:hAnsi="Times New Roman"/>
          <w:sz w:val="24"/>
          <w:lang w:val="nl-NL"/>
        </w:rPr>
        <w:t xml:space="preserve">dus teruggekeerd </w:t>
      </w:r>
      <w:r w:rsidRPr="0036548A">
        <w:rPr>
          <w:rFonts w:ascii="Times New Roman" w:hAnsi="Times New Roman"/>
          <w:spacing w:val="3"/>
          <w:sz w:val="24"/>
          <w:lang w:val="nl-NL"/>
        </w:rPr>
        <w:t xml:space="preserve">tot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 w:hAnsi="Times New Roman"/>
          <w:sz w:val="24"/>
          <w:lang w:val="nl-NL"/>
        </w:rPr>
        <w:t xml:space="preserve">volk. Zij had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dikwijls navraag gedaan naar </w:t>
      </w:r>
      <w:r w:rsidRPr="0036548A">
        <w:rPr>
          <w:rFonts w:ascii="Times New Roman" w:hAnsi="Times New Roman"/>
          <w:sz w:val="24"/>
          <w:lang w:val="nl-NL"/>
        </w:rPr>
        <w:t xml:space="preserve">hun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toestand: </w:t>
      </w:r>
      <w:r w:rsidRPr="0036548A">
        <w:rPr>
          <w:rFonts w:ascii="Times New Roman" w:hAnsi="Times New Roman"/>
          <w:sz w:val="24"/>
          <w:lang w:val="nl-NL"/>
        </w:rPr>
        <w:t>welke oogsten zij hadden, en hoe de markten waren, maar nog altijd waren de berichten ontmoedigend,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maar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gelijk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dienaar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profeet,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die,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na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zevenmalen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uitgezien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hebben,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geen regen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had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bespeurd,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eindelijk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wolk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ontdekte,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groter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dan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eens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mans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hand,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die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weldra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zich </w:t>
      </w:r>
      <w:r w:rsidRPr="0036548A">
        <w:rPr>
          <w:rFonts w:ascii="Times New Roman" w:hAnsi="Times New Roman"/>
          <w:sz w:val="24"/>
          <w:lang w:val="nl-NL"/>
        </w:rPr>
        <w:t>over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gehele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hemel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uitspreidde,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heeft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Naomi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ten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laatste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goede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tijding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ontvangen,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dat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er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in </w:t>
      </w:r>
      <w:r w:rsidRPr="0036548A">
        <w:rPr>
          <w:rFonts w:ascii="Times New Roman" w:hAnsi="Times New Roman"/>
          <w:sz w:val="24"/>
          <w:lang w:val="nl-NL"/>
        </w:rPr>
        <w:t>Bethlehem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weer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overvloed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was,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nu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kan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aan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niets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anders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denken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dan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aan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derwaarts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weer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36548A">
        <w:rPr>
          <w:rFonts w:ascii="Times New Roman" w:hAnsi="Times New Roman"/>
          <w:sz w:val="24"/>
          <w:lang w:val="nl-NL"/>
        </w:rPr>
        <w:t>keren.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Haar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nieuwe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verwantschap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land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Moabs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kan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betrekking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3"/>
          <w:sz w:val="24"/>
          <w:lang w:val="nl-NL"/>
        </w:rPr>
        <w:t>tot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land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Israëls </w:t>
      </w:r>
      <w:r w:rsidRPr="0036548A">
        <w:rPr>
          <w:rFonts w:ascii="Times New Roman" w:hAnsi="Times New Roman"/>
          <w:sz w:val="24"/>
          <w:lang w:val="nl-NL"/>
        </w:rPr>
        <w:t>niet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doen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vergeten.</w:t>
      </w:r>
      <w:r w:rsidRPr="0036548A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Hoewel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er</w:t>
      </w:r>
      <w:r w:rsidRPr="0036548A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reden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kan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zijn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onze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aanwezigheid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in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slechte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plaats, moeten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wij </w:t>
      </w:r>
      <w:r w:rsidRPr="0036548A">
        <w:rPr>
          <w:rFonts w:ascii="Times New Roman" w:hAnsi="Times New Roman"/>
          <w:sz w:val="24"/>
          <w:lang w:val="nl-NL"/>
        </w:rPr>
        <w:t xml:space="preserve">toch, zodra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36548A">
        <w:rPr>
          <w:rFonts w:ascii="Times New Roman" w:hAnsi="Times New Roman"/>
          <w:sz w:val="24"/>
          <w:lang w:val="nl-NL"/>
        </w:rPr>
        <w:t xml:space="preserve">reden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niet meer </w:t>
      </w:r>
      <w:r w:rsidRPr="0036548A">
        <w:rPr>
          <w:rFonts w:ascii="Times New Roman" w:hAnsi="Times New Roman"/>
          <w:sz w:val="24"/>
          <w:lang w:val="nl-NL"/>
        </w:rPr>
        <w:t xml:space="preserve">bestaat, er volstrekt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niet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blijver. </w:t>
      </w:r>
      <w:r w:rsidRPr="0036548A">
        <w:rPr>
          <w:rFonts w:ascii="Times New Roman" w:hAnsi="Times New Roman"/>
          <w:sz w:val="24"/>
          <w:lang w:val="nl-NL"/>
        </w:rPr>
        <w:t xml:space="preserve">Een gedwongen </w:t>
      </w:r>
      <w:r w:rsidRPr="0036548A">
        <w:rPr>
          <w:rFonts w:ascii="Times New Roman" w:hAnsi="Times New Roman"/>
          <w:spacing w:val="-5"/>
          <w:sz w:val="24"/>
          <w:lang w:val="nl-NL"/>
        </w:rPr>
        <w:t>afwezigheid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Gods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inzettingen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gedwongen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tegenwoordigheid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onder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slechte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mensen</w:t>
      </w:r>
      <w:r w:rsidRPr="0036548A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zijn </w:t>
      </w:r>
      <w:r w:rsidRPr="0036548A">
        <w:rPr>
          <w:rFonts w:ascii="Times New Roman" w:hAnsi="Times New Roman"/>
          <w:spacing w:val="2"/>
          <w:sz w:val="24"/>
          <w:lang w:val="nl-NL"/>
        </w:rPr>
        <w:t>grote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beproevingen,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maar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als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dwang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of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noodzakelijkheid</w:t>
      </w:r>
      <w:r w:rsidRPr="0036548A">
        <w:rPr>
          <w:rFonts w:ascii="Times New Roman" w:hAnsi="Times New Roman"/>
          <w:sz w:val="24"/>
          <w:lang w:val="nl-NL"/>
        </w:rPr>
        <w:t xml:space="preserve"> ophoudt,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3"/>
          <w:sz w:val="24"/>
          <w:lang w:val="nl-NL"/>
        </w:rPr>
        <w:t>door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keuze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blijven </w:t>
      </w:r>
      <w:r w:rsidRPr="0036548A">
        <w:rPr>
          <w:rFonts w:ascii="Times New Roman" w:hAnsi="Times New Roman"/>
          <w:sz w:val="24"/>
          <w:lang w:val="nl-NL"/>
        </w:rPr>
        <w:t xml:space="preserve">aanhouden, dan wordt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dit </w:t>
      </w:r>
      <w:r w:rsidRPr="0036548A">
        <w:rPr>
          <w:rFonts w:ascii="Times New Roman" w:hAnsi="Times New Roman"/>
          <w:sz w:val="24"/>
          <w:lang w:val="nl-NL"/>
        </w:rPr>
        <w:t xml:space="preserve">een </w:t>
      </w:r>
      <w:r w:rsidRPr="0036548A">
        <w:rPr>
          <w:rFonts w:ascii="Times New Roman" w:hAnsi="Times New Roman"/>
          <w:spacing w:val="2"/>
          <w:sz w:val="24"/>
          <w:lang w:val="nl-NL"/>
        </w:rPr>
        <w:t xml:space="preserve">grote </w:t>
      </w:r>
      <w:r w:rsidRPr="0036548A">
        <w:rPr>
          <w:rFonts w:ascii="Times New Roman" w:hAnsi="Times New Roman"/>
          <w:sz w:val="24"/>
          <w:lang w:val="nl-NL"/>
        </w:rPr>
        <w:t xml:space="preserve">zonde. Het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schijnt </w:t>
      </w:r>
      <w:r w:rsidRPr="0036548A">
        <w:rPr>
          <w:rFonts w:ascii="Times New Roman" w:hAnsi="Times New Roman"/>
          <w:sz w:val="24"/>
          <w:lang w:val="nl-NL"/>
        </w:rPr>
        <w:t xml:space="preserve">dat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 w:hAnsi="Times New Roman"/>
          <w:sz w:val="24"/>
          <w:lang w:val="nl-NL"/>
        </w:rPr>
        <w:t xml:space="preserve">terstond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na </w:t>
      </w:r>
      <w:r w:rsidRPr="0036548A">
        <w:rPr>
          <w:rFonts w:ascii="Times New Roman" w:hAnsi="Times New Roman"/>
          <w:sz w:val="24"/>
          <w:lang w:val="nl-NL"/>
        </w:rPr>
        <w:t xml:space="preserve">de </w:t>
      </w:r>
      <w:r w:rsidRPr="0036548A">
        <w:rPr>
          <w:rFonts w:ascii="Times New Roman" w:hAnsi="Times New Roman"/>
          <w:spacing w:val="2"/>
          <w:sz w:val="24"/>
          <w:lang w:val="nl-NL"/>
        </w:rPr>
        <w:t xml:space="preserve">dood </w:t>
      </w:r>
      <w:r w:rsidRPr="0036548A">
        <w:rPr>
          <w:rFonts w:ascii="Times New Roman" w:hAnsi="Times New Roman"/>
          <w:sz w:val="24"/>
          <w:lang w:val="nl-NL"/>
        </w:rPr>
        <w:t xml:space="preserve">van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 w:hAnsi="Times New Roman"/>
          <w:sz w:val="24"/>
          <w:lang w:val="nl-NL"/>
        </w:rPr>
        <w:t>twee zonen aan terugkeren begon te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denken.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4"/>
          <w:numId w:val="19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Omdat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beproeving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beschouwde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als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oordeel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over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gezin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wegens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hun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verwijlen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10"/>
          <w:sz w:val="24"/>
          <w:lang w:val="nl-NL"/>
        </w:rPr>
        <w:t xml:space="preserve">in </w:t>
      </w:r>
      <w:r w:rsidRPr="0036548A">
        <w:rPr>
          <w:rFonts w:ascii="Times New Roman"/>
          <w:sz w:val="24"/>
          <w:lang w:val="nl-NL"/>
        </w:rPr>
        <w:t xml:space="preserve">het land van Moab, en horende dat dit </w:t>
      </w:r>
      <w:r w:rsidRPr="0036548A">
        <w:rPr>
          <w:rFonts w:ascii="Times New Roman"/>
          <w:i/>
          <w:sz w:val="24"/>
          <w:lang w:val="nl-NL"/>
        </w:rPr>
        <w:t xml:space="preserve">de stem was van de roede van Hem, die ze besteld heeft, </w:t>
      </w:r>
      <w:r w:rsidRPr="0036548A">
        <w:rPr>
          <w:rFonts w:ascii="Times New Roman"/>
          <w:sz w:val="24"/>
          <w:lang w:val="nl-NL"/>
        </w:rPr>
        <w:t>gehoorzaamt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keert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terug.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Indien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terstond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dood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haars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mans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teruggekeerd,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 xml:space="preserve">zou </w:t>
      </w:r>
      <w:r w:rsidRPr="0036548A">
        <w:rPr>
          <w:rFonts w:ascii="Times New Roman"/>
          <w:spacing w:val="-5"/>
          <w:sz w:val="24"/>
          <w:lang w:val="nl-NL"/>
        </w:rPr>
        <w:t xml:space="preserve">misschien </w:t>
      </w:r>
      <w:r w:rsidRPr="0036548A">
        <w:rPr>
          <w:rFonts w:ascii="Times New Roman"/>
          <w:sz w:val="24"/>
          <w:lang w:val="nl-NL"/>
        </w:rPr>
        <w:t xml:space="preserve">het </w:t>
      </w:r>
      <w:r w:rsidRPr="0036548A">
        <w:rPr>
          <w:rFonts w:ascii="Times New Roman"/>
          <w:spacing w:val="-4"/>
          <w:sz w:val="24"/>
          <w:lang w:val="nl-NL"/>
        </w:rPr>
        <w:t xml:space="preserve">leven </w:t>
      </w:r>
      <w:r w:rsidRPr="0036548A">
        <w:rPr>
          <w:rFonts w:ascii="Times New Roman"/>
          <w:sz w:val="24"/>
          <w:lang w:val="nl-NL"/>
        </w:rPr>
        <w:t xml:space="preserve">harer zonen gered hebben, maar </w:t>
      </w:r>
      <w:r w:rsidRPr="0036548A">
        <w:rPr>
          <w:rFonts w:ascii="Times New Roman"/>
          <w:i/>
          <w:sz w:val="24"/>
          <w:lang w:val="nl-NL"/>
        </w:rPr>
        <w:t xml:space="preserve">als God oordeelt, zal Hij overwinnen, </w:t>
      </w:r>
      <w:r w:rsidRPr="0036548A">
        <w:rPr>
          <w:rFonts w:ascii="Times New Roman"/>
          <w:sz w:val="24"/>
          <w:lang w:val="nl-NL"/>
        </w:rPr>
        <w:t xml:space="preserve">en </w:t>
      </w:r>
      <w:r w:rsidRPr="0036548A">
        <w:rPr>
          <w:rFonts w:ascii="Times New Roman"/>
          <w:spacing w:val="-4"/>
          <w:sz w:val="24"/>
          <w:lang w:val="nl-NL"/>
        </w:rPr>
        <w:t>indien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ene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beproeving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genoeg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ons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doen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ontwaken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besef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onze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zonde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 van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onze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plicht,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zal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door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andere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wel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teweeggebracht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worden.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Als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dood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 xml:space="preserve">gezin </w:t>
      </w:r>
      <w:r w:rsidRPr="0036548A">
        <w:rPr>
          <w:rFonts w:ascii="Times New Roman"/>
          <w:sz w:val="24"/>
          <w:lang w:val="nl-NL"/>
        </w:rPr>
        <w:t>komt,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moet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dit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waarschuwing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wezen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verkeerds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gezin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verbeteren.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8"/>
          <w:sz w:val="24"/>
          <w:lang w:val="nl-NL"/>
        </w:rPr>
        <w:t xml:space="preserve">Als </w:t>
      </w:r>
      <w:r w:rsidRPr="0036548A">
        <w:rPr>
          <w:rFonts w:ascii="Times New Roman"/>
          <w:sz w:val="24"/>
          <w:lang w:val="nl-NL"/>
        </w:rPr>
        <w:t>ons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bloedverwanten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ontnomen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worden,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dan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moeten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wij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ons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afvragen,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of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wij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of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ander </w:t>
      </w:r>
      <w:r w:rsidRPr="0036548A">
        <w:rPr>
          <w:rFonts w:ascii="Times New Roman"/>
          <w:spacing w:val="-3"/>
          <w:sz w:val="24"/>
          <w:lang w:val="nl-NL"/>
        </w:rPr>
        <w:t>opzicht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buiten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onze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plicht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zijn,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einde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toe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weer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keren.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"God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roept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onze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ongerechtigheid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10"/>
          <w:sz w:val="24"/>
          <w:lang w:val="nl-NL"/>
        </w:rPr>
        <w:t xml:space="preserve">in </w:t>
      </w:r>
      <w:r w:rsidRPr="0036548A">
        <w:rPr>
          <w:rFonts w:ascii="Times New Roman"/>
          <w:sz w:val="24"/>
          <w:lang w:val="nl-NL"/>
        </w:rPr>
        <w:t>gedachtenis, als Hij een zoon doodt," 1 Koningen 17:18.. En wanneer Hij aldus onze weg met doornen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omtuint,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dan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3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ons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noodzaken</w:t>
      </w:r>
      <w:r>
        <w:rPr>
          <w:rFonts w:ascii="Times New Roman"/>
          <w:spacing w:val="3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te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zeggen: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Wij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zullen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heengaan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wederkeren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pacing w:val="5"/>
          <w:sz w:val="24"/>
          <w:lang w:val="nl-NL"/>
        </w:rPr>
        <w:t xml:space="preserve">tot </w:t>
      </w:r>
      <w:r w:rsidRPr="0036548A">
        <w:rPr>
          <w:rFonts w:ascii="Times New Roman"/>
          <w:sz w:val="24"/>
          <w:lang w:val="nl-NL"/>
        </w:rPr>
        <w:t>onze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vorigen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man,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zoals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Naomi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hier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land,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Hosea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2:6.</w:t>
      </w:r>
    </w:p>
    <w:p w:rsidR="00A209A2" w:rsidRPr="0036548A" w:rsidRDefault="00A209A2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A209A2" w:rsidRPr="0036548A">
          <w:pgSz w:w="11900" w:h="16840"/>
          <w:pgMar w:top="1380" w:right="1280" w:bottom="280" w:left="1300" w:header="708" w:footer="708" w:gutter="0"/>
          <w:cols w:space="708"/>
        </w:sectPr>
      </w:pPr>
    </w:p>
    <w:p w:rsidR="00A209A2" w:rsidRPr="0036548A" w:rsidRDefault="0036548A">
      <w:pPr>
        <w:pStyle w:val="Lijstalinea"/>
        <w:numPr>
          <w:ilvl w:val="4"/>
          <w:numId w:val="19"/>
        </w:numPr>
        <w:tabs>
          <w:tab w:val="left" w:pos="347"/>
        </w:tabs>
        <w:spacing w:before="53"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z w:val="24"/>
          <w:lang w:val="nl-NL"/>
        </w:rPr>
        <w:lastRenderedPageBreak/>
        <w:t>Omdat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land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Moab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nu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treurige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verblijfplaats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geworden.</w:t>
      </w:r>
      <w:r w:rsidRPr="0036548A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is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met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weinig </w:t>
      </w:r>
      <w:r w:rsidRPr="0036548A">
        <w:rPr>
          <w:rFonts w:ascii="Times New Roman" w:hAnsi="Times New Roman"/>
          <w:sz w:val="24"/>
          <w:lang w:val="nl-NL"/>
        </w:rPr>
        <w:t xml:space="preserve">genot </w:t>
      </w:r>
      <w:r w:rsidRPr="0036548A">
        <w:rPr>
          <w:rFonts w:ascii="Times New Roman" w:hAnsi="Times New Roman"/>
          <w:spacing w:val="2"/>
          <w:sz w:val="24"/>
          <w:lang w:val="nl-NL"/>
        </w:rPr>
        <w:t xml:space="preserve">of </w:t>
      </w:r>
      <w:r w:rsidRPr="0036548A">
        <w:rPr>
          <w:rFonts w:ascii="Times New Roman" w:hAnsi="Times New Roman"/>
          <w:sz w:val="24"/>
          <w:lang w:val="nl-NL"/>
        </w:rPr>
        <w:t xml:space="preserve">genoegen, dat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ademt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in die </w:t>
      </w:r>
      <w:r w:rsidRPr="0036548A">
        <w:rPr>
          <w:rFonts w:ascii="Times New Roman" w:hAnsi="Times New Roman"/>
          <w:sz w:val="24"/>
          <w:lang w:val="nl-NL"/>
        </w:rPr>
        <w:t xml:space="preserve">lucht, waarin haar man en haar zonen de laatsten adem </w:t>
      </w:r>
      <w:r w:rsidRPr="0036548A">
        <w:rPr>
          <w:rFonts w:ascii="Times New Roman" w:hAnsi="Times New Roman"/>
          <w:spacing w:val="-3"/>
          <w:sz w:val="24"/>
          <w:lang w:val="nl-NL"/>
        </w:rPr>
        <w:t>hebben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uitgeblazen,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of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grond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betreedt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waarin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begraven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liggen,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weg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uit</w:t>
      </w:r>
      <w:r w:rsidRPr="0036548A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ogen,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maar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niet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uit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 w:hAnsi="Times New Roman"/>
          <w:sz w:val="24"/>
          <w:lang w:val="nl-NL"/>
        </w:rPr>
        <w:t xml:space="preserve">gedachten, 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nu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wil zij </w:t>
      </w:r>
      <w:r w:rsidRPr="0036548A">
        <w:rPr>
          <w:rFonts w:ascii="Times New Roman" w:hAnsi="Times New Roman"/>
          <w:sz w:val="24"/>
          <w:lang w:val="nl-NL"/>
        </w:rPr>
        <w:t xml:space="preserve">terugkeren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naar Kanaän. </w:t>
      </w:r>
      <w:r w:rsidRPr="0036548A">
        <w:rPr>
          <w:rFonts w:ascii="Times New Roman" w:hAnsi="Times New Roman"/>
          <w:sz w:val="24"/>
          <w:lang w:val="nl-NL"/>
        </w:rPr>
        <w:t>Zo ontneem" ons God de vertroostingen,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waarop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wij</w:t>
      </w:r>
      <w:r w:rsidRPr="0036548A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al</w:t>
      </w:r>
      <w:r w:rsidRPr="0036548A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veel</w:t>
      </w:r>
      <w:r w:rsidRPr="0036548A">
        <w:rPr>
          <w:rFonts w:ascii="Times New Roman" w:hAnsi="Times New Roman"/>
          <w:spacing w:val="-4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gesteund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hebben,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er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veel</w:t>
      </w:r>
      <w:r w:rsidRPr="0036548A">
        <w:rPr>
          <w:rFonts w:ascii="Times New Roman" w:hAnsi="Times New Roman"/>
          <w:spacing w:val="-4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ons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heil</w:t>
      </w:r>
      <w:r w:rsidRPr="0036548A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geluk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hebben</w:t>
      </w:r>
      <w:r w:rsidRPr="0036548A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gezocht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6548A">
        <w:rPr>
          <w:rFonts w:ascii="Times New Roman" w:hAnsi="Times New Roman"/>
          <w:sz w:val="24"/>
          <w:lang w:val="nl-NL"/>
        </w:rPr>
        <w:t xml:space="preserve">het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land </w:t>
      </w:r>
      <w:r w:rsidRPr="0036548A">
        <w:rPr>
          <w:rFonts w:ascii="Times New Roman" w:hAnsi="Times New Roman"/>
          <w:sz w:val="24"/>
          <w:lang w:val="nl-NL"/>
        </w:rPr>
        <w:t xml:space="preserve">van onze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vreemdelingschap, </w:t>
      </w:r>
      <w:r w:rsidRPr="0036548A">
        <w:rPr>
          <w:rFonts w:ascii="Times New Roman" w:hAnsi="Times New Roman"/>
          <w:sz w:val="24"/>
          <w:lang w:val="nl-NL"/>
        </w:rPr>
        <w:t>opdat wij te meer zouden denken aan ons tehuis in de andere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wereld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er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ons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geloof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hope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heen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zullen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spoeden.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aarde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is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ons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verbitterd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opdat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de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hemel </w:t>
      </w:r>
      <w:r w:rsidRPr="0036548A">
        <w:rPr>
          <w:rFonts w:ascii="Times New Roman" w:hAnsi="Times New Roman"/>
          <w:sz w:val="24"/>
          <w:lang w:val="nl-NL"/>
        </w:rPr>
        <w:t xml:space="preserve">ons des te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dierbaarder </w:t>
      </w:r>
      <w:r w:rsidRPr="0036548A">
        <w:rPr>
          <w:rFonts w:ascii="Times New Roman" w:hAnsi="Times New Roman"/>
          <w:sz w:val="24"/>
          <w:lang w:val="nl-NL"/>
        </w:rPr>
        <w:t>zal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zijn.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2"/>
          <w:numId w:val="19"/>
        </w:numPr>
        <w:tabs>
          <w:tab w:val="left" w:pos="376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goede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genegenheid,</w:t>
      </w:r>
      <w:r w:rsidRPr="0036548A">
        <w:rPr>
          <w:rFonts w:asci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schoondochters-inzonderheid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haar-haar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toedroegen,</w:t>
      </w:r>
      <w:r w:rsidRPr="0036548A">
        <w:rPr>
          <w:rFonts w:asci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 haar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wederkerige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genegenheid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haar.</w:t>
      </w:r>
    </w:p>
    <w:p w:rsidR="00A209A2" w:rsidRPr="0036548A" w:rsidRDefault="00A209A2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A209A2" w:rsidRPr="0036548A" w:rsidRDefault="0036548A">
      <w:pPr>
        <w:pStyle w:val="Lijstalinea"/>
        <w:numPr>
          <w:ilvl w:val="3"/>
          <w:numId w:val="19"/>
        </w:numPr>
        <w:tabs>
          <w:tab w:val="left" w:pos="342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pacing w:val="-3"/>
          <w:sz w:val="24"/>
          <w:lang w:val="nl-NL"/>
        </w:rPr>
        <w:t>Beiden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waren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vriendelijk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om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haar,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tenminste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eind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weegs,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vergezellen,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toen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naar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het </w:t>
      </w:r>
      <w:r w:rsidRPr="0036548A">
        <w:rPr>
          <w:rFonts w:ascii="Times New Roman" w:hAnsi="Times New Roman"/>
          <w:spacing w:val="-4"/>
          <w:sz w:val="24"/>
          <w:lang w:val="nl-NL"/>
        </w:rPr>
        <w:t>land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Juda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terugkeerde.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Haar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twee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schoondochters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hebben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beproefd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bewegen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om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in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land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Moab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blijven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maar,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besloten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naar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vaderland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terug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gaan,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alle </w:t>
      </w:r>
      <w:r w:rsidRPr="0036548A">
        <w:rPr>
          <w:rFonts w:ascii="Times New Roman" w:hAnsi="Times New Roman"/>
          <w:spacing w:val="-4"/>
          <w:sz w:val="24"/>
          <w:lang w:val="nl-NL"/>
        </w:rPr>
        <w:t>mogelijke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vriendelijkheid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eerbied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betonen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bij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scheiden.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dit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voorbeeld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er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van: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zij </w:t>
      </w:r>
      <w:r w:rsidRPr="0036548A">
        <w:rPr>
          <w:rFonts w:ascii="Times New Roman" w:hAnsi="Times New Roman"/>
          <w:spacing w:val="-4"/>
          <w:sz w:val="24"/>
          <w:lang w:val="nl-NL"/>
        </w:rPr>
        <w:t>wilden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op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weg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brengen,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tenminste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3"/>
          <w:sz w:val="24"/>
          <w:lang w:val="nl-NL"/>
        </w:rPr>
        <w:t>tot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aan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uiterste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grens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land,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helpen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 w:hAnsi="Times New Roman"/>
          <w:sz w:val="24"/>
          <w:lang w:val="nl-NL"/>
        </w:rPr>
        <w:t>bagage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dragen,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want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blijkt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dat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bediende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bij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zich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had,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vers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7.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Hieruit</w:t>
      </w:r>
      <w:r w:rsidRPr="0036548A">
        <w:rPr>
          <w:rFonts w:ascii="Times New Roman" w:hAnsi="Times New Roman"/>
          <w:spacing w:val="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zien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wij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dat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Naomi </w:t>
      </w:r>
      <w:r w:rsidRPr="0036548A">
        <w:rPr>
          <w:rFonts w:ascii="Times New Roman" w:hAnsi="Times New Roman"/>
          <w:sz w:val="24"/>
          <w:lang w:val="nl-NL"/>
        </w:rPr>
        <w:t xml:space="preserve">zeer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vriendelijk </w:t>
      </w:r>
      <w:r w:rsidRPr="0036548A">
        <w:rPr>
          <w:rFonts w:ascii="Times New Roman" w:hAnsi="Times New Roman"/>
          <w:sz w:val="24"/>
          <w:lang w:val="nl-NL"/>
        </w:rPr>
        <w:t xml:space="preserve">en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beleefd </w:t>
      </w:r>
      <w:r w:rsidRPr="0036548A">
        <w:rPr>
          <w:rFonts w:ascii="Times New Roman" w:hAnsi="Times New Roman"/>
          <w:sz w:val="24"/>
          <w:lang w:val="nl-NL"/>
        </w:rPr>
        <w:t>voor haar geweest was, zoals het een Israëlietische vrouw betaamde,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liefde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had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gewonnen,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waarin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voorbeeld </w:t>
      </w:r>
      <w:r w:rsidRPr="0036548A">
        <w:rPr>
          <w:rFonts w:ascii="Times New Roman" w:hAnsi="Times New Roman"/>
          <w:spacing w:val="-4"/>
          <w:sz w:val="24"/>
          <w:lang w:val="nl-NL"/>
        </w:rPr>
        <w:t>is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alle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schoonmoeders,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en dat Orpa en Ruth een goed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besef </w:t>
      </w:r>
      <w:r w:rsidRPr="0036548A">
        <w:rPr>
          <w:rFonts w:ascii="Times New Roman" w:hAnsi="Times New Roman"/>
          <w:sz w:val="24"/>
          <w:lang w:val="nl-NL"/>
        </w:rPr>
        <w:t xml:space="preserve">hadden van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vriendelijkheid,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want </w:t>
      </w:r>
      <w:r w:rsidRPr="0036548A">
        <w:rPr>
          <w:rFonts w:ascii="Times New Roman" w:hAnsi="Times New Roman"/>
          <w:sz w:val="24"/>
          <w:lang w:val="nl-NL"/>
        </w:rPr>
        <w:t>zij wilden die gaarne wederkerig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aan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bewijzen.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teken</w:t>
      </w:r>
      <w:r w:rsidRPr="0036548A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dat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eensgezindheid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samengewoond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hadden, hoewel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zij, </w:t>
      </w:r>
      <w:r w:rsidRPr="0036548A">
        <w:rPr>
          <w:rFonts w:ascii="Times New Roman" w:hAnsi="Times New Roman"/>
          <w:spacing w:val="3"/>
          <w:sz w:val="24"/>
          <w:lang w:val="nl-NL"/>
        </w:rPr>
        <w:t xml:space="preserve">door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wie </w:t>
      </w:r>
      <w:r w:rsidRPr="0036548A">
        <w:rPr>
          <w:rFonts w:ascii="Times New Roman" w:hAnsi="Times New Roman"/>
          <w:sz w:val="24"/>
          <w:lang w:val="nl-NL"/>
        </w:rPr>
        <w:t xml:space="preserve">de verwantschap ontstaan was, </w:t>
      </w:r>
      <w:r w:rsidRPr="0036548A">
        <w:rPr>
          <w:rFonts w:ascii="Times New Roman" w:hAnsi="Times New Roman"/>
          <w:spacing w:val="2"/>
          <w:sz w:val="24"/>
          <w:lang w:val="nl-NL"/>
        </w:rPr>
        <w:t xml:space="preserve">dood </w:t>
      </w:r>
      <w:r w:rsidRPr="0036548A">
        <w:rPr>
          <w:rFonts w:ascii="Times New Roman" w:hAnsi="Times New Roman"/>
          <w:sz w:val="24"/>
          <w:lang w:val="nl-NL"/>
        </w:rPr>
        <w:t xml:space="preserve">waren. Of schoon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 w:hAnsi="Times New Roman"/>
          <w:sz w:val="24"/>
          <w:lang w:val="nl-NL"/>
        </w:rPr>
        <w:t xml:space="preserve">genegenheid </w:t>
      </w:r>
      <w:r w:rsidRPr="0036548A">
        <w:rPr>
          <w:rFonts w:ascii="Times New Roman" w:hAnsi="Times New Roman"/>
          <w:spacing w:val="-4"/>
          <w:sz w:val="24"/>
          <w:lang w:val="nl-NL"/>
        </w:rPr>
        <w:t>behielden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goden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Moab,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vers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15,.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Naomi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nog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getrouw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aan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God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Israël, </w:t>
      </w:r>
      <w:r w:rsidRPr="0036548A">
        <w:rPr>
          <w:rFonts w:ascii="Times New Roman" w:hAnsi="Times New Roman"/>
          <w:sz w:val="24"/>
          <w:lang w:val="nl-NL"/>
        </w:rPr>
        <w:t>was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dit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aan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weerszijden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geen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verhindering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om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elkaar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lief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hebben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elkaar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al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goede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diensten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36548A">
        <w:rPr>
          <w:rFonts w:ascii="Times New Roman" w:hAnsi="Times New Roman"/>
          <w:sz w:val="24"/>
          <w:lang w:val="nl-NL"/>
        </w:rPr>
        <w:t xml:space="preserve">bewijzen, die de verwantschap meebracht. Schoonmoeders en schoondochters zijn maar al te </w:t>
      </w:r>
      <w:r w:rsidRPr="0036548A">
        <w:rPr>
          <w:rFonts w:ascii="Times New Roman" w:hAnsi="Times New Roman"/>
          <w:spacing w:val="-6"/>
          <w:sz w:val="24"/>
          <w:lang w:val="nl-NL"/>
        </w:rPr>
        <w:t>dikwijls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onenigheid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met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elkaar,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Mattheus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10:35,.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daarom</w:t>
      </w:r>
      <w:r w:rsidRPr="0036548A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is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meer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prijzenswaardig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als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zij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liefde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tezamen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leven,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laat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allen,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die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deze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betrekking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3"/>
          <w:sz w:val="24"/>
          <w:lang w:val="nl-NL"/>
        </w:rPr>
        <w:t>tot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elkaar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staan,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er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naar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streven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om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die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lof te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verdienen.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3"/>
          <w:numId w:val="19"/>
        </w:numPr>
        <w:tabs>
          <w:tab w:val="left" w:pos="36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 xml:space="preserve">Toen </w:t>
      </w:r>
      <w:r w:rsidRPr="0036548A">
        <w:rPr>
          <w:rFonts w:asci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/>
          <w:sz w:val="24"/>
          <w:lang w:val="nl-NL"/>
        </w:rPr>
        <w:t xml:space="preserve">een </w:t>
      </w:r>
      <w:r w:rsidRPr="0036548A">
        <w:rPr>
          <w:rFonts w:ascii="Times New Roman"/>
          <w:spacing w:val="-4"/>
          <w:sz w:val="24"/>
          <w:lang w:val="nl-NL"/>
        </w:rPr>
        <w:t xml:space="preserve">eind </w:t>
      </w:r>
      <w:r w:rsidRPr="0036548A">
        <w:rPr>
          <w:rFonts w:ascii="Times New Roman"/>
          <w:sz w:val="24"/>
          <w:lang w:val="nl-NL"/>
        </w:rPr>
        <w:t xml:space="preserve">weegs </w:t>
      </w:r>
      <w:r w:rsidRPr="0036548A">
        <w:rPr>
          <w:rFonts w:ascii="Times New Roman"/>
          <w:spacing w:val="-3"/>
          <w:sz w:val="24"/>
          <w:lang w:val="nl-NL"/>
        </w:rPr>
        <w:t xml:space="preserve">met haar </w:t>
      </w:r>
      <w:r w:rsidRPr="0036548A">
        <w:rPr>
          <w:rFonts w:ascii="Times New Roman"/>
          <w:sz w:val="24"/>
          <w:lang w:val="nl-NL"/>
        </w:rPr>
        <w:t xml:space="preserve">waren voortgegaan, heeft Naomi haar met grote liefde en </w:t>
      </w:r>
      <w:r w:rsidRPr="0036548A">
        <w:rPr>
          <w:rFonts w:ascii="Times New Roman"/>
          <w:spacing w:val="-3"/>
          <w:sz w:val="24"/>
          <w:lang w:val="nl-NL"/>
        </w:rPr>
        <w:t xml:space="preserve">tederheid </w:t>
      </w:r>
      <w:r w:rsidRPr="0036548A">
        <w:rPr>
          <w:rFonts w:ascii="Times New Roman"/>
          <w:sz w:val="24"/>
          <w:lang w:val="nl-NL"/>
        </w:rPr>
        <w:t xml:space="preserve">gedrongen </w:t>
      </w:r>
      <w:r w:rsidRPr="0036548A">
        <w:rPr>
          <w:rFonts w:ascii="Times New Roman"/>
          <w:spacing w:val="2"/>
          <w:sz w:val="24"/>
          <w:lang w:val="nl-NL"/>
        </w:rPr>
        <w:t xml:space="preserve">om </w:t>
      </w:r>
      <w:r w:rsidRPr="0036548A">
        <w:rPr>
          <w:rFonts w:ascii="Times New Roman"/>
          <w:sz w:val="24"/>
          <w:lang w:val="nl-NL"/>
        </w:rPr>
        <w:t xml:space="preserve">terug te gaan vers 8, 9. </w:t>
      </w:r>
      <w:r w:rsidRPr="0036548A">
        <w:rPr>
          <w:rFonts w:ascii="Times New Roman"/>
          <w:i/>
          <w:sz w:val="24"/>
          <w:lang w:val="nl-NL"/>
        </w:rPr>
        <w:t>Gaat henen, keert weer een ieder tot het huis harer</w:t>
      </w:r>
      <w:r w:rsidRPr="0036548A">
        <w:rPr>
          <w:rFonts w:ascii="Times New Roman"/>
          <w:i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i/>
          <w:spacing w:val="-5"/>
          <w:sz w:val="24"/>
          <w:lang w:val="nl-NL"/>
        </w:rPr>
        <w:t>moeder.</w:t>
      </w:r>
      <w:r w:rsidRPr="0036548A">
        <w:rPr>
          <w:rFonts w:ascii="Times New Roman"/>
          <w:i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Toen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door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Gods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voorzienigheid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als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weduwen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huis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harer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echtgenoten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moesten verlaten, was het een </w:t>
      </w:r>
      <w:r w:rsidRPr="0036548A">
        <w:rPr>
          <w:rFonts w:ascii="Times New Roman"/>
          <w:spacing w:val="2"/>
          <w:sz w:val="24"/>
          <w:lang w:val="nl-NL"/>
        </w:rPr>
        <w:t xml:space="preserve">groot </w:t>
      </w:r>
      <w:r w:rsidRPr="0036548A">
        <w:rPr>
          <w:rFonts w:ascii="Times New Roman"/>
          <w:sz w:val="24"/>
          <w:lang w:val="nl-NL"/>
        </w:rPr>
        <w:t xml:space="preserve">voorrecht voor haar, dat </w:t>
      </w:r>
      <w:r w:rsidRPr="0036548A">
        <w:rPr>
          <w:rFonts w:asci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/>
          <w:sz w:val="24"/>
          <w:lang w:val="nl-NL"/>
        </w:rPr>
        <w:t xml:space="preserve">nog ouders hadden, tot wie zij konden </w:t>
      </w:r>
      <w:r w:rsidRPr="0036548A">
        <w:rPr>
          <w:rFonts w:ascii="Times New Roman"/>
          <w:spacing w:val="-3"/>
          <w:sz w:val="24"/>
          <w:lang w:val="nl-NL"/>
        </w:rPr>
        <w:t xml:space="preserve">heengaan, </w:t>
      </w:r>
      <w:r w:rsidRPr="0036548A">
        <w:rPr>
          <w:rFonts w:ascii="Times New Roman"/>
          <w:sz w:val="24"/>
          <w:lang w:val="nl-NL"/>
        </w:rPr>
        <w:t xml:space="preserve">en er welkom en </w:t>
      </w:r>
      <w:r w:rsidRPr="0036548A">
        <w:rPr>
          <w:rFonts w:ascii="Times New Roman"/>
          <w:spacing w:val="-5"/>
          <w:sz w:val="24"/>
          <w:lang w:val="nl-NL"/>
        </w:rPr>
        <w:t xml:space="preserve">in </w:t>
      </w:r>
      <w:r w:rsidRPr="0036548A">
        <w:rPr>
          <w:rFonts w:ascii="Times New Roman"/>
          <w:sz w:val="24"/>
          <w:lang w:val="nl-NL"/>
        </w:rPr>
        <w:t xml:space="preserve">goede omstandigheden wezen, en dus </w:t>
      </w:r>
      <w:r w:rsidRPr="0036548A">
        <w:rPr>
          <w:rFonts w:ascii="Times New Roman"/>
          <w:spacing w:val="-3"/>
          <w:sz w:val="24"/>
          <w:lang w:val="nl-NL"/>
        </w:rPr>
        <w:t xml:space="preserve">niet </w:t>
      </w:r>
      <w:r w:rsidRPr="0036548A">
        <w:rPr>
          <w:rFonts w:ascii="Times New Roman"/>
          <w:sz w:val="24"/>
          <w:lang w:val="nl-NL"/>
        </w:rPr>
        <w:t xml:space="preserve">de </w:t>
      </w:r>
      <w:r w:rsidRPr="0036548A">
        <w:rPr>
          <w:rFonts w:ascii="Times New Roman"/>
          <w:spacing w:val="-3"/>
          <w:sz w:val="24"/>
          <w:lang w:val="nl-NL"/>
        </w:rPr>
        <w:t xml:space="preserve">wijde wereld in </w:t>
      </w:r>
      <w:r w:rsidRPr="0036548A">
        <w:rPr>
          <w:rFonts w:ascii="Times New Roman"/>
          <w:sz w:val="24"/>
          <w:lang w:val="nl-NL"/>
        </w:rPr>
        <w:t xml:space="preserve">behoefden te gaan. </w:t>
      </w:r>
      <w:r w:rsidRPr="0036548A">
        <w:rPr>
          <w:rFonts w:ascii="Times New Roman"/>
          <w:spacing w:val="-3"/>
          <w:sz w:val="24"/>
          <w:lang w:val="nl-NL"/>
        </w:rPr>
        <w:t xml:space="preserve">Naomi </w:t>
      </w:r>
      <w:r w:rsidRPr="0036548A">
        <w:rPr>
          <w:rFonts w:ascii="Times New Roman"/>
          <w:sz w:val="24"/>
          <w:lang w:val="nl-NL"/>
        </w:rPr>
        <w:t xml:space="preserve">spreekt de </w:t>
      </w:r>
      <w:r w:rsidRPr="0036548A">
        <w:rPr>
          <w:rFonts w:ascii="Times New Roman"/>
          <w:spacing w:val="-3"/>
          <w:sz w:val="24"/>
          <w:lang w:val="nl-NL"/>
        </w:rPr>
        <w:t xml:space="preserve">onderstelling </w:t>
      </w:r>
      <w:r w:rsidRPr="0036548A">
        <w:rPr>
          <w:rFonts w:ascii="Times New Roman"/>
          <w:sz w:val="24"/>
          <w:lang w:val="nl-NL"/>
        </w:rPr>
        <w:t xml:space="preserve">uit, dat </w:t>
      </w:r>
      <w:r w:rsidRPr="0036548A">
        <w:rPr>
          <w:rFonts w:ascii="Times New Roman"/>
          <w:spacing w:val="-3"/>
          <w:sz w:val="24"/>
          <w:lang w:val="nl-NL"/>
        </w:rPr>
        <w:t xml:space="preserve">haar eigen </w:t>
      </w:r>
      <w:r w:rsidRPr="0036548A">
        <w:rPr>
          <w:rFonts w:ascii="Times New Roman"/>
          <w:sz w:val="24"/>
          <w:lang w:val="nl-NL"/>
        </w:rPr>
        <w:t xml:space="preserve">moeders </w:t>
      </w:r>
      <w:r w:rsidRPr="0036548A">
        <w:rPr>
          <w:rFonts w:ascii="Times New Roman"/>
          <w:spacing w:val="-3"/>
          <w:sz w:val="24"/>
          <w:lang w:val="nl-NL"/>
        </w:rPr>
        <w:t xml:space="preserve">haar aangenamer </w:t>
      </w:r>
      <w:r w:rsidRPr="0036548A">
        <w:rPr>
          <w:rFonts w:ascii="Times New Roman"/>
          <w:sz w:val="24"/>
          <w:lang w:val="nl-NL"/>
        </w:rPr>
        <w:t>zouden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zijn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dan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schoonmoeder,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inzonderheid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als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eigen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moeders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huis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hadden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om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er haar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ontvangen,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terwijl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schoonmoeder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wist,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of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wel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plaats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zou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hebben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er </w:t>
      </w:r>
      <w:r w:rsidRPr="0036548A">
        <w:rPr>
          <w:rFonts w:ascii="Times New Roman"/>
          <w:sz w:val="24"/>
          <w:lang w:val="nl-NL"/>
        </w:rPr>
        <w:t>haar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hoofd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neer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leggen,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hare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zou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kunnen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noemen.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jc w:val="both"/>
        <w:rPr>
          <w:lang w:val="nl-NL"/>
        </w:rPr>
      </w:pPr>
      <w:r w:rsidRPr="0036548A">
        <w:rPr>
          <w:lang w:val="nl-NL"/>
        </w:rPr>
        <w:t>Zij zendt haar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weg: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4"/>
          <w:numId w:val="19"/>
        </w:numPr>
        <w:tabs>
          <w:tab w:val="left" w:pos="352"/>
        </w:tabs>
        <w:spacing w:line="259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 xml:space="preserve">Met een </w:t>
      </w:r>
      <w:r w:rsidRPr="0036548A">
        <w:rPr>
          <w:rFonts w:ascii="Times New Roman"/>
          <w:spacing w:val="-3"/>
          <w:sz w:val="24"/>
          <w:lang w:val="nl-NL"/>
        </w:rPr>
        <w:t xml:space="preserve">lofbetuiging, </w:t>
      </w:r>
      <w:r w:rsidRPr="0036548A">
        <w:rPr>
          <w:rFonts w:ascii="Times New Roman"/>
          <w:sz w:val="24"/>
          <w:lang w:val="nl-NL"/>
        </w:rPr>
        <w:t xml:space="preserve">dat </w:t>
      </w:r>
      <w:r w:rsidRPr="0036548A">
        <w:rPr>
          <w:rFonts w:ascii="Times New Roman"/>
          <w:spacing w:val="-4"/>
          <w:sz w:val="24"/>
          <w:lang w:val="nl-NL"/>
        </w:rPr>
        <w:t xml:space="preserve">is </w:t>
      </w:r>
      <w:r w:rsidRPr="0036548A">
        <w:rPr>
          <w:rFonts w:ascii="Times New Roman"/>
          <w:sz w:val="24"/>
          <w:lang w:val="nl-NL"/>
        </w:rPr>
        <w:t>een plicht, die men verschuldigd is aan hen, die zich in enigerlei betrekking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goed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hebben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gedragen,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behoren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lof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ontvangen,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gij</w:t>
      </w:r>
      <w:r w:rsidRPr="0036548A">
        <w:rPr>
          <w:rFonts w:ascii="Times New Roman"/>
          <w:i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hebt</w:t>
      </w:r>
      <w:r w:rsidRPr="0036548A">
        <w:rPr>
          <w:rFonts w:ascii="Times New Roman"/>
          <w:i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weldadigheid gedaan</w:t>
      </w:r>
      <w:r w:rsidRPr="0036548A">
        <w:rPr>
          <w:rFonts w:ascii="Times New Roman"/>
          <w:i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bij</w:t>
      </w:r>
      <w:r w:rsidRPr="0036548A">
        <w:rPr>
          <w:rFonts w:ascii="Times New Roman"/>
          <w:i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de</w:t>
      </w:r>
      <w:r w:rsidRPr="0036548A">
        <w:rPr>
          <w:rFonts w:ascii="Times New Roman"/>
          <w:i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doden</w:t>
      </w:r>
      <w:r w:rsidRPr="0036548A">
        <w:rPr>
          <w:rFonts w:ascii="Times New Roman"/>
          <w:i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en</w:t>
      </w:r>
      <w:r w:rsidRPr="0036548A">
        <w:rPr>
          <w:rFonts w:ascii="Times New Roman"/>
          <w:i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bij</w:t>
      </w:r>
      <w:r w:rsidRPr="0036548A">
        <w:rPr>
          <w:rFonts w:ascii="Times New Roman"/>
          <w:i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mij,</w:t>
      </w:r>
      <w:r w:rsidRPr="0036548A">
        <w:rPr>
          <w:rFonts w:ascii="Times New Roman"/>
          <w:i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is: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gij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waart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goede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huisvrouwen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uw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overleden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mannen,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en </w:t>
      </w:r>
      <w:r w:rsidRPr="0036548A">
        <w:rPr>
          <w:rFonts w:ascii="Times New Roman"/>
          <w:spacing w:val="-6"/>
          <w:sz w:val="24"/>
          <w:lang w:val="nl-NL"/>
        </w:rPr>
        <w:t>zijt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goede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dochters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>mij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geweest,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geen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beide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betrekkingen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zijt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gij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tekort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gekomen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10"/>
          <w:sz w:val="24"/>
          <w:lang w:val="nl-NL"/>
        </w:rPr>
        <w:t>in</w:t>
      </w:r>
    </w:p>
    <w:p w:rsidR="00A209A2" w:rsidRPr="0036548A" w:rsidRDefault="00A209A2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A209A2" w:rsidRPr="0036548A">
          <w:pgSz w:w="11900" w:h="16840"/>
          <w:pgMar w:top="1380" w:right="128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 w:line="261" w:lineRule="auto"/>
        <w:ind w:left="115" w:right="105"/>
        <w:jc w:val="both"/>
        <w:rPr>
          <w:lang w:val="nl-NL"/>
        </w:rPr>
      </w:pPr>
      <w:r w:rsidRPr="0036548A">
        <w:rPr>
          <w:lang w:val="nl-NL"/>
        </w:rPr>
        <w:lastRenderedPageBreak/>
        <w:t>uw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plicht.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6"/>
          <w:lang w:val="nl-NL"/>
        </w:rPr>
        <w:t>Als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5"/>
          <w:lang w:val="nl-NL"/>
        </w:rPr>
        <w:t>wij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3"/>
          <w:lang w:val="nl-NL"/>
        </w:rPr>
        <w:t>door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2"/>
          <w:lang w:val="nl-NL"/>
        </w:rPr>
        <w:t>dood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2"/>
          <w:lang w:val="nl-NL"/>
        </w:rPr>
        <w:t>of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op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andere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4"/>
          <w:lang w:val="nl-NL"/>
        </w:rPr>
        <w:t>wijze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onze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bloedverwanten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gescheiden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worden, dan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zeer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troostrijk,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zowel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hun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getuigenis,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4"/>
          <w:lang w:val="nl-NL"/>
        </w:rPr>
        <w:t>als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3"/>
          <w:lang w:val="nl-NL"/>
        </w:rPr>
        <w:t>getuigenis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ons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3"/>
          <w:lang w:val="nl-NL"/>
        </w:rPr>
        <w:t>eigen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geweten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4"/>
          <w:lang w:val="nl-NL"/>
        </w:rPr>
        <w:t xml:space="preserve">hebben, </w:t>
      </w:r>
      <w:r w:rsidRPr="0036548A">
        <w:rPr>
          <w:lang w:val="nl-NL"/>
        </w:rPr>
        <w:t xml:space="preserve">dat </w:t>
      </w:r>
      <w:r w:rsidRPr="0036548A">
        <w:rPr>
          <w:spacing w:val="-6"/>
          <w:lang w:val="nl-NL"/>
        </w:rPr>
        <w:t xml:space="preserve">wij, </w:t>
      </w:r>
      <w:r w:rsidRPr="0036548A">
        <w:rPr>
          <w:spacing w:val="-3"/>
          <w:lang w:val="nl-NL"/>
        </w:rPr>
        <w:t xml:space="preserve">zolang </w:t>
      </w:r>
      <w:r w:rsidRPr="0036548A">
        <w:rPr>
          <w:spacing w:val="-5"/>
          <w:lang w:val="nl-NL"/>
        </w:rPr>
        <w:t xml:space="preserve">wij </w:t>
      </w:r>
      <w:r w:rsidRPr="0036548A">
        <w:rPr>
          <w:spacing w:val="-6"/>
          <w:lang w:val="nl-NL"/>
        </w:rPr>
        <w:t xml:space="preserve">bij </w:t>
      </w:r>
      <w:r w:rsidRPr="0036548A">
        <w:rPr>
          <w:spacing w:val="-3"/>
          <w:lang w:val="nl-NL"/>
        </w:rPr>
        <w:t xml:space="preserve">elkaar </w:t>
      </w:r>
      <w:r w:rsidRPr="0036548A">
        <w:rPr>
          <w:lang w:val="nl-NL"/>
        </w:rPr>
        <w:t xml:space="preserve">waren, er </w:t>
      </w:r>
      <w:r w:rsidRPr="0036548A">
        <w:rPr>
          <w:spacing w:val="-3"/>
          <w:lang w:val="nl-NL"/>
        </w:rPr>
        <w:t xml:space="preserve">naar </w:t>
      </w:r>
      <w:r w:rsidRPr="0036548A">
        <w:rPr>
          <w:lang w:val="nl-NL"/>
        </w:rPr>
        <w:t xml:space="preserve">gestreefd </w:t>
      </w:r>
      <w:r w:rsidRPr="0036548A">
        <w:rPr>
          <w:spacing w:val="-4"/>
          <w:lang w:val="nl-NL"/>
        </w:rPr>
        <w:t xml:space="preserve">hebben, </w:t>
      </w:r>
      <w:r w:rsidRPr="0036548A">
        <w:rPr>
          <w:lang w:val="nl-NL"/>
        </w:rPr>
        <w:t xml:space="preserve">onze </w:t>
      </w:r>
      <w:r w:rsidRPr="0036548A">
        <w:rPr>
          <w:spacing w:val="-5"/>
          <w:lang w:val="nl-NL"/>
        </w:rPr>
        <w:t xml:space="preserve">plicht in die </w:t>
      </w:r>
      <w:r w:rsidRPr="0036548A">
        <w:rPr>
          <w:lang w:val="nl-NL"/>
        </w:rPr>
        <w:t xml:space="preserve">betrekking </w:t>
      </w:r>
      <w:r w:rsidRPr="0036548A">
        <w:rPr>
          <w:spacing w:val="4"/>
          <w:lang w:val="nl-NL"/>
        </w:rPr>
        <w:t xml:space="preserve">te </w:t>
      </w:r>
      <w:r w:rsidRPr="0036548A">
        <w:rPr>
          <w:lang w:val="nl-NL"/>
        </w:rPr>
        <w:t xml:space="preserve">vervullen. Dat zal er toe bijdragen om de smart van het scheiden te verzachten en </w:t>
      </w:r>
      <w:r w:rsidRPr="0036548A">
        <w:rPr>
          <w:spacing w:val="-5"/>
          <w:lang w:val="nl-NL"/>
        </w:rPr>
        <w:t xml:space="preserve">zolang </w:t>
      </w:r>
      <w:r w:rsidRPr="0036548A">
        <w:rPr>
          <w:spacing w:val="-4"/>
          <w:lang w:val="nl-NL"/>
        </w:rPr>
        <w:t xml:space="preserve">wij </w:t>
      </w:r>
      <w:r w:rsidRPr="0036548A">
        <w:rPr>
          <w:spacing w:val="-5"/>
          <w:lang w:val="nl-NL"/>
        </w:rPr>
        <w:t xml:space="preserve">bij </w:t>
      </w:r>
      <w:r w:rsidRPr="0036548A">
        <w:rPr>
          <w:spacing w:val="-3"/>
          <w:lang w:val="nl-NL"/>
        </w:rPr>
        <w:t xml:space="preserve">elkaar </w:t>
      </w:r>
      <w:r w:rsidRPr="0036548A">
        <w:rPr>
          <w:spacing w:val="-6"/>
          <w:lang w:val="nl-NL"/>
        </w:rPr>
        <w:t xml:space="preserve">zijn </w:t>
      </w:r>
      <w:r w:rsidRPr="0036548A">
        <w:rPr>
          <w:lang w:val="nl-NL"/>
        </w:rPr>
        <w:t xml:space="preserve">moeten </w:t>
      </w:r>
      <w:r w:rsidRPr="0036548A">
        <w:rPr>
          <w:spacing w:val="-5"/>
          <w:lang w:val="nl-NL"/>
        </w:rPr>
        <w:t xml:space="preserve">wij </w:t>
      </w:r>
      <w:r w:rsidRPr="0036548A">
        <w:rPr>
          <w:lang w:val="nl-NL"/>
        </w:rPr>
        <w:t xml:space="preserve">er </w:t>
      </w:r>
      <w:r w:rsidRPr="0036548A">
        <w:rPr>
          <w:spacing w:val="-3"/>
          <w:lang w:val="nl-NL"/>
        </w:rPr>
        <w:t xml:space="preserve">naar </w:t>
      </w:r>
      <w:r w:rsidRPr="0036548A">
        <w:rPr>
          <w:lang w:val="nl-NL"/>
        </w:rPr>
        <w:t xml:space="preserve">streven, </w:t>
      </w:r>
      <w:r w:rsidRPr="0036548A">
        <w:rPr>
          <w:spacing w:val="2"/>
          <w:lang w:val="nl-NL"/>
        </w:rPr>
        <w:t xml:space="preserve">om </w:t>
      </w:r>
      <w:r w:rsidRPr="0036548A">
        <w:rPr>
          <w:lang w:val="nl-NL"/>
        </w:rPr>
        <w:t>ons zó te gedragen, dat wij, als wij scheiden, geen oorzaak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hebben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tot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berouw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over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onze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verkeerde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of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onvriendelijke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handelingen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in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die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betrekking.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4"/>
          <w:numId w:val="19"/>
        </w:numPr>
        <w:tabs>
          <w:tab w:val="left" w:pos="332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z w:val="24"/>
          <w:lang w:val="nl-NL"/>
        </w:rPr>
        <w:t>Met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gebed.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is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zeer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gepast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vrienden,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als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elkaar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scheiden,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met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elkaar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bidden.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Zij </w:t>
      </w:r>
      <w:r w:rsidRPr="0036548A">
        <w:rPr>
          <w:rFonts w:ascii="Times New Roman" w:hAnsi="Times New Roman"/>
          <w:sz w:val="24"/>
          <w:lang w:val="nl-NL"/>
        </w:rPr>
        <w:t>zendt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terug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met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zegen,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zegen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schoonmoeder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is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versmaden.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In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deze zegen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noemt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 w:hAnsi="Times New Roman"/>
          <w:sz w:val="24"/>
          <w:lang w:val="nl-NL"/>
        </w:rPr>
        <w:t xml:space="preserve">twee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maal </w:t>
      </w:r>
      <w:r w:rsidRPr="0036548A">
        <w:rPr>
          <w:rFonts w:ascii="Times New Roman" w:hAnsi="Times New Roman"/>
          <w:sz w:val="24"/>
          <w:lang w:val="nl-NL"/>
        </w:rPr>
        <w:t xml:space="preserve">de naam Jehovah,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Israëls </w:t>
      </w:r>
      <w:r w:rsidRPr="0036548A">
        <w:rPr>
          <w:rFonts w:ascii="Times New Roman" w:hAnsi="Times New Roman"/>
          <w:sz w:val="24"/>
          <w:lang w:val="nl-NL"/>
        </w:rPr>
        <w:t xml:space="preserve">God, en de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enigen </w:t>
      </w:r>
      <w:r w:rsidRPr="0036548A">
        <w:rPr>
          <w:rFonts w:ascii="Times New Roman" w:hAnsi="Times New Roman"/>
          <w:sz w:val="24"/>
          <w:lang w:val="nl-NL"/>
        </w:rPr>
        <w:t xml:space="preserve">waren God, </w:t>
      </w:r>
      <w:r w:rsidRPr="0036548A">
        <w:rPr>
          <w:rFonts w:ascii="Times New Roman" w:hAnsi="Times New Roman"/>
          <w:spacing w:val="2"/>
          <w:sz w:val="24"/>
          <w:lang w:val="nl-NL"/>
        </w:rPr>
        <w:t xml:space="preserve">om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 w:hAnsi="Times New Roman"/>
          <w:sz w:val="24"/>
          <w:lang w:val="nl-NL"/>
        </w:rPr>
        <w:t xml:space="preserve">dochters er toe te leiden op Hem te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zien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als </w:t>
      </w:r>
      <w:r w:rsidRPr="0036548A">
        <w:rPr>
          <w:rFonts w:ascii="Times New Roman" w:hAnsi="Times New Roman"/>
          <w:sz w:val="24"/>
          <w:lang w:val="nl-NL"/>
        </w:rPr>
        <w:t xml:space="preserve">op de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Fontein </w:t>
      </w:r>
      <w:r w:rsidRPr="0036548A">
        <w:rPr>
          <w:rFonts w:ascii="Times New Roman" w:hAnsi="Times New Roman"/>
          <w:sz w:val="24"/>
          <w:lang w:val="nl-NL"/>
        </w:rPr>
        <w:t xml:space="preserve">van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alle goed. </w:t>
      </w:r>
      <w:r w:rsidRPr="0036548A">
        <w:rPr>
          <w:rFonts w:ascii="Times New Roman" w:hAnsi="Times New Roman"/>
          <w:sz w:val="24"/>
          <w:lang w:val="nl-NL"/>
        </w:rPr>
        <w:t xml:space="preserve">Tot Hem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bidt </w:t>
      </w:r>
      <w:r w:rsidRPr="0036548A">
        <w:rPr>
          <w:rFonts w:ascii="Times New Roman" w:hAnsi="Times New Roman"/>
          <w:sz w:val="24"/>
          <w:lang w:val="nl-NL"/>
        </w:rPr>
        <w:t xml:space="preserve">zij in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het </w:t>
      </w:r>
      <w:r w:rsidRPr="0036548A">
        <w:rPr>
          <w:rFonts w:ascii="Times New Roman" w:hAnsi="Times New Roman"/>
          <w:spacing w:val="-4"/>
          <w:sz w:val="24"/>
          <w:lang w:val="nl-NL"/>
        </w:rPr>
        <w:t>algemeen,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dat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Hij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weldadigheid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zal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vergelden,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die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haren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bewezen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hebben.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Wij </w:t>
      </w:r>
      <w:r w:rsidRPr="0036548A">
        <w:rPr>
          <w:rFonts w:ascii="Times New Roman" w:hAnsi="Times New Roman"/>
          <w:sz w:val="24"/>
          <w:lang w:val="nl-NL"/>
        </w:rPr>
        <w:t>kunnen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verwachten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er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geloof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om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bidden-dat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God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weldadigheid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zal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bewijzen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aan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hen,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die </w:t>
      </w:r>
      <w:r w:rsidRPr="0036548A">
        <w:rPr>
          <w:rFonts w:ascii="Times New Roman" w:hAnsi="Times New Roman"/>
          <w:spacing w:val="-4"/>
          <w:sz w:val="24"/>
          <w:lang w:val="nl-NL"/>
        </w:rPr>
        <w:t>weldadigheid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hebben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bewezen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aan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onze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vrienden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bloedverwanten,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die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bevochtigt,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zal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ook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zelf </w:t>
      </w:r>
      <w:r w:rsidRPr="0036548A">
        <w:rPr>
          <w:rFonts w:ascii="Times New Roman" w:hAnsi="Times New Roman"/>
          <w:sz w:val="24"/>
          <w:lang w:val="nl-NL"/>
        </w:rPr>
        <w:t xml:space="preserve">een vroege regen worden, en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inzonderheid </w:t>
      </w:r>
      <w:r w:rsidRPr="0036548A">
        <w:rPr>
          <w:rFonts w:ascii="Times New Roman" w:hAnsi="Times New Roman"/>
          <w:sz w:val="24"/>
          <w:lang w:val="nl-NL"/>
        </w:rPr>
        <w:t xml:space="preserve">dat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gelukkig zullen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6548A">
        <w:rPr>
          <w:rFonts w:ascii="Times New Roman" w:hAnsi="Times New Roman"/>
          <w:sz w:val="24"/>
          <w:lang w:val="nl-NL"/>
        </w:rPr>
        <w:t xml:space="preserve">een tweede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huwelijk: </w:t>
      </w:r>
      <w:r w:rsidRPr="0036548A">
        <w:rPr>
          <w:rFonts w:ascii="Times New Roman" w:hAnsi="Times New Roman"/>
          <w:i/>
          <w:sz w:val="24"/>
          <w:lang w:val="nl-NL"/>
        </w:rPr>
        <w:t xml:space="preserve">de Heere geve u, dat gij </w:t>
      </w:r>
      <w:r w:rsidRPr="0036548A">
        <w:rPr>
          <w:rFonts w:ascii="Times New Roman" w:hAnsi="Times New Roman"/>
          <w:i/>
          <w:spacing w:val="-3"/>
          <w:sz w:val="24"/>
          <w:lang w:val="nl-NL"/>
        </w:rPr>
        <w:t xml:space="preserve">rust </w:t>
      </w:r>
      <w:r w:rsidRPr="0036548A">
        <w:rPr>
          <w:rFonts w:ascii="Times New Roman" w:hAnsi="Times New Roman"/>
          <w:i/>
          <w:sz w:val="24"/>
          <w:lang w:val="nl-NL"/>
        </w:rPr>
        <w:t xml:space="preserve">vindt, een ieder in haars mans huis. </w:t>
      </w:r>
      <w:r w:rsidRPr="0036548A">
        <w:rPr>
          <w:rFonts w:ascii="Times New Roman" w:hAnsi="Times New Roman"/>
          <w:sz w:val="24"/>
          <w:lang w:val="nl-NL"/>
        </w:rPr>
        <w:t xml:space="preserve">Het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is </w:t>
      </w:r>
      <w:r w:rsidRPr="0036548A">
        <w:rPr>
          <w:rFonts w:ascii="Times New Roman" w:hAnsi="Times New Roman"/>
          <w:sz w:val="24"/>
          <w:lang w:val="nl-NL"/>
        </w:rPr>
        <w:t xml:space="preserve">zeer voegzaam dat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naar 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het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voorschrift </w:t>
      </w:r>
      <w:r w:rsidRPr="0036548A">
        <w:rPr>
          <w:rFonts w:ascii="Times New Roman" w:hAnsi="Times New Roman"/>
          <w:sz w:val="24"/>
          <w:lang w:val="nl-NL"/>
        </w:rPr>
        <w:t xml:space="preserve">des apostels, 1 Timotheus 2:14, de jongere vrouwen-en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hij </w:t>
      </w:r>
      <w:r w:rsidRPr="0036548A">
        <w:rPr>
          <w:rFonts w:ascii="Times New Roman" w:hAnsi="Times New Roman"/>
          <w:sz w:val="24"/>
          <w:lang w:val="nl-NL"/>
        </w:rPr>
        <w:t xml:space="preserve">spreekt daar van jonge weduwen "kinderen telen en het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huis </w:t>
      </w:r>
      <w:r w:rsidRPr="0036548A">
        <w:rPr>
          <w:rFonts w:ascii="Times New Roman" w:hAnsi="Times New Roman"/>
          <w:sz w:val="24"/>
          <w:lang w:val="nl-NL"/>
        </w:rPr>
        <w:t>regeren." En het zou jammer zijn als zij, die zich goede huisvrouwen</w:t>
      </w:r>
      <w:r w:rsidRPr="0036548A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betoond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hebben</w:t>
      </w:r>
      <w:r w:rsidRPr="0036548A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wederom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met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goede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echtgenoten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gezegend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werden,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inzonderheid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die,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evenals </w:t>
      </w:r>
      <w:r w:rsidRPr="0036548A">
        <w:rPr>
          <w:rFonts w:ascii="Times New Roman" w:hAnsi="Times New Roman"/>
          <w:sz w:val="24"/>
          <w:lang w:val="nl-NL"/>
        </w:rPr>
        <w:t xml:space="preserve">deze weduwen, geen kinderen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hebben. </w:t>
      </w:r>
      <w:r w:rsidRPr="0036548A">
        <w:rPr>
          <w:rFonts w:ascii="Times New Roman" w:hAnsi="Times New Roman"/>
          <w:sz w:val="24"/>
          <w:lang w:val="nl-NL"/>
        </w:rPr>
        <w:t xml:space="preserve">De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huwelijkse </w:t>
      </w:r>
      <w:r w:rsidRPr="0036548A">
        <w:rPr>
          <w:rFonts w:ascii="Times New Roman" w:hAnsi="Times New Roman"/>
          <w:sz w:val="24"/>
          <w:lang w:val="nl-NL"/>
        </w:rPr>
        <w:t xml:space="preserve">staat is een staat van rust, 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36548A">
        <w:rPr>
          <w:rFonts w:ascii="Times New Roman" w:hAnsi="Times New Roman"/>
          <w:sz w:val="24"/>
          <w:lang w:val="nl-NL"/>
        </w:rPr>
        <w:t>zodanige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rust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als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deze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wereld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aanbiedt,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rust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huis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echtgenoot,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meer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dan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verwacht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kan worden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6548A">
        <w:rPr>
          <w:rFonts w:ascii="Times New Roman" w:hAnsi="Times New Roman"/>
          <w:sz w:val="24"/>
          <w:lang w:val="nl-NL"/>
        </w:rPr>
        <w:t xml:space="preserve">het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huis </w:t>
      </w:r>
      <w:r w:rsidRPr="0036548A">
        <w:rPr>
          <w:rFonts w:ascii="Times New Roman" w:hAnsi="Times New Roman"/>
          <w:sz w:val="24"/>
          <w:lang w:val="nl-NL"/>
        </w:rPr>
        <w:t xml:space="preserve">van een moeder </w:t>
      </w:r>
      <w:r w:rsidRPr="0036548A">
        <w:rPr>
          <w:rFonts w:ascii="Times New Roman" w:hAnsi="Times New Roman"/>
          <w:spacing w:val="2"/>
          <w:sz w:val="24"/>
          <w:lang w:val="nl-NL"/>
        </w:rPr>
        <w:t xml:space="preserve">of </w:t>
      </w:r>
      <w:r w:rsidRPr="0036548A">
        <w:rPr>
          <w:rFonts w:ascii="Times New Roman" w:hAnsi="Times New Roman"/>
          <w:sz w:val="24"/>
          <w:lang w:val="nl-NL"/>
        </w:rPr>
        <w:t>schoonmoeder. Deze rust is Gods gave. Indien enigerlei genoegen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of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voldoening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gevonden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wordt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onze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uitwendige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omstandigheden,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dan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moet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God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er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in </w:t>
      </w:r>
      <w:r w:rsidRPr="0036548A">
        <w:rPr>
          <w:rFonts w:ascii="Times New Roman" w:hAnsi="Times New Roman"/>
          <w:sz w:val="24"/>
          <w:lang w:val="nl-NL"/>
        </w:rPr>
        <w:t xml:space="preserve">erkend worden. Er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6548A">
        <w:rPr>
          <w:rFonts w:ascii="Times New Roman" w:hAnsi="Times New Roman"/>
          <w:sz w:val="24"/>
          <w:lang w:val="nl-NL"/>
        </w:rPr>
        <w:t xml:space="preserve">van de zodanigen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36548A">
        <w:rPr>
          <w:rFonts w:ascii="Times New Roman" w:hAnsi="Times New Roman"/>
          <w:sz w:val="24"/>
          <w:lang w:val="nl-NL"/>
        </w:rPr>
        <w:t xml:space="preserve">een ander juk hebben aangetrokken met de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ongelovigen, </w:t>
      </w:r>
      <w:r w:rsidRPr="0036548A">
        <w:rPr>
          <w:rFonts w:ascii="Times New Roman" w:hAnsi="Times New Roman"/>
          <w:sz w:val="24"/>
          <w:lang w:val="nl-NL"/>
        </w:rPr>
        <w:t xml:space="preserve">en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zelfs in </w:t>
      </w:r>
      <w:r w:rsidRPr="0036548A">
        <w:rPr>
          <w:rFonts w:ascii="Times New Roman" w:hAnsi="Times New Roman"/>
          <w:sz w:val="24"/>
          <w:lang w:val="nl-NL"/>
        </w:rPr>
        <w:t xml:space="preserve">het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huis </w:t>
      </w:r>
      <w:r w:rsidRPr="0036548A">
        <w:rPr>
          <w:rFonts w:ascii="Times New Roman" w:hAnsi="Times New Roman"/>
          <w:sz w:val="24"/>
          <w:lang w:val="nl-NL"/>
        </w:rPr>
        <w:t xml:space="preserve">van de echtgenoot weinig rust vinden. Hun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beproeving </w:t>
      </w:r>
      <w:r w:rsidRPr="0036548A">
        <w:rPr>
          <w:rFonts w:ascii="Times New Roman" w:hAnsi="Times New Roman"/>
          <w:sz w:val="24"/>
          <w:lang w:val="nl-NL"/>
        </w:rPr>
        <w:t xml:space="preserve">behoort </w:t>
      </w:r>
      <w:r w:rsidRPr="0036548A">
        <w:rPr>
          <w:rFonts w:ascii="Times New Roman" w:hAnsi="Times New Roman"/>
          <w:spacing w:val="-3"/>
          <w:sz w:val="24"/>
          <w:lang w:val="nl-NL"/>
        </w:rPr>
        <w:t>diegenen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nog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meer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dankbaar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maken,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voor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wie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huwelijksbetrekking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troostrijk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aangenaam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is, </w:t>
      </w:r>
      <w:proofErr w:type="spellStart"/>
      <w:r w:rsidRPr="0036548A">
        <w:rPr>
          <w:rFonts w:ascii="Times New Roman" w:hAnsi="Times New Roman"/>
          <w:sz w:val="24"/>
          <w:lang w:val="nl-NL"/>
        </w:rPr>
        <w:t>Iaat</w:t>
      </w:r>
      <w:proofErr w:type="spellEnd"/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echter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God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ruste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wezen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ziel,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op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deze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aarde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geen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rust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volmaakt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geacht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worden.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4"/>
          <w:numId w:val="19"/>
        </w:numPr>
        <w:tabs>
          <w:tab w:val="left" w:pos="352"/>
        </w:tabs>
        <w:spacing w:line="261" w:lineRule="auto"/>
        <w:ind w:right="2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/>
          <w:sz w:val="24"/>
          <w:lang w:val="nl-NL"/>
        </w:rPr>
        <w:t xml:space="preserve">zond </w:t>
      </w:r>
      <w:r w:rsidRPr="0036548A">
        <w:rPr>
          <w:rFonts w:asci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/>
          <w:sz w:val="24"/>
          <w:lang w:val="nl-NL"/>
        </w:rPr>
        <w:t xml:space="preserve">weg </w:t>
      </w:r>
      <w:r w:rsidRPr="0036548A">
        <w:rPr>
          <w:rFonts w:ascii="Times New Roman"/>
          <w:i/>
          <w:sz w:val="24"/>
          <w:lang w:val="nl-NL"/>
        </w:rPr>
        <w:t xml:space="preserve">met grote liefde, zij kuste ze, </w:t>
      </w:r>
      <w:r w:rsidRPr="0036548A">
        <w:rPr>
          <w:rFonts w:ascii="Times New Roman"/>
          <w:sz w:val="24"/>
          <w:lang w:val="nl-NL"/>
        </w:rPr>
        <w:t xml:space="preserve">wenste dat </w:t>
      </w:r>
      <w:r w:rsidRPr="0036548A">
        <w:rPr>
          <w:rFonts w:asci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/>
          <w:sz w:val="24"/>
          <w:lang w:val="nl-NL"/>
        </w:rPr>
        <w:t xml:space="preserve">iets beters had te </w:t>
      </w:r>
      <w:r w:rsidRPr="0036548A">
        <w:rPr>
          <w:rFonts w:ascii="Times New Roman"/>
          <w:spacing w:val="-3"/>
          <w:sz w:val="24"/>
          <w:lang w:val="nl-NL"/>
        </w:rPr>
        <w:t xml:space="preserve">geven, maar </w:t>
      </w:r>
      <w:r w:rsidRPr="0036548A">
        <w:rPr>
          <w:rFonts w:ascii="Times New Roman"/>
          <w:spacing w:val="-5"/>
          <w:sz w:val="24"/>
          <w:lang w:val="nl-NL"/>
        </w:rPr>
        <w:t xml:space="preserve">zilver </w:t>
      </w:r>
      <w:r w:rsidRPr="0036548A">
        <w:rPr>
          <w:rFonts w:ascii="Times New Roman"/>
          <w:sz w:val="24"/>
          <w:lang w:val="nl-NL"/>
        </w:rPr>
        <w:t xml:space="preserve">en goud had </w:t>
      </w:r>
      <w:r w:rsidRPr="0036548A">
        <w:rPr>
          <w:rFonts w:asci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/>
          <w:sz w:val="24"/>
          <w:lang w:val="nl-NL"/>
        </w:rPr>
        <w:t xml:space="preserve">niet. Maar deze </w:t>
      </w:r>
      <w:r w:rsidRPr="0036548A">
        <w:rPr>
          <w:rFonts w:ascii="Times New Roman"/>
          <w:spacing w:val="-3"/>
          <w:sz w:val="24"/>
          <w:lang w:val="nl-NL"/>
        </w:rPr>
        <w:t xml:space="preserve">afscheidskus </w:t>
      </w:r>
      <w:r w:rsidRPr="0036548A">
        <w:rPr>
          <w:rFonts w:ascii="Times New Roman"/>
          <w:sz w:val="24"/>
          <w:lang w:val="nl-NL"/>
        </w:rPr>
        <w:t xml:space="preserve">zal het zegel wezen van een ware </w:t>
      </w:r>
      <w:r w:rsidRPr="0036548A">
        <w:rPr>
          <w:rFonts w:ascii="Times New Roman"/>
          <w:spacing w:val="-3"/>
          <w:sz w:val="24"/>
          <w:lang w:val="nl-NL"/>
        </w:rPr>
        <w:t>vriendschap,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zij-</w:t>
      </w:r>
      <w:r>
        <w:rPr>
          <w:rFonts w:ascii="Times New Roman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al</w:t>
      </w:r>
      <w:r>
        <w:rPr>
          <w:rFonts w:ascii="Times New Roman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zou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ook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noodt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wederzien-haar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levenlang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voor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zal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behouden.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Als verwanten </w:t>
      </w:r>
      <w:r w:rsidRPr="0036548A">
        <w:rPr>
          <w:rFonts w:ascii="Times New Roman"/>
          <w:sz w:val="24"/>
          <w:lang w:val="nl-NL"/>
        </w:rPr>
        <w:t xml:space="preserve">van </w:t>
      </w:r>
      <w:r w:rsidRPr="0036548A">
        <w:rPr>
          <w:rFonts w:ascii="Times New Roman"/>
          <w:spacing w:val="-3"/>
          <w:sz w:val="24"/>
          <w:lang w:val="nl-NL"/>
        </w:rPr>
        <w:t xml:space="preserve">elkaar moeten scheiden, </w:t>
      </w:r>
      <w:r w:rsidRPr="0036548A">
        <w:rPr>
          <w:rFonts w:ascii="Times New Roman"/>
          <w:sz w:val="24"/>
          <w:lang w:val="nl-NL"/>
        </w:rPr>
        <w:t xml:space="preserve">zo </w:t>
      </w:r>
      <w:r w:rsidRPr="0036548A">
        <w:rPr>
          <w:rFonts w:ascii="Times New Roman"/>
          <w:spacing w:val="-3"/>
          <w:sz w:val="24"/>
          <w:lang w:val="nl-NL"/>
        </w:rPr>
        <w:t xml:space="preserve">laat </w:t>
      </w:r>
      <w:r w:rsidRPr="0036548A">
        <w:rPr>
          <w:rFonts w:ascii="Times New Roman"/>
          <w:sz w:val="24"/>
          <w:lang w:val="nl-NL"/>
        </w:rPr>
        <w:t xml:space="preserve">hen </w:t>
      </w:r>
      <w:r w:rsidRPr="0036548A">
        <w:rPr>
          <w:rFonts w:ascii="Times New Roman"/>
          <w:spacing w:val="-3"/>
          <w:sz w:val="24"/>
          <w:lang w:val="nl-NL"/>
        </w:rPr>
        <w:t xml:space="preserve">aldus </w:t>
      </w:r>
      <w:r w:rsidRPr="0036548A">
        <w:rPr>
          <w:rFonts w:ascii="Times New Roman"/>
          <w:sz w:val="24"/>
          <w:lang w:val="nl-NL"/>
        </w:rPr>
        <w:t xml:space="preserve">in </w:t>
      </w:r>
      <w:r w:rsidRPr="0036548A">
        <w:rPr>
          <w:rFonts w:ascii="Times New Roman"/>
          <w:spacing w:val="-3"/>
          <w:sz w:val="24"/>
          <w:lang w:val="nl-NL"/>
        </w:rPr>
        <w:t xml:space="preserve">liefde </w:t>
      </w:r>
      <w:r w:rsidRPr="0036548A">
        <w:rPr>
          <w:rFonts w:ascii="Times New Roman"/>
          <w:sz w:val="24"/>
          <w:lang w:val="nl-NL"/>
        </w:rPr>
        <w:t xml:space="preserve">van </w:t>
      </w:r>
      <w:r w:rsidRPr="0036548A">
        <w:rPr>
          <w:rFonts w:ascii="Times New Roman"/>
          <w:spacing w:val="-3"/>
          <w:sz w:val="24"/>
          <w:lang w:val="nl-NL"/>
        </w:rPr>
        <w:t xml:space="preserve">elkaar scheiden, </w:t>
      </w:r>
      <w:r w:rsidRPr="0036548A">
        <w:rPr>
          <w:rFonts w:ascii="Times New Roman"/>
          <w:sz w:val="24"/>
          <w:lang w:val="nl-NL"/>
        </w:rPr>
        <w:t xml:space="preserve">opdat </w:t>
      </w:r>
      <w:r w:rsidRPr="0036548A">
        <w:rPr>
          <w:rFonts w:ascii="Times New Roman"/>
          <w:spacing w:val="-7"/>
          <w:sz w:val="24"/>
          <w:lang w:val="nl-NL"/>
        </w:rPr>
        <w:t xml:space="preserve">zij </w:t>
      </w:r>
      <w:r w:rsidRPr="0036548A">
        <w:rPr>
          <w:rFonts w:ascii="Times New Roman"/>
          <w:spacing w:val="-4"/>
          <w:sz w:val="24"/>
          <w:lang w:val="nl-NL"/>
        </w:rPr>
        <w:t>(indien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elkaar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nooit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wederzien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deze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wereld)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elkaar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kunnen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ontmoeten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wereld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de </w:t>
      </w:r>
      <w:r w:rsidRPr="0036548A">
        <w:rPr>
          <w:rFonts w:ascii="Times New Roman"/>
          <w:spacing w:val="-3"/>
          <w:sz w:val="24"/>
          <w:lang w:val="nl-NL"/>
        </w:rPr>
        <w:t>eeuwige</w:t>
      </w:r>
      <w:r w:rsidRPr="0036548A">
        <w:rPr>
          <w:rFonts w:ascii="Times New Roman"/>
          <w:spacing w:val="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liefde.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3"/>
          <w:numId w:val="19"/>
        </w:numPr>
        <w:tabs>
          <w:tab w:val="left" w:pos="380"/>
        </w:tabs>
        <w:spacing w:line="261" w:lineRule="auto"/>
        <w:ind w:right="2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z w:val="24"/>
          <w:lang w:val="nl-NL"/>
        </w:rPr>
        <w:t xml:space="preserve">De twee jonge weduwen konden er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niet </w:t>
      </w:r>
      <w:r w:rsidRPr="0036548A">
        <w:rPr>
          <w:rFonts w:ascii="Times New Roman" w:hAnsi="Times New Roman"/>
          <w:sz w:val="24"/>
          <w:lang w:val="nl-NL"/>
        </w:rPr>
        <w:t xml:space="preserve">aan denken </w:t>
      </w:r>
      <w:r w:rsidRPr="0036548A">
        <w:rPr>
          <w:rFonts w:ascii="Times New Roman" w:hAnsi="Times New Roman"/>
          <w:spacing w:val="2"/>
          <w:sz w:val="24"/>
          <w:lang w:val="nl-NL"/>
        </w:rPr>
        <w:t xml:space="preserve">om </w:t>
      </w:r>
      <w:r w:rsidRPr="0036548A">
        <w:rPr>
          <w:rFonts w:ascii="Times New Roman" w:hAnsi="Times New Roman"/>
          <w:sz w:val="24"/>
          <w:lang w:val="nl-NL"/>
        </w:rPr>
        <w:t xml:space="preserve">van haar goede schoonmoeder te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scheiden, </w:t>
      </w:r>
      <w:r w:rsidRPr="0036548A">
        <w:rPr>
          <w:rFonts w:ascii="Times New Roman" w:hAnsi="Times New Roman"/>
          <w:sz w:val="24"/>
          <w:lang w:val="nl-NL"/>
        </w:rPr>
        <w:t xml:space="preserve">zozeer had de goede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omgang </w:t>
      </w:r>
      <w:r w:rsidRPr="0036548A">
        <w:rPr>
          <w:rFonts w:ascii="Times New Roman" w:hAnsi="Times New Roman"/>
          <w:sz w:val="24"/>
          <w:lang w:val="nl-NL"/>
        </w:rPr>
        <w:t xml:space="preserve">van deze Godvruchtige Israëlietische vrouw haar hart gewonnen. Zij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hieven niet slechts haar stem </w:t>
      </w:r>
      <w:r w:rsidRPr="0036548A">
        <w:rPr>
          <w:rFonts w:ascii="Times New Roman" w:hAnsi="Times New Roman"/>
          <w:sz w:val="24"/>
          <w:lang w:val="nl-NL"/>
        </w:rPr>
        <w:t xml:space="preserve">op 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weenden, </w:t>
      </w:r>
      <w:r w:rsidRPr="0036548A">
        <w:rPr>
          <w:rFonts w:ascii="Times New Roman" w:hAnsi="Times New Roman"/>
          <w:sz w:val="24"/>
          <w:lang w:val="nl-NL"/>
        </w:rPr>
        <w:t xml:space="preserve">als afkerig zijnde om van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 w:hAnsi="Times New Roman"/>
          <w:sz w:val="24"/>
          <w:lang w:val="nl-NL"/>
        </w:rPr>
        <w:t xml:space="preserve">te </w:t>
      </w:r>
      <w:r w:rsidRPr="0036548A">
        <w:rPr>
          <w:rFonts w:ascii="Times New Roman" w:hAnsi="Times New Roman"/>
          <w:spacing w:val="-3"/>
          <w:sz w:val="24"/>
          <w:lang w:val="nl-NL"/>
        </w:rPr>
        <w:t>scheiden,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maar </w:t>
      </w:r>
      <w:r w:rsidRPr="0036548A">
        <w:rPr>
          <w:rFonts w:ascii="Times New Roman" w:hAnsi="Times New Roman"/>
          <w:sz w:val="24"/>
          <w:lang w:val="nl-NL"/>
        </w:rPr>
        <w:t>zij</w:t>
      </w:r>
      <w:r w:rsidRPr="0036548A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gaven</w:t>
      </w:r>
      <w:r w:rsidRPr="0036548A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besluit</w:t>
      </w:r>
      <w:r w:rsidRPr="0036548A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kennen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om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bij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blijven,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vers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10,.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"Wij</w:t>
      </w:r>
      <w:r w:rsidRPr="0036548A">
        <w:rPr>
          <w:rFonts w:ascii="Times New Roman" w:hAnsi="Times New Roman"/>
          <w:i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zullen</w:t>
      </w:r>
      <w:r w:rsidRPr="0036548A">
        <w:rPr>
          <w:rFonts w:ascii="Times New Roman" w:hAnsi="Times New Roman"/>
          <w:i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 xml:space="preserve">zeker met u </w:t>
      </w:r>
      <w:r w:rsidRPr="0036548A">
        <w:rPr>
          <w:rFonts w:ascii="Times New Roman" w:hAnsi="Times New Roman"/>
          <w:i/>
          <w:spacing w:val="-3"/>
          <w:sz w:val="24"/>
          <w:lang w:val="nl-NL"/>
        </w:rPr>
        <w:t xml:space="preserve">wederkeren </w:t>
      </w:r>
      <w:r w:rsidRPr="0036548A">
        <w:rPr>
          <w:rFonts w:ascii="Times New Roman" w:hAnsi="Times New Roman"/>
          <w:i/>
          <w:sz w:val="24"/>
          <w:lang w:val="nl-NL"/>
        </w:rPr>
        <w:t xml:space="preserve">tot uw volk, </w:t>
      </w:r>
      <w:r w:rsidRPr="0036548A">
        <w:rPr>
          <w:rFonts w:ascii="Times New Roman" w:hAnsi="Times New Roman"/>
          <w:sz w:val="24"/>
          <w:lang w:val="nl-NL"/>
        </w:rPr>
        <w:t xml:space="preserve">en lotgemeen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met </w:t>
      </w:r>
      <w:r w:rsidRPr="0036548A">
        <w:rPr>
          <w:rFonts w:ascii="Times New Roman" w:hAnsi="Times New Roman"/>
          <w:sz w:val="24"/>
          <w:lang w:val="nl-NL"/>
        </w:rPr>
        <w:t xml:space="preserve">u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zijn." </w:t>
      </w:r>
      <w:r w:rsidRPr="0036548A">
        <w:rPr>
          <w:rFonts w:ascii="Times New Roman" w:hAnsi="Times New Roman"/>
          <w:sz w:val="24"/>
          <w:lang w:val="nl-NL"/>
        </w:rPr>
        <w:t xml:space="preserve">Het is een zeldzaam voorbeeld van </w:t>
      </w:r>
      <w:r w:rsidRPr="0036548A">
        <w:rPr>
          <w:rFonts w:ascii="Times New Roman" w:hAnsi="Times New Roman"/>
          <w:spacing w:val="-4"/>
          <w:sz w:val="24"/>
          <w:lang w:val="nl-NL"/>
        </w:rPr>
        <w:t>genegenheid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schoonmoeder,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8"/>
          <w:sz w:val="24"/>
          <w:lang w:val="nl-NL"/>
        </w:rPr>
        <w:t>blijk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dat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zij,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om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harentwil,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goede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mening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hadden </w:t>
      </w:r>
      <w:r w:rsidRPr="0036548A">
        <w:rPr>
          <w:rFonts w:ascii="Times New Roman" w:hAnsi="Times New Roman"/>
          <w:sz w:val="24"/>
          <w:lang w:val="nl-NL"/>
        </w:rPr>
        <w:t>opgevat van het volk van</w:t>
      </w:r>
      <w:r w:rsidRPr="0036548A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Israël.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4" w:lineRule="auto"/>
        <w:ind w:left="115" w:right="225"/>
        <w:jc w:val="both"/>
        <w:rPr>
          <w:lang w:val="nl-NL"/>
        </w:rPr>
      </w:pPr>
      <w:r w:rsidRPr="0036548A">
        <w:rPr>
          <w:spacing w:val="-5"/>
          <w:lang w:val="nl-NL"/>
        </w:rPr>
        <w:t>Zelfs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Orpa,</w:t>
      </w:r>
      <w:r w:rsidRPr="0036548A">
        <w:rPr>
          <w:spacing w:val="-5"/>
          <w:lang w:val="nl-NL"/>
        </w:rPr>
        <w:t xml:space="preserve"> die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later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terugkeerde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3"/>
          <w:lang w:val="nl-NL"/>
        </w:rPr>
        <w:t>tot</w:t>
      </w:r>
      <w:r w:rsidRPr="0036548A">
        <w:rPr>
          <w:spacing w:val="-5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goden,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scheen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3"/>
          <w:lang w:val="nl-NL"/>
        </w:rPr>
        <w:t>nu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besloten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3"/>
          <w:lang w:val="nl-NL"/>
        </w:rPr>
        <w:t>mee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gaan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3"/>
          <w:lang w:val="nl-NL"/>
        </w:rPr>
        <w:t>met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4"/>
          <w:lang w:val="nl-NL"/>
        </w:rPr>
        <w:t xml:space="preserve">Naomi. </w:t>
      </w:r>
      <w:r w:rsidRPr="0036548A">
        <w:rPr>
          <w:lang w:val="nl-NL"/>
        </w:rPr>
        <w:t>De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droeve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4"/>
          <w:lang w:val="nl-NL"/>
        </w:rPr>
        <w:t>plechtigheid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6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3"/>
          <w:lang w:val="nl-NL"/>
        </w:rPr>
        <w:t>scheiden</w:t>
      </w:r>
      <w:r w:rsidRPr="0036548A">
        <w:rPr>
          <w:spacing w:val="-36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tranen,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6"/>
          <w:lang w:val="nl-NL"/>
        </w:rPr>
        <w:t>bij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gestort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werden,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ontlokten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deze</w:t>
      </w:r>
    </w:p>
    <w:p w:rsidR="00A209A2" w:rsidRPr="0036548A" w:rsidRDefault="00A209A2">
      <w:pPr>
        <w:spacing w:line="264" w:lineRule="auto"/>
        <w:jc w:val="both"/>
        <w:rPr>
          <w:lang w:val="nl-NL"/>
        </w:rPr>
        <w:sectPr w:rsidR="00A209A2" w:rsidRPr="0036548A">
          <w:pgSz w:w="11900" w:h="16840"/>
          <w:pgMar w:top="1380" w:right="118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 w:line="259" w:lineRule="auto"/>
        <w:ind w:right="120"/>
        <w:jc w:val="both"/>
        <w:rPr>
          <w:lang w:val="nl-NL"/>
        </w:rPr>
      </w:pPr>
      <w:r w:rsidRPr="0036548A">
        <w:rPr>
          <w:spacing w:val="-3"/>
          <w:lang w:val="nl-NL"/>
        </w:rPr>
        <w:lastRenderedPageBreak/>
        <w:t xml:space="preserve">betuiging, maar </w:t>
      </w:r>
      <w:r w:rsidRPr="0036548A">
        <w:rPr>
          <w:spacing w:val="-5"/>
          <w:lang w:val="nl-NL"/>
        </w:rPr>
        <w:t xml:space="preserve">zij </w:t>
      </w:r>
      <w:r w:rsidRPr="0036548A">
        <w:rPr>
          <w:spacing w:val="-6"/>
          <w:lang w:val="nl-NL"/>
        </w:rPr>
        <w:t xml:space="preserve">hield </w:t>
      </w:r>
      <w:r w:rsidRPr="0036548A">
        <w:rPr>
          <w:lang w:val="nl-NL"/>
        </w:rPr>
        <w:t>geen stand. Sterke hartstochten zonder een gevestigd oordeel brengen gewoonlijk zwakke besluiten</w:t>
      </w:r>
      <w:r w:rsidRPr="0036548A">
        <w:rPr>
          <w:spacing w:val="-41"/>
          <w:lang w:val="nl-NL"/>
        </w:rPr>
        <w:t xml:space="preserve"> </w:t>
      </w:r>
      <w:r w:rsidRPr="0036548A">
        <w:rPr>
          <w:spacing w:val="-2"/>
          <w:lang w:val="nl-NL"/>
        </w:rPr>
        <w:t>voort.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3"/>
          <w:numId w:val="19"/>
        </w:numPr>
        <w:tabs>
          <w:tab w:val="left" w:pos="347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pacing w:val="-3"/>
          <w:sz w:val="24"/>
          <w:lang w:val="nl-NL"/>
        </w:rPr>
        <w:t>Naomi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trachtte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voornemen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af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brengen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om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met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gaan,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vers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11-13.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Indien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Kanaän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zonen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had,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4"/>
          <w:sz w:val="24"/>
          <w:lang w:val="nl-NL"/>
        </w:rPr>
        <w:t>of</w:t>
      </w:r>
      <w:r>
        <w:rPr>
          <w:rFonts w:ascii="Times New Roman" w:hAnsi="Times New Roman"/>
          <w:spacing w:val="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4"/>
          <w:sz w:val="24"/>
          <w:lang w:val="nl-NL"/>
        </w:rPr>
        <w:t>naaste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bloedverwanten,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wie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kon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verwachten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dat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weduwen zouden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huwen, </w:t>
      </w:r>
      <w:r w:rsidRPr="0036548A">
        <w:rPr>
          <w:rFonts w:ascii="Times New Roman" w:hAnsi="Times New Roman"/>
          <w:sz w:val="24"/>
          <w:lang w:val="nl-NL"/>
        </w:rPr>
        <w:t xml:space="preserve">teneinde aan de gestorvenen zaad te verwekken, en de hypotheek van het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familiegoed </w:t>
      </w:r>
      <w:r w:rsidRPr="0036548A">
        <w:rPr>
          <w:rFonts w:ascii="Times New Roman" w:hAnsi="Times New Roman"/>
          <w:sz w:val="24"/>
          <w:lang w:val="nl-NL"/>
        </w:rPr>
        <w:t xml:space="preserve">af te lossen, dan zou dit een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aanmoediging </w:t>
      </w:r>
      <w:r w:rsidRPr="0036548A">
        <w:rPr>
          <w:rFonts w:ascii="Times New Roman" w:hAnsi="Times New Roman"/>
          <w:sz w:val="24"/>
          <w:lang w:val="nl-NL"/>
        </w:rPr>
        <w:t xml:space="preserve">voor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haar hebben </w:t>
      </w:r>
      <w:r w:rsidRPr="0036548A">
        <w:rPr>
          <w:rFonts w:ascii="Times New Roman" w:hAnsi="Times New Roman"/>
          <w:sz w:val="24"/>
          <w:lang w:val="nl-NL"/>
        </w:rPr>
        <w:t xml:space="preserve">kunnen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6548A">
        <w:rPr>
          <w:rFonts w:ascii="Times New Roman" w:hAnsi="Times New Roman"/>
          <w:spacing w:val="2"/>
          <w:sz w:val="24"/>
          <w:lang w:val="nl-NL"/>
        </w:rPr>
        <w:t>om</w:t>
      </w:r>
      <w:r w:rsidRPr="0036548A">
        <w:rPr>
          <w:rFonts w:ascii="Times New Roman" w:hAnsi="Times New Roman"/>
          <w:spacing w:val="-4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op een goede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vestiging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Bethlehem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hopen.</w:t>
      </w:r>
      <w:r w:rsidRPr="0036548A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Maar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zij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had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geen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zonen,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ook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kon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zij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zich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geen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naasten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bloedverwant herinneren,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36548A">
        <w:rPr>
          <w:rFonts w:ascii="Times New Roman" w:hAnsi="Times New Roman"/>
          <w:sz w:val="24"/>
          <w:lang w:val="nl-NL"/>
        </w:rPr>
        <w:t xml:space="preserve">genegen zou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6548A">
        <w:rPr>
          <w:rFonts w:ascii="Times New Roman" w:hAnsi="Times New Roman"/>
          <w:spacing w:val="2"/>
          <w:sz w:val="24"/>
          <w:lang w:val="nl-NL"/>
        </w:rPr>
        <w:t xml:space="preserve">om </w:t>
      </w:r>
      <w:r w:rsidRPr="0036548A">
        <w:rPr>
          <w:rFonts w:ascii="Times New Roman" w:hAnsi="Times New Roman"/>
          <w:sz w:val="24"/>
          <w:lang w:val="nl-NL"/>
        </w:rPr>
        <w:t xml:space="preserve">de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plicht </w:t>
      </w:r>
      <w:r w:rsidRPr="0036548A">
        <w:rPr>
          <w:rFonts w:ascii="Times New Roman" w:hAnsi="Times New Roman"/>
          <w:sz w:val="24"/>
          <w:lang w:val="nl-NL"/>
        </w:rPr>
        <w:t>eens zodanigen bloedverwants te vervullen,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daarom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betoogt</w:t>
      </w:r>
      <w:r w:rsidRPr="0036548A">
        <w:rPr>
          <w:rFonts w:ascii="Times New Roman" w:hAnsi="Times New Roman"/>
          <w:spacing w:val="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dat</w:t>
      </w:r>
      <w:r w:rsidRPr="0036548A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zij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wel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nooit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zonen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zou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hebben,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die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echtgenoten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haar konden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zijn,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want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 w:hAnsi="Times New Roman"/>
          <w:sz w:val="24"/>
          <w:lang w:val="nl-NL"/>
        </w:rPr>
        <w:t xml:space="preserve">was te oud </w:t>
      </w:r>
      <w:r w:rsidRPr="0036548A">
        <w:rPr>
          <w:rFonts w:ascii="Times New Roman" w:hAnsi="Times New Roman"/>
          <w:spacing w:val="2"/>
          <w:sz w:val="24"/>
          <w:lang w:val="nl-NL"/>
        </w:rPr>
        <w:t xml:space="preserve">om </w:t>
      </w:r>
      <w:r w:rsidRPr="0036548A">
        <w:rPr>
          <w:rFonts w:ascii="Times New Roman" w:hAnsi="Times New Roman"/>
          <w:sz w:val="24"/>
          <w:lang w:val="nl-NL"/>
        </w:rPr>
        <w:t xml:space="preserve">te hertrouwen, op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leeftijd </w:t>
      </w:r>
      <w:r w:rsidRPr="0036548A">
        <w:rPr>
          <w:rFonts w:ascii="Times New Roman" w:hAnsi="Times New Roman"/>
          <w:sz w:val="24"/>
          <w:lang w:val="nl-NL"/>
        </w:rPr>
        <w:t xml:space="preserve">betaamde het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 w:hAnsi="Times New Roman"/>
          <w:sz w:val="24"/>
          <w:lang w:val="nl-NL"/>
        </w:rPr>
        <w:t xml:space="preserve">te 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denken </w:t>
      </w:r>
      <w:r w:rsidRPr="0036548A">
        <w:rPr>
          <w:rFonts w:ascii="Times New Roman" w:hAnsi="Times New Roman"/>
          <w:sz w:val="24"/>
          <w:lang w:val="nl-NL"/>
        </w:rPr>
        <w:t xml:space="preserve">aan sterven, aan heengaan van deze wereld, niet aan een huwelijk, en de wereld wederom te </w:t>
      </w:r>
      <w:r w:rsidRPr="0036548A">
        <w:rPr>
          <w:rFonts w:ascii="Times New Roman" w:hAnsi="Times New Roman"/>
          <w:spacing w:val="-4"/>
          <w:sz w:val="24"/>
          <w:lang w:val="nl-NL"/>
        </w:rPr>
        <w:t>beginnen.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Of,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al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zou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zij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ook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man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hebben,</w:t>
      </w:r>
      <w:r w:rsidRPr="0036548A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dan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kon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toch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verwachten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kinderen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zullen hebben,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of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al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had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zonen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dan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zouden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deze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jonge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weduwen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toch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wachten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3"/>
          <w:sz w:val="24"/>
          <w:lang w:val="nl-NL"/>
        </w:rPr>
        <w:t>tot</w:t>
      </w:r>
      <w:r w:rsidRPr="0036548A">
        <w:rPr>
          <w:rFonts w:ascii="Times New Roman" w:hAnsi="Times New Roman"/>
          <w:sz w:val="24"/>
          <w:lang w:val="nl-NL"/>
        </w:rPr>
        <w:t xml:space="preserve"> dat </w:t>
      </w:r>
      <w:r w:rsidRPr="0036548A">
        <w:rPr>
          <w:rFonts w:ascii="Times New Roman" w:hAnsi="Times New Roman"/>
          <w:spacing w:val="-5"/>
          <w:sz w:val="24"/>
          <w:lang w:val="nl-NL"/>
        </w:rPr>
        <w:t>die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zonen opgegroeid zouden</w:t>
      </w:r>
      <w:r w:rsidRPr="0036548A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zijn.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left="115" w:right="120"/>
        <w:jc w:val="both"/>
        <w:rPr>
          <w:rFonts w:cs="Times New Roman"/>
          <w:lang w:val="nl-NL"/>
        </w:rPr>
      </w:pPr>
      <w:r w:rsidRPr="0036548A">
        <w:rPr>
          <w:lang w:val="nl-NL"/>
        </w:rPr>
        <w:t xml:space="preserve">En </w:t>
      </w:r>
      <w:r w:rsidRPr="0036548A">
        <w:rPr>
          <w:spacing w:val="-5"/>
          <w:lang w:val="nl-NL"/>
        </w:rPr>
        <w:t xml:space="preserve">dit </w:t>
      </w:r>
      <w:r w:rsidRPr="0036548A">
        <w:rPr>
          <w:lang w:val="nl-NL"/>
        </w:rPr>
        <w:t xml:space="preserve">was nog </w:t>
      </w:r>
      <w:r w:rsidRPr="0036548A">
        <w:rPr>
          <w:spacing w:val="-3"/>
          <w:lang w:val="nl-NL"/>
        </w:rPr>
        <w:t xml:space="preserve">niet </w:t>
      </w:r>
      <w:r w:rsidRPr="0036548A">
        <w:rPr>
          <w:spacing w:val="-5"/>
          <w:lang w:val="nl-NL"/>
        </w:rPr>
        <w:t xml:space="preserve">alles, </w:t>
      </w:r>
      <w:r w:rsidRPr="0036548A">
        <w:rPr>
          <w:spacing w:val="-3"/>
          <w:lang w:val="nl-NL"/>
        </w:rPr>
        <w:t xml:space="preserve">niet </w:t>
      </w:r>
      <w:r w:rsidRPr="0036548A">
        <w:rPr>
          <w:spacing w:val="-4"/>
          <w:lang w:val="nl-NL"/>
        </w:rPr>
        <w:t xml:space="preserve">alleen </w:t>
      </w:r>
      <w:r w:rsidRPr="0036548A">
        <w:rPr>
          <w:lang w:val="nl-NL"/>
        </w:rPr>
        <w:t xml:space="preserve">kon </w:t>
      </w:r>
      <w:r w:rsidRPr="0036548A">
        <w:rPr>
          <w:spacing w:val="-5"/>
          <w:lang w:val="nl-NL"/>
        </w:rPr>
        <w:t xml:space="preserve">zij </w:t>
      </w:r>
      <w:r w:rsidRPr="0036548A">
        <w:rPr>
          <w:spacing w:val="-3"/>
          <w:lang w:val="nl-NL"/>
        </w:rPr>
        <w:t xml:space="preserve">haar </w:t>
      </w:r>
      <w:r w:rsidRPr="0036548A">
        <w:rPr>
          <w:lang w:val="nl-NL"/>
        </w:rPr>
        <w:t xml:space="preserve">schoondochters aan geen goed </w:t>
      </w:r>
      <w:r w:rsidRPr="0036548A">
        <w:rPr>
          <w:spacing w:val="-6"/>
          <w:lang w:val="nl-NL"/>
        </w:rPr>
        <w:t xml:space="preserve">huwelijk </w:t>
      </w:r>
      <w:r w:rsidRPr="0036548A">
        <w:rPr>
          <w:spacing w:val="-4"/>
          <w:lang w:val="nl-NL"/>
        </w:rPr>
        <w:t xml:space="preserve">helpen, </w:t>
      </w:r>
      <w:r w:rsidRPr="0036548A">
        <w:rPr>
          <w:spacing w:val="-3"/>
          <w:lang w:val="nl-NL"/>
        </w:rPr>
        <w:t xml:space="preserve">maar </w:t>
      </w:r>
      <w:r w:rsidRPr="0036548A">
        <w:rPr>
          <w:spacing w:val="-5"/>
          <w:lang w:val="nl-NL"/>
        </w:rPr>
        <w:t xml:space="preserve">zij </w:t>
      </w:r>
      <w:r w:rsidRPr="0036548A">
        <w:rPr>
          <w:lang w:val="nl-NL"/>
        </w:rPr>
        <w:t xml:space="preserve">kon </w:t>
      </w:r>
      <w:r w:rsidRPr="0036548A">
        <w:rPr>
          <w:spacing w:val="-3"/>
          <w:lang w:val="nl-NL"/>
        </w:rPr>
        <w:t xml:space="preserve">haar </w:t>
      </w:r>
      <w:r w:rsidRPr="0036548A">
        <w:rPr>
          <w:spacing w:val="2"/>
          <w:lang w:val="nl-NL"/>
        </w:rPr>
        <w:t xml:space="preserve">ook </w:t>
      </w:r>
      <w:r w:rsidRPr="0036548A">
        <w:rPr>
          <w:spacing w:val="-3"/>
          <w:lang w:val="nl-NL"/>
        </w:rPr>
        <w:t xml:space="preserve">niet naar </w:t>
      </w:r>
      <w:r w:rsidRPr="0036548A">
        <w:rPr>
          <w:lang w:val="nl-NL"/>
        </w:rPr>
        <w:t>behoren onderhouden. Haar grootste smart in de toestand van armoede,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waartoe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34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4"/>
          <w:lang w:val="nl-NL"/>
        </w:rPr>
        <w:t>vervallen,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was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instaat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5"/>
          <w:lang w:val="nl-NL"/>
        </w:rPr>
        <w:t>zijn,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5"/>
          <w:lang w:val="nl-NL"/>
        </w:rPr>
        <w:t>om</w:t>
      </w:r>
      <w:r>
        <w:rPr>
          <w:spacing w:val="5"/>
          <w:lang w:val="nl-NL"/>
        </w:rPr>
        <w:t xml:space="preserve"> </w:t>
      </w:r>
      <w:r w:rsidRPr="0036548A">
        <w:rPr>
          <w:spacing w:val="5"/>
          <w:lang w:val="nl-NL"/>
        </w:rPr>
        <w:t>voor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doen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wat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zo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gaarne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2"/>
          <w:lang w:val="nl-NL"/>
        </w:rPr>
        <w:t xml:space="preserve">zou </w:t>
      </w:r>
      <w:r w:rsidRPr="0036548A">
        <w:rPr>
          <w:spacing w:val="-6"/>
          <w:lang w:val="nl-NL"/>
        </w:rPr>
        <w:t xml:space="preserve">willen. </w:t>
      </w:r>
      <w:r w:rsidRPr="0036548A">
        <w:rPr>
          <w:i/>
          <w:lang w:val="nl-NL"/>
        </w:rPr>
        <w:t xml:space="preserve">Het is mij veel bitterder dan u, </w:t>
      </w:r>
      <w:r w:rsidRPr="0036548A">
        <w:rPr>
          <w:lang w:val="nl-NL"/>
        </w:rPr>
        <w:t xml:space="preserve">het smart </w:t>
      </w:r>
      <w:r w:rsidRPr="0036548A">
        <w:rPr>
          <w:spacing w:val="-7"/>
          <w:lang w:val="nl-NL"/>
        </w:rPr>
        <w:t xml:space="preserve">mij </w:t>
      </w:r>
      <w:r w:rsidRPr="0036548A">
        <w:rPr>
          <w:lang w:val="nl-NL"/>
        </w:rPr>
        <w:t xml:space="preserve">het meest om uwentwil, dat </w:t>
      </w:r>
      <w:r w:rsidRPr="0036548A">
        <w:rPr>
          <w:i/>
          <w:lang w:val="nl-NL"/>
        </w:rPr>
        <w:t xml:space="preserve">de hand </w:t>
      </w:r>
      <w:r w:rsidRPr="0036548A">
        <w:rPr>
          <w:i/>
          <w:spacing w:val="-2"/>
          <w:lang w:val="nl-NL"/>
        </w:rPr>
        <w:t xml:space="preserve">des </w:t>
      </w:r>
      <w:r w:rsidRPr="0036548A">
        <w:rPr>
          <w:i/>
          <w:lang w:val="nl-NL"/>
        </w:rPr>
        <w:t>Heeren tegen mij is</w:t>
      </w:r>
      <w:r w:rsidRPr="0036548A">
        <w:rPr>
          <w:i/>
          <w:spacing w:val="-15"/>
          <w:lang w:val="nl-NL"/>
        </w:rPr>
        <w:t xml:space="preserve"> </w:t>
      </w:r>
      <w:r w:rsidRPr="0036548A">
        <w:rPr>
          <w:i/>
          <w:lang w:val="nl-NL"/>
        </w:rPr>
        <w:t>uitgegaan.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i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ind w:left="115"/>
        <w:jc w:val="both"/>
        <w:rPr>
          <w:lang w:val="nl-NL"/>
        </w:rPr>
      </w:pPr>
      <w:r w:rsidRPr="0036548A">
        <w:rPr>
          <w:lang w:val="nl-NL"/>
        </w:rPr>
        <w:t>Merk</w:t>
      </w:r>
      <w:r w:rsidRPr="0036548A">
        <w:rPr>
          <w:spacing w:val="2"/>
          <w:lang w:val="nl-NL"/>
        </w:rPr>
        <w:t xml:space="preserve"> </w:t>
      </w:r>
      <w:r w:rsidRPr="0036548A">
        <w:rPr>
          <w:lang w:val="nl-NL"/>
        </w:rPr>
        <w:t>op: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4"/>
          <w:numId w:val="19"/>
        </w:numPr>
        <w:tabs>
          <w:tab w:val="left" w:pos="337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oordeelt</w:t>
      </w:r>
      <w:r w:rsidRPr="0036548A">
        <w:rPr>
          <w:rFonts w:ascii="Times New Roman"/>
          <w:spacing w:val="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beproeving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voornamelijk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tegen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gericht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eerste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plaats was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wie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God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twistte.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"De</w:t>
      </w:r>
      <w:r w:rsidRPr="0036548A">
        <w:rPr>
          <w:rFonts w:ascii="Times New Roman"/>
          <w:i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hand</w:t>
      </w:r>
      <w:r w:rsidRPr="0036548A">
        <w:rPr>
          <w:rFonts w:ascii="Times New Roman"/>
          <w:i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des</w:t>
      </w:r>
      <w:r w:rsidRPr="0036548A">
        <w:rPr>
          <w:rFonts w:ascii="Times New Roman"/>
          <w:i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Heeren</w:t>
      </w:r>
      <w:r w:rsidRPr="0036548A">
        <w:rPr>
          <w:rFonts w:ascii="Times New Roman"/>
          <w:i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is</w:t>
      </w:r>
      <w:r w:rsidRPr="0036548A">
        <w:rPr>
          <w:rFonts w:ascii="Times New Roman"/>
          <w:i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tegen</w:t>
      </w:r>
      <w:r w:rsidRPr="0036548A">
        <w:rPr>
          <w:rFonts w:ascii="Times New Roman"/>
          <w:i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mij</w:t>
      </w:r>
      <w:r w:rsidRPr="0036548A">
        <w:rPr>
          <w:rFonts w:ascii="Times New Roman"/>
          <w:i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uitgegaan.</w:t>
      </w:r>
      <w:r w:rsidRPr="0036548A">
        <w:rPr>
          <w:rFonts w:ascii="Times New Roman"/>
          <w:i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Ik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ben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zondares,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8"/>
          <w:sz w:val="24"/>
          <w:lang w:val="nl-NL"/>
        </w:rPr>
        <w:t xml:space="preserve">is </w:t>
      </w:r>
      <w:r w:rsidRPr="0036548A">
        <w:rPr>
          <w:rFonts w:ascii="Times New Roman"/>
          <w:spacing w:val="-3"/>
          <w:sz w:val="24"/>
          <w:lang w:val="nl-NL"/>
        </w:rPr>
        <w:t>met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>mij,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God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twist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heeft."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betaamt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ons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als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wij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onder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beproeving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zijn,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hoewel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anderen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10"/>
          <w:sz w:val="24"/>
          <w:lang w:val="nl-NL"/>
        </w:rPr>
        <w:t xml:space="preserve">in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leed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kunnen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delen,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ons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treft,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moeten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wie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toch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stem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roede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horen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alsof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alleen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5"/>
          <w:sz w:val="24"/>
          <w:lang w:val="nl-NL"/>
        </w:rPr>
        <w:t xml:space="preserve">tot </w:t>
      </w:r>
      <w:r w:rsidRPr="0036548A">
        <w:rPr>
          <w:rFonts w:ascii="Times New Roman"/>
          <w:sz w:val="24"/>
          <w:lang w:val="nl-NL"/>
        </w:rPr>
        <w:t>ons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sprak,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tegen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ons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sprak,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bestraffing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naar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huis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anderen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verwijzen,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maar haar </w:t>
      </w:r>
      <w:r w:rsidRPr="0036548A">
        <w:rPr>
          <w:rFonts w:ascii="Times New Roman"/>
          <w:sz w:val="24"/>
          <w:lang w:val="nl-NL"/>
        </w:rPr>
        <w:t>voor onszelf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aannemen.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4"/>
          <w:numId w:val="19"/>
        </w:numPr>
        <w:tabs>
          <w:tab w:val="left" w:pos="389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 xml:space="preserve">Zij betreurt het meest het leed, dat er voor haar schoondochters door kwam. Zij was de zondares, </w:t>
      </w:r>
      <w:r w:rsidRPr="0036548A">
        <w:rPr>
          <w:rFonts w:ascii="Times New Roman"/>
          <w:spacing w:val="-3"/>
          <w:sz w:val="24"/>
          <w:lang w:val="nl-NL"/>
        </w:rPr>
        <w:t xml:space="preserve">maar </w:t>
      </w:r>
      <w:r w:rsidRPr="0036548A">
        <w:rPr>
          <w:rFonts w:asci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/>
          <w:sz w:val="24"/>
          <w:lang w:val="nl-NL"/>
        </w:rPr>
        <w:t xml:space="preserve">waren de </w:t>
      </w:r>
      <w:r w:rsidRPr="0036548A">
        <w:rPr>
          <w:rFonts w:ascii="Times New Roman"/>
          <w:spacing w:val="-4"/>
          <w:sz w:val="24"/>
          <w:lang w:val="nl-NL"/>
        </w:rPr>
        <w:t xml:space="preserve">lijderessen. </w:t>
      </w:r>
      <w:r w:rsidRPr="0036548A">
        <w:rPr>
          <w:rFonts w:ascii="Times New Roman"/>
          <w:sz w:val="24"/>
          <w:lang w:val="nl-NL"/>
        </w:rPr>
        <w:t xml:space="preserve">Het smart </w:t>
      </w:r>
      <w:r w:rsidRPr="0036548A">
        <w:rPr>
          <w:rFonts w:ascii="Times New Roman"/>
          <w:spacing w:val="-7"/>
          <w:sz w:val="24"/>
          <w:lang w:val="nl-NL"/>
        </w:rPr>
        <w:t xml:space="preserve">mij </w:t>
      </w:r>
      <w:r w:rsidRPr="0036548A">
        <w:rPr>
          <w:rFonts w:ascii="Times New Roman"/>
          <w:spacing w:val="2"/>
          <w:sz w:val="24"/>
          <w:lang w:val="nl-NL"/>
        </w:rPr>
        <w:t xml:space="preserve">om </w:t>
      </w:r>
      <w:r w:rsidRPr="0036548A">
        <w:rPr>
          <w:rFonts w:ascii="Times New Roman"/>
          <w:spacing w:val="-3"/>
          <w:sz w:val="24"/>
          <w:lang w:val="nl-NL"/>
        </w:rPr>
        <w:t xml:space="preserve">uwentwil, </w:t>
      </w:r>
      <w:r w:rsidRPr="0036548A">
        <w:rPr>
          <w:rFonts w:ascii="Times New Roman"/>
          <w:sz w:val="24"/>
          <w:lang w:val="nl-NL"/>
        </w:rPr>
        <w:t xml:space="preserve">vers 13.. </w:t>
      </w:r>
      <w:r w:rsidRPr="0036548A">
        <w:rPr>
          <w:rFonts w:ascii="Times New Roman"/>
          <w:spacing w:val="-4"/>
          <w:sz w:val="24"/>
          <w:lang w:val="nl-NL"/>
        </w:rPr>
        <w:t xml:space="preserve">Iemand </w:t>
      </w:r>
      <w:r w:rsidRPr="0036548A">
        <w:rPr>
          <w:rFonts w:ascii="Times New Roman"/>
          <w:sz w:val="24"/>
          <w:lang w:val="nl-NL"/>
        </w:rPr>
        <w:t xml:space="preserve">van een </w:t>
      </w:r>
      <w:r w:rsidRPr="0036548A">
        <w:rPr>
          <w:rFonts w:ascii="Times New Roman"/>
          <w:spacing w:val="-3"/>
          <w:sz w:val="24"/>
          <w:lang w:val="nl-NL"/>
        </w:rPr>
        <w:t>edelaardig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gemoed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kan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beter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eigen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last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dragen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dragen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smart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anderen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zien, </w:t>
      </w:r>
      <w:r w:rsidRPr="0036548A">
        <w:rPr>
          <w:rFonts w:ascii="Times New Roman"/>
          <w:spacing w:val="2"/>
          <w:sz w:val="24"/>
          <w:lang w:val="nl-NL"/>
        </w:rPr>
        <w:t>of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daardoor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anderen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droefheid</w:t>
      </w:r>
      <w:r w:rsidRPr="0036548A">
        <w:rPr>
          <w:rFonts w:ascii="Times New Roman"/>
          <w:spacing w:val="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komen.</w:t>
      </w:r>
      <w:r w:rsidRPr="0036548A">
        <w:rPr>
          <w:rFonts w:ascii="Times New Roman"/>
          <w:spacing w:val="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Naomi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kon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veel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beter</w:t>
      </w:r>
      <w:r w:rsidRPr="0036548A">
        <w:rPr>
          <w:rFonts w:ascii="Times New Roman"/>
          <w:spacing w:val="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zelf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gebrek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lijden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dan haar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dochters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gebrek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lijden.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daarom:</w:t>
      </w:r>
      <w:r w:rsidRPr="0036548A">
        <w:rPr>
          <w:rFonts w:ascii="Times New Roman"/>
          <w:spacing w:val="7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Keert</w:t>
      </w:r>
      <w:r w:rsidRPr="0036548A">
        <w:rPr>
          <w:rFonts w:ascii="Times New Roman"/>
          <w:i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weer,</w:t>
      </w:r>
      <w:r w:rsidRPr="0036548A">
        <w:rPr>
          <w:rFonts w:ascii="Times New Roman"/>
          <w:i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mijne</w:t>
      </w:r>
      <w:r w:rsidRPr="0036548A">
        <w:rPr>
          <w:rFonts w:ascii="Times New Roman"/>
          <w:i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dochters,</w:t>
      </w:r>
      <w:r w:rsidRPr="0036548A">
        <w:rPr>
          <w:rFonts w:ascii="Times New Roman"/>
          <w:i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want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helaas,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ik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ben niet </w:t>
      </w:r>
      <w:r w:rsidRPr="0036548A">
        <w:rPr>
          <w:rFonts w:ascii="Times New Roman"/>
          <w:sz w:val="24"/>
          <w:lang w:val="nl-NL"/>
        </w:rPr>
        <w:t xml:space="preserve">bij </w:t>
      </w:r>
      <w:r w:rsidRPr="0036548A">
        <w:rPr>
          <w:rFonts w:ascii="Times New Roman"/>
          <w:spacing w:val="-3"/>
          <w:sz w:val="24"/>
          <w:lang w:val="nl-NL"/>
        </w:rPr>
        <w:t xml:space="preserve">machte </w:t>
      </w:r>
      <w:r w:rsidRPr="0036548A">
        <w:rPr>
          <w:rFonts w:ascii="Times New Roman"/>
          <w:sz w:val="24"/>
          <w:lang w:val="nl-NL"/>
        </w:rPr>
        <w:t xml:space="preserve">om u </w:t>
      </w:r>
      <w:r w:rsidRPr="0036548A">
        <w:rPr>
          <w:rFonts w:ascii="Times New Roman"/>
          <w:spacing w:val="-3"/>
          <w:sz w:val="24"/>
          <w:lang w:val="nl-NL"/>
        </w:rPr>
        <w:t xml:space="preserve">goedheid </w:t>
      </w:r>
      <w:r w:rsidRPr="0036548A">
        <w:rPr>
          <w:rFonts w:ascii="Times New Roman"/>
          <w:sz w:val="24"/>
          <w:lang w:val="nl-NL"/>
        </w:rPr>
        <w:t xml:space="preserve">of </w:t>
      </w:r>
      <w:r w:rsidRPr="0036548A">
        <w:rPr>
          <w:rFonts w:ascii="Times New Roman"/>
          <w:spacing w:val="-3"/>
          <w:sz w:val="24"/>
          <w:lang w:val="nl-NL"/>
        </w:rPr>
        <w:t xml:space="preserve">vriendelijkheid </w:t>
      </w:r>
      <w:r w:rsidRPr="0036548A">
        <w:rPr>
          <w:rFonts w:ascii="Times New Roman"/>
          <w:sz w:val="24"/>
          <w:lang w:val="nl-NL"/>
        </w:rPr>
        <w:t xml:space="preserve">te </w:t>
      </w:r>
      <w:r w:rsidRPr="0036548A">
        <w:rPr>
          <w:rFonts w:ascii="Times New Roman"/>
          <w:spacing w:val="-3"/>
          <w:sz w:val="24"/>
          <w:lang w:val="nl-NL"/>
        </w:rPr>
        <w:t>bewijzen."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59" w:lineRule="auto"/>
        <w:ind w:left="115" w:right="125"/>
        <w:jc w:val="both"/>
        <w:rPr>
          <w:lang w:val="nl-NL"/>
        </w:rPr>
      </w:pPr>
      <w:r w:rsidRPr="0036548A">
        <w:rPr>
          <w:lang w:val="nl-NL"/>
        </w:rPr>
        <w:t>Maar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4"/>
          <w:lang w:val="nl-NL"/>
        </w:rPr>
        <w:t>heeft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3"/>
          <w:lang w:val="nl-NL"/>
        </w:rPr>
        <w:t>Naomi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wèl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aan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gedaan,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dochters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3"/>
          <w:lang w:val="nl-NL"/>
        </w:rPr>
        <w:t>aldus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ontmoedigen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3"/>
          <w:lang w:val="nl-NL"/>
        </w:rPr>
        <w:t>met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 xml:space="preserve">gaan, </w:t>
      </w:r>
      <w:r w:rsidRPr="0036548A">
        <w:rPr>
          <w:spacing w:val="-4"/>
          <w:lang w:val="nl-NL"/>
        </w:rPr>
        <w:t xml:space="preserve">als </w:t>
      </w:r>
      <w:r w:rsidRPr="0036548A">
        <w:rPr>
          <w:spacing w:val="-5"/>
          <w:lang w:val="nl-NL"/>
        </w:rPr>
        <w:t xml:space="preserve">zij </w:t>
      </w:r>
      <w:r w:rsidRPr="0036548A">
        <w:rPr>
          <w:lang w:val="nl-NL"/>
        </w:rPr>
        <w:t xml:space="preserve">toch, </w:t>
      </w:r>
      <w:r w:rsidRPr="0036548A">
        <w:rPr>
          <w:spacing w:val="3"/>
          <w:lang w:val="nl-NL"/>
        </w:rPr>
        <w:t xml:space="preserve">door </w:t>
      </w:r>
      <w:r w:rsidRPr="0036548A">
        <w:rPr>
          <w:lang w:val="nl-NL"/>
        </w:rPr>
        <w:t xml:space="preserve">ze </w:t>
      </w:r>
      <w:r w:rsidRPr="0036548A">
        <w:rPr>
          <w:spacing w:val="-3"/>
          <w:lang w:val="nl-NL"/>
        </w:rPr>
        <w:t xml:space="preserve">mee </w:t>
      </w:r>
      <w:r w:rsidRPr="0036548A">
        <w:rPr>
          <w:lang w:val="nl-NL"/>
        </w:rPr>
        <w:t xml:space="preserve">te </w:t>
      </w:r>
      <w:r w:rsidRPr="0036548A">
        <w:rPr>
          <w:spacing w:val="-4"/>
          <w:lang w:val="nl-NL"/>
        </w:rPr>
        <w:t xml:space="preserve">nemen, </w:t>
      </w:r>
      <w:r w:rsidRPr="0036548A">
        <w:rPr>
          <w:spacing w:val="-3"/>
          <w:lang w:val="nl-NL"/>
        </w:rPr>
        <w:t xml:space="preserve">haar </w:t>
      </w:r>
      <w:r w:rsidRPr="0036548A">
        <w:rPr>
          <w:lang w:val="nl-NL"/>
        </w:rPr>
        <w:t xml:space="preserve">kon redden van de afgoderij van Moab, en haar tot </w:t>
      </w:r>
      <w:r w:rsidRPr="0036548A">
        <w:rPr>
          <w:spacing w:val="-2"/>
          <w:lang w:val="nl-NL"/>
        </w:rPr>
        <w:t xml:space="preserve">het </w:t>
      </w:r>
      <w:r w:rsidRPr="0036548A">
        <w:rPr>
          <w:spacing w:val="-3"/>
          <w:lang w:val="nl-NL"/>
        </w:rPr>
        <w:t xml:space="preserve">geloof </w:t>
      </w:r>
      <w:r w:rsidRPr="0036548A">
        <w:rPr>
          <w:lang w:val="nl-NL"/>
        </w:rPr>
        <w:t xml:space="preserve">en de </w:t>
      </w:r>
      <w:r w:rsidRPr="0036548A">
        <w:rPr>
          <w:spacing w:val="-3"/>
          <w:lang w:val="nl-NL"/>
        </w:rPr>
        <w:t xml:space="preserve">aanbidding </w:t>
      </w:r>
      <w:r w:rsidRPr="0036548A">
        <w:rPr>
          <w:lang w:val="nl-NL"/>
        </w:rPr>
        <w:t xml:space="preserve">van de God </w:t>
      </w:r>
      <w:r w:rsidRPr="0036548A">
        <w:rPr>
          <w:spacing w:val="-3"/>
          <w:lang w:val="nl-NL"/>
        </w:rPr>
        <w:t xml:space="preserve">Israëls </w:t>
      </w:r>
      <w:r w:rsidRPr="0036548A">
        <w:rPr>
          <w:lang w:val="nl-NL"/>
        </w:rPr>
        <w:t xml:space="preserve">kon </w:t>
      </w:r>
      <w:r w:rsidRPr="0036548A">
        <w:rPr>
          <w:spacing w:val="-3"/>
          <w:lang w:val="nl-NL"/>
        </w:rPr>
        <w:t xml:space="preserve">brengen? Naomi </w:t>
      </w:r>
      <w:r w:rsidRPr="0036548A">
        <w:rPr>
          <w:spacing w:val="-4"/>
          <w:lang w:val="nl-NL"/>
        </w:rPr>
        <w:t xml:space="preserve">heeft </w:t>
      </w:r>
      <w:r w:rsidRPr="0036548A">
        <w:rPr>
          <w:spacing w:val="-5"/>
          <w:lang w:val="nl-NL"/>
        </w:rPr>
        <w:t xml:space="preserve">dit </w:t>
      </w:r>
      <w:r w:rsidRPr="0036548A">
        <w:rPr>
          <w:spacing w:val="-4"/>
          <w:lang w:val="nl-NL"/>
        </w:rPr>
        <w:t xml:space="preserve">ongetwijfeld </w:t>
      </w:r>
      <w:r w:rsidRPr="0036548A">
        <w:rPr>
          <w:lang w:val="nl-NL"/>
        </w:rPr>
        <w:t>begeerd. Maar: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36548A">
        <w:rPr>
          <w:lang w:val="nl-NL"/>
        </w:rPr>
        <w:t>a.a.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3"/>
          <w:lang w:val="nl-NL"/>
        </w:rPr>
        <w:t>Indien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3"/>
          <w:lang w:val="nl-NL"/>
        </w:rPr>
        <w:t>met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4"/>
          <w:lang w:val="nl-NL"/>
        </w:rPr>
        <w:t>gingen,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4"/>
          <w:lang w:val="nl-NL"/>
        </w:rPr>
        <w:t>wilde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3"/>
          <w:lang w:val="nl-NL"/>
        </w:rPr>
        <w:t>harentwil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zouden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doen.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6"/>
          <w:lang w:val="nl-NL"/>
        </w:rPr>
        <w:t>Zij,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een Godsdienst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gaan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5"/>
          <w:lang w:val="nl-NL"/>
        </w:rPr>
        <w:t>belijden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4"/>
          <w:lang w:val="nl-NL"/>
        </w:rPr>
        <w:t>alleen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3"/>
          <w:lang w:val="nl-NL"/>
        </w:rPr>
        <w:t>maar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>vrienden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2"/>
          <w:lang w:val="nl-NL"/>
        </w:rPr>
        <w:t>of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bloedverwanten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genoegen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doen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2"/>
          <w:lang w:val="nl-NL"/>
        </w:rPr>
        <w:t>of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omdat anderen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ook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doen,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zullen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bekeerlingen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zijn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slechts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weinig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waardij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korten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duur.</w:t>
      </w:r>
    </w:p>
    <w:p w:rsidR="00A209A2" w:rsidRPr="0036548A" w:rsidRDefault="00A209A2">
      <w:pPr>
        <w:spacing w:line="261" w:lineRule="auto"/>
        <w:jc w:val="both"/>
        <w:rPr>
          <w:lang w:val="nl-NL"/>
        </w:rPr>
        <w:sectPr w:rsidR="00A209A2" w:rsidRPr="0036548A">
          <w:pgSz w:w="11900" w:h="16840"/>
          <w:pgMar w:top="1380" w:right="128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 w:line="261" w:lineRule="auto"/>
        <w:ind w:right="120"/>
        <w:jc w:val="both"/>
        <w:rPr>
          <w:lang w:val="nl-NL"/>
        </w:rPr>
      </w:pPr>
      <w:r w:rsidRPr="0036548A">
        <w:rPr>
          <w:spacing w:val="-3"/>
          <w:lang w:val="nl-NL"/>
        </w:rPr>
        <w:lastRenderedPageBreak/>
        <w:t xml:space="preserve">b.b. Indien </w:t>
      </w:r>
      <w:r w:rsidRPr="0036548A">
        <w:rPr>
          <w:lang w:val="nl-NL"/>
        </w:rPr>
        <w:t xml:space="preserve">zij met </w:t>
      </w:r>
      <w:r w:rsidRPr="0036548A">
        <w:rPr>
          <w:spacing w:val="-3"/>
          <w:lang w:val="nl-NL"/>
        </w:rPr>
        <w:t xml:space="preserve">haar gingen, </w:t>
      </w:r>
      <w:r w:rsidRPr="0036548A">
        <w:rPr>
          <w:lang w:val="nl-NL"/>
        </w:rPr>
        <w:t xml:space="preserve">dan </w:t>
      </w:r>
      <w:r w:rsidRPr="0036548A">
        <w:rPr>
          <w:spacing w:val="-3"/>
          <w:lang w:val="nl-NL"/>
        </w:rPr>
        <w:t xml:space="preserve">wilde zij, </w:t>
      </w:r>
      <w:r w:rsidRPr="0036548A">
        <w:rPr>
          <w:lang w:val="nl-NL"/>
        </w:rPr>
        <w:t xml:space="preserve">dat zij het </w:t>
      </w:r>
      <w:r w:rsidRPr="0036548A">
        <w:rPr>
          <w:spacing w:val="-5"/>
          <w:lang w:val="nl-NL"/>
        </w:rPr>
        <w:t xml:space="preserve">uit </w:t>
      </w:r>
      <w:r w:rsidRPr="0036548A">
        <w:rPr>
          <w:spacing w:val="-4"/>
          <w:lang w:val="nl-NL"/>
        </w:rPr>
        <w:t xml:space="preserve">eigen, </w:t>
      </w:r>
      <w:r w:rsidRPr="0036548A">
        <w:rPr>
          <w:lang w:val="nl-NL"/>
        </w:rPr>
        <w:t>wèl overwogen keuze zouden doen,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zouden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nederzitten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eerst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kosten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overrekenen,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3"/>
          <w:lang w:val="nl-NL"/>
        </w:rPr>
        <w:t>zoals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5"/>
          <w:lang w:val="nl-NL"/>
        </w:rPr>
        <w:t>dit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4"/>
          <w:lang w:val="nl-NL"/>
        </w:rPr>
        <w:t>nodig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3"/>
          <w:lang w:val="nl-NL"/>
        </w:rPr>
        <w:t>betaamt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 xml:space="preserve">aan </w:t>
      </w:r>
      <w:r w:rsidRPr="0036548A">
        <w:rPr>
          <w:spacing w:val="-3"/>
          <w:lang w:val="nl-NL"/>
        </w:rPr>
        <w:t xml:space="preserve">hen, </w:t>
      </w:r>
      <w:r w:rsidRPr="0036548A">
        <w:rPr>
          <w:spacing w:val="-5"/>
          <w:lang w:val="nl-NL"/>
        </w:rPr>
        <w:t xml:space="preserve">die </w:t>
      </w:r>
      <w:r w:rsidRPr="0036548A">
        <w:rPr>
          <w:spacing w:val="-6"/>
          <w:lang w:val="nl-NL"/>
        </w:rPr>
        <w:t xml:space="preserve">belijdenis </w:t>
      </w:r>
      <w:r w:rsidRPr="0036548A">
        <w:rPr>
          <w:lang w:val="nl-NL"/>
        </w:rPr>
        <w:t xml:space="preserve">van een Godsdienst willen afleggen. Het is goed voor ons, dat ons het ergste gezegd </w:t>
      </w:r>
      <w:r w:rsidRPr="0036548A">
        <w:rPr>
          <w:spacing w:val="2"/>
          <w:lang w:val="nl-NL"/>
        </w:rPr>
        <w:t xml:space="preserve">wordt, </w:t>
      </w:r>
      <w:r w:rsidRPr="0036548A">
        <w:rPr>
          <w:lang w:val="nl-NL"/>
        </w:rPr>
        <w:t xml:space="preserve">onze </w:t>
      </w:r>
      <w:r w:rsidRPr="0036548A">
        <w:rPr>
          <w:spacing w:val="-5"/>
          <w:lang w:val="nl-NL"/>
        </w:rPr>
        <w:t xml:space="preserve">Heiland </w:t>
      </w:r>
      <w:r w:rsidRPr="0036548A">
        <w:rPr>
          <w:spacing w:val="-4"/>
          <w:lang w:val="nl-NL"/>
        </w:rPr>
        <w:t xml:space="preserve">heeft </w:t>
      </w:r>
      <w:r w:rsidRPr="0036548A">
        <w:rPr>
          <w:spacing w:val="-3"/>
          <w:lang w:val="nl-NL"/>
        </w:rPr>
        <w:t xml:space="preserve">aldus </w:t>
      </w:r>
      <w:r w:rsidRPr="0036548A">
        <w:rPr>
          <w:spacing w:val="-4"/>
          <w:lang w:val="nl-NL"/>
        </w:rPr>
        <w:t xml:space="preserve">gehandeld </w:t>
      </w:r>
      <w:r w:rsidRPr="0036548A">
        <w:rPr>
          <w:lang w:val="nl-NL"/>
        </w:rPr>
        <w:t xml:space="preserve">met </w:t>
      </w:r>
      <w:r w:rsidRPr="0036548A">
        <w:rPr>
          <w:spacing w:val="-3"/>
          <w:lang w:val="nl-NL"/>
        </w:rPr>
        <w:t xml:space="preserve">hem, </w:t>
      </w:r>
      <w:r w:rsidRPr="0036548A">
        <w:rPr>
          <w:lang w:val="nl-NL"/>
        </w:rPr>
        <w:t xml:space="preserve">die in de warmte van </w:t>
      </w:r>
      <w:r w:rsidRPr="0036548A">
        <w:rPr>
          <w:spacing w:val="-6"/>
          <w:lang w:val="nl-NL"/>
        </w:rPr>
        <w:t xml:space="preserve">zijn </w:t>
      </w:r>
      <w:r w:rsidRPr="0036548A">
        <w:rPr>
          <w:spacing w:val="-5"/>
          <w:lang w:val="nl-NL"/>
        </w:rPr>
        <w:t xml:space="preserve">ijver </w:t>
      </w:r>
      <w:r w:rsidRPr="0036548A">
        <w:rPr>
          <w:spacing w:val="-2"/>
          <w:lang w:val="nl-NL"/>
        </w:rPr>
        <w:t xml:space="preserve">het </w:t>
      </w:r>
      <w:r w:rsidRPr="0036548A">
        <w:rPr>
          <w:lang w:val="nl-NL"/>
        </w:rPr>
        <w:t>stoute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woord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4"/>
          <w:lang w:val="nl-NL"/>
        </w:rPr>
        <w:t>heeft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gesproken: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"Meester,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5"/>
          <w:lang w:val="nl-NL"/>
        </w:rPr>
        <w:t>ik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zal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U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3"/>
          <w:lang w:val="nl-NL"/>
        </w:rPr>
        <w:t>volgen,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waar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5"/>
          <w:lang w:val="nl-NL"/>
        </w:rPr>
        <w:t>Gij</w:t>
      </w:r>
      <w:r w:rsidRPr="0036548A">
        <w:rPr>
          <w:spacing w:val="-34"/>
          <w:lang w:val="nl-NL"/>
        </w:rPr>
        <w:t xml:space="preserve"> </w:t>
      </w:r>
      <w:r w:rsidRPr="0036548A">
        <w:rPr>
          <w:spacing w:val="2"/>
          <w:lang w:val="nl-NL"/>
        </w:rPr>
        <w:t>ook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heengaat."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3"/>
          <w:lang w:val="nl-NL"/>
        </w:rPr>
        <w:t>"Komaan",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 xml:space="preserve">zegt </w:t>
      </w:r>
      <w:r w:rsidRPr="0036548A">
        <w:rPr>
          <w:spacing w:val="-3"/>
          <w:lang w:val="nl-NL"/>
        </w:rPr>
        <w:t xml:space="preserve">Christus "kunt </w:t>
      </w:r>
      <w:r w:rsidRPr="0036548A">
        <w:rPr>
          <w:lang w:val="nl-NL"/>
        </w:rPr>
        <w:t xml:space="preserve">gij een </w:t>
      </w:r>
      <w:r w:rsidRPr="0036548A">
        <w:rPr>
          <w:spacing w:val="-3"/>
          <w:lang w:val="nl-NL"/>
        </w:rPr>
        <w:t xml:space="preserve">leven leiden, zoals </w:t>
      </w:r>
      <w:r w:rsidRPr="0036548A">
        <w:rPr>
          <w:lang w:val="nl-NL"/>
        </w:rPr>
        <w:t>Ik het</w:t>
      </w:r>
      <w:r w:rsidRPr="0036548A">
        <w:rPr>
          <w:spacing w:val="-5"/>
          <w:lang w:val="nl-NL"/>
        </w:rPr>
        <w:t xml:space="preserve"> </w:t>
      </w:r>
      <w:r w:rsidRPr="0036548A">
        <w:rPr>
          <w:spacing w:val="-3"/>
          <w:lang w:val="nl-NL"/>
        </w:rPr>
        <w:t>leid?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right="129"/>
        <w:jc w:val="both"/>
        <w:rPr>
          <w:lang w:val="nl-NL"/>
        </w:rPr>
      </w:pPr>
      <w:r w:rsidRPr="0036548A">
        <w:rPr>
          <w:lang w:val="nl-NL"/>
        </w:rPr>
        <w:t>De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Zoon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des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3"/>
          <w:lang w:val="nl-NL"/>
        </w:rPr>
        <w:t>mensen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4"/>
          <w:lang w:val="nl-NL"/>
        </w:rPr>
        <w:t>heeft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waar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5"/>
          <w:lang w:val="nl-NL"/>
        </w:rPr>
        <w:t>Hij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3"/>
          <w:lang w:val="nl-NL"/>
        </w:rPr>
        <w:t>hoofd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nederlegge,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weet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dit,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overweeg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2"/>
          <w:lang w:val="nl-NL"/>
        </w:rPr>
        <w:t>of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5"/>
          <w:lang w:val="nl-NL"/>
        </w:rPr>
        <w:t>gij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2"/>
          <w:lang w:val="nl-NL"/>
        </w:rPr>
        <w:t xml:space="preserve">het </w:t>
      </w:r>
      <w:r w:rsidRPr="0036548A">
        <w:rPr>
          <w:lang w:val="nl-NL"/>
        </w:rPr>
        <w:t>in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uw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hart</w:t>
      </w:r>
      <w:r w:rsidRPr="0036548A">
        <w:rPr>
          <w:spacing w:val="-4"/>
          <w:lang w:val="nl-NL"/>
        </w:rPr>
        <w:t xml:space="preserve"> </w:t>
      </w:r>
      <w:r w:rsidRPr="0036548A">
        <w:rPr>
          <w:spacing w:val="-3"/>
          <w:lang w:val="nl-NL"/>
        </w:rPr>
        <w:t>hebt</w:t>
      </w:r>
      <w:r w:rsidRPr="0036548A">
        <w:rPr>
          <w:spacing w:val="-2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lotgemeen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3"/>
          <w:lang w:val="nl-NL"/>
        </w:rPr>
        <w:t>met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Hem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-4"/>
          <w:lang w:val="nl-NL"/>
        </w:rPr>
        <w:t>zijn,"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Mattheus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8:19,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20.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Zo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handelt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Naomi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met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 xml:space="preserve">haar </w:t>
      </w:r>
      <w:r w:rsidRPr="0036548A">
        <w:rPr>
          <w:spacing w:val="-3"/>
          <w:lang w:val="nl-NL"/>
        </w:rPr>
        <w:t>schoondochters.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Gedachten,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die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door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ernstig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overwegen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tot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besluiten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rijpen,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zullen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waarschijnlijk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3"/>
          <w:lang w:val="nl-NL"/>
        </w:rPr>
        <w:t xml:space="preserve">in </w:t>
      </w:r>
      <w:r w:rsidRPr="0036548A">
        <w:rPr>
          <w:lang w:val="nl-NL"/>
        </w:rPr>
        <w:t>het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hart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blijven,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terwijl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hetgeen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spoedig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rijpt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ook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spoedig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rot.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3"/>
          <w:numId w:val="19"/>
        </w:numPr>
        <w:tabs>
          <w:tab w:val="left" w:pos="337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Orpa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liet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gemakkelijk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bewegen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eigen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verdorven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neiging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volgen,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terug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gaan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naar haar land, haar maagschap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haars vaders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huis,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toen zij toch goed op weg was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om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dit alles </w:t>
      </w:r>
      <w:r w:rsidRPr="0036548A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krachtdadige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roeping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verlaten.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Beiden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hieven</w:t>
      </w:r>
      <w:r w:rsidRPr="0036548A">
        <w:rPr>
          <w:rFonts w:ascii="Times New Roman" w:eastAsia="Times New Roman" w:hAnsi="Times New Roman" w:cs="Times New Roman"/>
          <w:i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i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i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stem</w:t>
      </w:r>
      <w:r w:rsidRPr="0036548A">
        <w:rPr>
          <w:rFonts w:ascii="Times New Roman" w:eastAsia="Times New Roman" w:hAnsi="Times New Roman" w:cs="Times New Roman"/>
          <w:i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op</w:t>
      </w:r>
      <w:r w:rsidRPr="0036548A">
        <w:rPr>
          <w:rFonts w:ascii="Times New Roman" w:eastAsia="Times New Roman" w:hAnsi="Times New Roman" w:cs="Times New Roman"/>
          <w:i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i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nl-NL"/>
        </w:rPr>
        <w:t>weenden</w:t>
      </w:r>
      <w:r w:rsidRPr="0036548A">
        <w:rPr>
          <w:rFonts w:ascii="Times New Roman" w:eastAsia="Times New Roman" w:hAnsi="Times New Roman" w:cs="Times New Roman"/>
          <w:i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nl-NL"/>
        </w:rPr>
        <w:t xml:space="preserve">wederom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14,.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diep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bewogen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zijnde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tedere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woorden,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Naomi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gesproken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had,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hadden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verschillende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uitwerking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haar,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Orpa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waren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reuk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des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doods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ten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dode.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Naomi’s voorstelling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ongemakken,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waarop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rekenen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hadden,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indien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naar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Kanaän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gingen,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zond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haar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terug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naar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het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land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Moab,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diende haar </w:t>
      </w:r>
      <w:r w:rsidRPr="0036548A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tot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verontschuldiging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voor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haar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afval.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Ruths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besluit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daarentegen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werd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36548A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versterkt,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evenals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genegenheid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Naomi, </w:t>
      </w:r>
      <w:r w:rsidRPr="0036548A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wier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wijsheid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liefde,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goedheid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nooit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zo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bekoord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nu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bij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deze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gelegenheid,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zo was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reuk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des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levens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ten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leven.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Orpa</w:t>
      </w:r>
      <w:r w:rsidRPr="0036548A">
        <w:rPr>
          <w:rFonts w:ascii="Times New Roman" w:eastAsia="Times New Roman" w:hAnsi="Times New Roman" w:cs="Times New Roman"/>
          <w:i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kuste</w:t>
      </w:r>
      <w:r w:rsidRPr="0036548A">
        <w:rPr>
          <w:rFonts w:ascii="Times New Roman" w:eastAsia="Times New Roman" w:hAnsi="Times New Roman" w:cs="Times New Roman"/>
          <w:i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i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schoonmoeder,</w:t>
      </w:r>
      <w:r w:rsidRPr="0036548A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dat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is: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nam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teder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afscheid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haar,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zei</w:t>
      </w:r>
      <w:r w:rsidRPr="0036548A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altijd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vaarwel,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zonder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voornemen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later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volgen,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zoals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hij,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die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zei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zullen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volgen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vader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begraven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zou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hebben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of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afscheid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had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genomen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van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hen,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tehuis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waren.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proofErr w:type="spellStart"/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Orpa’s</w:t>
      </w:r>
      <w:proofErr w:type="spellEnd"/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kus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toonde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genegenheid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had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Naomi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wars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van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scheiden,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beminde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niet: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genoeg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vaderland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verlaten.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Zo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kunnen</w:t>
      </w:r>
      <w:r w:rsidRPr="0036548A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velen</w:t>
      </w:r>
      <w:r w:rsidRPr="0036548A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waardering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hebben</w:t>
      </w:r>
      <w:r w:rsidRPr="0036548A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genegenheid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Christus,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worden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toch</w:t>
      </w:r>
      <w:r w:rsidRPr="0036548A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6548A">
        <w:rPr>
          <w:rFonts w:ascii="Times New Roman" w:eastAsia="Times New Roman" w:hAnsi="Times New Roman" w:cs="Times New Roman"/>
          <w:spacing w:val="-3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niet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verlost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zalig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gemaakt,</w:t>
      </w:r>
      <w:r w:rsidRPr="0036548A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omdat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36548A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kunnen</w:t>
      </w:r>
      <w:r w:rsidRPr="0036548A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verkrijgen,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om</w:t>
      </w:r>
      <w:r w:rsidRPr="0036548A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andere</w:t>
      </w:r>
      <w:r w:rsidRPr="0036548A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dingen</w:t>
      </w:r>
      <w:r w:rsidRPr="0036548A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6548A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Hem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geven.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hebben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lief,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toch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verlaten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Hem,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omdat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genoeg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liefhebben,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andere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dingen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meer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liefhebben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dan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Hem.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Zo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jongeling,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weggegaan, bedroefd van Hem weggegaan, Mattheus 19:22..</w:t>
      </w:r>
      <w:r w:rsidRPr="0036548A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Maar: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59" w:lineRule="auto"/>
        <w:ind w:right="120"/>
        <w:jc w:val="both"/>
        <w:rPr>
          <w:lang w:val="nl-NL"/>
        </w:rPr>
      </w:pPr>
      <w:r w:rsidRPr="0036548A">
        <w:rPr>
          <w:lang w:val="nl-NL"/>
        </w:rPr>
        <w:t xml:space="preserve">b. </w:t>
      </w:r>
      <w:r w:rsidRPr="0036548A">
        <w:rPr>
          <w:i/>
          <w:lang w:val="nl-NL"/>
        </w:rPr>
        <w:t xml:space="preserve">Ruth kleefde haar aan. </w:t>
      </w:r>
      <w:r w:rsidRPr="0036548A">
        <w:rPr>
          <w:lang w:val="nl-NL"/>
        </w:rPr>
        <w:t xml:space="preserve">Of </w:t>
      </w:r>
      <w:r w:rsidRPr="0036548A">
        <w:rPr>
          <w:spacing w:val="-6"/>
          <w:lang w:val="nl-NL"/>
        </w:rPr>
        <w:t xml:space="preserve">zij, </w:t>
      </w:r>
      <w:r w:rsidRPr="0036548A">
        <w:rPr>
          <w:lang w:val="nl-NL"/>
        </w:rPr>
        <w:t xml:space="preserve">toen </w:t>
      </w:r>
      <w:r w:rsidRPr="0036548A">
        <w:rPr>
          <w:spacing w:val="-5"/>
          <w:lang w:val="nl-NL"/>
        </w:rPr>
        <w:t xml:space="preserve">zij </w:t>
      </w:r>
      <w:r w:rsidRPr="0036548A">
        <w:rPr>
          <w:lang w:val="nl-NL"/>
        </w:rPr>
        <w:t xml:space="preserve">van </w:t>
      </w:r>
      <w:r w:rsidRPr="0036548A">
        <w:rPr>
          <w:spacing w:val="-3"/>
          <w:lang w:val="nl-NL"/>
        </w:rPr>
        <w:t xml:space="preserve">huis ging, reeds besloten </w:t>
      </w:r>
      <w:r w:rsidRPr="0036548A">
        <w:rPr>
          <w:lang w:val="nl-NL"/>
        </w:rPr>
        <w:t xml:space="preserve">was om met </w:t>
      </w:r>
      <w:r w:rsidRPr="0036548A">
        <w:rPr>
          <w:spacing w:val="-3"/>
          <w:lang w:val="nl-NL"/>
        </w:rPr>
        <w:t xml:space="preserve">haar </w:t>
      </w:r>
      <w:r w:rsidRPr="0036548A">
        <w:rPr>
          <w:lang w:val="nl-NL"/>
        </w:rPr>
        <w:t xml:space="preserve">mee </w:t>
      </w:r>
      <w:r w:rsidRPr="0036548A">
        <w:rPr>
          <w:spacing w:val="4"/>
          <w:lang w:val="nl-NL"/>
        </w:rPr>
        <w:t xml:space="preserve">te </w:t>
      </w:r>
      <w:r w:rsidRPr="0036548A">
        <w:rPr>
          <w:lang w:val="nl-NL"/>
        </w:rPr>
        <w:t>gaan,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5"/>
          <w:lang w:val="nl-NL"/>
        </w:rPr>
        <w:t>blijkt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niet,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5"/>
          <w:lang w:val="nl-NL"/>
        </w:rPr>
        <w:t>misschien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had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5"/>
          <w:lang w:val="nl-NL"/>
        </w:rPr>
        <w:t>uit</w:t>
      </w:r>
      <w:r w:rsidRPr="0036548A">
        <w:rPr>
          <w:spacing w:val="2"/>
          <w:lang w:val="nl-NL"/>
        </w:rPr>
        <w:t xml:space="preserve"> </w:t>
      </w:r>
      <w:r w:rsidRPr="0036548A">
        <w:rPr>
          <w:lang w:val="nl-NL"/>
        </w:rPr>
        <w:t>oprechte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5"/>
          <w:lang w:val="nl-NL"/>
        </w:rPr>
        <w:t>liefde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God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3"/>
          <w:lang w:val="nl-NL"/>
        </w:rPr>
        <w:t>Israëls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wet,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waarvan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7"/>
          <w:lang w:val="nl-NL"/>
        </w:rPr>
        <w:t xml:space="preserve">zij </w:t>
      </w:r>
      <w:r w:rsidRPr="0036548A">
        <w:rPr>
          <w:spacing w:val="3"/>
          <w:lang w:val="nl-NL"/>
        </w:rPr>
        <w:t>door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goede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onderricht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3"/>
          <w:lang w:val="nl-NL"/>
        </w:rPr>
        <w:t>Naomi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4"/>
          <w:lang w:val="nl-NL"/>
        </w:rPr>
        <w:t>enige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5"/>
          <w:lang w:val="nl-NL"/>
        </w:rPr>
        <w:t>kennis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had,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tevoren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reeds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6"/>
          <w:lang w:val="nl-NL"/>
        </w:rPr>
        <w:t>bij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5"/>
          <w:lang w:val="nl-NL"/>
        </w:rPr>
        <w:t>zichzelve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besloten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wat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7"/>
          <w:lang w:val="nl-NL"/>
        </w:rPr>
        <w:t xml:space="preserve">zij </w:t>
      </w:r>
      <w:r w:rsidRPr="0036548A">
        <w:rPr>
          <w:lang w:val="nl-NL"/>
        </w:rPr>
        <w:t>doen</w:t>
      </w:r>
      <w:r w:rsidRPr="0036548A">
        <w:rPr>
          <w:spacing w:val="3"/>
          <w:lang w:val="nl-NL"/>
        </w:rPr>
        <w:t xml:space="preserve"> </w:t>
      </w:r>
      <w:r w:rsidRPr="0036548A">
        <w:rPr>
          <w:lang w:val="nl-NL"/>
        </w:rPr>
        <w:t>zou.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3"/>
          <w:numId w:val="19"/>
        </w:numPr>
        <w:tabs>
          <w:tab w:val="left" w:pos="34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Naomi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zoekt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Ruth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overreden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terug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gaan,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wijst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nog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verdere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drangreden, op het voorbeeld harer zuster, vers 15..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 xml:space="preserve">Zie, uw zwagerin is wedergekeerd tot haar volk,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natuurlijk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dus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ook</w:t>
      </w:r>
      <w:r w:rsidRPr="0036548A">
        <w:rPr>
          <w:rFonts w:ascii="Times New Roman" w:eastAsia="Times New Roman" w:hAnsi="Times New Roman" w:cs="Times New Roman"/>
          <w:i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tot</w:t>
      </w:r>
      <w:r w:rsidRPr="0036548A">
        <w:rPr>
          <w:rFonts w:ascii="Times New Roman" w:eastAsia="Times New Roman" w:hAnsi="Times New Roman" w:cs="Times New Roman"/>
          <w:i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i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goden</w:t>
      </w:r>
      <w:r w:rsidRPr="0036548A">
        <w:rPr>
          <w:rFonts w:ascii="Times New Roman" w:eastAsia="Times New Roman" w:hAnsi="Times New Roman" w:cs="Times New Roman"/>
          <w:i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want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wat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ook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gedaan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heeft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zolang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bij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schoonmoeder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woonde,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zou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zo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goed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onmogelijk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zijn,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enigen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eerbied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betonen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God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Israëls,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weer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onder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aanbidders</w:t>
      </w:r>
      <w:r w:rsidRPr="0036548A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Kamos</w:t>
      </w:r>
      <w:r w:rsidRPr="0036548A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leefde.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Zij,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gemeenschap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heiligen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verlaten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volk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van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Moab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terugkeren,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zullen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allen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gewis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ook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gemeenschap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God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verbreken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afgoden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Moab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dienen.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Keer</w:t>
      </w:r>
      <w:r w:rsidRPr="0036548A">
        <w:rPr>
          <w:rFonts w:ascii="Times New Roman" w:eastAsia="Times New Roman" w:hAnsi="Times New Roman" w:cs="Times New Roman"/>
          <w:i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gij</w:t>
      </w:r>
      <w:r w:rsidRPr="0036548A">
        <w:rPr>
          <w:rFonts w:ascii="Times New Roman" w:eastAsia="Times New Roman" w:hAnsi="Times New Roman" w:cs="Times New Roman"/>
          <w:i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ook</w:t>
      </w:r>
      <w:r w:rsidRPr="0036548A">
        <w:rPr>
          <w:rFonts w:ascii="Times New Roman" w:eastAsia="Times New Roman" w:hAnsi="Times New Roman" w:cs="Times New Roman"/>
          <w:i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nl-NL"/>
        </w:rPr>
        <w:t>weer,</w:t>
      </w:r>
      <w:r w:rsidRPr="0036548A">
        <w:rPr>
          <w:rFonts w:ascii="Times New Roman" w:eastAsia="Times New Roman" w:hAnsi="Times New Roman" w:cs="Times New Roman"/>
          <w:i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uw</w:t>
      </w:r>
      <w:r w:rsidRPr="0036548A">
        <w:rPr>
          <w:rFonts w:ascii="Times New Roman" w:eastAsia="Times New Roman" w:hAnsi="Times New Roman" w:cs="Times New Roman"/>
          <w:i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zwagerin</w:t>
      </w:r>
      <w:r w:rsidRPr="0036548A">
        <w:rPr>
          <w:rFonts w:ascii="Times New Roman" w:eastAsia="Times New Roman" w:hAnsi="Times New Roman" w:cs="Times New Roman"/>
          <w:i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na,</w:t>
      </w:r>
      <w:r w:rsidRPr="0036548A">
        <w:rPr>
          <w:rFonts w:ascii="Times New Roman" w:eastAsia="Times New Roman" w:hAnsi="Times New Roman" w:cs="Times New Roman"/>
          <w:i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is: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"Indien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gij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ooit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wilt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terugkeren,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zo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keer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nu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terug.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Dit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grootste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beproeving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uw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standvastigheid,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doorsta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deze proef en dan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zijt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gij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voor altijd de mijne." Ergernissen zoals die van </w:t>
      </w:r>
      <w:proofErr w:type="spellStart"/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Orpa’s</w:t>
      </w:r>
      <w:proofErr w:type="spellEnd"/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afval </w:t>
      </w:r>
      <w:r w:rsidRPr="0036548A">
        <w:rPr>
          <w:rFonts w:ascii="Times New Roman" w:eastAsia="Times New Roman" w:hAnsi="Times New Roman" w:cs="Times New Roman"/>
          <w:spacing w:val="3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>moeten</w:t>
      </w:r>
    </w:p>
    <w:p w:rsidR="00A209A2" w:rsidRPr="0036548A" w:rsidRDefault="00A209A2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A209A2" w:rsidRPr="0036548A">
          <w:pgSz w:w="11900" w:h="16840"/>
          <w:pgMar w:top="1380" w:right="128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 w:line="259" w:lineRule="auto"/>
        <w:ind w:right="125"/>
        <w:jc w:val="both"/>
        <w:rPr>
          <w:lang w:val="nl-NL"/>
        </w:rPr>
      </w:pPr>
      <w:r w:rsidRPr="0036548A">
        <w:rPr>
          <w:spacing w:val="-3"/>
          <w:lang w:val="nl-NL"/>
        </w:rPr>
        <w:lastRenderedPageBreak/>
        <w:t xml:space="preserve">komen, </w:t>
      </w:r>
      <w:r w:rsidRPr="0036548A">
        <w:rPr>
          <w:lang w:val="nl-NL"/>
        </w:rPr>
        <w:t xml:space="preserve">opdat </w:t>
      </w:r>
      <w:r w:rsidRPr="0036548A">
        <w:rPr>
          <w:spacing w:val="-6"/>
          <w:lang w:val="nl-NL"/>
        </w:rPr>
        <w:t xml:space="preserve">zij, </w:t>
      </w:r>
      <w:r w:rsidRPr="0036548A">
        <w:rPr>
          <w:lang w:val="nl-NL"/>
        </w:rPr>
        <w:t>die trouw en oprecht zijn, openbaar worden, zoals die van Ruth bij deze gelegenheid openbaar</w:t>
      </w:r>
      <w:r w:rsidRPr="0036548A">
        <w:rPr>
          <w:spacing w:val="-42"/>
          <w:lang w:val="nl-NL"/>
        </w:rPr>
        <w:t xml:space="preserve"> </w:t>
      </w:r>
      <w:r w:rsidRPr="0036548A">
        <w:rPr>
          <w:lang w:val="nl-NL"/>
        </w:rPr>
        <w:t>werd.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3"/>
          <w:numId w:val="19"/>
        </w:numPr>
        <w:tabs>
          <w:tab w:val="left" w:pos="356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Ruth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maakt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einde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aandien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strijd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door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zeer</w:t>
      </w:r>
      <w:r w:rsidRPr="0036548A">
        <w:rPr>
          <w:rFonts w:ascii="Times New Roman"/>
          <w:spacing w:val="-3"/>
          <w:sz w:val="24"/>
          <w:lang w:val="nl-NL"/>
        </w:rPr>
        <w:t xml:space="preserve"> plechtige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verklaring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onwankelbaar </w:t>
      </w:r>
      <w:r w:rsidRPr="0036548A">
        <w:rPr>
          <w:rFonts w:ascii="Times New Roman"/>
          <w:spacing w:val="-6"/>
          <w:sz w:val="24"/>
          <w:lang w:val="nl-NL"/>
        </w:rPr>
        <w:t>besluit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nooit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verlaten,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noch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proofErr w:type="spellStart"/>
      <w:r w:rsidRPr="0036548A">
        <w:rPr>
          <w:rFonts w:ascii="Times New Roman"/>
          <w:spacing w:val="8"/>
          <w:sz w:val="24"/>
          <w:lang w:val="nl-NL"/>
        </w:rPr>
        <w:t>omtot</w:t>
      </w:r>
      <w:proofErr w:type="spellEnd"/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land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vorige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betrekkingen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terug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keren,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vers 16, 17. Niets kon schoner en kloekmoediger gezegd zijn dan dit, zij schijnt, nu haar zuster </w:t>
      </w:r>
      <w:r w:rsidRPr="0036548A">
        <w:rPr>
          <w:rFonts w:ascii="Times New Roman"/>
          <w:spacing w:val="-2"/>
          <w:sz w:val="24"/>
          <w:lang w:val="nl-NL"/>
        </w:rPr>
        <w:t xml:space="preserve">was </w:t>
      </w:r>
      <w:r w:rsidRPr="0036548A">
        <w:rPr>
          <w:rFonts w:ascii="Times New Roman"/>
          <w:sz w:val="24"/>
          <w:lang w:val="nl-NL"/>
        </w:rPr>
        <w:t>heengegaan,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anderen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geest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andere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taal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spreken,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voorbeeld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 xml:space="preserve">van </w:t>
      </w:r>
      <w:r w:rsidRPr="0036548A">
        <w:rPr>
          <w:rFonts w:ascii="Times New Roman"/>
          <w:sz w:val="24"/>
          <w:lang w:val="nl-NL"/>
        </w:rPr>
        <w:t xml:space="preserve">de genade Gods, het hart </w:t>
      </w:r>
      <w:r w:rsidRPr="0036548A">
        <w:rPr>
          <w:rFonts w:ascii="Times New Roman"/>
          <w:spacing w:val="-3"/>
          <w:sz w:val="24"/>
          <w:lang w:val="nl-NL"/>
        </w:rPr>
        <w:t xml:space="preserve">neigende </w:t>
      </w:r>
      <w:r w:rsidRPr="0036548A">
        <w:rPr>
          <w:rFonts w:ascii="Times New Roman"/>
          <w:spacing w:val="2"/>
          <w:sz w:val="24"/>
          <w:lang w:val="nl-NL"/>
        </w:rPr>
        <w:t xml:space="preserve">om </w:t>
      </w:r>
      <w:r w:rsidRPr="0036548A">
        <w:rPr>
          <w:rFonts w:ascii="Times New Roman"/>
          <w:sz w:val="24"/>
          <w:lang w:val="nl-NL"/>
        </w:rPr>
        <w:t xml:space="preserve">de betere keuze te doen. Trek ons </w:t>
      </w:r>
      <w:r w:rsidRPr="0036548A">
        <w:rPr>
          <w:rFonts w:ascii="Times New Roman"/>
          <w:spacing w:val="-3"/>
          <w:sz w:val="24"/>
          <w:lang w:val="nl-NL"/>
        </w:rPr>
        <w:t xml:space="preserve">aldus, </w:t>
      </w:r>
      <w:r w:rsidRPr="0036548A">
        <w:rPr>
          <w:rFonts w:ascii="Times New Roman"/>
          <w:sz w:val="24"/>
          <w:lang w:val="nl-NL"/>
        </w:rPr>
        <w:t xml:space="preserve">Heere, en </w:t>
      </w:r>
      <w:r w:rsidRPr="0036548A">
        <w:rPr>
          <w:rFonts w:ascii="Times New Roman"/>
          <w:spacing w:val="-2"/>
          <w:sz w:val="24"/>
          <w:lang w:val="nl-NL"/>
        </w:rPr>
        <w:t xml:space="preserve">wij </w:t>
      </w:r>
      <w:r w:rsidRPr="0036548A">
        <w:rPr>
          <w:rFonts w:ascii="Times New Roman"/>
          <w:spacing w:val="-4"/>
          <w:sz w:val="24"/>
          <w:lang w:val="nl-NL"/>
        </w:rPr>
        <w:t>zullen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nalopen.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afraden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harer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moeder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maakt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slechts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zoveel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vaster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besluit,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proofErr w:type="spellStart"/>
      <w:r w:rsidRPr="0036548A">
        <w:rPr>
          <w:rFonts w:ascii="Times New Roman"/>
          <w:sz w:val="24"/>
          <w:lang w:val="nl-NL"/>
        </w:rPr>
        <w:t>zooal</w:t>
      </w:r>
      <w:proofErr w:type="spellEnd"/>
      <w:r w:rsidRPr="0036548A">
        <w:rPr>
          <w:rFonts w:ascii="Times New Roman"/>
          <w:sz w:val="24"/>
          <w:lang w:val="nl-NL"/>
        </w:rPr>
        <w:t xml:space="preserve"> toen Jozua </w:t>
      </w:r>
      <w:r w:rsidRPr="0036548A">
        <w:rPr>
          <w:rFonts w:ascii="Times New Roman"/>
          <w:spacing w:val="3"/>
          <w:sz w:val="24"/>
          <w:lang w:val="nl-NL"/>
        </w:rPr>
        <w:t xml:space="preserve">tot </w:t>
      </w:r>
      <w:r w:rsidRPr="0036548A">
        <w:rPr>
          <w:rFonts w:ascii="Times New Roman"/>
          <w:sz w:val="24"/>
          <w:lang w:val="nl-NL"/>
        </w:rPr>
        <w:t xml:space="preserve">het </w:t>
      </w:r>
      <w:r w:rsidRPr="0036548A">
        <w:rPr>
          <w:rFonts w:ascii="Times New Roman"/>
          <w:spacing w:val="-4"/>
          <w:sz w:val="24"/>
          <w:lang w:val="nl-NL"/>
        </w:rPr>
        <w:t xml:space="preserve">volk </w:t>
      </w:r>
      <w:r w:rsidRPr="0036548A">
        <w:rPr>
          <w:rFonts w:ascii="Times New Roman"/>
          <w:spacing w:val="-5"/>
          <w:sz w:val="24"/>
          <w:lang w:val="nl-NL"/>
        </w:rPr>
        <w:t xml:space="preserve">zei: Gij </w:t>
      </w:r>
      <w:r w:rsidRPr="0036548A">
        <w:rPr>
          <w:rFonts w:ascii="Times New Roman"/>
          <w:spacing w:val="-4"/>
          <w:sz w:val="24"/>
          <w:lang w:val="nl-NL"/>
        </w:rPr>
        <w:t xml:space="preserve">zult </w:t>
      </w:r>
      <w:r w:rsidRPr="0036548A">
        <w:rPr>
          <w:rFonts w:ascii="Times New Roman"/>
          <w:sz w:val="24"/>
          <w:lang w:val="nl-NL"/>
        </w:rPr>
        <w:t xml:space="preserve">de Heere </w:t>
      </w:r>
      <w:r w:rsidRPr="0036548A">
        <w:rPr>
          <w:rFonts w:ascii="Times New Roman"/>
          <w:spacing w:val="-3"/>
          <w:sz w:val="24"/>
          <w:lang w:val="nl-NL"/>
        </w:rPr>
        <w:t xml:space="preserve">niet </w:t>
      </w:r>
      <w:r w:rsidRPr="0036548A">
        <w:rPr>
          <w:rFonts w:ascii="Times New Roman"/>
          <w:sz w:val="24"/>
          <w:lang w:val="nl-NL"/>
        </w:rPr>
        <w:t xml:space="preserve">kunnen </w:t>
      </w:r>
      <w:r w:rsidRPr="0036548A">
        <w:rPr>
          <w:rFonts w:ascii="Times New Roman"/>
          <w:spacing w:val="-4"/>
          <w:sz w:val="24"/>
          <w:lang w:val="nl-NL"/>
        </w:rPr>
        <w:t xml:space="preserve">dienen, </w:t>
      </w:r>
      <w:r w:rsidRPr="0036548A">
        <w:rPr>
          <w:rFonts w:ascii="Times New Roman"/>
          <w:sz w:val="24"/>
          <w:lang w:val="nl-NL"/>
        </w:rPr>
        <w:t xml:space="preserve">en </w:t>
      </w:r>
      <w:r w:rsidRPr="0036548A">
        <w:rPr>
          <w:rFonts w:asci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/>
          <w:spacing w:val="-3"/>
          <w:sz w:val="24"/>
          <w:lang w:val="nl-NL"/>
        </w:rPr>
        <w:t xml:space="preserve">met </w:t>
      </w:r>
      <w:r w:rsidRPr="0036548A">
        <w:rPr>
          <w:rFonts w:ascii="Times New Roman"/>
          <w:sz w:val="24"/>
          <w:lang w:val="nl-NL"/>
        </w:rPr>
        <w:t xml:space="preserve">te </w:t>
      </w:r>
      <w:r w:rsidRPr="0036548A">
        <w:rPr>
          <w:rFonts w:ascii="Times New Roman"/>
          <w:spacing w:val="-3"/>
          <w:sz w:val="24"/>
          <w:lang w:val="nl-NL"/>
        </w:rPr>
        <w:t xml:space="preserve">meer </w:t>
      </w:r>
      <w:r w:rsidRPr="0036548A">
        <w:rPr>
          <w:rFonts w:ascii="Times New Roman"/>
          <w:spacing w:val="-5"/>
          <w:sz w:val="24"/>
          <w:lang w:val="nl-NL"/>
        </w:rPr>
        <w:t xml:space="preserve">vurigheid </w:t>
      </w:r>
      <w:r w:rsidRPr="0036548A">
        <w:rPr>
          <w:rFonts w:ascii="Times New Roman"/>
          <w:sz w:val="24"/>
          <w:lang w:val="nl-NL"/>
        </w:rPr>
        <w:t>antwoorden: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Neen,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maar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wij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zullen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Heere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dienen.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17"/>
        </w:numPr>
        <w:tabs>
          <w:tab w:val="left" w:pos="39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bidt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schoonmoeder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om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toch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niets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meer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zeggen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tegen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gaan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met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haar.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"Smeek</w:t>
      </w:r>
      <w:r w:rsidRPr="0036548A">
        <w:rPr>
          <w:rFonts w:ascii="Times New Roman" w:hAnsi="Times New Roman"/>
          <w:i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 xml:space="preserve">mij niet dat ik u zou verlaten, om van achter u weer te keren,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want </w:t>
      </w:r>
      <w:r w:rsidRPr="0036548A">
        <w:rPr>
          <w:rFonts w:ascii="Times New Roman" w:hAnsi="Times New Roman"/>
          <w:sz w:val="24"/>
          <w:lang w:val="nl-NL"/>
        </w:rPr>
        <w:t xml:space="preserve">al uw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smekingen </w:t>
      </w:r>
      <w:r w:rsidRPr="0036548A">
        <w:rPr>
          <w:rFonts w:ascii="Times New Roman" w:hAnsi="Times New Roman"/>
          <w:sz w:val="24"/>
          <w:lang w:val="nl-NL"/>
        </w:rPr>
        <w:t xml:space="preserve">kunnen 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het </w:t>
      </w:r>
      <w:r w:rsidRPr="0036548A">
        <w:rPr>
          <w:rFonts w:ascii="Times New Roman" w:hAnsi="Times New Roman"/>
          <w:spacing w:val="-6"/>
          <w:sz w:val="24"/>
          <w:lang w:val="nl-NL"/>
        </w:rPr>
        <w:t>besluit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veranderen,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dat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uw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onderricht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reeds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vroeger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7"/>
          <w:sz w:val="24"/>
          <w:lang w:val="nl-NL"/>
        </w:rPr>
        <w:t>mij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heeft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doen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opkomen,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laat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7"/>
          <w:sz w:val="24"/>
          <w:lang w:val="nl-NL"/>
        </w:rPr>
        <w:t>mij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er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dus niets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meer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tegen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horen."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is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grote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kwelling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onrust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hen,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die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God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Godsdienst besloten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hebben,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om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verzocht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overreed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worden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om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besluit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veranderen.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Zij,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die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er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niet </w:t>
      </w:r>
      <w:r w:rsidRPr="0036548A">
        <w:rPr>
          <w:rFonts w:ascii="Times New Roman" w:hAnsi="Times New Roman"/>
          <w:sz w:val="24"/>
          <w:lang w:val="nl-NL"/>
        </w:rPr>
        <w:t>aan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willen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denken,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willen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er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horen.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Smeek</w:t>
      </w:r>
      <w:r w:rsidRPr="0036548A">
        <w:rPr>
          <w:rFonts w:ascii="Times New Roman" w:hAnsi="Times New Roman"/>
          <w:i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mij</w:t>
      </w:r>
      <w:r w:rsidRPr="0036548A">
        <w:rPr>
          <w:rFonts w:ascii="Times New Roman" w:hAnsi="Times New Roman"/>
          <w:i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niet.</w:t>
      </w:r>
      <w:r w:rsidRPr="0036548A">
        <w:rPr>
          <w:rFonts w:ascii="Times New Roman" w:hAnsi="Times New Roman"/>
          <w:i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kanttekening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geeft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lezing: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 xml:space="preserve">Wees niet tegen mij.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Wij </w:t>
      </w:r>
      <w:r w:rsidRPr="0036548A">
        <w:rPr>
          <w:rFonts w:ascii="Times New Roman" w:hAnsi="Times New Roman"/>
          <w:sz w:val="24"/>
          <w:lang w:val="nl-NL"/>
        </w:rPr>
        <w:t xml:space="preserve">moeten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diegenen </w:t>
      </w:r>
      <w:r w:rsidRPr="0036548A">
        <w:rPr>
          <w:rFonts w:ascii="Times New Roman" w:hAnsi="Times New Roman"/>
          <w:sz w:val="24"/>
          <w:lang w:val="nl-NL"/>
        </w:rPr>
        <w:t xml:space="preserve">achten tegen ons te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zijn, </w:t>
      </w:r>
      <w:r w:rsidRPr="0036548A">
        <w:rPr>
          <w:rFonts w:ascii="Times New Roman" w:hAnsi="Times New Roman"/>
          <w:sz w:val="24"/>
          <w:lang w:val="nl-NL"/>
        </w:rPr>
        <w:t xml:space="preserve">en hen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als </w:t>
      </w:r>
      <w:r w:rsidRPr="0036548A">
        <w:rPr>
          <w:rFonts w:ascii="Times New Roman" w:hAnsi="Times New Roman"/>
          <w:sz w:val="24"/>
          <w:lang w:val="nl-NL"/>
        </w:rPr>
        <w:t xml:space="preserve">onze ware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vijanden </w:t>
      </w:r>
      <w:r w:rsidRPr="0036548A">
        <w:rPr>
          <w:rFonts w:ascii="Times New Roman" w:hAnsi="Times New Roman"/>
          <w:sz w:val="24"/>
          <w:lang w:val="nl-NL"/>
        </w:rPr>
        <w:t xml:space="preserve">beschouwen,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36548A">
        <w:rPr>
          <w:rFonts w:ascii="Times New Roman" w:hAnsi="Times New Roman"/>
          <w:sz w:val="24"/>
          <w:lang w:val="nl-NL"/>
        </w:rPr>
        <w:t xml:space="preserve">ons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willen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verhinderen </w:t>
      </w:r>
      <w:r w:rsidRPr="0036548A">
        <w:rPr>
          <w:rFonts w:ascii="Times New Roman" w:hAnsi="Times New Roman"/>
          <w:spacing w:val="2"/>
          <w:sz w:val="24"/>
          <w:lang w:val="nl-NL"/>
        </w:rPr>
        <w:t xml:space="preserve">om </w:t>
      </w:r>
      <w:r w:rsidRPr="0036548A">
        <w:rPr>
          <w:rFonts w:ascii="Times New Roman" w:hAnsi="Times New Roman"/>
          <w:sz w:val="24"/>
          <w:lang w:val="nl-NL"/>
        </w:rPr>
        <w:t xml:space="preserve">de weg op te gaan naar het hemelse Kanaän. Onze bloedverwanten kunnen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 w:hAnsi="Times New Roman"/>
          <w:sz w:val="24"/>
          <w:lang w:val="nl-NL"/>
        </w:rPr>
        <w:t xml:space="preserve">wel wezen,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maar niet </w:t>
      </w:r>
      <w:r w:rsidRPr="0036548A">
        <w:rPr>
          <w:rFonts w:ascii="Times New Roman" w:hAnsi="Times New Roman"/>
          <w:sz w:val="24"/>
          <w:lang w:val="nl-NL"/>
        </w:rPr>
        <w:t xml:space="preserve">onze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vrienden,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36548A">
        <w:rPr>
          <w:rFonts w:ascii="Times New Roman" w:hAnsi="Times New Roman"/>
          <w:sz w:val="24"/>
          <w:lang w:val="nl-NL"/>
        </w:rPr>
        <w:t xml:space="preserve">ons van de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dienst </w:t>
      </w:r>
      <w:r w:rsidRPr="0036548A">
        <w:rPr>
          <w:rFonts w:ascii="Times New Roman" w:hAnsi="Times New Roman"/>
          <w:sz w:val="24"/>
          <w:lang w:val="nl-NL"/>
        </w:rPr>
        <w:t xml:space="preserve">van </w:t>
      </w:r>
      <w:r w:rsidRPr="0036548A">
        <w:rPr>
          <w:rFonts w:ascii="Times New Roman" w:hAnsi="Times New Roman"/>
          <w:spacing w:val="3"/>
          <w:sz w:val="24"/>
          <w:lang w:val="nl-NL"/>
        </w:rPr>
        <w:t xml:space="preserve">God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willen afhouden </w:t>
      </w:r>
      <w:r w:rsidRPr="0036548A">
        <w:rPr>
          <w:rFonts w:ascii="Times New Roman" w:hAnsi="Times New Roman"/>
          <w:sz w:val="24"/>
          <w:lang w:val="nl-NL"/>
        </w:rPr>
        <w:t xml:space="preserve">of er ons in </w:t>
      </w:r>
      <w:r w:rsidRPr="0036548A">
        <w:rPr>
          <w:rFonts w:ascii="Times New Roman" w:hAnsi="Times New Roman"/>
          <w:spacing w:val="-3"/>
          <w:sz w:val="24"/>
          <w:lang w:val="nl-NL"/>
        </w:rPr>
        <w:t>willen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ontmoedigen.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17"/>
        </w:numPr>
        <w:tabs>
          <w:tab w:val="left" w:pos="376"/>
        </w:tabs>
        <w:spacing w:line="261" w:lineRule="auto"/>
        <w:ind w:right="129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geeft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zeer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nadrukkelijk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besluit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kennen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kleven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noodt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verlaten, 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spreekt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taal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iemand,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God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hemel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heeft </w:t>
      </w:r>
      <w:r w:rsidRPr="0036548A">
        <w:rPr>
          <w:rFonts w:ascii="Times New Roman"/>
          <w:sz w:val="24"/>
          <w:lang w:val="nl-NL"/>
        </w:rPr>
        <w:t>besloten.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ingenomen-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met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schoonheid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harer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moeder,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noch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met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rijkdom,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alles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vergaan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voorbij-maar met haar </w:t>
      </w:r>
      <w:r w:rsidRPr="0036548A">
        <w:rPr>
          <w:rFonts w:ascii="Times New Roman"/>
          <w:spacing w:val="-4"/>
          <w:sz w:val="24"/>
          <w:lang w:val="nl-NL"/>
        </w:rPr>
        <w:t xml:space="preserve">wijsheid, </w:t>
      </w:r>
      <w:r w:rsidRPr="0036548A">
        <w:rPr>
          <w:rFonts w:ascii="Times New Roman"/>
          <w:sz w:val="24"/>
          <w:lang w:val="nl-NL"/>
        </w:rPr>
        <w:t xml:space="preserve">en deugd en </w:t>
      </w:r>
      <w:r w:rsidRPr="0036548A">
        <w:rPr>
          <w:rFonts w:ascii="Times New Roman"/>
          <w:spacing w:val="-5"/>
          <w:sz w:val="24"/>
          <w:lang w:val="nl-NL"/>
        </w:rPr>
        <w:t xml:space="preserve">beminnelijkheid, die </w:t>
      </w:r>
      <w:r w:rsidRPr="0036548A">
        <w:rPr>
          <w:rFonts w:asci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/>
          <w:spacing w:val="-5"/>
          <w:sz w:val="24"/>
          <w:lang w:val="nl-NL"/>
        </w:rPr>
        <w:t xml:space="preserve">bijgebleven </w:t>
      </w:r>
      <w:r w:rsidRPr="0036548A">
        <w:rPr>
          <w:rFonts w:ascii="Times New Roman"/>
          <w:sz w:val="24"/>
          <w:lang w:val="nl-NL"/>
        </w:rPr>
        <w:t>waren zelfs in haar tegenwoordigen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armoedigen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treurigen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toestand,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besluit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kleven.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17"/>
        </w:numPr>
        <w:tabs>
          <w:tab w:val="left" w:pos="35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5"/>
          <w:sz w:val="24"/>
          <w:lang w:val="nl-NL"/>
        </w:rPr>
        <w:t xml:space="preserve">Zij wil </w:t>
      </w:r>
      <w:r w:rsidRPr="0036548A">
        <w:rPr>
          <w:rFonts w:ascii="Times New Roman"/>
          <w:spacing w:val="-3"/>
          <w:sz w:val="24"/>
          <w:lang w:val="nl-NL"/>
        </w:rPr>
        <w:t xml:space="preserve">met haar reizen: </w:t>
      </w:r>
      <w:r w:rsidRPr="0036548A">
        <w:rPr>
          <w:rFonts w:ascii="Times New Roman"/>
          <w:i/>
          <w:spacing w:val="-3"/>
          <w:sz w:val="24"/>
          <w:lang w:val="nl-NL"/>
        </w:rPr>
        <w:t xml:space="preserve">waar </w:t>
      </w:r>
      <w:r w:rsidRPr="0036548A">
        <w:rPr>
          <w:rFonts w:ascii="Times New Roman"/>
          <w:i/>
          <w:sz w:val="24"/>
          <w:lang w:val="nl-NL"/>
        </w:rPr>
        <w:t xml:space="preserve">gij zult heengaan, zal ik ook heengaan, </w:t>
      </w:r>
      <w:r w:rsidRPr="0036548A">
        <w:rPr>
          <w:rFonts w:ascii="Times New Roman"/>
          <w:sz w:val="24"/>
          <w:lang w:val="nl-NL"/>
        </w:rPr>
        <w:t xml:space="preserve">al </w:t>
      </w:r>
      <w:r w:rsidRPr="0036548A">
        <w:rPr>
          <w:rFonts w:ascii="Times New Roman"/>
          <w:spacing w:val="-5"/>
          <w:sz w:val="24"/>
          <w:lang w:val="nl-NL"/>
        </w:rPr>
        <w:t xml:space="preserve">is </w:t>
      </w:r>
      <w:r w:rsidRPr="0036548A">
        <w:rPr>
          <w:rFonts w:ascii="Times New Roman"/>
          <w:sz w:val="24"/>
          <w:lang w:val="nl-NL"/>
        </w:rPr>
        <w:t xml:space="preserve">het ook naar een </w:t>
      </w:r>
      <w:r w:rsidRPr="0036548A">
        <w:rPr>
          <w:rFonts w:ascii="Times New Roman"/>
          <w:spacing w:val="-4"/>
          <w:sz w:val="24"/>
          <w:lang w:val="nl-NL"/>
        </w:rPr>
        <w:t xml:space="preserve">land, </w:t>
      </w:r>
      <w:r w:rsidRPr="0036548A">
        <w:rPr>
          <w:rFonts w:ascii="Times New Roman"/>
          <w:sz w:val="24"/>
          <w:lang w:val="nl-NL"/>
        </w:rPr>
        <w:t xml:space="preserve">dat ik nooit gezien heb, en waarvan men mij geleerd heeft minne gedachten te koesteren, </w:t>
      </w:r>
      <w:r w:rsidRPr="0036548A">
        <w:rPr>
          <w:rFonts w:ascii="Times New Roman"/>
          <w:spacing w:val="-3"/>
          <w:sz w:val="24"/>
          <w:lang w:val="nl-NL"/>
        </w:rPr>
        <w:t xml:space="preserve">ofschoon </w:t>
      </w:r>
      <w:r w:rsidRPr="0036548A">
        <w:rPr>
          <w:rFonts w:ascii="Times New Roman"/>
          <w:sz w:val="24"/>
          <w:lang w:val="nl-NL"/>
        </w:rPr>
        <w:t xml:space="preserve">het ver zou </w:t>
      </w:r>
      <w:r w:rsidRPr="0036548A">
        <w:rPr>
          <w:rFonts w:ascii="Times New Roman"/>
          <w:spacing w:val="-3"/>
          <w:sz w:val="24"/>
          <w:lang w:val="nl-NL"/>
        </w:rPr>
        <w:t xml:space="preserve">zijn </w:t>
      </w:r>
      <w:r w:rsidRPr="0036548A">
        <w:rPr>
          <w:rFonts w:ascii="Times New Roman"/>
          <w:sz w:val="24"/>
          <w:lang w:val="nl-NL"/>
        </w:rPr>
        <w:t xml:space="preserve">van </w:t>
      </w:r>
      <w:r w:rsidRPr="0036548A">
        <w:rPr>
          <w:rFonts w:ascii="Times New Roman"/>
          <w:spacing w:val="-3"/>
          <w:sz w:val="24"/>
          <w:lang w:val="nl-NL"/>
        </w:rPr>
        <w:t xml:space="preserve">mijn eigen land, </w:t>
      </w:r>
      <w:r w:rsidRPr="0036548A">
        <w:rPr>
          <w:rFonts w:ascii="Times New Roman"/>
          <w:sz w:val="24"/>
          <w:lang w:val="nl-NL"/>
        </w:rPr>
        <w:t xml:space="preserve">zal met u </w:t>
      </w:r>
      <w:r w:rsidRPr="0036548A">
        <w:rPr>
          <w:rFonts w:ascii="Times New Roman"/>
          <w:spacing w:val="-3"/>
          <w:sz w:val="24"/>
          <w:lang w:val="nl-NL"/>
        </w:rPr>
        <w:t xml:space="preserve">toch iedere </w:t>
      </w:r>
      <w:r w:rsidRPr="0036548A">
        <w:rPr>
          <w:rFonts w:ascii="Times New Roman"/>
          <w:sz w:val="24"/>
          <w:lang w:val="nl-NL"/>
        </w:rPr>
        <w:t xml:space="preserve">weg </w:t>
      </w:r>
      <w:r w:rsidRPr="0036548A">
        <w:rPr>
          <w:rFonts w:ascii="Times New Roman"/>
          <w:spacing w:val="-3"/>
          <w:sz w:val="24"/>
          <w:lang w:val="nl-NL"/>
        </w:rPr>
        <w:t xml:space="preserve">lieflijk voor </w:t>
      </w:r>
      <w:r w:rsidRPr="0036548A">
        <w:rPr>
          <w:rFonts w:ascii="Times New Roman"/>
          <w:sz w:val="24"/>
          <w:lang w:val="nl-NL"/>
        </w:rPr>
        <w:t>mij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zijn."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17"/>
        </w:numPr>
        <w:tabs>
          <w:tab w:val="left" w:pos="348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4"/>
          <w:sz w:val="24"/>
          <w:lang w:val="nl-NL"/>
        </w:rPr>
        <w:t>Zij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wil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bij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/>
          <w:sz w:val="24"/>
          <w:lang w:val="nl-NL"/>
        </w:rPr>
        <w:t>wonen: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Waar</w:t>
      </w:r>
      <w:r w:rsidRPr="0036548A">
        <w:rPr>
          <w:rFonts w:ascii="Times New Roman"/>
          <w:i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gij</w:t>
      </w:r>
      <w:r w:rsidRPr="0036548A">
        <w:rPr>
          <w:rFonts w:ascii="Times New Roman"/>
          <w:i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zult</w:t>
      </w:r>
      <w:r w:rsidRPr="0036548A">
        <w:rPr>
          <w:rFonts w:ascii="Times New Roman"/>
          <w:i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vernachten,</w:t>
      </w:r>
      <w:r w:rsidRPr="0036548A">
        <w:rPr>
          <w:rFonts w:ascii="Times New Roman"/>
          <w:i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zal</w:t>
      </w:r>
      <w:r w:rsidRPr="0036548A">
        <w:rPr>
          <w:rFonts w:ascii="Times New Roman"/>
          <w:i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ik</w:t>
      </w:r>
      <w:r w:rsidRPr="0036548A">
        <w:rPr>
          <w:rFonts w:ascii="Times New Roman"/>
          <w:i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vernachten,</w:t>
      </w:r>
      <w:r w:rsidRPr="0036548A">
        <w:rPr>
          <w:rFonts w:ascii="Times New Roman"/>
          <w:i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al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is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in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stulp,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ja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al </w:t>
      </w:r>
      <w:r w:rsidRPr="0036548A">
        <w:rPr>
          <w:rFonts w:ascii="Times New Roman"/>
          <w:sz w:val="24"/>
          <w:lang w:val="nl-NL"/>
        </w:rPr>
        <w:t>zou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beter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nachtverblijf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Jakob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gehad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heeft,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toen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stenen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hoofdkussen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had. Waar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gij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uw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woonplaats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hebt,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zal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ik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mijne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hebben,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waar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ook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moge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>wezen.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17"/>
        </w:numPr>
        <w:tabs>
          <w:tab w:val="left" w:pos="371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Zij wil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haar belangen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aan de heren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verbinden.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 xml:space="preserve">Uw volk is mijn volk.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Uit Naomi’s aard en karakter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maakt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zij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gevolgtrekking op, dat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dit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grote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volk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een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wijs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 verstandig volk is, zij beoordeelt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allen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naar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goede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moeder,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die,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waar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ook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heenging,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eer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land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(zoals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allen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moeten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trachten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wezen,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belijden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betrekking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staan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betere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land,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is: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hemelse)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daarom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zal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gelukkig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achten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hen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mogen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behoren.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"Uw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volk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zal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mijn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volk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wezen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mee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gaan,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>lieflijk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aangenaam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wezen,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in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zijn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belangen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4"/>
          <w:sz w:val="24"/>
          <w:szCs w:val="24"/>
          <w:lang w:val="nl-NL"/>
        </w:rPr>
        <w:t xml:space="preserve">te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delen."</w:t>
      </w:r>
    </w:p>
    <w:p w:rsidR="00A209A2" w:rsidRPr="0036548A" w:rsidRDefault="00A209A2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A209A2" w:rsidRPr="0036548A">
          <w:pgSz w:w="11900" w:h="16840"/>
          <w:pgMar w:top="1380" w:right="1280" w:bottom="280" w:left="1300" w:header="708" w:footer="708" w:gutter="0"/>
          <w:cols w:space="708"/>
        </w:sectPr>
      </w:pPr>
    </w:p>
    <w:p w:rsidR="00A209A2" w:rsidRPr="0036548A" w:rsidRDefault="0036548A">
      <w:pPr>
        <w:pStyle w:val="Lijstalinea"/>
        <w:numPr>
          <w:ilvl w:val="1"/>
          <w:numId w:val="17"/>
        </w:numPr>
        <w:tabs>
          <w:tab w:val="left" w:pos="356"/>
        </w:tabs>
        <w:spacing w:before="53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pacing w:val="-5"/>
          <w:sz w:val="24"/>
          <w:lang w:val="nl-NL"/>
        </w:rPr>
        <w:lastRenderedPageBreak/>
        <w:t>Zij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wil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zich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Godsdienst</w:t>
      </w:r>
      <w:r w:rsidRPr="0036548A">
        <w:rPr>
          <w:rFonts w:ascii="Times New Roman" w:hAnsi="Times New Roman"/>
          <w:spacing w:val="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met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verenigen,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zo </w:t>
      </w:r>
      <w:r w:rsidRPr="0036548A">
        <w:rPr>
          <w:rFonts w:ascii="Times New Roman" w:hAnsi="Times New Roman"/>
          <w:spacing w:val="-6"/>
          <w:sz w:val="24"/>
          <w:lang w:val="nl-NL"/>
        </w:rPr>
        <w:t>besluit</w:t>
      </w:r>
      <w:r w:rsidRPr="0036548A">
        <w:rPr>
          <w:rFonts w:ascii="Times New Roman" w:hAnsi="Times New Roman"/>
          <w:spacing w:val="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om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hare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wezen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"usque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ad aras-tot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zelfs </w:t>
      </w:r>
      <w:r w:rsidRPr="0036548A">
        <w:rPr>
          <w:rFonts w:ascii="Times New Roman" w:hAnsi="Times New Roman"/>
          <w:sz w:val="24"/>
          <w:lang w:val="nl-NL"/>
        </w:rPr>
        <w:t xml:space="preserve">aan de altaren." </w:t>
      </w:r>
      <w:r w:rsidRPr="0036548A">
        <w:rPr>
          <w:rFonts w:ascii="Times New Roman" w:hAnsi="Times New Roman"/>
          <w:i/>
          <w:sz w:val="24"/>
          <w:lang w:val="nl-NL"/>
        </w:rPr>
        <w:t xml:space="preserve">Uw God is mijn God, </w:t>
      </w:r>
      <w:r w:rsidRPr="0036548A">
        <w:rPr>
          <w:rFonts w:ascii="Times New Roman" w:hAnsi="Times New Roman"/>
          <w:sz w:val="24"/>
          <w:lang w:val="nl-NL"/>
        </w:rPr>
        <w:t>vaart</w:t>
      </w:r>
      <w:r>
        <w:rPr>
          <w:rFonts w:ascii="Times New Roman" w:hAnsi="Times New Roman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wel dus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alle </w:t>
      </w:r>
      <w:r w:rsidRPr="0036548A">
        <w:rPr>
          <w:rFonts w:ascii="Times New Roman" w:hAnsi="Times New Roman"/>
          <w:sz w:val="24"/>
          <w:lang w:val="nl-NL"/>
        </w:rPr>
        <w:t xml:space="preserve">goden van Moab, 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die </w:t>
      </w:r>
      <w:r w:rsidRPr="0036548A">
        <w:rPr>
          <w:rFonts w:ascii="Times New Roman" w:hAnsi="Times New Roman"/>
          <w:spacing w:val="-6"/>
          <w:sz w:val="24"/>
          <w:lang w:val="nl-NL"/>
        </w:rPr>
        <w:t>ijdelheid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leugen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zijn.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Ik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zal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God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Israëls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aanbidden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enig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levenden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waren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God,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op Hem</w:t>
      </w:r>
      <w:r w:rsidRPr="0036548A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alleen</w:t>
      </w:r>
      <w:r w:rsidRPr="0036548A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zal</w:t>
      </w:r>
      <w:r w:rsidRPr="0036548A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ik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vertrouwen,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Hem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zal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ik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dienen,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alles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wil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ik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7"/>
          <w:sz w:val="24"/>
          <w:lang w:val="nl-NL"/>
        </w:rPr>
        <w:t>mij</w:t>
      </w:r>
      <w:r w:rsidRPr="0036548A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3"/>
          <w:sz w:val="24"/>
          <w:lang w:val="nl-NL"/>
        </w:rPr>
        <w:t>door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Hem</w:t>
      </w:r>
      <w:r w:rsidRPr="0036548A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laten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regeren,"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dit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is </w:t>
      </w:r>
      <w:r w:rsidRPr="0036548A">
        <w:rPr>
          <w:rFonts w:ascii="Times New Roman" w:hAnsi="Times New Roman"/>
          <w:sz w:val="24"/>
          <w:lang w:val="nl-NL"/>
        </w:rPr>
        <w:t>de Heere tot onze God aan te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nemen.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17"/>
        </w:numPr>
        <w:tabs>
          <w:tab w:val="left" w:pos="337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wil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gaarne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hetzelfde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bed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sterven: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nl-NL"/>
        </w:rPr>
        <w:t>waar</w:t>
      </w:r>
      <w:r w:rsidRPr="0036548A">
        <w:rPr>
          <w:rFonts w:ascii="Times New Roman" w:eastAsia="Times New Roman" w:hAnsi="Times New Roman" w:cs="Times New Roman"/>
          <w:i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gij</w:t>
      </w:r>
      <w:r w:rsidRPr="0036548A">
        <w:rPr>
          <w:rFonts w:ascii="Times New Roman" w:eastAsia="Times New Roman" w:hAnsi="Times New Roman" w:cs="Times New Roman"/>
          <w:i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zult</w:t>
      </w:r>
      <w:r w:rsidRPr="0036548A">
        <w:rPr>
          <w:rFonts w:ascii="Times New Roman" w:eastAsia="Times New Roman" w:hAnsi="Times New Roman" w:cs="Times New Roman"/>
          <w:i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sterven,</w:t>
      </w:r>
      <w:r w:rsidRPr="0036548A">
        <w:rPr>
          <w:rFonts w:ascii="Times New Roman" w:eastAsia="Times New Roman" w:hAnsi="Times New Roman" w:cs="Times New Roman"/>
          <w:i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zal</w:t>
      </w:r>
      <w:r w:rsidRPr="0036548A">
        <w:rPr>
          <w:rFonts w:ascii="Times New Roman" w:eastAsia="Times New Roman" w:hAnsi="Times New Roman" w:cs="Times New Roman"/>
          <w:i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ik</w:t>
      </w:r>
      <w:r w:rsidRPr="0036548A">
        <w:rPr>
          <w:rFonts w:ascii="Times New Roman" w:eastAsia="Times New Roman" w:hAnsi="Times New Roman" w:cs="Times New Roman"/>
          <w:i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sterven.</w:t>
      </w:r>
      <w:r w:rsidRPr="0036548A">
        <w:rPr>
          <w:rFonts w:ascii="Times New Roman" w:eastAsia="Times New Roman" w:hAnsi="Times New Roman" w:cs="Times New Roman"/>
          <w:i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neemt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beide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moeten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sterven,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Naomi,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oudste,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waarschijnlijk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eerst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zal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sterven, en</w:t>
      </w:r>
      <w:r w:rsidRPr="0036548A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besluit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hetzelfde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huis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blijven,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indien</w:t>
      </w:r>
      <w:r w:rsidRPr="0036548A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kan,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totdat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ook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dagen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vervuld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zullen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zijn,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hiermede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ook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wens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kennen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gevende,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zaligheid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delen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bij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sterven,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wenst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dezelfde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plaats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sterven,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ten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teken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dezelfde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wijze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dezelfde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gezindheid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sterven.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"Mijne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ziel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sterve de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dood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de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oprechte Godvrezende Naomi,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mijn einde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zij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gelijk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aan 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het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hare."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J: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wenst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begraven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worden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hetzelfde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graf,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dat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gebeente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bij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gebeente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harer schoonmoeder zal rusten: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 xml:space="preserve">aldaar zal ik begraven worden,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niet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wensende dat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zelfs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haar </w:t>
      </w:r>
      <w:r w:rsidRPr="0036548A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dood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lichaam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naar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Moab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teruggevoerd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zal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worden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ten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teken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enigerlei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overgebleven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gehechtheid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er aan.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Daar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Naomi’s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ziel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hare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samengevoegd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is,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wenst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ook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beider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stof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vermengd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zal worden,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hope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tezamen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zullen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opstaan,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eeuwig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andere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wereld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tezamen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4"/>
          <w:sz w:val="24"/>
          <w:szCs w:val="24"/>
          <w:lang w:val="nl-NL"/>
        </w:rPr>
        <w:t xml:space="preserve">te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17"/>
        </w:numPr>
        <w:tabs>
          <w:tab w:val="left" w:pos="38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bevestigde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zich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besluit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Naomi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blijven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aankleven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door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plechtigen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eed: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alzo doe</w:t>
      </w:r>
      <w:r w:rsidRPr="0036548A">
        <w:rPr>
          <w:rFonts w:ascii="Times New Roman"/>
          <w:i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mij</w:t>
      </w:r>
      <w:r w:rsidRPr="0036548A">
        <w:rPr>
          <w:rFonts w:ascii="Times New Roman"/>
          <w:i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de</w:t>
      </w:r>
      <w:r w:rsidRPr="0036548A">
        <w:rPr>
          <w:rFonts w:ascii="Times New Roman"/>
          <w:i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Heere,</w:t>
      </w:r>
      <w:r w:rsidRPr="0036548A">
        <w:rPr>
          <w:rFonts w:ascii="Times New Roman"/>
          <w:i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en</w:t>
      </w:r>
      <w:r w:rsidRPr="0036548A">
        <w:rPr>
          <w:rFonts w:ascii="Times New Roman"/>
          <w:i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alzo</w:t>
      </w:r>
      <w:r w:rsidRPr="0036548A">
        <w:rPr>
          <w:rFonts w:ascii="Times New Roman"/>
          <w:i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doe</w:t>
      </w:r>
      <w:r w:rsidRPr="0036548A">
        <w:rPr>
          <w:rFonts w:ascii="Times New Roman"/>
          <w:i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Hij</w:t>
      </w:r>
      <w:r w:rsidRPr="0036548A">
        <w:rPr>
          <w:rFonts w:ascii="Times New Roman"/>
          <w:i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daartoe</w:t>
      </w:r>
      <w:r w:rsidRPr="0036548A">
        <w:rPr>
          <w:rFonts w:ascii="Times New Roman"/>
          <w:i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(dit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aloude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formule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eedzwering)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zo</w:t>
      </w:r>
      <w:r w:rsidRPr="0036548A">
        <w:rPr>
          <w:rFonts w:ascii="Times New Roman"/>
          <w:i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niet de</w:t>
      </w:r>
      <w:r w:rsidRPr="0036548A">
        <w:rPr>
          <w:rFonts w:ascii="Times New Roman"/>
          <w:i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dood</w:t>
      </w:r>
      <w:r w:rsidRPr="0036548A">
        <w:rPr>
          <w:rFonts w:ascii="Times New Roman"/>
          <w:i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alleen</w:t>
      </w:r>
      <w:r w:rsidRPr="0036548A">
        <w:rPr>
          <w:rFonts w:ascii="Times New Roman"/>
          <w:i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zal</w:t>
      </w:r>
      <w:r w:rsidRPr="0036548A">
        <w:rPr>
          <w:rFonts w:ascii="Times New Roman"/>
          <w:i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scheiding</w:t>
      </w:r>
      <w:r w:rsidRPr="0036548A">
        <w:rPr>
          <w:rFonts w:ascii="Times New Roman"/>
          <w:i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maken</w:t>
      </w:r>
      <w:r w:rsidRPr="0036548A">
        <w:rPr>
          <w:rFonts w:ascii="Times New Roman"/>
          <w:i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tussen</w:t>
      </w:r>
      <w:r w:rsidRPr="0036548A">
        <w:rPr>
          <w:rFonts w:ascii="Times New Roman"/>
          <w:i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mij</w:t>
      </w:r>
      <w:r w:rsidRPr="0036548A">
        <w:rPr>
          <w:rFonts w:ascii="Times New Roman"/>
          <w:i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en</w:t>
      </w:r>
      <w:r w:rsidRPr="0036548A">
        <w:rPr>
          <w:rFonts w:ascii="Times New Roman"/>
          <w:i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tussen</w:t>
      </w:r>
      <w:r w:rsidRPr="0036548A">
        <w:rPr>
          <w:rFonts w:ascii="Times New Roman"/>
          <w:i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u!</w:t>
      </w:r>
      <w:r w:rsidRPr="0036548A">
        <w:rPr>
          <w:rFonts w:ascii="Times New Roman"/>
          <w:i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eed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tot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bevestiging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maakte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 xml:space="preserve">een </w:t>
      </w:r>
      <w:r w:rsidRPr="0036548A">
        <w:rPr>
          <w:rFonts w:ascii="Times New Roman"/>
          <w:spacing w:val="-4"/>
          <w:sz w:val="24"/>
          <w:lang w:val="nl-NL"/>
        </w:rPr>
        <w:t>einde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tegenspreken,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liet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onder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altijddurende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verplichting,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om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nooit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goeden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weg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verlaten,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nu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gekozen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17"/>
        </w:numPr>
        <w:tabs>
          <w:tab w:val="left" w:pos="328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ligt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opgesloten,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dood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tijd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scheiding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tussen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zal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maken.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kon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beloven </w:t>
      </w:r>
      <w:r w:rsidRPr="0036548A">
        <w:rPr>
          <w:rFonts w:ascii="Times New Roman"/>
          <w:spacing w:val="-5"/>
          <w:sz w:val="24"/>
          <w:lang w:val="nl-NL"/>
        </w:rPr>
        <w:t xml:space="preserve">in </w:t>
      </w:r>
      <w:r w:rsidRPr="0036548A">
        <w:rPr>
          <w:rFonts w:ascii="Times New Roman"/>
          <w:spacing w:val="-3"/>
          <w:sz w:val="24"/>
          <w:lang w:val="nl-NL"/>
        </w:rPr>
        <w:t xml:space="preserve">dezelfde </w:t>
      </w:r>
      <w:r w:rsidRPr="0036548A">
        <w:rPr>
          <w:rFonts w:ascii="Times New Roman"/>
          <w:sz w:val="24"/>
          <w:lang w:val="nl-NL"/>
        </w:rPr>
        <w:t xml:space="preserve">plaats te sterven en begraven te worden, </w:t>
      </w:r>
      <w:r w:rsidRPr="0036548A">
        <w:rPr>
          <w:rFonts w:ascii="Times New Roman"/>
          <w:spacing w:val="-3"/>
          <w:sz w:val="24"/>
          <w:lang w:val="nl-NL"/>
        </w:rPr>
        <w:t xml:space="preserve">maar niet </w:t>
      </w:r>
      <w:r w:rsidRPr="0036548A">
        <w:rPr>
          <w:rFonts w:ascii="Times New Roman"/>
          <w:sz w:val="24"/>
          <w:lang w:val="nl-NL"/>
        </w:rPr>
        <w:t xml:space="preserve">op </w:t>
      </w:r>
      <w:r w:rsidRPr="0036548A">
        <w:rPr>
          <w:rFonts w:ascii="Times New Roman"/>
          <w:spacing w:val="-3"/>
          <w:sz w:val="24"/>
          <w:lang w:val="nl-NL"/>
        </w:rPr>
        <w:t xml:space="preserve">dezelfde tijd, </w:t>
      </w:r>
      <w:r w:rsidRPr="0036548A">
        <w:rPr>
          <w:rFonts w:ascii="Times New Roman"/>
          <w:sz w:val="24"/>
          <w:lang w:val="nl-NL"/>
        </w:rPr>
        <w:t xml:space="preserve">het zou kunnen gebeuren dat </w:t>
      </w:r>
      <w:r w:rsidRPr="0036548A">
        <w:rPr>
          <w:rFonts w:asci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/>
          <w:sz w:val="24"/>
          <w:lang w:val="nl-NL"/>
        </w:rPr>
        <w:t xml:space="preserve">het eerst stierf, en dat zou dan scheiding tussen haar maken. De dood maakt </w:t>
      </w:r>
      <w:r w:rsidRPr="0036548A">
        <w:rPr>
          <w:rFonts w:ascii="Times New Roman"/>
          <w:spacing w:val="-5"/>
          <w:sz w:val="24"/>
          <w:lang w:val="nl-NL"/>
        </w:rPr>
        <w:t>scheiding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tussen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hen,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door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niets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anders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gescheiden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kunnen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worden.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proofErr w:type="spellStart"/>
      <w:r w:rsidRPr="0036548A">
        <w:rPr>
          <w:rFonts w:ascii="Times New Roman"/>
          <w:sz w:val="24"/>
          <w:lang w:val="nl-NL"/>
        </w:rPr>
        <w:t>stervensure</w:t>
      </w:r>
      <w:proofErr w:type="spellEnd"/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ure van </w:t>
      </w:r>
      <w:r w:rsidRPr="0036548A">
        <w:rPr>
          <w:rFonts w:ascii="Times New Roman"/>
          <w:spacing w:val="-3"/>
          <w:sz w:val="24"/>
          <w:lang w:val="nl-NL"/>
        </w:rPr>
        <w:t xml:space="preserve">scheiding, </w:t>
      </w:r>
      <w:r w:rsidRPr="0036548A">
        <w:rPr>
          <w:rFonts w:ascii="Times New Roman"/>
          <w:sz w:val="24"/>
          <w:lang w:val="nl-NL"/>
        </w:rPr>
        <w:t xml:space="preserve">en moet </w:t>
      </w:r>
      <w:r w:rsidRPr="0036548A">
        <w:rPr>
          <w:rFonts w:ascii="Times New Roman"/>
          <w:spacing w:val="-4"/>
          <w:sz w:val="24"/>
          <w:lang w:val="nl-NL"/>
        </w:rPr>
        <w:t xml:space="preserve">als </w:t>
      </w:r>
      <w:r w:rsidRPr="0036548A">
        <w:rPr>
          <w:rFonts w:ascii="Times New Roman"/>
          <w:spacing w:val="-3"/>
          <w:sz w:val="24"/>
          <w:lang w:val="nl-NL"/>
        </w:rPr>
        <w:t xml:space="preserve">zodanig </w:t>
      </w:r>
      <w:r w:rsidRPr="0036548A">
        <w:rPr>
          <w:rFonts w:ascii="Times New Roman"/>
          <w:spacing w:val="3"/>
          <w:sz w:val="24"/>
          <w:lang w:val="nl-NL"/>
        </w:rPr>
        <w:t xml:space="preserve">door </w:t>
      </w:r>
      <w:r w:rsidRPr="0036548A">
        <w:rPr>
          <w:rFonts w:ascii="Times New Roman"/>
          <w:sz w:val="24"/>
          <w:lang w:val="nl-NL"/>
        </w:rPr>
        <w:t>ons beschouwd worden, en wij behoren ons er op te bereiden.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17"/>
        </w:numPr>
        <w:tabs>
          <w:tab w:val="left" w:pos="366"/>
        </w:tabs>
        <w:spacing w:line="259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z w:val="24"/>
          <w:lang w:val="nl-NL"/>
        </w:rPr>
        <w:t xml:space="preserve">Het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besluit </w:t>
      </w:r>
      <w:r w:rsidRPr="0036548A">
        <w:rPr>
          <w:rFonts w:ascii="Times New Roman" w:hAnsi="Times New Roman"/>
          <w:sz w:val="24"/>
          <w:lang w:val="nl-NL"/>
        </w:rPr>
        <w:t xml:space="preserve">staat vast, dat niets anders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 w:hAnsi="Times New Roman"/>
          <w:sz w:val="24"/>
          <w:lang w:val="nl-NL"/>
        </w:rPr>
        <w:t xml:space="preserve">zal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scheiden, </w:t>
      </w:r>
      <w:r w:rsidRPr="0036548A">
        <w:rPr>
          <w:rFonts w:ascii="Times New Roman" w:hAnsi="Times New Roman"/>
          <w:sz w:val="24"/>
          <w:lang w:val="nl-NL"/>
        </w:rPr>
        <w:t xml:space="preserve">geen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vriendelijkheid </w:t>
      </w:r>
      <w:r w:rsidRPr="0036548A">
        <w:rPr>
          <w:rFonts w:ascii="Times New Roman" w:hAnsi="Times New Roman"/>
          <w:sz w:val="24"/>
          <w:lang w:val="nl-NL"/>
        </w:rPr>
        <w:t xml:space="preserve">van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 w:hAnsi="Times New Roman"/>
          <w:sz w:val="24"/>
          <w:lang w:val="nl-NL"/>
        </w:rPr>
        <w:t xml:space="preserve">eigen 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familie </w:t>
      </w:r>
      <w:r w:rsidRPr="0036548A">
        <w:rPr>
          <w:rFonts w:ascii="Times New Roman" w:hAnsi="Times New Roman"/>
          <w:spacing w:val="2"/>
          <w:sz w:val="24"/>
          <w:lang w:val="nl-NL"/>
        </w:rPr>
        <w:t xml:space="preserve">of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 w:hAnsi="Times New Roman"/>
          <w:sz w:val="24"/>
          <w:lang w:val="nl-NL"/>
        </w:rPr>
        <w:t xml:space="preserve">eigen volk, geen hoop om onder hen tot eer en aanzien te komen, geen </w:t>
      </w:r>
      <w:r w:rsidRPr="0036548A">
        <w:rPr>
          <w:rFonts w:ascii="Times New Roman" w:hAnsi="Times New Roman"/>
          <w:spacing w:val="-5"/>
          <w:sz w:val="24"/>
          <w:lang w:val="nl-NL"/>
        </w:rPr>
        <w:t>onvriendelijkheid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Israël,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geen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vrees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armoede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of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versmaadheid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onder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hen.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"Neen,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ik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zal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u nooit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verlaten."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4" w:lineRule="auto"/>
        <w:ind w:left="115" w:right="130"/>
        <w:jc w:val="both"/>
        <w:rPr>
          <w:lang w:val="nl-NL"/>
        </w:rPr>
      </w:pPr>
      <w:r w:rsidRPr="0036548A">
        <w:rPr>
          <w:spacing w:val="-5"/>
          <w:lang w:val="nl-NL"/>
        </w:rPr>
        <w:t>Dit</w:t>
      </w:r>
      <w:r w:rsidRPr="0036548A">
        <w:rPr>
          <w:lang w:val="nl-NL"/>
        </w:rPr>
        <w:t xml:space="preserve"> </w:t>
      </w:r>
      <w:r w:rsidRPr="0036548A">
        <w:rPr>
          <w:spacing w:val="-3"/>
          <w:lang w:val="nl-NL"/>
        </w:rPr>
        <w:t>nu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3"/>
          <w:lang w:val="nl-NL"/>
        </w:rPr>
        <w:t>voorbeeld</w:t>
      </w:r>
      <w:r w:rsidRPr="0036548A">
        <w:rPr>
          <w:spacing w:val="-1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 xml:space="preserve">oprecht </w:t>
      </w:r>
      <w:r w:rsidRPr="0036548A">
        <w:rPr>
          <w:spacing w:val="-4"/>
          <w:lang w:val="nl-NL"/>
        </w:rPr>
        <w:t>bekeerling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3"/>
          <w:lang w:val="nl-NL"/>
        </w:rPr>
        <w:t>tot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God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Godsdienst.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Daartoe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moet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4"/>
          <w:lang w:val="nl-NL"/>
        </w:rPr>
        <w:t xml:space="preserve">met </w:t>
      </w:r>
      <w:r w:rsidRPr="0036548A">
        <w:rPr>
          <w:lang w:val="nl-NL"/>
        </w:rPr>
        <w:t>ons</w:t>
      </w:r>
      <w:r w:rsidRPr="0036548A">
        <w:rPr>
          <w:spacing w:val="-3"/>
          <w:lang w:val="nl-NL"/>
        </w:rPr>
        <w:t xml:space="preserve"> </w:t>
      </w:r>
      <w:r w:rsidRPr="0036548A">
        <w:rPr>
          <w:spacing w:val="-2"/>
          <w:lang w:val="nl-NL"/>
        </w:rPr>
        <w:t>komen.</w:t>
      </w:r>
    </w:p>
    <w:p w:rsidR="00A209A2" w:rsidRPr="0036548A" w:rsidRDefault="00A209A2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A209A2" w:rsidRPr="0036548A" w:rsidRDefault="0036548A">
      <w:pPr>
        <w:spacing w:line="259" w:lineRule="auto"/>
        <w:ind w:left="115" w:right="12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Ten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eerste. </w:t>
      </w:r>
      <w:r w:rsidRPr="0036548A">
        <w:rPr>
          <w:rFonts w:ascii="Times New Roman"/>
          <w:spacing w:val="-6"/>
          <w:sz w:val="24"/>
          <w:lang w:val="nl-NL"/>
        </w:rPr>
        <w:t>Wij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moeten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Heere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aannemen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z w:val="24"/>
          <w:lang w:val="nl-NL"/>
        </w:rPr>
        <w:t xml:space="preserve"> onze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God.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"Deze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God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mijn</w:t>
      </w:r>
      <w:r w:rsidRPr="0036548A">
        <w:rPr>
          <w:rFonts w:ascii="Times New Roman"/>
          <w:i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God</w:t>
      </w:r>
      <w:r w:rsidRPr="0036548A">
        <w:rPr>
          <w:rFonts w:ascii="Times New Roman"/>
          <w:i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eeuwiglijk</w:t>
      </w:r>
      <w:r w:rsidRPr="0036548A">
        <w:rPr>
          <w:rFonts w:ascii="Times New Roman"/>
          <w:i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 xml:space="preserve">en altoos, </w:t>
      </w:r>
      <w:r w:rsidRPr="0036548A">
        <w:rPr>
          <w:rFonts w:ascii="Times New Roman"/>
          <w:sz w:val="24"/>
          <w:lang w:val="nl-NL"/>
        </w:rPr>
        <w:t xml:space="preserve">ik heb Hem als de </w:t>
      </w:r>
      <w:r w:rsidRPr="0036548A">
        <w:rPr>
          <w:rFonts w:ascii="Times New Roman"/>
          <w:spacing w:val="-3"/>
          <w:sz w:val="24"/>
          <w:lang w:val="nl-NL"/>
        </w:rPr>
        <w:t xml:space="preserve">mijne erkend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aangenomen.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36548A">
        <w:rPr>
          <w:lang w:val="nl-NL"/>
        </w:rPr>
        <w:t>Ten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tweede.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6"/>
          <w:lang w:val="nl-NL"/>
        </w:rPr>
        <w:t>Als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5"/>
          <w:lang w:val="nl-NL"/>
        </w:rPr>
        <w:t>wij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God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3"/>
          <w:lang w:val="nl-NL"/>
        </w:rPr>
        <w:t>aannemen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3"/>
          <w:lang w:val="nl-NL"/>
        </w:rPr>
        <w:t>tot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onze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God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moeten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5"/>
          <w:lang w:val="nl-NL"/>
        </w:rPr>
        <w:t>wij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6"/>
          <w:lang w:val="nl-NL"/>
        </w:rPr>
        <w:t>alle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omstandigheden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5"/>
          <w:lang w:val="nl-NL"/>
        </w:rPr>
        <w:t xml:space="preserve">volk </w:t>
      </w:r>
      <w:r w:rsidRPr="0036548A">
        <w:rPr>
          <w:spacing w:val="-3"/>
          <w:lang w:val="nl-NL"/>
        </w:rPr>
        <w:t>aannemen</w:t>
      </w:r>
      <w:r w:rsidRPr="0036548A">
        <w:rPr>
          <w:spacing w:val="-35"/>
          <w:lang w:val="nl-NL"/>
        </w:rPr>
        <w:t xml:space="preserve"> </w:t>
      </w:r>
      <w:r w:rsidRPr="0036548A">
        <w:rPr>
          <w:spacing w:val="-4"/>
          <w:lang w:val="nl-NL"/>
        </w:rPr>
        <w:t>als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ons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volk,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al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2"/>
          <w:lang w:val="nl-NL"/>
        </w:rPr>
        <w:t>ook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arm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4"/>
          <w:lang w:val="nl-NL"/>
        </w:rPr>
        <w:t>geminacht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volk,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zo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5"/>
          <w:lang w:val="nl-NL"/>
        </w:rPr>
        <w:t>Zijnen</w:t>
      </w:r>
      <w:r w:rsidRPr="0036548A">
        <w:rPr>
          <w:spacing w:val="-37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moeten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34"/>
          <w:lang w:val="nl-NL"/>
        </w:rPr>
        <w:t xml:space="preserve"> </w:t>
      </w:r>
      <w:r w:rsidRPr="0036548A">
        <w:rPr>
          <w:spacing w:val="4"/>
          <w:lang w:val="nl-NL"/>
        </w:rPr>
        <w:t xml:space="preserve">ook </w:t>
      </w:r>
      <w:r w:rsidRPr="0036548A">
        <w:rPr>
          <w:lang w:val="nl-NL"/>
        </w:rPr>
        <w:t>de onze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wezen.</w:t>
      </w:r>
    </w:p>
    <w:p w:rsidR="00A209A2" w:rsidRPr="0036548A" w:rsidRDefault="00A209A2">
      <w:pPr>
        <w:spacing w:line="261" w:lineRule="auto"/>
        <w:jc w:val="both"/>
        <w:rPr>
          <w:lang w:val="nl-NL"/>
        </w:rPr>
        <w:sectPr w:rsidR="00A209A2" w:rsidRPr="0036548A">
          <w:pgSz w:w="11900" w:h="16840"/>
          <w:pgMar w:top="1380" w:right="128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 w:line="261" w:lineRule="auto"/>
        <w:ind w:left="115" w:right="100"/>
        <w:jc w:val="both"/>
        <w:rPr>
          <w:lang w:val="nl-NL"/>
        </w:rPr>
      </w:pPr>
      <w:r w:rsidRPr="0036548A">
        <w:rPr>
          <w:lang w:val="nl-NL"/>
        </w:rPr>
        <w:lastRenderedPageBreak/>
        <w:t>Ten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derde.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Onder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hen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gekomen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4"/>
          <w:lang w:val="nl-NL"/>
        </w:rPr>
        <w:t>zijnde,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moeten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5"/>
          <w:lang w:val="nl-NL"/>
        </w:rPr>
        <w:t>wij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lotgemeen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3"/>
          <w:lang w:val="nl-NL"/>
        </w:rPr>
        <w:t>met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hen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5"/>
          <w:lang w:val="nl-NL"/>
        </w:rPr>
        <w:t>willen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wezen,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tevreden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8"/>
          <w:lang w:val="nl-NL"/>
        </w:rPr>
        <w:t xml:space="preserve">zijn </w:t>
      </w:r>
      <w:r w:rsidRPr="0036548A">
        <w:rPr>
          <w:spacing w:val="-4"/>
          <w:lang w:val="nl-NL"/>
        </w:rPr>
        <w:t>als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ons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gaat,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3"/>
          <w:lang w:val="nl-NL"/>
        </w:rPr>
        <w:t>zoals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hun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gaat.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6"/>
          <w:lang w:val="nl-NL"/>
        </w:rPr>
        <w:t>Wij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moeten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ons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onderwerpen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aan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3"/>
          <w:lang w:val="nl-NL"/>
        </w:rPr>
        <w:t>hetzelfde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juk,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getrouw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 xml:space="preserve">en </w:t>
      </w:r>
      <w:r w:rsidRPr="0036548A">
        <w:rPr>
          <w:spacing w:val="-3"/>
          <w:lang w:val="nl-NL"/>
        </w:rPr>
        <w:t>standvastig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dragen,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3"/>
          <w:lang w:val="nl-NL"/>
        </w:rPr>
        <w:t>hetzelfde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3"/>
          <w:lang w:val="nl-NL"/>
        </w:rPr>
        <w:t>kruis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opnemen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6"/>
          <w:lang w:val="nl-NL"/>
        </w:rPr>
        <w:t xml:space="preserve">blijmoedig </w:t>
      </w:r>
      <w:r w:rsidRPr="0036548A">
        <w:rPr>
          <w:lang w:val="nl-NL"/>
        </w:rPr>
        <w:t>dragen,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gaan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waar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God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5"/>
          <w:lang w:val="nl-NL"/>
        </w:rPr>
        <w:t>wil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7"/>
          <w:lang w:val="nl-NL"/>
        </w:rPr>
        <w:t xml:space="preserve">wij </w:t>
      </w:r>
      <w:r w:rsidRPr="0036548A">
        <w:rPr>
          <w:lang w:val="nl-NL"/>
        </w:rPr>
        <w:t>gaan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4"/>
          <w:lang w:val="nl-NL"/>
        </w:rPr>
        <w:t>zullen,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al</w:t>
      </w:r>
      <w:r w:rsidRPr="0036548A">
        <w:rPr>
          <w:spacing w:val="-37"/>
          <w:lang w:val="nl-NL"/>
        </w:rPr>
        <w:t xml:space="preserve"> </w:t>
      </w:r>
      <w:r w:rsidRPr="0036548A">
        <w:rPr>
          <w:lang w:val="nl-NL"/>
        </w:rPr>
        <w:t>zou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2"/>
          <w:lang w:val="nl-NL"/>
        </w:rPr>
        <w:t>ook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4"/>
          <w:lang w:val="nl-NL"/>
        </w:rPr>
        <w:t>ballingschap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wezen,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5"/>
          <w:lang w:val="nl-NL"/>
        </w:rPr>
        <w:t>verblijven</w:t>
      </w:r>
      <w:r w:rsidRPr="0036548A">
        <w:rPr>
          <w:spacing w:val="-36"/>
          <w:lang w:val="nl-NL"/>
        </w:rPr>
        <w:t xml:space="preserve"> </w:t>
      </w:r>
      <w:r w:rsidRPr="0036548A">
        <w:rPr>
          <w:lang w:val="nl-NL"/>
        </w:rPr>
        <w:t>waar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5"/>
          <w:lang w:val="nl-NL"/>
        </w:rPr>
        <w:t>Hij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5"/>
          <w:lang w:val="nl-NL"/>
        </w:rPr>
        <w:t>wil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5"/>
          <w:lang w:val="nl-NL"/>
        </w:rPr>
        <w:t>wij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5"/>
          <w:lang w:val="nl-NL"/>
        </w:rPr>
        <w:t>verblijven</w:t>
      </w:r>
      <w:r w:rsidRPr="0036548A">
        <w:rPr>
          <w:spacing w:val="-36"/>
          <w:lang w:val="nl-NL"/>
        </w:rPr>
        <w:t xml:space="preserve"> </w:t>
      </w:r>
      <w:r w:rsidRPr="0036548A">
        <w:rPr>
          <w:spacing w:val="-4"/>
          <w:lang w:val="nl-NL"/>
        </w:rPr>
        <w:t>zullen,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6"/>
          <w:lang w:val="nl-NL"/>
        </w:rPr>
        <w:t xml:space="preserve">al </w:t>
      </w:r>
      <w:r w:rsidRPr="0036548A">
        <w:rPr>
          <w:lang w:val="nl-NL"/>
        </w:rPr>
        <w:t xml:space="preserve">was het </w:t>
      </w:r>
      <w:r w:rsidRPr="0036548A">
        <w:rPr>
          <w:spacing w:val="2"/>
          <w:lang w:val="nl-NL"/>
        </w:rPr>
        <w:t xml:space="preserve">ook </w:t>
      </w:r>
      <w:r w:rsidRPr="0036548A">
        <w:rPr>
          <w:spacing w:val="-5"/>
          <w:lang w:val="nl-NL"/>
        </w:rPr>
        <w:t xml:space="preserve">in </w:t>
      </w:r>
      <w:r w:rsidRPr="0036548A">
        <w:rPr>
          <w:lang w:val="nl-NL"/>
        </w:rPr>
        <w:t xml:space="preserve">een </w:t>
      </w:r>
      <w:r w:rsidRPr="0036548A">
        <w:rPr>
          <w:spacing w:val="-3"/>
          <w:lang w:val="nl-NL"/>
        </w:rPr>
        <w:t xml:space="preserve">gevangenis, </w:t>
      </w:r>
      <w:r w:rsidRPr="0036548A">
        <w:rPr>
          <w:lang w:val="nl-NL"/>
        </w:rPr>
        <w:t xml:space="preserve">sterven waar </w:t>
      </w:r>
      <w:r w:rsidRPr="0036548A">
        <w:rPr>
          <w:spacing w:val="-5"/>
          <w:lang w:val="nl-NL"/>
        </w:rPr>
        <w:t xml:space="preserve">Hij wil </w:t>
      </w:r>
      <w:r w:rsidRPr="0036548A">
        <w:rPr>
          <w:lang w:val="nl-NL"/>
        </w:rPr>
        <w:t xml:space="preserve">dat </w:t>
      </w:r>
      <w:r w:rsidRPr="0036548A">
        <w:rPr>
          <w:spacing w:val="-5"/>
          <w:lang w:val="nl-NL"/>
        </w:rPr>
        <w:t xml:space="preserve">wij </w:t>
      </w:r>
      <w:r w:rsidRPr="0036548A">
        <w:rPr>
          <w:spacing w:val="-4"/>
          <w:lang w:val="nl-NL"/>
        </w:rPr>
        <w:t xml:space="preserve">zullen </w:t>
      </w:r>
      <w:r w:rsidRPr="0036548A">
        <w:rPr>
          <w:lang w:val="nl-NL"/>
        </w:rPr>
        <w:t>sterven, en ons gebeente nederleggen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grafsteden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oprechten,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vrede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heengaan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rusten,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al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zouden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4"/>
          <w:lang w:val="nl-NL"/>
        </w:rPr>
        <w:t xml:space="preserve">ook </w:t>
      </w:r>
      <w:r w:rsidRPr="0036548A">
        <w:rPr>
          <w:lang w:val="nl-NL"/>
        </w:rPr>
        <w:t xml:space="preserve">de </w:t>
      </w:r>
      <w:r w:rsidRPr="0036548A">
        <w:rPr>
          <w:spacing w:val="-3"/>
          <w:lang w:val="nl-NL"/>
        </w:rPr>
        <w:t xml:space="preserve">graven zijn </w:t>
      </w:r>
      <w:r w:rsidRPr="0036548A">
        <w:rPr>
          <w:lang w:val="nl-NL"/>
        </w:rPr>
        <w:t xml:space="preserve">van de </w:t>
      </w:r>
      <w:r w:rsidRPr="0036548A">
        <w:rPr>
          <w:spacing w:val="-3"/>
          <w:lang w:val="nl-NL"/>
        </w:rPr>
        <w:t xml:space="preserve">kinderen </w:t>
      </w:r>
      <w:r w:rsidRPr="0036548A">
        <w:rPr>
          <w:lang w:val="nl-NL"/>
        </w:rPr>
        <w:t xml:space="preserve">des </w:t>
      </w:r>
      <w:r w:rsidRPr="0036548A">
        <w:rPr>
          <w:spacing w:val="-3"/>
          <w:lang w:val="nl-NL"/>
        </w:rPr>
        <w:t>volks.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36548A">
        <w:rPr>
          <w:lang w:val="nl-NL"/>
        </w:rPr>
        <w:t>Ten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3"/>
          <w:lang w:val="nl-NL"/>
        </w:rPr>
        <w:t>vierde.</w:t>
      </w:r>
      <w:r w:rsidRPr="0036548A">
        <w:rPr>
          <w:spacing w:val="-5"/>
          <w:lang w:val="nl-NL"/>
        </w:rPr>
        <w:t xml:space="preserve"> </w:t>
      </w:r>
      <w:r w:rsidRPr="0036548A">
        <w:rPr>
          <w:spacing w:val="-6"/>
          <w:lang w:val="nl-NL"/>
        </w:rPr>
        <w:t>Wij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moeten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3"/>
          <w:lang w:val="nl-NL"/>
        </w:rPr>
        <w:t>besluiten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voort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gaan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3"/>
          <w:lang w:val="nl-NL"/>
        </w:rPr>
        <w:t>volharden,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5"/>
          <w:lang w:val="nl-NL"/>
        </w:rPr>
        <w:t>hierin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moet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ons</w:t>
      </w:r>
      <w:r w:rsidRPr="0036548A">
        <w:rPr>
          <w:spacing w:val="-5"/>
          <w:lang w:val="nl-NL"/>
        </w:rPr>
        <w:t xml:space="preserve"> </w:t>
      </w:r>
      <w:r w:rsidRPr="0036548A">
        <w:rPr>
          <w:spacing w:val="-3"/>
          <w:lang w:val="nl-NL"/>
        </w:rPr>
        <w:t>aankleven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 xml:space="preserve">aan Christus </w:t>
      </w:r>
      <w:r w:rsidRPr="0036548A">
        <w:rPr>
          <w:spacing w:val="-5"/>
          <w:lang w:val="nl-NL"/>
        </w:rPr>
        <w:t xml:space="preserve">inniger zijn, </w:t>
      </w:r>
      <w:r w:rsidRPr="0036548A">
        <w:rPr>
          <w:lang w:val="nl-NL"/>
        </w:rPr>
        <w:t xml:space="preserve">dan dat van Ruth aan </w:t>
      </w:r>
      <w:r w:rsidRPr="0036548A">
        <w:rPr>
          <w:spacing w:val="-4"/>
          <w:lang w:val="nl-NL"/>
        </w:rPr>
        <w:t xml:space="preserve">Naomi, </w:t>
      </w:r>
      <w:r w:rsidRPr="0036548A">
        <w:rPr>
          <w:spacing w:val="-5"/>
          <w:lang w:val="nl-NL"/>
        </w:rPr>
        <w:t xml:space="preserve">zij </w:t>
      </w:r>
      <w:r w:rsidRPr="0036548A">
        <w:rPr>
          <w:lang w:val="nl-NL"/>
        </w:rPr>
        <w:t xml:space="preserve">besloot dat niets dan de </w:t>
      </w:r>
      <w:r w:rsidRPr="0036548A">
        <w:rPr>
          <w:spacing w:val="2"/>
          <w:lang w:val="nl-NL"/>
        </w:rPr>
        <w:t xml:space="preserve">dood </w:t>
      </w:r>
      <w:r w:rsidRPr="0036548A">
        <w:rPr>
          <w:spacing w:val="-3"/>
          <w:lang w:val="nl-NL"/>
        </w:rPr>
        <w:t xml:space="preserve">haar </w:t>
      </w:r>
      <w:r w:rsidRPr="0036548A">
        <w:rPr>
          <w:spacing w:val="2"/>
          <w:lang w:val="nl-NL"/>
        </w:rPr>
        <w:t xml:space="preserve">zou </w:t>
      </w:r>
      <w:r w:rsidRPr="0036548A">
        <w:rPr>
          <w:spacing w:val="-3"/>
          <w:lang w:val="nl-NL"/>
        </w:rPr>
        <w:t xml:space="preserve">scheiden, maar </w:t>
      </w:r>
      <w:r w:rsidRPr="0036548A">
        <w:rPr>
          <w:spacing w:val="-5"/>
          <w:lang w:val="nl-NL"/>
        </w:rPr>
        <w:t xml:space="preserve">wij </w:t>
      </w:r>
      <w:r w:rsidRPr="0036548A">
        <w:rPr>
          <w:lang w:val="nl-NL"/>
        </w:rPr>
        <w:t xml:space="preserve">moeten </w:t>
      </w:r>
      <w:r w:rsidRPr="0036548A">
        <w:rPr>
          <w:spacing w:val="-3"/>
          <w:lang w:val="nl-NL"/>
        </w:rPr>
        <w:t xml:space="preserve">besluiten, </w:t>
      </w:r>
      <w:r w:rsidRPr="0036548A">
        <w:rPr>
          <w:lang w:val="nl-NL"/>
        </w:rPr>
        <w:t xml:space="preserve">dat zelfs de dood ons niet zal scheiden van de liefde </w:t>
      </w:r>
      <w:r w:rsidRPr="0036548A">
        <w:rPr>
          <w:spacing w:val="-2"/>
          <w:lang w:val="nl-NL"/>
        </w:rPr>
        <w:t xml:space="preserve">van </w:t>
      </w:r>
      <w:r w:rsidRPr="0036548A">
        <w:rPr>
          <w:lang w:val="nl-NL"/>
        </w:rPr>
        <w:t>Christus,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kunnen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5"/>
          <w:lang w:val="nl-NL"/>
        </w:rPr>
        <w:t>wij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zeker</w:t>
      </w:r>
      <w:r w:rsidRPr="0036548A">
        <w:rPr>
          <w:spacing w:val="-3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5"/>
          <w:lang w:val="nl-NL"/>
        </w:rPr>
        <w:t>zijn,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2"/>
          <w:lang w:val="nl-NL"/>
        </w:rPr>
        <w:t xml:space="preserve"> </w:t>
      </w:r>
      <w:r w:rsidRPr="0036548A">
        <w:rPr>
          <w:spacing w:val="-5"/>
          <w:lang w:val="nl-NL"/>
        </w:rPr>
        <w:t>zelfs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2"/>
          <w:lang w:val="nl-NL"/>
        </w:rPr>
        <w:t>dood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ons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zal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kennen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3"/>
          <w:lang w:val="nl-NL"/>
        </w:rPr>
        <w:t>scheiden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2"/>
          <w:lang w:val="nl-NL"/>
        </w:rPr>
        <w:t xml:space="preserve">van </w:t>
      </w:r>
      <w:r w:rsidRPr="0036548A">
        <w:rPr>
          <w:spacing w:val="-3"/>
          <w:lang w:val="nl-NL"/>
        </w:rPr>
        <w:t xml:space="preserve">onze gelukzaligheid </w:t>
      </w:r>
      <w:r w:rsidRPr="0036548A">
        <w:rPr>
          <w:lang w:val="nl-NL"/>
        </w:rPr>
        <w:t>in</w:t>
      </w:r>
      <w:r w:rsidRPr="0036548A">
        <w:rPr>
          <w:spacing w:val="8"/>
          <w:lang w:val="nl-NL"/>
        </w:rPr>
        <w:t xml:space="preserve"> </w:t>
      </w:r>
      <w:r w:rsidRPr="0036548A">
        <w:rPr>
          <w:spacing w:val="-3"/>
          <w:lang w:val="nl-NL"/>
        </w:rPr>
        <w:t>Christus.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36548A">
        <w:rPr>
          <w:lang w:val="nl-NL"/>
        </w:rPr>
        <w:t>Ten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5"/>
          <w:lang w:val="nl-NL"/>
        </w:rPr>
        <w:t>vijfde.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6"/>
          <w:lang w:val="nl-NL"/>
        </w:rPr>
        <w:t>Wij</w:t>
      </w:r>
      <w:r w:rsidRPr="0036548A">
        <w:rPr>
          <w:spacing w:val="-35"/>
          <w:lang w:val="nl-NL"/>
        </w:rPr>
        <w:t xml:space="preserve"> </w:t>
      </w:r>
      <w:r w:rsidRPr="0036548A">
        <w:rPr>
          <w:lang w:val="nl-NL"/>
        </w:rPr>
        <w:t>moeten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onze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3"/>
          <w:lang w:val="nl-NL"/>
        </w:rPr>
        <w:t>ziel</w:t>
      </w:r>
      <w:r w:rsidRPr="0036548A">
        <w:rPr>
          <w:spacing w:val="-39"/>
          <w:lang w:val="nl-NL"/>
        </w:rPr>
        <w:t xml:space="preserve"> </w:t>
      </w:r>
      <w:r w:rsidRPr="0036548A">
        <w:rPr>
          <w:lang w:val="nl-NL"/>
        </w:rPr>
        <w:t>onder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4"/>
          <w:lang w:val="nl-NL"/>
        </w:rPr>
        <w:t>verbintenis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5"/>
          <w:lang w:val="nl-NL"/>
        </w:rPr>
        <w:t>brengen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3"/>
          <w:lang w:val="nl-NL"/>
        </w:rPr>
        <w:t>om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4"/>
          <w:lang w:val="nl-NL"/>
        </w:rPr>
        <w:t>nooit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4"/>
          <w:lang w:val="nl-NL"/>
        </w:rPr>
        <w:t>deze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5"/>
          <w:lang w:val="nl-NL"/>
        </w:rPr>
        <w:t>Godvruchtige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5"/>
          <w:lang w:val="nl-NL"/>
        </w:rPr>
        <w:t xml:space="preserve">besluiten </w:t>
      </w:r>
      <w:r w:rsidRPr="0036548A">
        <w:rPr>
          <w:lang w:val="nl-NL"/>
        </w:rPr>
        <w:t xml:space="preserve">te verbreken, en de Heere zweren dat </w:t>
      </w:r>
      <w:r w:rsidRPr="0036548A">
        <w:rPr>
          <w:spacing w:val="-5"/>
          <w:lang w:val="nl-NL"/>
        </w:rPr>
        <w:t xml:space="preserve">wij </w:t>
      </w:r>
      <w:r w:rsidRPr="0036548A">
        <w:rPr>
          <w:lang w:val="nl-NL"/>
        </w:rPr>
        <w:t xml:space="preserve">Hem </w:t>
      </w:r>
      <w:r w:rsidRPr="0036548A">
        <w:rPr>
          <w:spacing w:val="-4"/>
          <w:lang w:val="nl-NL"/>
        </w:rPr>
        <w:t xml:space="preserve">zullen </w:t>
      </w:r>
      <w:r w:rsidRPr="0036548A">
        <w:rPr>
          <w:spacing w:val="-3"/>
          <w:lang w:val="nl-NL"/>
        </w:rPr>
        <w:t xml:space="preserve">aankleven. </w:t>
      </w:r>
      <w:r w:rsidRPr="0036548A">
        <w:rPr>
          <w:spacing w:val="-6"/>
          <w:lang w:val="nl-NL"/>
        </w:rPr>
        <w:t xml:space="preserve">Hij, </w:t>
      </w:r>
      <w:r w:rsidRPr="0036548A">
        <w:rPr>
          <w:spacing w:val="-5"/>
          <w:lang w:val="nl-NL"/>
        </w:rPr>
        <w:t xml:space="preserve">die </w:t>
      </w:r>
      <w:r w:rsidRPr="0036548A">
        <w:rPr>
          <w:lang w:val="nl-NL"/>
        </w:rPr>
        <w:t>dit eerlijk en oprecht meent,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zal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die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eed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niet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terugdeinzen.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36548A">
        <w:rPr>
          <w:lang w:val="nl-NL"/>
        </w:rPr>
        <w:t>Eindelijk.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Naomi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werd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hierdoor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tot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zwijgen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gebracht.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vers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18..</w:t>
      </w:r>
      <w:r w:rsidRPr="0036548A">
        <w:rPr>
          <w:spacing w:val="-6"/>
          <w:lang w:val="nl-NL"/>
        </w:rPr>
        <w:t xml:space="preserve"> </w:t>
      </w:r>
      <w:r w:rsidRPr="0036548A">
        <w:rPr>
          <w:i/>
          <w:lang w:val="nl-NL"/>
        </w:rPr>
        <w:t>Als</w:t>
      </w:r>
      <w:r w:rsidRPr="0036548A">
        <w:rPr>
          <w:i/>
          <w:spacing w:val="-5"/>
          <w:lang w:val="nl-NL"/>
        </w:rPr>
        <w:t xml:space="preserve"> </w:t>
      </w:r>
      <w:r w:rsidRPr="0036548A">
        <w:rPr>
          <w:i/>
          <w:lang w:val="nl-NL"/>
        </w:rPr>
        <w:t>zij</w:t>
      </w:r>
      <w:r w:rsidRPr="0036548A">
        <w:rPr>
          <w:i/>
          <w:spacing w:val="-5"/>
          <w:lang w:val="nl-NL"/>
        </w:rPr>
        <w:t xml:space="preserve"> </w:t>
      </w:r>
      <w:r w:rsidRPr="0036548A">
        <w:rPr>
          <w:i/>
          <w:lang w:val="nl-NL"/>
        </w:rPr>
        <w:t>nu</w:t>
      </w:r>
      <w:r w:rsidRPr="0036548A">
        <w:rPr>
          <w:i/>
          <w:spacing w:val="-5"/>
          <w:lang w:val="nl-NL"/>
        </w:rPr>
        <w:t xml:space="preserve"> </w:t>
      </w:r>
      <w:r w:rsidRPr="0036548A">
        <w:rPr>
          <w:i/>
          <w:lang w:val="nl-NL"/>
        </w:rPr>
        <w:t>zag</w:t>
      </w:r>
      <w:r w:rsidRPr="0036548A">
        <w:rPr>
          <w:i/>
          <w:spacing w:val="-5"/>
          <w:lang w:val="nl-NL"/>
        </w:rPr>
        <w:t xml:space="preserve"> </w:t>
      </w:r>
      <w:r w:rsidRPr="0036548A">
        <w:rPr>
          <w:i/>
          <w:lang w:val="nl-NL"/>
        </w:rPr>
        <w:t>dat</w:t>
      </w:r>
      <w:r w:rsidRPr="0036548A">
        <w:rPr>
          <w:i/>
          <w:spacing w:val="-5"/>
          <w:lang w:val="nl-NL"/>
        </w:rPr>
        <w:t xml:space="preserve"> </w:t>
      </w:r>
      <w:r w:rsidRPr="0036548A">
        <w:rPr>
          <w:i/>
          <w:lang w:val="nl-NL"/>
        </w:rPr>
        <w:t>Ruth</w:t>
      </w:r>
      <w:r w:rsidRPr="0036548A">
        <w:rPr>
          <w:i/>
          <w:spacing w:val="-5"/>
          <w:lang w:val="nl-NL"/>
        </w:rPr>
        <w:t xml:space="preserve"> </w:t>
      </w:r>
      <w:r w:rsidRPr="0036548A">
        <w:rPr>
          <w:i/>
          <w:lang w:val="nl-NL"/>
        </w:rPr>
        <w:t xml:space="preserve">vastelijk voorgenomen had met haar te gaan </w:t>
      </w:r>
      <w:r w:rsidRPr="0036548A">
        <w:rPr>
          <w:lang w:val="nl-NL"/>
        </w:rPr>
        <w:t xml:space="preserve">(dat was het </w:t>
      </w:r>
      <w:r w:rsidRPr="0036548A">
        <w:rPr>
          <w:spacing w:val="-4"/>
          <w:lang w:val="nl-NL"/>
        </w:rPr>
        <w:t xml:space="preserve">juist </w:t>
      </w:r>
      <w:r w:rsidRPr="0036548A">
        <w:rPr>
          <w:lang w:val="nl-NL"/>
        </w:rPr>
        <w:t xml:space="preserve">wat </w:t>
      </w:r>
      <w:r w:rsidRPr="0036548A">
        <w:rPr>
          <w:spacing w:val="-5"/>
          <w:lang w:val="nl-NL"/>
        </w:rPr>
        <w:t xml:space="preserve">zij </w:t>
      </w:r>
      <w:r w:rsidRPr="0036548A">
        <w:rPr>
          <w:spacing w:val="-3"/>
          <w:lang w:val="nl-NL"/>
        </w:rPr>
        <w:t xml:space="preserve">begeerde </w:t>
      </w:r>
      <w:r w:rsidRPr="0036548A">
        <w:rPr>
          <w:lang w:val="nl-NL"/>
        </w:rPr>
        <w:t xml:space="preserve">en </w:t>
      </w:r>
      <w:r w:rsidRPr="0036548A">
        <w:rPr>
          <w:spacing w:val="-3"/>
          <w:lang w:val="nl-NL"/>
        </w:rPr>
        <w:t xml:space="preserve">bedoelde </w:t>
      </w:r>
      <w:r w:rsidRPr="0036548A">
        <w:rPr>
          <w:lang w:val="nl-NL"/>
        </w:rPr>
        <w:t xml:space="preserve">in </w:t>
      </w:r>
      <w:r w:rsidRPr="0036548A">
        <w:rPr>
          <w:spacing w:val="-3"/>
          <w:lang w:val="nl-NL"/>
        </w:rPr>
        <w:t xml:space="preserve">alles wat </w:t>
      </w:r>
      <w:r w:rsidRPr="0036548A">
        <w:rPr>
          <w:spacing w:val="-5"/>
          <w:lang w:val="nl-NL"/>
        </w:rPr>
        <w:t>zij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3"/>
          <w:lang w:val="nl-NL"/>
        </w:rPr>
        <w:t>tot</w:t>
      </w:r>
      <w:r w:rsidRPr="0036548A">
        <w:rPr>
          <w:spacing w:val="-5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gezegd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had)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toen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zag,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5"/>
          <w:lang w:val="nl-NL"/>
        </w:rPr>
        <w:t xml:space="preserve"> zij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doel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bereikt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had,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was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tevreden,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9"/>
          <w:lang w:val="nl-NL"/>
        </w:rPr>
        <w:t xml:space="preserve"> </w:t>
      </w:r>
      <w:r w:rsidRPr="0036548A">
        <w:rPr>
          <w:i/>
          <w:lang w:val="nl-NL"/>
        </w:rPr>
        <w:t>hield</w:t>
      </w:r>
      <w:r w:rsidRPr="0036548A">
        <w:rPr>
          <w:i/>
          <w:spacing w:val="-13"/>
          <w:lang w:val="nl-NL"/>
        </w:rPr>
        <w:t xml:space="preserve"> </w:t>
      </w:r>
      <w:r w:rsidRPr="0036548A">
        <w:rPr>
          <w:i/>
          <w:lang w:val="nl-NL"/>
        </w:rPr>
        <w:t>zij</w:t>
      </w:r>
      <w:r w:rsidRPr="0036548A">
        <w:rPr>
          <w:i/>
          <w:spacing w:val="-9"/>
          <w:lang w:val="nl-NL"/>
        </w:rPr>
        <w:t xml:space="preserve"> </w:t>
      </w:r>
      <w:r w:rsidRPr="0036548A">
        <w:rPr>
          <w:i/>
          <w:lang w:val="nl-NL"/>
        </w:rPr>
        <w:t>op tot</w:t>
      </w:r>
      <w:r w:rsidRPr="0036548A">
        <w:rPr>
          <w:i/>
          <w:spacing w:val="-24"/>
          <w:lang w:val="nl-NL"/>
        </w:rPr>
        <w:t xml:space="preserve"> </w:t>
      </w:r>
      <w:r w:rsidRPr="0036548A">
        <w:rPr>
          <w:i/>
          <w:lang w:val="nl-NL"/>
        </w:rPr>
        <w:t>haar</w:t>
      </w:r>
      <w:r w:rsidRPr="0036548A">
        <w:rPr>
          <w:i/>
          <w:spacing w:val="-25"/>
          <w:lang w:val="nl-NL"/>
        </w:rPr>
        <w:t xml:space="preserve"> </w:t>
      </w:r>
      <w:r w:rsidRPr="0036548A">
        <w:rPr>
          <w:i/>
          <w:lang w:val="nl-NL"/>
        </w:rPr>
        <w:t>te</w:t>
      </w:r>
      <w:r w:rsidRPr="0036548A">
        <w:rPr>
          <w:i/>
          <w:spacing w:val="-24"/>
          <w:lang w:val="nl-NL"/>
        </w:rPr>
        <w:t xml:space="preserve"> </w:t>
      </w:r>
      <w:r w:rsidRPr="0036548A">
        <w:rPr>
          <w:i/>
          <w:lang w:val="nl-NL"/>
        </w:rPr>
        <w:t>spreken.</w:t>
      </w:r>
      <w:r w:rsidRPr="0036548A">
        <w:rPr>
          <w:i/>
          <w:spacing w:val="-25"/>
          <w:lang w:val="nl-NL"/>
        </w:rPr>
        <w:t xml:space="preserve"> </w:t>
      </w:r>
      <w:r w:rsidRPr="0036548A">
        <w:rPr>
          <w:lang w:val="nl-NL"/>
        </w:rPr>
        <w:t>Meer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3"/>
          <w:lang w:val="nl-NL"/>
        </w:rPr>
        <w:t>plechtige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3"/>
          <w:lang w:val="nl-NL"/>
        </w:rPr>
        <w:t>betuiging,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Ruth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3"/>
          <w:lang w:val="nl-NL"/>
        </w:rPr>
        <w:t>nu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gedaan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had,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kon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 xml:space="preserve">begeren. </w:t>
      </w:r>
      <w:r w:rsidRPr="0036548A">
        <w:rPr>
          <w:spacing w:val="-6"/>
          <w:lang w:val="nl-NL"/>
        </w:rPr>
        <w:t>Zie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kracht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vastberadenheid,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hoe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36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verzoeking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3"/>
          <w:lang w:val="nl-NL"/>
        </w:rPr>
        <w:t>tot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3"/>
          <w:lang w:val="nl-NL"/>
        </w:rPr>
        <w:t>zwijgen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brengt.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6"/>
          <w:lang w:val="nl-NL"/>
        </w:rPr>
        <w:t>Zij,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2"/>
          <w:lang w:val="nl-NL"/>
        </w:rPr>
        <w:t xml:space="preserve">besluiteloos </w:t>
      </w:r>
      <w:r w:rsidRPr="0036548A">
        <w:rPr>
          <w:spacing w:val="-5"/>
          <w:lang w:val="nl-NL"/>
        </w:rPr>
        <w:t>zijn,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Godsdienstige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wegen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gaan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3"/>
          <w:lang w:val="nl-NL"/>
        </w:rPr>
        <w:t>met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onvaster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tred,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verzoeken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verzoeker,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4"/>
          <w:lang w:val="nl-NL"/>
        </w:rPr>
        <w:t>als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 xml:space="preserve">een half-openstaande </w:t>
      </w:r>
      <w:r w:rsidRPr="0036548A">
        <w:rPr>
          <w:spacing w:val="-3"/>
          <w:lang w:val="nl-NL"/>
        </w:rPr>
        <w:t xml:space="preserve">deur, </w:t>
      </w:r>
      <w:r w:rsidRPr="0036548A">
        <w:rPr>
          <w:lang w:val="nl-NL"/>
        </w:rPr>
        <w:t xml:space="preserve">die de </w:t>
      </w:r>
      <w:r w:rsidRPr="0036548A">
        <w:rPr>
          <w:spacing w:val="-3"/>
          <w:lang w:val="nl-NL"/>
        </w:rPr>
        <w:t xml:space="preserve">dief naar binnen nodigt, maar vastberadenheid </w:t>
      </w:r>
      <w:r w:rsidRPr="0036548A">
        <w:rPr>
          <w:spacing w:val="-5"/>
          <w:lang w:val="nl-NL"/>
        </w:rPr>
        <w:t xml:space="preserve">sluit </w:t>
      </w:r>
      <w:r w:rsidRPr="0036548A">
        <w:rPr>
          <w:lang w:val="nl-NL"/>
        </w:rPr>
        <w:t xml:space="preserve">en </w:t>
      </w:r>
      <w:r w:rsidRPr="0036548A">
        <w:rPr>
          <w:spacing w:val="-3"/>
          <w:lang w:val="nl-NL"/>
        </w:rPr>
        <w:t xml:space="preserve">grendelt </w:t>
      </w:r>
      <w:r w:rsidRPr="0036548A">
        <w:rPr>
          <w:lang w:val="nl-NL"/>
        </w:rPr>
        <w:t>de deur,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wederstaat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duivel,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noodzaakt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hem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vlieden.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36548A">
        <w:rPr>
          <w:lang w:val="nl-NL"/>
        </w:rPr>
        <w:t>Het gesprek tussen Naomi en Ruth wordt door de Chaldeeuwsen paraphrast aldus</w:t>
      </w:r>
      <w:r w:rsidRPr="0036548A">
        <w:rPr>
          <w:spacing w:val="-40"/>
          <w:lang w:val="nl-NL"/>
        </w:rPr>
        <w:t xml:space="preserve"> </w:t>
      </w:r>
      <w:r w:rsidRPr="0036548A">
        <w:rPr>
          <w:lang w:val="nl-NL"/>
        </w:rPr>
        <w:t xml:space="preserve">meegedeeld. Ruth </w:t>
      </w:r>
      <w:r w:rsidRPr="0036548A">
        <w:rPr>
          <w:spacing w:val="-5"/>
          <w:lang w:val="nl-NL"/>
        </w:rPr>
        <w:t xml:space="preserve">zei: </w:t>
      </w:r>
      <w:r w:rsidRPr="0036548A">
        <w:rPr>
          <w:lang w:val="nl-NL"/>
        </w:rPr>
        <w:t xml:space="preserve">Smeek mij </w:t>
      </w:r>
      <w:r w:rsidRPr="0036548A">
        <w:rPr>
          <w:spacing w:val="-3"/>
          <w:lang w:val="nl-NL"/>
        </w:rPr>
        <w:t xml:space="preserve">niet </w:t>
      </w:r>
      <w:r w:rsidRPr="0036548A">
        <w:rPr>
          <w:lang w:val="nl-NL"/>
        </w:rPr>
        <w:t xml:space="preserve">u te </w:t>
      </w:r>
      <w:r w:rsidRPr="0036548A">
        <w:rPr>
          <w:spacing w:val="-3"/>
          <w:lang w:val="nl-NL"/>
        </w:rPr>
        <w:t xml:space="preserve">verlaten, want </w:t>
      </w:r>
      <w:r w:rsidRPr="0036548A">
        <w:rPr>
          <w:lang w:val="nl-NL"/>
        </w:rPr>
        <w:t xml:space="preserve">ik wil een </w:t>
      </w:r>
      <w:r w:rsidRPr="0036548A">
        <w:rPr>
          <w:spacing w:val="-3"/>
          <w:lang w:val="nl-NL"/>
        </w:rPr>
        <w:t xml:space="preserve">proseliet zijn. Naomi </w:t>
      </w:r>
      <w:r w:rsidRPr="0036548A">
        <w:rPr>
          <w:spacing w:val="-5"/>
          <w:lang w:val="nl-NL"/>
        </w:rPr>
        <w:t xml:space="preserve">zei: </w:t>
      </w:r>
      <w:r w:rsidRPr="0036548A">
        <w:rPr>
          <w:spacing w:val="-4"/>
          <w:lang w:val="nl-NL"/>
        </w:rPr>
        <w:t xml:space="preserve">Ons is </w:t>
      </w:r>
      <w:r w:rsidRPr="0036548A">
        <w:rPr>
          <w:lang w:val="nl-NL"/>
        </w:rPr>
        <w:t xml:space="preserve">geboden </w:t>
      </w:r>
      <w:r>
        <w:rPr>
          <w:lang w:val="nl-NL"/>
        </w:rPr>
        <w:t>sabbatten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feestdagen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waar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4"/>
          <w:lang w:val="nl-NL"/>
        </w:rPr>
        <w:t>nemen,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op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3"/>
          <w:lang w:val="nl-NL"/>
        </w:rPr>
        <w:t>welke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5"/>
          <w:lang w:val="nl-NL"/>
        </w:rPr>
        <w:t>wij</w:t>
      </w:r>
      <w:r w:rsidRPr="0036548A">
        <w:rPr>
          <w:spacing w:val="-34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3"/>
          <w:lang w:val="nl-NL"/>
        </w:rPr>
        <w:t>meer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twee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3"/>
          <w:lang w:val="nl-NL"/>
        </w:rPr>
        <w:t>duizend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4"/>
          <w:lang w:val="nl-NL"/>
        </w:rPr>
        <w:t>ellen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mogen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2"/>
          <w:lang w:val="nl-NL"/>
        </w:rPr>
        <w:t xml:space="preserve">reizen </w:t>
      </w:r>
      <w:r w:rsidRPr="0036548A">
        <w:rPr>
          <w:lang w:val="nl-NL"/>
        </w:rPr>
        <w:t>(een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sabbatsreize.)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4"/>
          <w:lang w:val="nl-NL"/>
        </w:rPr>
        <w:t>Welnu,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zegt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Ruth,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waar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5"/>
          <w:lang w:val="nl-NL"/>
        </w:rPr>
        <w:t>gij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gaat,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zal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5"/>
          <w:lang w:val="nl-NL"/>
        </w:rPr>
        <w:t>ik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gaan.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3"/>
          <w:lang w:val="nl-NL"/>
        </w:rPr>
        <w:t>Naomi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5"/>
          <w:lang w:val="nl-NL"/>
        </w:rPr>
        <w:t>zei: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ons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3"/>
          <w:lang w:val="nl-NL"/>
        </w:rPr>
        <w:t>bevolen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 xml:space="preserve">geen </w:t>
      </w:r>
      <w:r w:rsidRPr="0036548A">
        <w:rPr>
          <w:spacing w:val="-3"/>
          <w:lang w:val="nl-NL"/>
        </w:rPr>
        <w:t>gehelen</w:t>
      </w:r>
      <w:r w:rsidRPr="0036548A">
        <w:rPr>
          <w:spacing w:val="-34"/>
          <w:lang w:val="nl-NL"/>
        </w:rPr>
        <w:t xml:space="preserve"> </w:t>
      </w:r>
      <w:r w:rsidRPr="0036548A">
        <w:rPr>
          <w:spacing w:val="-4"/>
          <w:lang w:val="nl-NL"/>
        </w:rPr>
        <w:t>nacht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6"/>
          <w:lang w:val="nl-NL"/>
        </w:rPr>
        <w:t>bij</w:t>
      </w:r>
      <w:r w:rsidRPr="0036548A">
        <w:rPr>
          <w:spacing w:val="-34"/>
          <w:lang w:val="nl-NL"/>
        </w:rPr>
        <w:t xml:space="preserve"> </w:t>
      </w:r>
      <w:r w:rsidRPr="0036548A">
        <w:rPr>
          <w:spacing w:val="-3"/>
          <w:lang w:val="nl-NL"/>
        </w:rPr>
        <w:t>heidenen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4"/>
          <w:lang w:val="nl-NL"/>
        </w:rPr>
        <w:t>verwijlen.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5"/>
          <w:lang w:val="nl-NL"/>
        </w:rPr>
        <w:t>Welnu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zegt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3"/>
          <w:lang w:val="nl-NL"/>
        </w:rPr>
        <w:t>Ruth,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waar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gij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zult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vernachten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zal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ik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vernachten. Naomi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5"/>
          <w:lang w:val="nl-NL"/>
        </w:rPr>
        <w:t>zei: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ons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3"/>
          <w:lang w:val="nl-NL"/>
        </w:rPr>
        <w:t>bevolen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zes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honderd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dertien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geboden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houden.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5"/>
          <w:lang w:val="nl-NL"/>
        </w:rPr>
        <w:t>Welnu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zegt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Ruth,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wat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 xml:space="preserve">uw volk houdt zal ik houden, want het zal mijn volk wezen. Naomi zei: het is ons verboden </w:t>
      </w:r>
      <w:r w:rsidRPr="0036548A">
        <w:rPr>
          <w:spacing w:val="-2"/>
          <w:lang w:val="nl-NL"/>
        </w:rPr>
        <w:t xml:space="preserve">een </w:t>
      </w:r>
      <w:r w:rsidRPr="0036548A">
        <w:rPr>
          <w:lang w:val="nl-NL"/>
        </w:rPr>
        <w:t xml:space="preserve">vreemden God te aanbidden. Welnu, zegt Ruth, uw God zal mijn God wezen. Naomi zei: </w:t>
      </w:r>
      <w:r w:rsidRPr="0036548A">
        <w:rPr>
          <w:spacing w:val="-2"/>
          <w:lang w:val="nl-NL"/>
        </w:rPr>
        <w:t xml:space="preserve">Wij </w:t>
      </w:r>
      <w:r w:rsidRPr="0036548A">
        <w:rPr>
          <w:spacing w:val="-3"/>
          <w:lang w:val="nl-NL"/>
        </w:rPr>
        <w:t>hebben</w:t>
      </w:r>
      <w:r w:rsidRPr="0036548A">
        <w:rPr>
          <w:spacing w:val="-34"/>
          <w:lang w:val="nl-NL"/>
        </w:rPr>
        <w:t xml:space="preserve"> </w:t>
      </w:r>
      <w:r w:rsidRPr="0036548A">
        <w:rPr>
          <w:spacing w:val="-3"/>
          <w:lang w:val="nl-NL"/>
        </w:rPr>
        <w:t>vierderlei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soort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4"/>
          <w:lang w:val="nl-NL"/>
        </w:rPr>
        <w:t xml:space="preserve"> </w:t>
      </w:r>
      <w:r w:rsidRPr="0036548A">
        <w:rPr>
          <w:spacing w:val="2"/>
          <w:lang w:val="nl-NL"/>
        </w:rPr>
        <w:t>dood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kwaaddoeners,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3"/>
          <w:lang w:val="nl-NL"/>
        </w:rPr>
        <w:t>steniging,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verbranding,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4"/>
          <w:lang w:val="nl-NL"/>
        </w:rPr>
        <w:t>verworging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4"/>
          <w:lang w:val="nl-NL"/>
        </w:rPr>
        <w:t xml:space="preserve">doden </w:t>
      </w:r>
      <w:r w:rsidRPr="0036548A">
        <w:rPr>
          <w:spacing w:val="-3"/>
          <w:lang w:val="nl-NL"/>
        </w:rPr>
        <w:t xml:space="preserve">met </w:t>
      </w:r>
      <w:r w:rsidRPr="0036548A">
        <w:rPr>
          <w:lang w:val="nl-NL"/>
        </w:rPr>
        <w:t>het zwaard. Welnu, zegt Ruth, waar gij sterft, zal ik sterven. Wij hebben, zegt Naomi, grafsteden.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daarin,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zegt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Ruth,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zal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ik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begraven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worden.</w:t>
      </w:r>
    </w:p>
    <w:p w:rsidR="00A209A2" w:rsidRPr="0036548A" w:rsidRDefault="00A209A2">
      <w:pPr>
        <w:spacing w:line="261" w:lineRule="auto"/>
        <w:jc w:val="both"/>
        <w:rPr>
          <w:lang w:val="nl-NL"/>
        </w:rPr>
        <w:sectPr w:rsidR="00A209A2" w:rsidRPr="0036548A">
          <w:pgSz w:w="11900" w:h="16840"/>
          <w:pgMar w:top="1380" w:right="130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/>
        <w:ind w:left="115"/>
        <w:jc w:val="both"/>
        <w:rPr>
          <w:lang w:val="nl-NL"/>
        </w:rPr>
      </w:pPr>
      <w:bookmarkStart w:id="5" w:name="1:19-22"/>
      <w:bookmarkEnd w:id="5"/>
      <w:r w:rsidRPr="0036548A">
        <w:rPr>
          <w:lang w:val="nl-NL"/>
        </w:rPr>
        <w:lastRenderedPageBreak/>
        <w:t>Ruth</w:t>
      </w:r>
      <w:r w:rsidRPr="0036548A">
        <w:rPr>
          <w:spacing w:val="2"/>
          <w:lang w:val="nl-NL"/>
        </w:rPr>
        <w:t xml:space="preserve"> </w:t>
      </w:r>
      <w:r w:rsidRPr="0036548A">
        <w:rPr>
          <w:lang w:val="nl-NL"/>
        </w:rPr>
        <w:t>1:19-22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Plattetekst"/>
        <w:spacing w:line="259" w:lineRule="auto"/>
        <w:ind w:left="115" w:right="105"/>
        <w:jc w:val="both"/>
        <w:rPr>
          <w:lang w:val="nl-NL"/>
        </w:rPr>
      </w:pPr>
      <w:r w:rsidRPr="0036548A">
        <w:rPr>
          <w:lang w:val="nl-NL"/>
        </w:rPr>
        <w:t>Na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5"/>
          <w:lang w:val="nl-NL"/>
        </w:rPr>
        <w:t>menige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5"/>
          <w:lang w:val="nl-NL"/>
        </w:rPr>
        <w:t>moeizame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voetstap,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3"/>
          <w:lang w:val="nl-NL"/>
        </w:rPr>
        <w:t>(maar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5"/>
          <w:lang w:val="nl-NL"/>
        </w:rPr>
        <w:t>wij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onderstellen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4"/>
          <w:lang w:val="nl-NL"/>
        </w:rPr>
        <w:t>vermoeienis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3"/>
          <w:lang w:val="nl-NL"/>
        </w:rPr>
        <w:t>reis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5"/>
          <w:lang w:val="nl-NL"/>
        </w:rPr>
        <w:t>verlicht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 xml:space="preserve">werd </w:t>
      </w:r>
      <w:r w:rsidRPr="0036548A">
        <w:rPr>
          <w:spacing w:val="3"/>
          <w:lang w:val="nl-NL"/>
        </w:rPr>
        <w:t xml:space="preserve">door </w:t>
      </w:r>
      <w:r w:rsidRPr="0036548A">
        <w:rPr>
          <w:spacing w:val="-3"/>
          <w:lang w:val="nl-NL"/>
        </w:rPr>
        <w:t xml:space="preserve">Naomi’s </w:t>
      </w:r>
      <w:r w:rsidRPr="0036548A">
        <w:rPr>
          <w:lang w:val="nl-NL"/>
        </w:rPr>
        <w:t xml:space="preserve">goed </w:t>
      </w:r>
      <w:r w:rsidRPr="0036548A">
        <w:rPr>
          <w:spacing w:val="-3"/>
          <w:lang w:val="nl-NL"/>
        </w:rPr>
        <w:t xml:space="preserve">onderwijs </w:t>
      </w:r>
      <w:r w:rsidRPr="0036548A">
        <w:rPr>
          <w:lang w:val="nl-NL"/>
        </w:rPr>
        <w:t xml:space="preserve">aan </w:t>
      </w:r>
      <w:r w:rsidRPr="0036548A">
        <w:rPr>
          <w:spacing w:val="-3"/>
          <w:lang w:val="nl-NL"/>
        </w:rPr>
        <w:t xml:space="preserve">haar bekeerlinge </w:t>
      </w:r>
      <w:r w:rsidRPr="0036548A">
        <w:rPr>
          <w:lang w:val="nl-NL"/>
        </w:rPr>
        <w:t>en de goede gesprekken die zij hadden) kwamen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3"/>
          <w:lang w:val="nl-NL"/>
        </w:rPr>
        <w:t>Naomi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Ruth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6"/>
          <w:lang w:val="nl-NL"/>
        </w:rPr>
        <w:t>eindelijk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4"/>
          <w:lang w:val="nl-NL"/>
        </w:rPr>
        <w:t>Bethlehem.</w:t>
      </w:r>
      <w:r w:rsidRPr="0036548A">
        <w:rPr>
          <w:spacing w:val="-2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kwamen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4"/>
          <w:lang w:val="nl-NL"/>
        </w:rPr>
        <w:t>juist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op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3"/>
          <w:lang w:val="nl-NL"/>
        </w:rPr>
        <w:t>tijd,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4"/>
          <w:lang w:val="nl-NL"/>
        </w:rPr>
        <w:t>begin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de gersteoogst, die de eerste was van hun oogsten, de tarweoogst kwam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daarna.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36548A">
        <w:rPr>
          <w:lang w:val="nl-NL"/>
        </w:rPr>
        <w:t>Nu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konden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3"/>
          <w:lang w:val="nl-NL"/>
        </w:rPr>
        <w:t>Naomi’s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ogen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2"/>
          <w:lang w:val="nl-NL"/>
        </w:rPr>
        <w:t xml:space="preserve"> </w:t>
      </w:r>
      <w:r w:rsidRPr="0036548A">
        <w:rPr>
          <w:lang w:val="nl-NL"/>
        </w:rPr>
        <w:t>overtuigen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4"/>
          <w:lang w:val="nl-NL"/>
        </w:rPr>
        <w:t>waarheid</w:t>
      </w:r>
      <w:r w:rsidRPr="0036548A">
        <w:rPr>
          <w:spacing w:val="-3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wat</w:t>
      </w:r>
      <w:r w:rsidRPr="0036548A">
        <w:rPr>
          <w:spacing w:val="-5"/>
          <w:lang w:val="nl-NL"/>
        </w:rPr>
        <w:t xml:space="preserve"> zij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2"/>
          <w:lang w:val="nl-NL"/>
        </w:rPr>
        <w:t xml:space="preserve"> </w:t>
      </w:r>
      <w:r w:rsidRPr="0036548A">
        <w:rPr>
          <w:spacing w:val="-4"/>
          <w:lang w:val="nl-NL"/>
        </w:rPr>
        <w:t>land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Moab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2"/>
          <w:lang w:val="nl-NL"/>
        </w:rPr>
        <w:t xml:space="preserve">had </w:t>
      </w:r>
      <w:r w:rsidRPr="0036548A">
        <w:rPr>
          <w:lang w:val="nl-NL"/>
        </w:rPr>
        <w:t xml:space="preserve">gehoord </w:t>
      </w:r>
      <w:r w:rsidRPr="0036548A">
        <w:rPr>
          <w:spacing w:val="-3"/>
          <w:lang w:val="nl-NL"/>
        </w:rPr>
        <w:t xml:space="preserve">namelijk </w:t>
      </w:r>
      <w:r w:rsidRPr="0036548A">
        <w:rPr>
          <w:rFonts w:cs="Times New Roman"/>
          <w:i/>
          <w:lang w:val="nl-NL"/>
        </w:rPr>
        <w:t>dat de Heere Zijn volk bezocht had</w:t>
      </w:r>
      <w:r w:rsidRPr="0036548A">
        <w:rPr>
          <w:lang w:val="nl-NL"/>
        </w:rPr>
        <w:t xml:space="preserve">, </w:t>
      </w:r>
      <w:r w:rsidRPr="0036548A">
        <w:rPr>
          <w:rFonts w:cs="Times New Roman"/>
          <w:i/>
          <w:lang w:val="nl-NL"/>
        </w:rPr>
        <w:t>gevende hun brood</w:t>
      </w:r>
      <w:r w:rsidRPr="0036548A">
        <w:rPr>
          <w:lang w:val="nl-NL"/>
        </w:rPr>
        <w:t xml:space="preserve">. En Ruth kon </w:t>
      </w:r>
      <w:r w:rsidRPr="0036548A">
        <w:rPr>
          <w:spacing w:val="-7"/>
          <w:lang w:val="nl-NL"/>
        </w:rPr>
        <w:t xml:space="preserve">dit </w:t>
      </w:r>
      <w:r w:rsidRPr="0036548A">
        <w:rPr>
          <w:lang w:val="nl-NL"/>
        </w:rPr>
        <w:t>goede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4"/>
          <w:lang w:val="nl-NL"/>
        </w:rPr>
        <w:t>land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beste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toestand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4"/>
          <w:lang w:val="nl-NL"/>
        </w:rPr>
        <w:t>zien,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3"/>
          <w:lang w:val="nl-NL"/>
        </w:rPr>
        <w:t>nu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hadden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4"/>
          <w:lang w:val="nl-NL"/>
        </w:rPr>
        <w:t>gelegenheid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3"/>
          <w:lang w:val="nl-NL"/>
        </w:rPr>
        <w:t>voorziening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3"/>
          <w:lang w:val="nl-NL"/>
        </w:rPr>
        <w:t>maken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 xml:space="preserve">voor de winter. Onze </w:t>
      </w:r>
      <w:r w:rsidRPr="0036548A">
        <w:rPr>
          <w:spacing w:val="-4"/>
          <w:lang w:val="nl-NL"/>
        </w:rPr>
        <w:t xml:space="preserve">tijden </w:t>
      </w:r>
      <w:r w:rsidRPr="0036548A">
        <w:rPr>
          <w:lang w:val="nl-NL"/>
        </w:rPr>
        <w:t xml:space="preserve">zijn in Gods hand, zowel de gebeurtenissen, als de tijd waarin </w:t>
      </w:r>
      <w:r w:rsidRPr="0036548A">
        <w:rPr>
          <w:spacing w:val="-2"/>
          <w:lang w:val="nl-NL"/>
        </w:rPr>
        <w:t xml:space="preserve">zij </w:t>
      </w:r>
      <w:r w:rsidRPr="0036548A">
        <w:rPr>
          <w:spacing w:val="-3"/>
          <w:lang w:val="nl-NL"/>
        </w:rPr>
        <w:t>plaatshebben.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ind w:left="115"/>
        <w:jc w:val="both"/>
        <w:rPr>
          <w:lang w:val="nl-NL"/>
        </w:rPr>
      </w:pPr>
      <w:r w:rsidRPr="0036548A">
        <w:rPr>
          <w:lang w:val="nl-NL"/>
        </w:rPr>
        <w:t>Er wordt hier nota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genomen: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2"/>
          <w:numId w:val="17"/>
        </w:numPr>
        <w:tabs>
          <w:tab w:val="left" w:pos="328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 xml:space="preserve">Van de ontsteltenis van de naburen </w:t>
      </w:r>
      <w:r w:rsidRPr="0036548A">
        <w:rPr>
          <w:rFonts w:ascii="Times New Roman"/>
          <w:spacing w:val="-6"/>
          <w:sz w:val="24"/>
          <w:lang w:val="nl-NL"/>
        </w:rPr>
        <w:t xml:space="preserve">bij </w:t>
      </w:r>
      <w:r w:rsidRPr="0036548A">
        <w:rPr>
          <w:rFonts w:ascii="Times New Roman"/>
          <w:sz w:val="24"/>
          <w:lang w:val="nl-NL"/>
        </w:rPr>
        <w:t xml:space="preserve">deze </w:t>
      </w:r>
      <w:r w:rsidRPr="0036548A">
        <w:rPr>
          <w:rFonts w:ascii="Times New Roman"/>
          <w:spacing w:val="-3"/>
          <w:sz w:val="24"/>
          <w:lang w:val="nl-NL"/>
        </w:rPr>
        <w:t xml:space="preserve">gelegenheid, </w:t>
      </w:r>
      <w:r w:rsidRPr="0036548A">
        <w:rPr>
          <w:rFonts w:ascii="Times New Roman"/>
          <w:sz w:val="24"/>
          <w:lang w:val="nl-NL"/>
        </w:rPr>
        <w:t xml:space="preserve">vers 19.. </w:t>
      </w:r>
      <w:r w:rsidRPr="0036548A">
        <w:rPr>
          <w:rFonts w:ascii="Times New Roman"/>
          <w:i/>
          <w:sz w:val="24"/>
          <w:lang w:val="nl-NL"/>
        </w:rPr>
        <w:t xml:space="preserve">De gehele stad werd over haar </w:t>
      </w:r>
      <w:r w:rsidRPr="0036548A">
        <w:rPr>
          <w:rFonts w:ascii="Times New Roman"/>
          <w:i/>
          <w:spacing w:val="3"/>
          <w:sz w:val="24"/>
          <w:lang w:val="nl-NL"/>
        </w:rPr>
        <w:t xml:space="preserve">beroerd. </w:t>
      </w:r>
      <w:r w:rsidRPr="0036548A">
        <w:rPr>
          <w:rFonts w:ascii="Times New Roman"/>
          <w:sz w:val="24"/>
          <w:lang w:val="nl-NL"/>
        </w:rPr>
        <w:t xml:space="preserve">Haar oude bekenden </w:t>
      </w:r>
      <w:r w:rsidRPr="0036548A">
        <w:rPr>
          <w:rFonts w:ascii="Times New Roman"/>
          <w:spacing w:val="-3"/>
          <w:sz w:val="24"/>
          <w:lang w:val="nl-NL"/>
        </w:rPr>
        <w:t xml:space="preserve">verzamelden zich </w:t>
      </w:r>
      <w:r w:rsidRPr="0036548A">
        <w:rPr>
          <w:rFonts w:ascii="Times New Roman"/>
          <w:spacing w:val="2"/>
          <w:sz w:val="24"/>
          <w:lang w:val="nl-NL"/>
        </w:rPr>
        <w:t xml:space="preserve">om </w:t>
      </w:r>
      <w:r w:rsidRPr="0036548A">
        <w:rPr>
          <w:rFonts w:ascii="Times New Roman"/>
          <w:spacing w:val="-3"/>
          <w:sz w:val="24"/>
          <w:lang w:val="nl-NL"/>
        </w:rPr>
        <w:t xml:space="preserve">haar heen, </w:t>
      </w:r>
      <w:r w:rsidRPr="0036548A">
        <w:rPr>
          <w:rFonts w:ascii="Times New Roman"/>
          <w:spacing w:val="2"/>
          <w:sz w:val="24"/>
          <w:lang w:val="nl-NL"/>
        </w:rPr>
        <w:t xml:space="preserve">om </w:t>
      </w:r>
      <w:r w:rsidRPr="0036548A">
        <w:rPr>
          <w:rFonts w:ascii="Times New Roman"/>
          <w:sz w:val="24"/>
          <w:lang w:val="nl-NL"/>
        </w:rPr>
        <w:t xml:space="preserve">te vragen </w:t>
      </w:r>
      <w:r w:rsidRPr="0036548A">
        <w:rPr>
          <w:rFonts w:ascii="Times New Roman"/>
          <w:spacing w:val="-3"/>
          <w:sz w:val="24"/>
          <w:lang w:val="nl-NL"/>
        </w:rPr>
        <w:t xml:space="preserve">naar haar </w:t>
      </w:r>
      <w:r w:rsidRPr="0036548A">
        <w:rPr>
          <w:rFonts w:ascii="Times New Roman"/>
          <w:sz w:val="24"/>
          <w:lang w:val="nl-NL"/>
        </w:rPr>
        <w:t>toestand,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bevinden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weer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welkom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Bethlehem.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36548A">
        <w:rPr>
          <w:lang w:val="nl-NL"/>
        </w:rPr>
        <w:t>Of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5"/>
          <w:lang w:val="nl-NL"/>
        </w:rPr>
        <w:t>misschien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werden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6"/>
          <w:lang w:val="nl-NL"/>
        </w:rPr>
        <w:t xml:space="preserve"> </w:t>
      </w:r>
      <w:r w:rsidRPr="0036548A">
        <w:rPr>
          <w:i/>
          <w:lang w:val="nl-NL"/>
        </w:rPr>
        <w:t>over</w:t>
      </w:r>
      <w:r w:rsidRPr="0036548A">
        <w:rPr>
          <w:i/>
          <w:spacing w:val="-20"/>
          <w:lang w:val="nl-NL"/>
        </w:rPr>
        <w:t xml:space="preserve"> </w:t>
      </w:r>
      <w:r w:rsidRPr="0036548A">
        <w:rPr>
          <w:i/>
          <w:lang w:val="nl-NL"/>
        </w:rPr>
        <w:t>haar</w:t>
      </w:r>
      <w:r w:rsidRPr="0036548A">
        <w:rPr>
          <w:i/>
          <w:spacing w:val="-20"/>
          <w:lang w:val="nl-NL"/>
        </w:rPr>
        <w:t xml:space="preserve"> </w:t>
      </w:r>
      <w:r w:rsidRPr="0036548A">
        <w:rPr>
          <w:i/>
          <w:lang w:val="nl-NL"/>
        </w:rPr>
        <w:t>beroerd</w:t>
      </w:r>
      <w:r w:rsidRPr="0036548A">
        <w:rPr>
          <w:lang w:val="nl-NL"/>
        </w:rPr>
        <w:t>,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vrezende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ten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laste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stad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zou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3"/>
          <w:lang w:val="nl-NL"/>
        </w:rPr>
        <w:t>komen,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3"/>
          <w:lang w:val="nl-NL"/>
        </w:rPr>
        <w:t xml:space="preserve">want </w:t>
      </w:r>
      <w:r w:rsidRPr="0036548A">
        <w:rPr>
          <w:spacing w:val="-5"/>
          <w:lang w:val="nl-NL"/>
        </w:rPr>
        <w:t>zij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zag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zo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3"/>
          <w:lang w:val="nl-NL"/>
        </w:rPr>
        <w:t>armoedig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uit!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4"/>
          <w:lang w:val="nl-NL"/>
        </w:rPr>
        <w:t>Hieruit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-5"/>
          <w:lang w:val="nl-NL"/>
        </w:rPr>
        <w:t>blijkt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tevoren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3"/>
          <w:lang w:val="nl-NL"/>
        </w:rPr>
        <w:t>welstand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had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3"/>
          <w:lang w:val="nl-NL"/>
        </w:rPr>
        <w:t>geleefd,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3"/>
          <w:lang w:val="nl-NL"/>
        </w:rPr>
        <w:t>want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anders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zou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3"/>
          <w:lang w:val="nl-NL"/>
        </w:rPr>
        <w:t>er niet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zoveel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3"/>
          <w:lang w:val="nl-NL"/>
        </w:rPr>
        <w:t>notitie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genomen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5"/>
          <w:lang w:val="nl-NL"/>
        </w:rPr>
        <w:t>zijn.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>Indien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6"/>
          <w:lang w:val="nl-NL"/>
        </w:rPr>
        <w:t>zij,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3"/>
          <w:lang w:val="nl-NL"/>
        </w:rPr>
        <w:t>welvarend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geweest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hoge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3"/>
          <w:lang w:val="nl-NL"/>
        </w:rPr>
        <w:t>positie hebben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4"/>
          <w:lang w:val="nl-NL"/>
        </w:rPr>
        <w:t>ingenomen,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3"/>
          <w:lang w:val="nl-NL"/>
        </w:rPr>
        <w:t>tot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armoede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2"/>
          <w:lang w:val="nl-NL"/>
        </w:rPr>
        <w:t>of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oneer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3"/>
          <w:lang w:val="nl-NL"/>
        </w:rPr>
        <w:t>komen,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hun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val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des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3"/>
          <w:lang w:val="nl-NL"/>
        </w:rPr>
        <w:t>meer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3"/>
          <w:lang w:val="nl-NL"/>
        </w:rPr>
        <w:t>opmerkelijk.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2"/>
          <w:lang w:val="nl-NL"/>
        </w:rPr>
        <w:t xml:space="preserve"> </w:t>
      </w:r>
      <w:proofErr w:type="spellStart"/>
      <w:r w:rsidRPr="0036548A">
        <w:rPr>
          <w:spacing w:val="-4"/>
          <w:lang w:val="nl-NL"/>
        </w:rPr>
        <w:t>zij-de</w:t>
      </w:r>
      <w:proofErr w:type="spellEnd"/>
      <w:r w:rsidRPr="0036548A">
        <w:rPr>
          <w:spacing w:val="-4"/>
          <w:lang w:val="nl-NL"/>
        </w:rPr>
        <w:t xml:space="preserve"> </w:t>
      </w:r>
      <w:r w:rsidRPr="0036548A">
        <w:rPr>
          <w:spacing w:val="-3"/>
          <w:lang w:val="nl-NL"/>
        </w:rPr>
        <w:t xml:space="preserve">naburen-zeiden: </w:t>
      </w:r>
      <w:r w:rsidRPr="0036548A">
        <w:rPr>
          <w:i/>
          <w:lang w:val="nl-NL"/>
        </w:rPr>
        <w:t xml:space="preserve">Is dit Naomi? </w:t>
      </w:r>
      <w:r w:rsidRPr="0036548A">
        <w:rPr>
          <w:lang w:val="nl-NL"/>
        </w:rPr>
        <w:t xml:space="preserve">De </w:t>
      </w:r>
      <w:r w:rsidRPr="0036548A">
        <w:rPr>
          <w:i/>
          <w:spacing w:val="-3"/>
          <w:lang w:val="nl-NL"/>
        </w:rPr>
        <w:t xml:space="preserve">vrouwen </w:t>
      </w:r>
      <w:r w:rsidRPr="0036548A">
        <w:rPr>
          <w:lang w:val="nl-NL"/>
        </w:rPr>
        <w:t xml:space="preserve">van de stad zeiden het, </w:t>
      </w:r>
      <w:r w:rsidRPr="0036548A">
        <w:rPr>
          <w:spacing w:val="-3"/>
          <w:lang w:val="nl-NL"/>
        </w:rPr>
        <w:t xml:space="preserve">want </w:t>
      </w:r>
      <w:r w:rsidRPr="0036548A">
        <w:rPr>
          <w:lang w:val="nl-NL"/>
        </w:rPr>
        <w:t>het oorspronkelijke woord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3"/>
          <w:lang w:val="nl-NL"/>
        </w:rPr>
        <w:t>vrouwelijk.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6"/>
          <w:lang w:val="nl-NL"/>
        </w:rPr>
        <w:t>Zij,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3"/>
          <w:lang w:val="nl-NL"/>
        </w:rPr>
        <w:t>met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5"/>
          <w:lang w:val="nl-NL"/>
        </w:rPr>
        <w:t>wie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vroeger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zeer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3"/>
          <w:lang w:val="nl-NL"/>
        </w:rPr>
        <w:t>bekend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was,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waren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verbaasd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 xml:space="preserve">toestand te </w:t>
      </w:r>
      <w:r w:rsidRPr="0036548A">
        <w:rPr>
          <w:spacing w:val="-4"/>
          <w:lang w:val="nl-NL"/>
        </w:rPr>
        <w:t xml:space="preserve">zien, </w:t>
      </w:r>
      <w:r w:rsidRPr="0036548A">
        <w:rPr>
          <w:spacing w:val="-5"/>
          <w:lang w:val="nl-NL"/>
        </w:rPr>
        <w:t xml:space="preserve">zij </w:t>
      </w:r>
      <w:r w:rsidRPr="0036548A">
        <w:rPr>
          <w:lang w:val="nl-NL"/>
        </w:rPr>
        <w:t xml:space="preserve">was door haar beproevingen zo gebroken zo veranderd, dat zij </w:t>
      </w:r>
      <w:r w:rsidRPr="0036548A">
        <w:rPr>
          <w:spacing w:val="-4"/>
          <w:lang w:val="nl-NL"/>
        </w:rPr>
        <w:t xml:space="preserve">nauwelijks </w:t>
      </w:r>
      <w:r w:rsidRPr="0036548A">
        <w:rPr>
          <w:spacing w:val="-3"/>
          <w:lang w:val="nl-NL"/>
        </w:rPr>
        <w:t xml:space="preserve">haar </w:t>
      </w:r>
      <w:r w:rsidRPr="0036548A">
        <w:rPr>
          <w:lang w:val="nl-NL"/>
        </w:rPr>
        <w:t>ogen konden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3"/>
          <w:lang w:val="nl-NL"/>
        </w:rPr>
        <w:t>geloven,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2"/>
          <w:lang w:val="nl-NL"/>
        </w:rPr>
        <w:t>of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3"/>
          <w:lang w:val="nl-NL"/>
        </w:rPr>
        <w:t>begrijpen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5"/>
          <w:lang w:val="nl-NL"/>
        </w:rPr>
        <w:t>dit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3"/>
          <w:lang w:val="nl-NL"/>
        </w:rPr>
        <w:t>dezelfde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persoon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was,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tevoren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5"/>
          <w:lang w:val="nl-NL"/>
        </w:rPr>
        <w:t>fris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blozend.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7"/>
          <w:lang w:val="nl-NL"/>
        </w:rPr>
        <w:t>lieflijk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 xml:space="preserve">en </w:t>
      </w:r>
      <w:r w:rsidRPr="0036548A">
        <w:rPr>
          <w:spacing w:val="-6"/>
          <w:lang w:val="nl-NL"/>
        </w:rPr>
        <w:t>vrolijk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gezien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3"/>
          <w:lang w:val="nl-NL"/>
        </w:rPr>
        <w:t>hadden:</w:t>
      </w:r>
      <w:r w:rsidRPr="0036548A">
        <w:rPr>
          <w:spacing w:val="-6"/>
          <w:lang w:val="nl-NL"/>
        </w:rPr>
        <w:t xml:space="preserve"> </w:t>
      </w:r>
      <w:r w:rsidRPr="0036548A">
        <w:rPr>
          <w:i/>
          <w:lang w:val="nl-NL"/>
        </w:rPr>
        <w:t>Is</w:t>
      </w:r>
      <w:r w:rsidRPr="0036548A">
        <w:rPr>
          <w:i/>
          <w:spacing w:val="-11"/>
          <w:lang w:val="nl-NL"/>
        </w:rPr>
        <w:t xml:space="preserve"> </w:t>
      </w:r>
      <w:r w:rsidRPr="0036548A">
        <w:rPr>
          <w:i/>
          <w:lang w:val="nl-NL"/>
        </w:rPr>
        <w:t>dit</w:t>
      </w:r>
      <w:r w:rsidRPr="0036548A">
        <w:rPr>
          <w:i/>
          <w:spacing w:val="-8"/>
          <w:lang w:val="nl-NL"/>
        </w:rPr>
        <w:t xml:space="preserve"> </w:t>
      </w:r>
      <w:r w:rsidRPr="0036548A">
        <w:rPr>
          <w:i/>
          <w:lang w:val="nl-NL"/>
        </w:rPr>
        <w:t>Naomi?</w:t>
      </w:r>
      <w:r w:rsidRPr="0036548A">
        <w:rPr>
          <w:i/>
          <w:spacing w:val="-14"/>
          <w:lang w:val="nl-NL"/>
        </w:rPr>
        <w:t xml:space="preserve"> </w:t>
      </w:r>
      <w:r w:rsidRPr="0036548A">
        <w:rPr>
          <w:lang w:val="nl-NL"/>
        </w:rPr>
        <w:t>Zo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5"/>
          <w:lang w:val="nl-NL"/>
        </w:rPr>
        <w:t>ongelijk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roos,</w:t>
      </w:r>
      <w:r w:rsidRPr="0036548A">
        <w:rPr>
          <w:spacing w:val="-3"/>
          <w:lang w:val="nl-NL"/>
        </w:rPr>
        <w:t xml:space="preserve"> </w:t>
      </w:r>
      <w:r w:rsidRPr="0036548A">
        <w:rPr>
          <w:spacing w:val="-4"/>
          <w:lang w:val="nl-NL"/>
        </w:rPr>
        <w:t>als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verdord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4"/>
          <w:lang w:val="nl-NL"/>
        </w:rPr>
        <w:t>is,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aan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wat</w:t>
      </w:r>
      <w:r w:rsidRPr="0036548A">
        <w:rPr>
          <w:spacing w:val="-4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 xml:space="preserve">geweest is, </w:t>
      </w:r>
      <w:r w:rsidRPr="0036548A">
        <w:rPr>
          <w:spacing w:val="-3"/>
          <w:lang w:val="nl-NL"/>
        </w:rPr>
        <w:t xml:space="preserve">toen </w:t>
      </w:r>
      <w:r w:rsidRPr="0036548A">
        <w:rPr>
          <w:lang w:val="nl-NL"/>
        </w:rPr>
        <w:t>zij</w:t>
      </w:r>
      <w:r w:rsidRPr="0036548A">
        <w:rPr>
          <w:spacing w:val="-6"/>
          <w:lang w:val="nl-NL"/>
        </w:rPr>
        <w:t xml:space="preserve"> </w:t>
      </w:r>
      <w:r w:rsidRPr="0036548A">
        <w:rPr>
          <w:spacing w:val="-3"/>
          <w:lang w:val="nl-NL"/>
        </w:rPr>
        <w:t>bloeide.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right="100"/>
        <w:jc w:val="both"/>
        <w:rPr>
          <w:lang w:val="nl-NL"/>
        </w:rPr>
      </w:pPr>
      <w:r w:rsidRPr="0036548A">
        <w:rPr>
          <w:spacing w:val="-6"/>
          <w:lang w:val="nl-NL"/>
        </w:rPr>
        <w:t>Welk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5"/>
          <w:lang w:val="nl-NL"/>
        </w:rPr>
        <w:t>erbarmelijk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3"/>
          <w:lang w:val="nl-NL"/>
        </w:rPr>
        <w:t>figuur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3"/>
          <w:lang w:val="nl-NL"/>
        </w:rPr>
        <w:t>maakt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3"/>
          <w:lang w:val="nl-NL"/>
        </w:rPr>
        <w:t>thans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4"/>
          <w:lang w:val="nl-NL"/>
        </w:rPr>
        <w:t>Naomi,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vergeleken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3"/>
          <w:lang w:val="nl-NL"/>
        </w:rPr>
        <w:t>met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maakte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 xml:space="preserve">voorspoed! </w:t>
      </w:r>
      <w:r w:rsidRPr="0036548A">
        <w:rPr>
          <w:spacing w:val="-3"/>
          <w:lang w:val="nl-NL"/>
        </w:rPr>
        <w:t>Indien</w:t>
      </w:r>
      <w:r w:rsidRPr="0036548A">
        <w:rPr>
          <w:spacing w:val="-35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waren,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deze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vraag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5"/>
          <w:lang w:val="nl-NL"/>
        </w:rPr>
        <w:t>minachting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deden,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rampspoeden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5"/>
          <w:lang w:val="nl-NL"/>
        </w:rPr>
        <w:t>verwijtende: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4"/>
          <w:lang w:val="nl-NL"/>
        </w:rPr>
        <w:t>"Is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3"/>
          <w:lang w:val="nl-NL"/>
        </w:rPr>
        <w:t>zij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5"/>
          <w:lang w:val="nl-NL"/>
        </w:rPr>
        <w:t>dat, die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geen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genoegen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3"/>
          <w:lang w:val="nl-NL"/>
        </w:rPr>
        <w:t>mee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kon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4"/>
          <w:lang w:val="nl-NL"/>
        </w:rPr>
        <w:t>nemen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4"/>
          <w:lang w:val="nl-NL"/>
        </w:rPr>
        <w:t>ging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3"/>
          <w:lang w:val="nl-NL"/>
        </w:rPr>
        <w:t>zoals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naburen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gegaan,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3"/>
          <w:lang w:val="nl-NL"/>
        </w:rPr>
        <w:t>maar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3"/>
          <w:lang w:val="nl-NL"/>
        </w:rPr>
        <w:t xml:space="preserve">naar </w:t>
      </w:r>
      <w:r w:rsidRPr="0036548A">
        <w:rPr>
          <w:lang w:val="nl-NL"/>
        </w:rPr>
        <w:t>een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4"/>
          <w:lang w:val="nl-NL"/>
        </w:rPr>
        <w:t>vreemd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4"/>
          <w:lang w:val="nl-NL"/>
        </w:rPr>
        <w:t>land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moet</w:t>
      </w:r>
      <w:r w:rsidRPr="0036548A">
        <w:rPr>
          <w:spacing w:val="-5"/>
          <w:lang w:val="nl-NL"/>
        </w:rPr>
        <w:t xml:space="preserve"> </w:t>
      </w:r>
      <w:r w:rsidRPr="0036548A">
        <w:rPr>
          <w:spacing w:val="-3"/>
          <w:lang w:val="nl-NL"/>
        </w:rPr>
        <w:t>heenzwerven?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6"/>
          <w:lang w:val="nl-NL"/>
        </w:rPr>
        <w:t xml:space="preserve">Zie </w:t>
      </w:r>
      <w:r w:rsidRPr="0036548A">
        <w:rPr>
          <w:spacing w:val="-3"/>
          <w:lang w:val="nl-NL"/>
        </w:rPr>
        <w:t>nu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wat</w:t>
      </w:r>
      <w:r w:rsidRPr="0036548A">
        <w:rPr>
          <w:spacing w:val="-4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6"/>
          <w:lang w:val="nl-NL"/>
        </w:rPr>
        <w:t xml:space="preserve"> </w:t>
      </w:r>
      <w:r w:rsidRPr="0036548A">
        <w:rPr>
          <w:spacing w:val="-3"/>
          <w:lang w:val="nl-NL"/>
        </w:rPr>
        <w:t>mee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gewonnen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3"/>
          <w:lang w:val="nl-NL"/>
        </w:rPr>
        <w:t>heeft!"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waren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deze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2"/>
          <w:lang w:val="nl-NL"/>
        </w:rPr>
        <w:t xml:space="preserve">van </w:t>
      </w:r>
      <w:r w:rsidRPr="0036548A">
        <w:rPr>
          <w:lang w:val="nl-NL"/>
        </w:rPr>
        <w:t xml:space="preserve">een </w:t>
      </w:r>
      <w:r w:rsidRPr="0036548A">
        <w:rPr>
          <w:spacing w:val="-3"/>
          <w:lang w:val="nl-NL"/>
        </w:rPr>
        <w:t xml:space="preserve">lage, </w:t>
      </w:r>
      <w:r w:rsidRPr="0036548A">
        <w:rPr>
          <w:lang w:val="nl-NL"/>
        </w:rPr>
        <w:t xml:space="preserve">onbarmhartige gemoedsgesteldheid. Niets is wreder dan te triomferen over hen, </w:t>
      </w:r>
      <w:r w:rsidRPr="0036548A">
        <w:rPr>
          <w:spacing w:val="-2"/>
          <w:lang w:val="nl-NL"/>
        </w:rPr>
        <w:t xml:space="preserve">die </w:t>
      </w:r>
      <w:r w:rsidRPr="0036548A">
        <w:rPr>
          <w:spacing w:val="-3"/>
          <w:lang w:val="nl-NL"/>
        </w:rPr>
        <w:t xml:space="preserve">gevallen zijn. Maar </w:t>
      </w:r>
      <w:r w:rsidRPr="0036548A">
        <w:rPr>
          <w:lang w:val="nl-NL"/>
        </w:rPr>
        <w:t xml:space="preserve">wij </w:t>
      </w:r>
      <w:r w:rsidRPr="0036548A">
        <w:rPr>
          <w:spacing w:val="-3"/>
          <w:lang w:val="nl-NL"/>
        </w:rPr>
        <w:t xml:space="preserve">kunnen onderstellen </w:t>
      </w:r>
      <w:r w:rsidRPr="0036548A">
        <w:rPr>
          <w:lang w:val="nl-NL"/>
        </w:rPr>
        <w:t xml:space="preserve">dat de meesten het in </w:t>
      </w:r>
      <w:r w:rsidRPr="0036548A">
        <w:rPr>
          <w:spacing w:val="-4"/>
          <w:lang w:val="nl-NL"/>
        </w:rPr>
        <w:t xml:space="preserve">hartelijk medelijden gevraagd hebben. </w:t>
      </w:r>
      <w:r w:rsidRPr="0036548A">
        <w:rPr>
          <w:lang w:val="nl-NL"/>
        </w:rPr>
        <w:t xml:space="preserve">"Is </w:t>
      </w:r>
      <w:r w:rsidRPr="0036548A">
        <w:rPr>
          <w:spacing w:val="-5"/>
          <w:lang w:val="nl-NL"/>
        </w:rPr>
        <w:t xml:space="preserve">zij </w:t>
      </w:r>
      <w:r w:rsidRPr="0036548A">
        <w:rPr>
          <w:lang w:val="nl-NL"/>
        </w:rPr>
        <w:t xml:space="preserve">dit, </w:t>
      </w:r>
      <w:r w:rsidRPr="0036548A">
        <w:rPr>
          <w:spacing w:val="-5"/>
          <w:lang w:val="nl-NL"/>
        </w:rPr>
        <w:t xml:space="preserve">die </w:t>
      </w:r>
      <w:r w:rsidRPr="0036548A">
        <w:rPr>
          <w:lang w:val="nl-NL"/>
        </w:rPr>
        <w:t xml:space="preserve">zo </w:t>
      </w:r>
      <w:r w:rsidRPr="0036548A">
        <w:rPr>
          <w:spacing w:val="-5"/>
          <w:lang w:val="nl-NL"/>
        </w:rPr>
        <w:t xml:space="preserve">in </w:t>
      </w:r>
      <w:r w:rsidRPr="0036548A">
        <w:rPr>
          <w:lang w:val="nl-NL"/>
        </w:rPr>
        <w:t xml:space="preserve">overvloed </w:t>
      </w:r>
      <w:r w:rsidRPr="0036548A">
        <w:rPr>
          <w:spacing w:val="-4"/>
          <w:lang w:val="nl-NL"/>
        </w:rPr>
        <w:t xml:space="preserve">heeft </w:t>
      </w:r>
      <w:r w:rsidRPr="0036548A">
        <w:rPr>
          <w:spacing w:val="-3"/>
          <w:lang w:val="nl-NL"/>
        </w:rPr>
        <w:t xml:space="preserve">geleefd, </w:t>
      </w:r>
      <w:r w:rsidRPr="0036548A">
        <w:rPr>
          <w:lang w:val="nl-NL"/>
        </w:rPr>
        <w:t xml:space="preserve">zo goed een huis heeft gehouden, en zo </w:t>
      </w:r>
      <w:r w:rsidRPr="0036548A">
        <w:rPr>
          <w:spacing w:val="-4"/>
          <w:lang w:val="nl-NL"/>
        </w:rPr>
        <w:t>weldadig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was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4"/>
          <w:lang w:val="nl-NL"/>
        </w:rPr>
        <w:t>armen?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Hoe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goud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zo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verdonkerd!"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6"/>
          <w:lang w:val="nl-NL"/>
        </w:rPr>
        <w:t>Zij,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pracht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hadden</w:t>
      </w:r>
      <w:r w:rsidRPr="0036548A">
        <w:rPr>
          <w:spacing w:val="-35"/>
          <w:lang w:val="nl-NL"/>
        </w:rPr>
        <w:t xml:space="preserve"> </w:t>
      </w:r>
      <w:r w:rsidRPr="0036548A">
        <w:rPr>
          <w:lang w:val="nl-NL"/>
        </w:rPr>
        <w:t>gezien</w:t>
      </w:r>
      <w:r w:rsidRPr="0036548A">
        <w:rPr>
          <w:spacing w:val="-36"/>
          <w:lang w:val="nl-NL"/>
        </w:rPr>
        <w:t xml:space="preserve"> </w:t>
      </w:r>
      <w:r w:rsidRPr="0036548A">
        <w:rPr>
          <w:spacing w:val="-2"/>
          <w:lang w:val="nl-NL"/>
        </w:rPr>
        <w:t xml:space="preserve">van </w:t>
      </w:r>
      <w:r w:rsidRPr="0036548A">
        <w:rPr>
          <w:lang w:val="nl-NL"/>
        </w:rPr>
        <w:t>de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eerste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4"/>
          <w:lang w:val="nl-NL"/>
        </w:rPr>
        <w:t>tempel,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weenden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toen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4"/>
          <w:lang w:val="nl-NL"/>
        </w:rPr>
        <w:t>geringheid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tweede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aanschouwden,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zo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was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4"/>
          <w:lang w:val="nl-NL"/>
        </w:rPr>
        <w:t xml:space="preserve">ook </w:t>
      </w:r>
      <w:r w:rsidRPr="0036548A">
        <w:rPr>
          <w:spacing w:val="-3"/>
          <w:lang w:val="nl-NL"/>
        </w:rPr>
        <w:t>hier.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right="100"/>
        <w:jc w:val="both"/>
        <w:rPr>
          <w:lang w:val="nl-NL"/>
        </w:rPr>
      </w:pPr>
      <w:r w:rsidRPr="0036548A">
        <w:rPr>
          <w:lang w:val="nl-NL"/>
        </w:rPr>
        <w:t>Beproevingen</w:t>
      </w:r>
      <w:r w:rsidRPr="0036548A">
        <w:rPr>
          <w:spacing w:val="-35"/>
          <w:lang w:val="nl-NL"/>
        </w:rPr>
        <w:t xml:space="preserve"> </w:t>
      </w:r>
      <w:r w:rsidRPr="0036548A">
        <w:rPr>
          <w:spacing w:val="-4"/>
          <w:lang w:val="nl-NL"/>
        </w:rPr>
        <w:t>zullen</w:t>
      </w:r>
      <w:r w:rsidRPr="0036548A">
        <w:rPr>
          <w:spacing w:val="-37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5"/>
          <w:lang w:val="nl-NL"/>
        </w:rPr>
        <w:t>weinig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3"/>
          <w:lang w:val="nl-NL"/>
        </w:rPr>
        <w:t>tijds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2"/>
          <w:lang w:val="nl-NL"/>
        </w:rPr>
        <w:t>grote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verrassende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3"/>
          <w:lang w:val="nl-NL"/>
        </w:rPr>
        <w:t>veranderingen</w:t>
      </w:r>
      <w:r w:rsidRPr="0036548A">
        <w:rPr>
          <w:spacing w:val="-35"/>
          <w:lang w:val="nl-NL"/>
        </w:rPr>
        <w:t xml:space="preserve"> </w:t>
      </w:r>
      <w:r w:rsidRPr="0036548A">
        <w:rPr>
          <w:spacing w:val="-6"/>
          <w:lang w:val="nl-NL"/>
        </w:rPr>
        <w:t>teweegbrengen.</w:t>
      </w:r>
      <w:r w:rsidRPr="0036548A">
        <w:rPr>
          <w:spacing w:val="-35"/>
          <w:lang w:val="nl-NL"/>
        </w:rPr>
        <w:t xml:space="preserve"> </w:t>
      </w:r>
      <w:r w:rsidRPr="0036548A">
        <w:rPr>
          <w:spacing w:val="-4"/>
          <w:lang w:val="nl-NL"/>
        </w:rPr>
        <w:t>Als</w:t>
      </w:r>
      <w:r w:rsidRPr="0036548A">
        <w:rPr>
          <w:spacing w:val="-34"/>
          <w:lang w:val="nl-NL"/>
        </w:rPr>
        <w:t xml:space="preserve"> </w:t>
      </w:r>
      <w:r w:rsidRPr="0036548A">
        <w:rPr>
          <w:spacing w:val="-4"/>
          <w:lang w:val="nl-NL"/>
        </w:rPr>
        <w:t>wij</w:t>
      </w:r>
      <w:r w:rsidRPr="0036548A">
        <w:rPr>
          <w:spacing w:val="-34"/>
          <w:lang w:val="nl-NL"/>
        </w:rPr>
        <w:t xml:space="preserve"> </w:t>
      </w:r>
      <w:r w:rsidRPr="0036548A">
        <w:rPr>
          <w:spacing w:val="-6"/>
          <w:lang w:val="nl-NL"/>
        </w:rPr>
        <w:t xml:space="preserve">zien </w:t>
      </w:r>
      <w:r w:rsidRPr="0036548A">
        <w:rPr>
          <w:lang w:val="nl-NL"/>
        </w:rPr>
        <w:t xml:space="preserve">hoe ziekte en ouderdom het gelaat en het humeur van de mensen veranderen, dan kunnen </w:t>
      </w:r>
      <w:r w:rsidRPr="0036548A">
        <w:rPr>
          <w:spacing w:val="-2"/>
          <w:lang w:val="nl-NL"/>
        </w:rPr>
        <w:t xml:space="preserve">wij </w:t>
      </w:r>
      <w:r w:rsidRPr="0036548A">
        <w:rPr>
          <w:lang w:val="nl-NL"/>
        </w:rPr>
        <w:t xml:space="preserve">denken aan wat de </w:t>
      </w:r>
      <w:r w:rsidRPr="0036548A">
        <w:rPr>
          <w:spacing w:val="-3"/>
          <w:lang w:val="nl-NL"/>
        </w:rPr>
        <w:t xml:space="preserve">Bethlehemieten zeiden: </w:t>
      </w:r>
      <w:r w:rsidRPr="0036548A">
        <w:rPr>
          <w:i/>
          <w:lang w:val="nl-NL"/>
        </w:rPr>
        <w:t xml:space="preserve">Is dit Naomi? </w:t>
      </w:r>
      <w:r w:rsidRPr="0036548A">
        <w:rPr>
          <w:lang w:val="nl-NL"/>
        </w:rPr>
        <w:t xml:space="preserve">Men zou niet denken dat het </w:t>
      </w:r>
      <w:r w:rsidRPr="0036548A">
        <w:rPr>
          <w:spacing w:val="-3"/>
          <w:lang w:val="nl-NL"/>
        </w:rPr>
        <w:t xml:space="preserve">dezelfde </w:t>
      </w:r>
      <w:r w:rsidRPr="0036548A">
        <w:rPr>
          <w:lang w:val="nl-NL"/>
        </w:rPr>
        <w:t xml:space="preserve">persoon </w:t>
      </w:r>
      <w:r w:rsidRPr="0036548A">
        <w:rPr>
          <w:spacing w:val="-4"/>
          <w:lang w:val="nl-NL"/>
        </w:rPr>
        <w:t xml:space="preserve">is. </w:t>
      </w:r>
      <w:r w:rsidRPr="0036548A">
        <w:rPr>
          <w:lang w:val="nl-NL"/>
        </w:rPr>
        <w:t xml:space="preserve">Moge God </w:t>
      </w:r>
      <w:r w:rsidRPr="0036548A">
        <w:rPr>
          <w:spacing w:val="3"/>
          <w:lang w:val="nl-NL"/>
        </w:rPr>
        <w:t xml:space="preserve">door </w:t>
      </w:r>
      <w:r w:rsidRPr="0036548A">
        <w:rPr>
          <w:spacing w:val="-6"/>
          <w:lang w:val="nl-NL"/>
        </w:rPr>
        <w:t xml:space="preserve">Zijn </w:t>
      </w:r>
      <w:r w:rsidRPr="0036548A">
        <w:rPr>
          <w:lang w:val="nl-NL"/>
        </w:rPr>
        <w:t xml:space="preserve">genade ons </w:t>
      </w:r>
      <w:r w:rsidRPr="0036548A">
        <w:rPr>
          <w:spacing w:val="-3"/>
          <w:lang w:val="nl-NL"/>
        </w:rPr>
        <w:t xml:space="preserve">geschikt maken </w:t>
      </w:r>
      <w:r w:rsidRPr="0036548A">
        <w:rPr>
          <w:lang w:val="nl-NL"/>
        </w:rPr>
        <w:t xml:space="preserve">voor al </w:t>
      </w:r>
      <w:r w:rsidRPr="0036548A">
        <w:rPr>
          <w:spacing w:val="-3"/>
          <w:lang w:val="nl-NL"/>
        </w:rPr>
        <w:t xml:space="preserve">zulke </w:t>
      </w:r>
      <w:r w:rsidRPr="0036548A">
        <w:rPr>
          <w:lang w:val="nl-NL"/>
        </w:rPr>
        <w:t>veranderingen, inzonderheid voor de grote</w:t>
      </w:r>
      <w:r w:rsidRPr="0036548A">
        <w:rPr>
          <w:spacing w:val="-38"/>
          <w:lang w:val="nl-NL"/>
        </w:rPr>
        <w:t xml:space="preserve"> </w:t>
      </w:r>
      <w:r w:rsidRPr="0036548A">
        <w:rPr>
          <w:spacing w:val="-2"/>
          <w:lang w:val="nl-NL"/>
        </w:rPr>
        <w:t>verandering!</w:t>
      </w:r>
    </w:p>
    <w:p w:rsidR="00A209A2" w:rsidRPr="0036548A" w:rsidRDefault="00A209A2">
      <w:pPr>
        <w:spacing w:line="261" w:lineRule="auto"/>
        <w:jc w:val="both"/>
        <w:rPr>
          <w:lang w:val="nl-NL"/>
        </w:rPr>
        <w:sectPr w:rsidR="00A209A2" w:rsidRPr="0036548A">
          <w:pgSz w:w="11900" w:h="16840"/>
          <w:pgMar w:top="1380" w:right="1300" w:bottom="280" w:left="1300" w:header="708" w:footer="708" w:gutter="0"/>
          <w:cols w:space="708"/>
        </w:sectPr>
      </w:pPr>
    </w:p>
    <w:p w:rsidR="00A209A2" w:rsidRPr="0036548A" w:rsidRDefault="0036548A">
      <w:pPr>
        <w:pStyle w:val="Lijstalinea"/>
        <w:numPr>
          <w:ilvl w:val="2"/>
          <w:numId w:val="17"/>
        </w:numPr>
        <w:tabs>
          <w:tab w:val="left" w:pos="380"/>
        </w:tabs>
        <w:spacing w:before="53"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lastRenderedPageBreak/>
        <w:t>Van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Naomi’s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kalmte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gemoed.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Indien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sommigen</w:t>
      </w:r>
      <w:r w:rsidRPr="0036548A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armoede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voeten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wierpen,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toch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tegen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verbitterd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zoals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geweest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zou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zijn,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indien</w:t>
      </w:r>
      <w:r w:rsidRPr="0036548A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arm</w:t>
      </w:r>
      <w:r w:rsidRPr="0036548A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hoogmoedig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was,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groot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Godvruchtig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geduld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droeg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deze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alle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andere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treurige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gevolgen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haar beproeving,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20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21.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Noemt</w:t>
      </w:r>
      <w:r w:rsidRPr="0036548A">
        <w:rPr>
          <w:rFonts w:ascii="Times New Roman" w:eastAsia="Times New Roman" w:hAnsi="Times New Roman" w:cs="Times New Roman"/>
          <w:i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mij</w:t>
      </w:r>
      <w:r w:rsidRPr="0036548A">
        <w:rPr>
          <w:rFonts w:ascii="Times New Roman" w:eastAsia="Times New Roman" w:hAnsi="Times New Roman" w:cs="Times New Roman"/>
          <w:i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niet</w:t>
      </w:r>
      <w:r w:rsidRPr="0036548A">
        <w:rPr>
          <w:rFonts w:ascii="Times New Roman" w:eastAsia="Times New Roman" w:hAnsi="Times New Roman" w:cs="Times New Roman"/>
          <w:i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Naomi,</w:t>
      </w:r>
      <w:r w:rsidRPr="0036548A">
        <w:rPr>
          <w:rFonts w:ascii="Times New Roman" w:eastAsia="Times New Roman" w:hAnsi="Times New Roman" w:cs="Times New Roman"/>
          <w:i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noemt</w:t>
      </w:r>
      <w:r w:rsidRPr="0036548A">
        <w:rPr>
          <w:rFonts w:ascii="Times New Roman" w:eastAsia="Times New Roman" w:hAnsi="Times New Roman" w:cs="Times New Roman"/>
          <w:i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mij</w:t>
      </w:r>
      <w:r w:rsidRPr="0036548A">
        <w:rPr>
          <w:rFonts w:ascii="Times New Roman" w:eastAsia="Times New Roman" w:hAnsi="Times New Roman" w:cs="Times New Roman"/>
          <w:i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Mara,</w:t>
      </w:r>
      <w:r w:rsidRPr="0036548A">
        <w:rPr>
          <w:rFonts w:ascii="Times New Roman" w:eastAsia="Times New Roman" w:hAnsi="Times New Roman" w:cs="Times New Roman"/>
          <w:i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enz.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"Naomi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betekent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lieflijk,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5"/>
          <w:sz w:val="24"/>
          <w:szCs w:val="24"/>
          <w:lang w:val="nl-NL"/>
        </w:rPr>
        <w:t xml:space="preserve">of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beminnelijk,</w:t>
      </w:r>
      <w:r w:rsidRPr="0036548A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36548A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>mijn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>lieflijke</w:t>
      </w:r>
      <w:r w:rsidRPr="0036548A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dingen</w:t>
      </w:r>
      <w:r w:rsidRPr="0036548A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verwoest,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noemt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mij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Mara,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bitter,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of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bitterheid,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want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ik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ben een vrouw, bezwaard van geest." Zo voegt zij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zich naar haar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toestand, wat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wij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allen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moeten doen,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als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toestand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niet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in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alles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met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wens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>overeenkomt.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ind w:left="115"/>
        <w:jc w:val="both"/>
        <w:rPr>
          <w:lang w:val="nl-NL"/>
        </w:rPr>
      </w:pPr>
      <w:r w:rsidRPr="0036548A">
        <w:rPr>
          <w:lang w:val="nl-NL"/>
        </w:rPr>
        <w:t>Merk</w:t>
      </w:r>
      <w:r w:rsidRPr="0036548A">
        <w:rPr>
          <w:spacing w:val="2"/>
          <w:lang w:val="nl-NL"/>
        </w:rPr>
        <w:t xml:space="preserve"> </w:t>
      </w:r>
      <w:r w:rsidRPr="0036548A">
        <w:rPr>
          <w:lang w:val="nl-NL"/>
        </w:rPr>
        <w:t>op: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3"/>
          <w:numId w:val="17"/>
        </w:numPr>
        <w:tabs>
          <w:tab w:val="left" w:pos="337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verandering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toestand,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hoe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beschreven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wordt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met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Godvruchtig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achtgeven op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Gods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voorzienigheid,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zonder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hartstochtelijk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klagen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of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murmureren.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4"/>
          <w:numId w:val="17"/>
        </w:numPr>
        <w:tabs>
          <w:tab w:val="left" w:pos="323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zeer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treurige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verandering.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Vol</w:t>
      </w:r>
      <w:r w:rsidRPr="0036548A">
        <w:rPr>
          <w:rFonts w:ascii="Times New Roman"/>
          <w:i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is</w:t>
      </w:r>
      <w:r w:rsidRPr="0036548A">
        <w:rPr>
          <w:rFonts w:ascii="Times New Roman"/>
          <w:i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zij</w:t>
      </w:r>
      <w:r w:rsidRPr="0036548A">
        <w:rPr>
          <w:rFonts w:ascii="Times New Roman"/>
          <w:i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weggetogen,</w:t>
      </w:r>
      <w:r w:rsidRPr="0036548A">
        <w:rPr>
          <w:rFonts w:ascii="Times New Roman"/>
          <w:i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achtte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zich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4"/>
          <w:sz w:val="24"/>
          <w:lang w:val="nl-NL"/>
        </w:rPr>
        <w:t>vol</w:t>
      </w:r>
      <w:r>
        <w:rPr>
          <w:rFonts w:ascii="Times New Roman"/>
          <w:spacing w:val="4"/>
          <w:sz w:val="24"/>
          <w:lang w:val="nl-NL"/>
        </w:rPr>
        <w:t xml:space="preserve"> </w:t>
      </w:r>
      <w:r w:rsidRPr="0036548A">
        <w:rPr>
          <w:rFonts w:ascii="Times New Roman"/>
          <w:spacing w:val="4"/>
          <w:sz w:val="24"/>
          <w:lang w:val="nl-NL"/>
        </w:rPr>
        <w:t>toen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man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twee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zonen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had.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Veel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onze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volheid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deze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wereld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komt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uit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>lieflijke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 xml:space="preserve">betrekkingen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bloedverwanten,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maar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ledig</w:t>
      </w:r>
      <w:r w:rsidRPr="0036548A">
        <w:rPr>
          <w:rFonts w:ascii="Times New Roman"/>
          <w:i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is</w:t>
      </w:r>
      <w:r w:rsidRPr="0036548A">
        <w:rPr>
          <w:rFonts w:ascii="Times New Roman"/>
          <w:i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zij</w:t>
      </w:r>
      <w:r w:rsidRPr="0036548A">
        <w:rPr>
          <w:rFonts w:ascii="Times New Roman"/>
          <w:i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wedergekeerd</w:t>
      </w:r>
      <w:r w:rsidRPr="0036548A">
        <w:rPr>
          <w:rFonts w:ascii="Times New Roman"/>
          <w:sz w:val="24"/>
          <w:lang w:val="nl-NL"/>
        </w:rPr>
        <w:t>,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kinderloze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weduwe.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Waarschijnlijk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heeft zij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verkocht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wat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had,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zodat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alles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wat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medegenomen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uit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vaderland,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niets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meer </w:t>
      </w:r>
      <w:r w:rsidRPr="0036548A">
        <w:rPr>
          <w:rFonts w:ascii="Times New Roman"/>
          <w:sz w:val="24"/>
          <w:lang w:val="nl-NL"/>
        </w:rPr>
        <w:t>over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klederen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lief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had.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onzeker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alles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wat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wij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volheid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schepsel noemen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Samuel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2:5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S.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Zelfs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volheid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daarvan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kunnen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wij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nog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benauwdheid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komen.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Maar er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volheid,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geestelijke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Goddelijke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volheid,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waarvan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wij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ontledigd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kunnen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worden, een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goed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deel,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bezitten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niet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weggenomen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zal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worden.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4"/>
          <w:numId w:val="17"/>
        </w:numPr>
        <w:tabs>
          <w:tab w:val="left" w:pos="354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 xml:space="preserve">Zij </w:t>
      </w:r>
      <w:r w:rsidRPr="0036548A">
        <w:rPr>
          <w:rFonts w:ascii="Times New Roman"/>
          <w:spacing w:val="-3"/>
          <w:sz w:val="24"/>
          <w:lang w:val="nl-NL"/>
        </w:rPr>
        <w:t xml:space="preserve">erkent Gods hand, Zijn machtige hand, </w:t>
      </w:r>
      <w:r w:rsidRPr="0036548A">
        <w:rPr>
          <w:rFonts w:ascii="Times New Roman"/>
          <w:sz w:val="24"/>
          <w:lang w:val="nl-NL"/>
        </w:rPr>
        <w:t xml:space="preserve">in </w:t>
      </w:r>
      <w:r w:rsidRPr="0036548A">
        <w:rPr>
          <w:rFonts w:asci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/>
          <w:sz w:val="24"/>
          <w:lang w:val="nl-NL"/>
        </w:rPr>
        <w:t xml:space="preserve">beproeving. "Het is de </w:t>
      </w:r>
      <w:r w:rsidRPr="0036548A">
        <w:rPr>
          <w:rFonts w:ascii="Times New Roman"/>
          <w:spacing w:val="-4"/>
          <w:sz w:val="24"/>
          <w:lang w:val="nl-NL"/>
        </w:rPr>
        <w:t xml:space="preserve">Heere, </w:t>
      </w:r>
      <w:r w:rsidRPr="0036548A">
        <w:rPr>
          <w:rFonts w:ascii="Times New Roman"/>
          <w:spacing w:val="-3"/>
          <w:sz w:val="24"/>
          <w:lang w:val="nl-NL"/>
        </w:rPr>
        <w:t xml:space="preserve">die </w:t>
      </w:r>
      <w:r w:rsidRPr="0036548A">
        <w:rPr>
          <w:rFonts w:ascii="Times New Roman"/>
          <w:sz w:val="24"/>
          <w:lang w:val="nl-NL"/>
        </w:rPr>
        <w:t xml:space="preserve">mij </w:t>
      </w:r>
      <w:r w:rsidRPr="0036548A">
        <w:rPr>
          <w:rFonts w:ascii="Times New Roman"/>
          <w:i/>
          <w:sz w:val="24"/>
          <w:lang w:val="nl-NL"/>
        </w:rPr>
        <w:t>ledig heeft</w:t>
      </w:r>
      <w:r w:rsidRPr="0036548A">
        <w:rPr>
          <w:rFonts w:ascii="Times New Roman"/>
          <w:i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doen</w:t>
      </w:r>
      <w:r w:rsidRPr="0036548A">
        <w:rPr>
          <w:rFonts w:ascii="Times New Roman"/>
          <w:i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wederkeren,</w:t>
      </w:r>
      <w:r w:rsidRPr="0036548A">
        <w:rPr>
          <w:rFonts w:ascii="Times New Roman"/>
          <w:i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Almachtige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>mij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beproefd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heeft."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Niets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kan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Godvruchtige </w:t>
      </w:r>
      <w:r w:rsidRPr="0036548A">
        <w:rPr>
          <w:rFonts w:ascii="Times New Roman"/>
          <w:spacing w:val="-3"/>
          <w:sz w:val="24"/>
          <w:lang w:val="nl-NL"/>
        </w:rPr>
        <w:t>ziel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meer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toe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brengen,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tevreden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onder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beproeving,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Gods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hand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zien.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8"/>
          <w:sz w:val="24"/>
          <w:lang w:val="nl-NL"/>
        </w:rPr>
        <w:t xml:space="preserve">is </w:t>
      </w:r>
      <w:r w:rsidRPr="0036548A">
        <w:rPr>
          <w:rFonts w:ascii="Times New Roman"/>
          <w:sz w:val="24"/>
          <w:lang w:val="nl-NL"/>
        </w:rPr>
        <w:t xml:space="preserve">de Heere, 1 Samuel 3:18 S. Job 1:21,. </w:t>
      </w:r>
      <w:r w:rsidRPr="0036548A">
        <w:rPr>
          <w:rFonts w:ascii="Times New Roman"/>
          <w:spacing w:val="-4"/>
          <w:sz w:val="24"/>
          <w:lang w:val="nl-NL"/>
        </w:rPr>
        <w:t xml:space="preserve">inzonderheid </w:t>
      </w:r>
      <w:r w:rsidRPr="0036548A">
        <w:rPr>
          <w:rFonts w:ascii="Times New Roman"/>
          <w:sz w:val="24"/>
          <w:lang w:val="nl-NL"/>
        </w:rPr>
        <w:t xml:space="preserve">te </w:t>
      </w:r>
      <w:r w:rsidRPr="0036548A">
        <w:rPr>
          <w:rFonts w:ascii="Times New Roman"/>
          <w:spacing w:val="-3"/>
          <w:sz w:val="24"/>
          <w:lang w:val="nl-NL"/>
        </w:rPr>
        <w:t xml:space="preserve">bedenken, </w:t>
      </w:r>
      <w:r w:rsidRPr="0036548A">
        <w:rPr>
          <w:rFonts w:ascii="Times New Roman"/>
          <w:sz w:val="24"/>
          <w:lang w:val="nl-NL"/>
        </w:rPr>
        <w:t xml:space="preserve">dat Hij, die ons beproeft, </w:t>
      </w:r>
      <w:r w:rsidRPr="0036548A">
        <w:rPr>
          <w:rFonts w:ascii="Times New Roman"/>
          <w:i/>
          <w:sz w:val="24"/>
          <w:lang w:val="nl-NL"/>
        </w:rPr>
        <w:t>El Shaddai</w:t>
      </w:r>
      <w:r w:rsidRPr="0036548A">
        <w:rPr>
          <w:rFonts w:ascii="Times New Roman"/>
          <w:sz w:val="24"/>
          <w:lang w:val="nl-NL"/>
        </w:rPr>
        <w:t xml:space="preserve">, de </w:t>
      </w:r>
      <w:r w:rsidRPr="0036548A">
        <w:rPr>
          <w:rFonts w:ascii="Times New Roman"/>
          <w:spacing w:val="-3"/>
          <w:sz w:val="24"/>
          <w:lang w:val="nl-NL"/>
        </w:rPr>
        <w:t xml:space="preserve">Almachtige </w:t>
      </w:r>
      <w:r w:rsidRPr="0036548A">
        <w:rPr>
          <w:rFonts w:ascii="Times New Roman"/>
          <w:sz w:val="24"/>
          <w:lang w:val="nl-NL"/>
        </w:rPr>
        <w:t xml:space="preserve">is met wie het </w:t>
      </w:r>
      <w:r w:rsidRPr="0036548A">
        <w:rPr>
          <w:rFonts w:ascii="Times New Roman"/>
          <w:spacing w:val="-3"/>
          <w:sz w:val="24"/>
          <w:lang w:val="nl-NL"/>
        </w:rPr>
        <w:t xml:space="preserve">dwaasheid </w:t>
      </w:r>
      <w:r w:rsidRPr="0036548A">
        <w:rPr>
          <w:rFonts w:ascii="Times New Roman"/>
          <w:sz w:val="24"/>
          <w:lang w:val="nl-NL"/>
        </w:rPr>
        <w:t>is te twisten, en aan, wie ons te onderwerpen onze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plicht</w:t>
      </w:r>
      <w:r w:rsidRPr="0036548A">
        <w:rPr>
          <w:rFonts w:ascii="Times New Roman"/>
          <w:spacing w:val="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ons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belang.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naam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God,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door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welke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Hij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verbond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treedt</w:t>
      </w:r>
      <w:r w:rsidRPr="0036548A">
        <w:rPr>
          <w:rFonts w:ascii="Times New Roman"/>
          <w:spacing w:val="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met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pacing w:val="-8"/>
          <w:sz w:val="24"/>
          <w:lang w:val="nl-NL"/>
        </w:rPr>
        <w:t xml:space="preserve">Zijn </w:t>
      </w:r>
      <w:r w:rsidRPr="0036548A">
        <w:rPr>
          <w:rFonts w:ascii="Times New Roman"/>
          <w:sz w:val="24"/>
          <w:lang w:val="nl-NL"/>
        </w:rPr>
        <w:t>volk: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"Ik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God,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Almachtige,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God,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Algenoegzame",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Genesis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17:1.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Hij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beproeft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als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 xml:space="preserve">God </w:t>
      </w:r>
      <w:r w:rsidRPr="0036548A">
        <w:rPr>
          <w:rFonts w:ascii="Times New Roman"/>
          <w:sz w:val="24"/>
          <w:lang w:val="nl-NL"/>
        </w:rPr>
        <w:t>in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verbond,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algenoegzaamheid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kan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onze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steun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onze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voorziening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wezen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onder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al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onze beproevingen.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Hij,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ons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ontledigt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schepsel,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weet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ons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vervullen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met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zichzelf.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4"/>
          <w:numId w:val="17"/>
        </w:numPr>
        <w:tabs>
          <w:tab w:val="left" w:pos="332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spreekt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met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veel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gevoel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indruk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beproeving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gemaakt: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Hij</w:t>
      </w:r>
      <w:r w:rsidRPr="0036548A">
        <w:rPr>
          <w:rFonts w:ascii="Times New Roman"/>
          <w:i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heeft</w:t>
      </w:r>
      <w:r w:rsidRPr="0036548A">
        <w:rPr>
          <w:rFonts w:ascii="Times New Roman"/>
          <w:i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mij grote bitterheid aangedaan</w:t>
      </w:r>
      <w:r w:rsidRPr="0036548A">
        <w:rPr>
          <w:rFonts w:ascii="Times New Roman"/>
          <w:sz w:val="24"/>
          <w:lang w:val="nl-NL"/>
        </w:rPr>
        <w:t xml:space="preserve">. De beker van de </w:t>
      </w:r>
      <w:r w:rsidRPr="0036548A">
        <w:rPr>
          <w:rFonts w:ascii="Times New Roman"/>
          <w:spacing w:val="-3"/>
          <w:sz w:val="24"/>
          <w:lang w:val="nl-NL"/>
        </w:rPr>
        <w:t xml:space="preserve">beproeving </w:t>
      </w:r>
      <w:r w:rsidRPr="0036548A">
        <w:rPr>
          <w:rFonts w:ascii="Times New Roman"/>
          <w:spacing w:val="-4"/>
          <w:sz w:val="24"/>
          <w:lang w:val="nl-NL"/>
        </w:rPr>
        <w:t xml:space="preserve">is </w:t>
      </w:r>
      <w:r w:rsidRPr="0036548A">
        <w:rPr>
          <w:rFonts w:ascii="Times New Roman"/>
          <w:sz w:val="24"/>
          <w:lang w:val="nl-NL"/>
        </w:rPr>
        <w:t xml:space="preserve">een bittere beker, en </w:t>
      </w:r>
      <w:r w:rsidRPr="0036548A">
        <w:rPr>
          <w:rFonts w:ascii="Times New Roman"/>
          <w:spacing w:val="-3"/>
          <w:sz w:val="24"/>
          <w:lang w:val="nl-NL"/>
        </w:rPr>
        <w:t xml:space="preserve">zelfs </w:t>
      </w:r>
      <w:r w:rsidRPr="0036548A">
        <w:rPr>
          <w:rFonts w:ascii="Times New Roman"/>
          <w:sz w:val="24"/>
          <w:lang w:val="nl-NL"/>
        </w:rPr>
        <w:t xml:space="preserve">wat </w:t>
      </w:r>
      <w:r w:rsidRPr="0036548A">
        <w:rPr>
          <w:rFonts w:ascii="Times New Roman"/>
          <w:spacing w:val="-3"/>
          <w:sz w:val="24"/>
          <w:lang w:val="nl-NL"/>
        </w:rPr>
        <w:t xml:space="preserve">later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vreedzame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vrucht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gerechtigheid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geeft,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tegenwoordig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geen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zaak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van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vreugde,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maar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 xml:space="preserve">van </w:t>
      </w:r>
      <w:r w:rsidRPr="0036548A">
        <w:rPr>
          <w:rFonts w:ascii="Times New Roman"/>
          <w:sz w:val="24"/>
          <w:lang w:val="nl-NL"/>
        </w:rPr>
        <w:t>droefheid,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Hebreeen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12:11..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Job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klaagt: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"Gij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schrijft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tegen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mij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bittere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dingen",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Job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13:26..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4"/>
          <w:numId w:val="17"/>
        </w:numPr>
        <w:tabs>
          <w:tab w:val="left" w:pos="35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erkent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beproeving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God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komt</w:t>
      </w:r>
      <w:r w:rsidRPr="0036548A">
        <w:rPr>
          <w:rFonts w:ascii="Times New Roman"/>
          <w:spacing w:val="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als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twist: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de</w:t>
      </w:r>
      <w:r w:rsidRPr="0036548A">
        <w:rPr>
          <w:rFonts w:ascii="Times New Roman"/>
          <w:i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Heere</w:t>
      </w:r>
      <w:r w:rsidRPr="0036548A">
        <w:rPr>
          <w:rFonts w:ascii="Times New Roman"/>
          <w:i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getuigt</w:t>
      </w:r>
      <w:r w:rsidRPr="0036548A">
        <w:rPr>
          <w:rFonts w:ascii="Times New Roman"/>
          <w:i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tegen</w:t>
      </w:r>
      <w:r w:rsidRPr="0036548A">
        <w:rPr>
          <w:rFonts w:ascii="Times New Roman"/>
          <w:i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mij</w:t>
      </w:r>
      <w:r w:rsidRPr="0036548A">
        <w:rPr>
          <w:rFonts w:ascii="Times New Roman"/>
          <w:sz w:val="24"/>
          <w:lang w:val="nl-NL"/>
        </w:rPr>
        <w:t>.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Als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 xml:space="preserve">God </w:t>
      </w:r>
      <w:r w:rsidRPr="0036548A">
        <w:rPr>
          <w:rFonts w:ascii="Times New Roman"/>
          <w:sz w:val="24"/>
          <w:lang w:val="nl-NL"/>
        </w:rPr>
        <w:t xml:space="preserve">ons kastijdt, dan getuigt Hij tegen ons, en </w:t>
      </w:r>
      <w:r w:rsidRPr="0036548A">
        <w:rPr>
          <w:rFonts w:ascii="Times New Roman"/>
          <w:spacing w:val="-3"/>
          <w:sz w:val="24"/>
          <w:lang w:val="nl-NL"/>
        </w:rPr>
        <w:t xml:space="preserve">twist met </w:t>
      </w:r>
      <w:r w:rsidRPr="0036548A">
        <w:rPr>
          <w:rFonts w:ascii="Times New Roman"/>
          <w:sz w:val="24"/>
          <w:lang w:val="nl-NL"/>
        </w:rPr>
        <w:t xml:space="preserve">ons, Job 10:17,. te kennen gevende dat </w:t>
      </w:r>
      <w:r w:rsidRPr="0036548A">
        <w:rPr>
          <w:rFonts w:ascii="Times New Roman"/>
          <w:spacing w:val="-7"/>
          <w:sz w:val="24"/>
          <w:lang w:val="nl-NL"/>
        </w:rPr>
        <w:t xml:space="preserve">Hij </w:t>
      </w:r>
      <w:r w:rsidRPr="0036548A">
        <w:rPr>
          <w:rFonts w:ascii="Times New Roman"/>
          <w:sz w:val="24"/>
          <w:lang w:val="nl-NL"/>
        </w:rPr>
        <w:t>misnoegd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ons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is.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Iedere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roede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heeft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stem,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stem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getuige.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3"/>
          <w:numId w:val="17"/>
        </w:numPr>
        <w:tabs>
          <w:tab w:val="left" w:pos="35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onderworpenheid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geest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onder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deze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verandering.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"Noemt</w:t>
      </w:r>
      <w:r w:rsidRPr="0036548A">
        <w:rPr>
          <w:rFonts w:ascii="Times New Roman"/>
          <w:i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mij</w:t>
      </w:r>
      <w:r w:rsidRPr="0036548A">
        <w:rPr>
          <w:rFonts w:ascii="Times New Roman"/>
          <w:i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niet</w:t>
      </w:r>
      <w:r w:rsidRPr="0036548A">
        <w:rPr>
          <w:rFonts w:ascii="Times New Roman"/>
          <w:i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Naomi,</w:t>
      </w:r>
      <w:r w:rsidRPr="0036548A">
        <w:rPr>
          <w:rFonts w:ascii="Times New Roman"/>
          <w:i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i/>
          <w:spacing w:val="-3"/>
          <w:sz w:val="24"/>
          <w:lang w:val="nl-NL"/>
        </w:rPr>
        <w:t>want</w:t>
      </w:r>
      <w:r w:rsidRPr="0036548A">
        <w:rPr>
          <w:rFonts w:ascii="Times New Roman"/>
          <w:i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ik ben niet meer lieflijk</w:t>
      </w:r>
      <w:r w:rsidRPr="0036548A">
        <w:rPr>
          <w:rFonts w:ascii="Times New Roman"/>
          <w:sz w:val="24"/>
          <w:lang w:val="nl-NL"/>
        </w:rPr>
        <w:t xml:space="preserve">, </w:t>
      </w:r>
      <w:r w:rsidRPr="0036548A">
        <w:rPr>
          <w:rFonts w:ascii="Times New Roman"/>
          <w:spacing w:val="-4"/>
          <w:sz w:val="24"/>
          <w:lang w:val="nl-NL"/>
        </w:rPr>
        <w:t xml:space="preserve">hetzij </w:t>
      </w:r>
      <w:r w:rsidRPr="0036548A">
        <w:rPr>
          <w:rFonts w:ascii="Times New Roman"/>
          <w:sz w:val="24"/>
          <w:lang w:val="nl-NL"/>
        </w:rPr>
        <w:t xml:space="preserve">voor </w:t>
      </w:r>
      <w:r w:rsidRPr="0036548A">
        <w:rPr>
          <w:rFonts w:ascii="Times New Roman"/>
          <w:spacing w:val="-4"/>
          <w:sz w:val="24"/>
          <w:lang w:val="nl-NL"/>
        </w:rPr>
        <w:t xml:space="preserve">mijzelf </w:t>
      </w:r>
      <w:r w:rsidRPr="0036548A">
        <w:rPr>
          <w:rFonts w:ascii="Times New Roman"/>
          <w:sz w:val="24"/>
          <w:lang w:val="nl-NL"/>
        </w:rPr>
        <w:t xml:space="preserve">of </w:t>
      </w:r>
      <w:r w:rsidRPr="0036548A">
        <w:rPr>
          <w:rFonts w:ascii="Times New Roman"/>
          <w:spacing w:val="-3"/>
          <w:sz w:val="24"/>
          <w:lang w:val="nl-NL"/>
        </w:rPr>
        <w:t xml:space="preserve">voor mijn </w:t>
      </w:r>
      <w:r w:rsidRPr="0036548A">
        <w:rPr>
          <w:rFonts w:ascii="Times New Roman"/>
          <w:spacing w:val="-4"/>
          <w:sz w:val="24"/>
          <w:lang w:val="nl-NL"/>
        </w:rPr>
        <w:t xml:space="preserve">vrienden, </w:t>
      </w:r>
      <w:r w:rsidRPr="0036548A">
        <w:rPr>
          <w:rFonts w:ascii="Times New Roman"/>
          <w:i/>
          <w:sz w:val="24"/>
          <w:lang w:val="nl-NL"/>
        </w:rPr>
        <w:t>noemt mij Mara</w:t>
      </w:r>
      <w:r w:rsidRPr="0036548A">
        <w:rPr>
          <w:rFonts w:ascii="Times New Roman"/>
          <w:sz w:val="24"/>
          <w:lang w:val="nl-NL"/>
        </w:rPr>
        <w:t xml:space="preserve">, een naam </w:t>
      </w:r>
      <w:r w:rsidRPr="0036548A">
        <w:rPr>
          <w:rFonts w:ascii="Times New Roman"/>
          <w:spacing w:val="-7"/>
          <w:sz w:val="24"/>
          <w:lang w:val="nl-NL"/>
        </w:rPr>
        <w:t xml:space="preserve">die </w:t>
      </w:r>
      <w:r w:rsidRPr="0036548A">
        <w:rPr>
          <w:rFonts w:ascii="Times New Roman"/>
          <w:spacing w:val="-3"/>
          <w:sz w:val="24"/>
          <w:lang w:val="nl-NL"/>
        </w:rPr>
        <w:t>meer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overeenkomt</w:t>
      </w:r>
      <w:r w:rsidRPr="0036548A">
        <w:rPr>
          <w:rFonts w:ascii="Times New Roman"/>
          <w:spacing w:val="-3"/>
          <w:sz w:val="24"/>
          <w:lang w:val="nl-NL"/>
        </w:rPr>
        <w:t xml:space="preserve"> met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8"/>
          <w:sz w:val="24"/>
          <w:lang w:val="nl-NL"/>
        </w:rPr>
        <w:t>mijn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tegenwoordigen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toestand.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Velen,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verlaagd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verarmd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 xml:space="preserve">willen </w:t>
      </w:r>
      <w:r w:rsidRPr="0036548A">
        <w:rPr>
          <w:rFonts w:ascii="Times New Roman"/>
          <w:sz w:val="24"/>
          <w:lang w:val="nl-NL"/>
        </w:rPr>
        <w:t>toch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nog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met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ledige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eretitels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aangesproken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worden,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vroeger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gehad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hebben.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Naomi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wilde </w:t>
      </w:r>
      <w:r w:rsidRPr="0036548A">
        <w:rPr>
          <w:rFonts w:ascii="Times New Roman"/>
          <w:spacing w:val="-5"/>
          <w:sz w:val="24"/>
          <w:lang w:val="nl-NL"/>
        </w:rPr>
        <w:t>dit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niet,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ootmoed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verlangt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naar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geen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glorierijken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naam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vervallen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toestand,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als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God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</w:p>
    <w:p w:rsidR="00A209A2" w:rsidRPr="0036548A" w:rsidRDefault="00A209A2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A209A2" w:rsidRPr="0036548A">
          <w:pgSz w:w="11900" w:h="16840"/>
          <w:pgMar w:top="1380" w:right="128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 w:line="261" w:lineRule="auto"/>
        <w:ind w:left="115" w:right="111"/>
        <w:rPr>
          <w:lang w:val="nl-NL"/>
        </w:rPr>
      </w:pPr>
      <w:r w:rsidRPr="0036548A">
        <w:rPr>
          <w:spacing w:val="-3"/>
          <w:lang w:val="nl-NL"/>
        </w:rPr>
        <w:lastRenderedPageBreak/>
        <w:t xml:space="preserve">bitterheid </w:t>
      </w:r>
      <w:r w:rsidRPr="0036548A">
        <w:rPr>
          <w:spacing w:val="-4"/>
          <w:lang w:val="nl-NL"/>
        </w:rPr>
        <w:t xml:space="preserve">heeft </w:t>
      </w:r>
      <w:r w:rsidRPr="0036548A">
        <w:rPr>
          <w:lang w:val="nl-NL"/>
        </w:rPr>
        <w:t xml:space="preserve">aangedaan, dan voegt </w:t>
      </w:r>
      <w:r w:rsidRPr="0036548A">
        <w:rPr>
          <w:spacing w:val="-5"/>
          <w:lang w:val="nl-NL"/>
        </w:rPr>
        <w:t xml:space="preserve">zij </w:t>
      </w:r>
      <w:r w:rsidRPr="0036548A">
        <w:rPr>
          <w:spacing w:val="-3"/>
          <w:lang w:val="nl-NL"/>
        </w:rPr>
        <w:t xml:space="preserve">zich naar </w:t>
      </w:r>
      <w:r w:rsidRPr="0036548A">
        <w:rPr>
          <w:spacing w:val="-6"/>
          <w:lang w:val="nl-NL"/>
        </w:rPr>
        <w:t xml:space="preserve">Zijn </w:t>
      </w:r>
      <w:r w:rsidRPr="0036548A">
        <w:rPr>
          <w:spacing w:val="-3"/>
          <w:lang w:val="nl-NL"/>
        </w:rPr>
        <w:t xml:space="preserve">beschikking, </w:t>
      </w:r>
      <w:r w:rsidRPr="0036548A">
        <w:rPr>
          <w:lang w:val="nl-NL"/>
        </w:rPr>
        <w:t xml:space="preserve">en </w:t>
      </w:r>
      <w:r w:rsidRPr="0036548A">
        <w:rPr>
          <w:spacing w:val="-5"/>
          <w:lang w:val="nl-NL"/>
        </w:rPr>
        <w:t xml:space="preserve">wil </w:t>
      </w:r>
      <w:r w:rsidRPr="0036548A">
        <w:rPr>
          <w:i/>
          <w:spacing w:val="3"/>
          <w:lang w:val="nl-NL"/>
        </w:rPr>
        <w:t>Mara</w:t>
      </w:r>
      <w:r w:rsidRPr="0036548A">
        <w:rPr>
          <w:spacing w:val="3"/>
          <w:lang w:val="nl-NL"/>
        </w:rPr>
        <w:t xml:space="preserve">, </w:t>
      </w:r>
      <w:r w:rsidRPr="0036548A">
        <w:rPr>
          <w:i/>
          <w:lang w:val="nl-NL"/>
        </w:rPr>
        <w:t>bitterheid</w:t>
      </w:r>
      <w:r w:rsidRPr="0036548A">
        <w:rPr>
          <w:lang w:val="nl-NL"/>
        </w:rPr>
        <w:t xml:space="preserve">, </w:t>
      </w:r>
      <w:r w:rsidRPr="0036548A">
        <w:rPr>
          <w:spacing w:val="-3"/>
          <w:lang w:val="nl-NL"/>
        </w:rPr>
        <w:t xml:space="preserve">genoemd </w:t>
      </w:r>
      <w:r w:rsidRPr="0036548A">
        <w:rPr>
          <w:lang w:val="nl-NL"/>
        </w:rPr>
        <w:t xml:space="preserve">worden. </w:t>
      </w:r>
      <w:r w:rsidRPr="0036548A">
        <w:rPr>
          <w:spacing w:val="-6"/>
          <w:lang w:val="nl-NL"/>
        </w:rPr>
        <w:t xml:space="preserve">Als </w:t>
      </w:r>
      <w:r w:rsidRPr="0036548A">
        <w:rPr>
          <w:lang w:val="nl-NL"/>
        </w:rPr>
        <w:t xml:space="preserve">onze toestand </w:t>
      </w:r>
      <w:r w:rsidRPr="0036548A">
        <w:rPr>
          <w:spacing w:val="-3"/>
          <w:lang w:val="nl-NL"/>
        </w:rPr>
        <w:t xml:space="preserve">naar </w:t>
      </w:r>
      <w:r w:rsidRPr="0036548A">
        <w:rPr>
          <w:lang w:val="nl-NL"/>
        </w:rPr>
        <w:t xml:space="preserve">beneden </w:t>
      </w:r>
      <w:r w:rsidRPr="0036548A">
        <w:rPr>
          <w:spacing w:val="-4"/>
          <w:lang w:val="nl-NL"/>
        </w:rPr>
        <w:t xml:space="preserve">is </w:t>
      </w:r>
      <w:r w:rsidRPr="0036548A">
        <w:rPr>
          <w:lang w:val="nl-NL"/>
        </w:rPr>
        <w:t xml:space="preserve">gegaan, dan behoort ons hart, ons gemoed, </w:t>
      </w:r>
      <w:r w:rsidRPr="0036548A">
        <w:rPr>
          <w:spacing w:val="-3"/>
          <w:lang w:val="nl-NL"/>
        </w:rPr>
        <w:t xml:space="preserve">mee naar </w:t>
      </w:r>
      <w:r w:rsidRPr="0036548A">
        <w:rPr>
          <w:lang w:val="nl-NL"/>
        </w:rPr>
        <w:t xml:space="preserve">beneden gebracht te worden. En </w:t>
      </w:r>
      <w:r w:rsidRPr="0036548A">
        <w:rPr>
          <w:spacing w:val="-4"/>
          <w:lang w:val="nl-NL"/>
        </w:rPr>
        <w:t xml:space="preserve">als </w:t>
      </w:r>
      <w:r w:rsidRPr="0036548A">
        <w:rPr>
          <w:spacing w:val="-5"/>
          <w:lang w:val="nl-NL"/>
        </w:rPr>
        <w:t xml:space="preserve">wij </w:t>
      </w:r>
      <w:r w:rsidRPr="0036548A">
        <w:rPr>
          <w:lang w:val="nl-NL"/>
        </w:rPr>
        <w:t xml:space="preserve">ons gedragen naar onze beproevingen, dan worden </w:t>
      </w:r>
      <w:r w:rsidRPr="0036548A">
        <w:rPr>
          <w:spacing w:val="-5"/>
          <w:lang w:val="nl-NL"/>
        </w:rPr>
        <w:t xml:space="preserve">zij </w:t>
      </w:r>
      <w:r w:rsidRPr="0036548A">
        <w:rPr>
          <w:lang w:val="nl-NL"/>
        </w:rPr>
        <w:t xml:space="preserve">aan ons </w:t>
      </w:r>
      <w:r w:rsidRPr="0036548A">
        <w:rPr>
          <w:spacing w:val="-4"/>
          <w:lang w:val="nl-NL"/>
        </w:rPr>
        <w:t xml:space="preserve">geheiligd, </w:t>
      </w:r>
      <w:r w:rsidRPr="0036548A">
        <w:rPr>
          <w:spacing w:val="-3"/>
          <w:lang w:val="nl-NL"/>
        </w:rPr>
        <w:t xml:space="preserve">want </w:t>
      </w:r>
      <w:r w:rsidRPr="0036548A">
        <w:rPr>
          <w:lang w:val="nl-NL"/>
        </w:rPr>
        <w:t xml:space="preserve">het </w:t>
      </w:r>
      <w:r w:rsidRPr="0036548A">
        <w:rPr>
          <w:spacing w:val="-4"/>
          <w:lang w:val="nl-NL"/>
        </w:rPr>
        <w:t xml:space="preserve">is </w:t>
      </w:r>
      <w:r w:rsidRPr="0036548A">
        <w:rPr>
          <w:spacing w:val="-3"/>
          <w:lang w:val="nl-NL"/>
        </w:rPr>
        <w:t xml:space="preserve">niet </w:t>
      </w:r>
      <w:r w:rsidRPr="0036548A">
        <w:rPr>
          <w:lang w:val="nl-NL"/>
        </w:rPr>
        <w:t xml:space="preserve">de </w:t>
      </w:r>
      <w:r w:rsidRPr="0036548A">
        <w:rPr>
          <w:spacing w:val="-3"/>
          <w:lang w:val="nl-NL"/>
        </w:rPr>
        <w:t xml:space="preserve">beproeving </w:t>
      </w:r>
      <w:r w:rsidRPr="0036548A">
        <w:rPr>
          <w:spacing w:val="-5"/>
          <w:lang w:val="nl-NL"/>
        </w:rPr>
        <w:t xml:space="preserve">zelf, </w:t>
      </w:r>
      <w:r w:rsidRPr="0036548A">
        <w:rPr>
          <w:spacing w:val="-3"/>
          <w:lang w:val="nl-NL"/>
        </w:rPr>
        <w:t xml:space="preserve">maar </w:t>
      </w:r>
      <w:r w:rsidRPr="0036548A">
        <w:rPr>
          <w:lang w:val="nl-NL"/>
        </w:rPr>
        <w:t xml:space="preserve">de </w:t>
      </w:r>
      <w:r w:rsidRPr="0036548A">
        <w:rPr>
          <w:spacing w:val="-3"/>
          <w:lang w:val="nl-NL"/>
        </w:rPr>
        <w:t xml:space="preserve">beproeving </w:t>
      </w:r>
      <w:r w:rsidRPr="0036548A">
        <w:rPr>
          <w:spacing w:val="-5"/>
          <w:lang w:val="nl-NL"/>
        </w:rPr>
        <w:t xml:space="preserve">in </w:t>
      </w:r>
      <w:r w:rsidRPr="0036548A">
        <w:rPr>
          <w:lang w:val="nl-NL"/>
        </w:rPr>
        <w:t xml:space="preserve">de rechte </w:t>
      </w:r>
      <w:r w:rsidRPr="0036548A">
        <w:rPr>
          <w:spacing w:val="-3"/>
          <w:lang w:val="nl-NL"/>
        </w:rPr>
        <w:t xml:space="preserve">gezindheid gedragen, </w:t>
      </w:r>
      <w:r w:rsidRPr="0036548A">
        <w:rPr>
          <w:lang w:val="nl-NL"/>
        </w:rPr>
        <w:t xml:space="preserve">die ons </w:t>
      </w:r>
      <w:r w:rsidRPr="0036548A">
        <w:rPr>
          <w:spacing w:val="-3"/>
          <w:lang w:val="nl-NL"/>
        </w:rPr>
        <w:t xml:space="preserve">goed doet. "Perdidisti </w:t>
      </w:r>
      <w:r w:rsidRPr="0036548A">
        <w:rPr>
          <w:lang w:val="nl-NL"/>
        </w:rPr>
        <w:t xml:space="preserve">tot </w:t>
      </w:r>
      <w:r w:rsidRPr="0036548A">
        <w:rPr>
          <w:spacing w:val="-3"/>
          <w:lang w:val="nl-NL"/>
        </w:rPr>
        <w:t xml:space="preserve">mala, </w:t>
      </w:r>
      <w:r w:rsidRPr="0036548A">
        <w:rPr>
          <w:lang w:val="nl-NL"/>
        </w:rPr>
        <w:t xml:space="preserve">si </w:t>
      </w:r>
      <w:r w:rsidRPr="0036548A">
        <w:rPr>
          <w:spacing w:val="-3"/>
          <w:lang w:val="nl-NL"/>
        </w:rPr>
        <w:t xml:space="preserve">nondum misera esse didicisti-Zoveel rampen zijn </w:t>
      </w:r>
      <w:r w:rsidRPr="0036548A">
        <w:rPr>
          <w:lang w:val="nl-NL"/>
        </w:rPr>
        <w:t xml:space="preserve">aan u </w:t>
      </w:r>
      <w:r w:rsidRPr="0036548A">
        <w:rPr>
          <w:spacing w:val="-3"/>
          <w:lang w:val="nl-NL"/>
        </w:rPr>
        <w:t xml:space="preserve">verspild, indien </w:t>
      </w:r>
      <w:r w:rsidRPr="0036548A">
        <w:rPr>
          <w:lang w:val="nl-NL"/>
        </w:rPr>
        <w:t xml:space="preserve">gij </w:t>
      </w:r>
      <w:r w:rsidRPr="0036548A">
        <w:rPr>
          <w:spacing w:val="-3"/>
          <w:lang w:val="nl-NL"/>
        </w:rPr>
        <w:t xml:space="preserve">niet geleerd hebt </w:t>
      </w:r>
      <w:r w:rsidRPr="0036548A">
        <w:rPr>
          <w:lang w:val="nl-NL"/>
        </w:rPr>
        <w:t xml:space="preserve">te </w:t>
      </w:r>
      <w:r w:rsidRPr="0036548A">
        <w:rPr>
          <w:spacing w:val="-3"/>
          <w:lang w:val="nl-NL"/>
        </w:rPr>
        <w:t xml:space="preserve">lijden." </w:t>
      </w:r>
      <w:r w:rsidRPr="0036548A">
        <w:rPr>
          <w:lang w:val="nl-NL"/>
        </w:rPr>
        <w:t xml:space="preserve">De </w:t>
      </w:r>
      <w:r w:rsidRPr="0036548A">
        <w:rPr>
          <w:spacing w:val="-3"/>
          <w:lang w:val="nl-NL"/>
        </w:rPr>
        <w:t>beproeving werkt</w:t>
      </w:r>
      <w:r w:rsidRPr="0036548A">
        <w:rPr>
          <w:spacing w:val="24"/>
          <w:lang w:val="nl-NL"/>
        </w:rPr>
        <w:t xml:space="preserve"> </w:t>
      </w:r>
      <w:r w:rsidRPr="0036548A">
        <w:rPr>
          <w:spacing w:val="-3"/>
          <w:lang w:val="nl-NL"/>
        </w:rPr>
        <w:t>lijdzaamheid.</w:t>
      </w:r>
    </w:p>
    <w:p w:rsidR="00A209A2" w:rsidRPr="0036548A" w:rsidRDefault="00A209A2">
      <w:pPr>
        <w:spacing w:line="261" w:lineRule="auto"/>
        <w:rPr>
          <w:lang w:val="nl-NL"/>
        </w:rPr>
        <w:sectPr w:rsidR="00A209A2" w:rsidRPr="0036548A">
          <w:pgSz w:w="11900" w:h="16840"/>
          <w:pgMar w:top="1380" w:right="88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/>
        <w:ind w:left="115"/>
        <w:jc w:val="both"/>
        <w:rPr>
          <w:lang w:val="nl-NL"/>
        </w:rPr>
      </w:pPr>
      <w:bookmarkStart w:id="6" w:name="2"/>
      <w:bookmarkEnd w:id="6"/>
      <w:r w:rsidRPr="0036548A">
        <w:rPr>
          <w:lang w:val="nl-NL"/>
        </w:rPr>
        <w:lastRenderedPageBreak/>
        <w:t>HOOFDSTUK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2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16"/>
        </w:numPr>
        <w:tabs>
          <w:tab w:val="left" w:pos="280"/>
        </w:tabs>
        <w:spacing w:line="259" w:lineRule="auto"/>
        <w:ind w:right="236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3"/>
          <w:sz w:val="24"/>
          <w:lang w:val="nl-NL"/>
        </w:rPr>
        <w:t>Naomi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nu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bloedvriend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man,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man,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geweldig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vermogen,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geslacht van </w:t>
      </w:r>
      <w:r w:rsidRPr="0036548A">
        <w:rPr>
          <w:rFonts w:ascii="Times New Roman"/>
          <w:spacing w:val="-4"/>
          <w:sz w:val="24"/>
          <w:lang w:val="nl-NL"/>
        </w:rPr>
        <w:t xml:space="preserve">Elimelech; </w:t>
      </w:r>
      <w:r w:rsidRPr="0036548A">
        <w:rPr>
          <w:rFonts w:ascii="Times New Roman"/>
          <w:sz w:val="24"/>
          <w:lang w:val="nl-NL"/>
        </w:rPr>
        <w:t xml:space="preserve">en </w:t>
      </w:r>
      <w:r w:rsidRPr="0036548A">
        <w:rPr>
          <w:rFonts w:ascii="Times New Roman"/>
          <w:spacing w:val="-3"/>
          <w:sz w:val="24"/>
          <w:lang w:val="nl-NL"/>
        </w:rPr>
        <w:t>zijn naam was</w:t>
      </w:r>
      <w:r w:rsidRPr="0036548A">
        <w:rPr>
          <w:rFonts w:ascii="Times New Roman"/>
          <w:spacing w:val="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Boaz.</w:t>
      </w:r>
    </w:p>
    <w:p w:rsidR="00A209A2" w:rsidRPr="0036548A" w:rsidRDefault="0036548A">
      <w:pPr>
        <w:pStyle w:val="Lijstalinea"/>
        <w:numPr>
          <w:ilvl w:val="0"/>
          <w:numId w:val="16"/>
        </w:numPr>
        <w:tabs>
          <w:tab w:val="left" w:pos="313"/>
        </w:tabs>
        <w:spacing w:before="5" w:line="261" w:lineRule="auto"/>
        <w:ind w:right="2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 xml:space="preserve">En Ruth, de </w:t>
      </w:r>
      <w:r w:rsidRPr="0036548A">
        <w:rPr>
          <w:rFonts w:ascii="Times New Roman"/>
          <w:spacing w:val="-3"/>
          <w:sz w:val="24"/>
          <w:lang w:val="nl-NL"/>
        </w:rPr>
        <w:t xml:space="preserve">Moabietische, zeide </w:t>
      </w:r>
      <w:r w:rsidRPr="0036548A">
        <w:rPr>
          <w:rFonts w:ascii="Times New Roman"/>
          <w:spacing w:val="3"/>
          <w:sz w:val="24"/>
          <w:lang w:val="nl-NL"/>
        </w:rPr>
        <w:t xml:space="preserve">tot </w:t>
      </w:r>
      <w:r w:rsidRPr="0036548A">
        <w:rPr>
          <w:rFonts w:ascii="Times New Roman"/>
          <w:spacing w:val="-4"/>
          <w:sz w:val="24"/>
          <w:lang w:val="nl-NL"/>
        </w:rPr>
        <w:t xml:space="preserve">Naomi: </w:t>
      </w:r>
      <w:r w:rsidRPr="0036548A">
        <w:rPr>
          <w:rFonts w:ascii="Times New Roman"/>
          <w:sz w:val="24"/>
          <w:lang w:val="nl-NL"/>
        </w:rPr>
        <w:t xml:space="preserve">Laat </w:t>
      </w:r>
      <w:r w:rsidRPr="0036548A">
        <w:rPr>
          <w:rFonts w:ascii="Times New Roman"/>
          <w:spacing w:val="-7"/>
          <w:sz w:val="24"/>
          <w:lang w:val="nl-NL"/>
        </w:rPr>
        <w:t xml:space="preserve">mij </w:t>
      </w:r>
      <w:r w:rsidRPr="0036548A">
        <w:rPr>
          <w:rFonts w:ascii="Times New Roman"/>
          <w:sz w:val="24"/>
          <w:lang w:val="nl-NL"/>
        </w:rPr>
        <w:t xml:space="preserve">toch </w:t>
      </w:r>
      <w:r w:rsidRPr="0036548A">
        <w:rPr>
          <w:rFonts w:ascii="Times New Roman"/>
          <w:spacing w:val="-5"/>
          <w:sz w:val="24"/>
          <w:lang w:val="nl-NL"/>
        </w:rPr>
        <w:t xml:space="preserve">in </w:t>
      </w:r>
      <w:r w:rsidRPr="0036548A">
        <w:rPr>
          <w:rFonts w:ascii="Times New Roman"/>
          <w:sz w:val="24"/>
          <w:lang w:val="nl-NL"/>
        </w:rPr>
        <w:t xml:space="preserve">het </w:t>
      </w:r>
      <w:r w:rsidRPr="0036548A">
        <w:rPr>
          <w:rFonts w:ascii="Times New Roman"/>
          <w:spacing w:val="-6"/>
          <w:sz w:val="24"/>
          <w:lang w:val="nl-NL"/>
        </w:rPr>
        <w:t xml:space="preserve">veld </w:t>
      </w:r>
      <w:r w:rsidRPr="0036548A">
        <w:rPr>
          <w:rFonts w:ascii="Times New Roman"/>
          <w:sz w:val="24"/>
          <w:lang w:val="nl-NL"/>
        </w:rPr>
        <w:t xml:space="preserve">gaan, en van de aren oplezen, </w:t>
      </w:r>
      <w:r w:rsidRPr="0036548A">
        <w:rPr>
          <w:rFonts w:ascii="Times New Roman"/>
          <w:spacing w:val="-3"/>
          <w:sz w:val="24"/>
          <w:lang w:val="nl-NL"/>
        </w:rPr>
        <w:t xml:space="preserve">achter dien, </w:t>
      </w:r>
      <w:r w:rsidRPr="0036548A">
        <w:rPr>
          <w:rFonts w:ascii="Times New Roman"/>
          <w:sz w:val="24"/>
          <w:lang w:val="nl-NL"/>
        </w:rPr>
        <w:t xml:space="preserve">in </w:t>
      </w:r>
      <w:r w:rsidRPr="0036548A">
        <w:rPr>
          <w:rFonts w:ascii="Times New Roman"/>
          <w:spacing w:val="-3"/>
          <w:sz w:val="24"/>
          <w:lang w:val="nl-NL"/>
        </w:rPr>
        <w:t xml:space="preserve">wiens ogen </w:t>
      </w:r>
      <w:r w:rsidRPr="0036548A">
        <w:rPr>
          <w:rFonts w:ascii="Times New Roman"/>
          <w:sz w:val="24"/>
          <w:lang w:val="nl-NL"/>
        </w:rPr>
        <w:t xml:space="preserve">ik </w:t>
      </w:r>
      <w:r w:rsidRPr="0036548A">
        <w:rPr>
          <w:rFonts w:ascii="Times New Roman"/>
          <w:spacing w:val="-3"/>
          <w:sz w:val="24"/>
          <w:lang w:val="nl-NL"/>
        </w:rPr>
        <w:t xml:space="preserve">genade </w:t>
      </w:r>
      <w:r w:rsidRPr="0036548A">
        <w:rPr>
          <w:rFonts w:ascii="Times New Roman"/>
          <w:sz w:val="24"/>
          <w:lang w:val="nl-NL"/>
        </w:rPr>
        <w:t xml:space="preserve">zal </w:t>
      </w:r>
      <w:r w:rsidRPr="0036548A">
        <w:rPr>
          <w:rFonts w:ascii="Times New Roman"/>
          <w:spacing w:val="-3"/>
          <w:sz w:val="24"/>
          <w:lang w:val="nl-NL"/>
        </w:rPr>
        <w:t xml:space="preserve">vinden. </w:t>
      </w:r>
      <w:r w:rsidRPr="0036548A">
        <w:rPr>
          <w:rFonts w:ascii="Times New Roman"/>
          <w:sz w:val="24"/>
          <w:lang w:val="nl-NL"/>
        </w:rPr>
        <w:t xml:space="preserve">En zij </w:t>
      </w:r>
      <w:r w:rsidRPr="0036548A">
        <w:rPr>
          <w:rFonts w:ascii="Times New Roman"/>
          <w:spacing w:val="-3"/>
          <w:sz w:val="24"/>
          <w:lang w:val="nl-NL"/>
        </w:rPr>
        <w:t xml:space="preserve">zeide </w:t>
      </w:r>
      <w:r w:rsidRPr="0036548A">
        <w:rPr>
          <w:rFonts w:ascii="Times New Roman"/>
          <w:sz w:val="24"/>
          <w:lang w:val="nl-NL"/>
        </w:rPr>
        <w:t xml:space="preserve">tot </w:t>
      </w:r>
      <w:r w:rsidRPr="0036548A">
        <w:rPr>
          <w:rFonts w:ascii="Times New Roman"/>
          <w:spacing w:val="-3"/>
          <w:sz w:val="24"/>
          <w:lang w:val="nl-NL"/>
        </w:rPr>
        <w:t xml:space="preserve">haar: </w:t>
      </w:r>
      <w:r w:rsidRPr="0036548A">
        <w:rPr>
          <w:rFonts w:ascii="Times New Roman"/>
          <w:sz w:val="24"/>
          <w:lang w:val="nl-NL"/>
        </w:rPr>
        <w:t xml:space="preserve">Ga </w:t>
      </w:r>
      <w:r w:rsidRPr="0036548A">
        <w:rPr>
          <w:rFonts w:ascii="Times New Roman"/>
          <w:spacing w:val="-3"/>
          <w:sz w:val="24"/>
          <w:lang w:val="nl-NL"/>
        </w:rPr>
        <w:t xml:space="preserve">heen, mijn </w:t>
      </w:r>
      <w:r w:rsidRPr="0036548A">
        <w:rPr>
          <w:rFonts w:ascii="Times New Roman"/>
          <w:sz w:val="24"/>
          <w:lang w:val="nl-NL"/>
        </w:rPr>
        <w:t>dochter!</w:t>
      </w:r>
    </w:p>
    <w:p w:rsidR="00A209A2" w:rsidRPr="0036548A" w:rsidRDefault="0036548A">
      <w:pPr>
        <w:pStyle w:val="Lijstalinea"/>
        <w:numPr>
          <w:ilvl w:val="0"/>
          <w:numId w:val="16"/>
        </w:numPr>
        <w:tabs>
          <w:tab w:val="left" w:pos="280"/>
        </w:tabs>
        <w:spacing w:line="264" w:lineRule="auto"/>
        <w:ind w:right="2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Zo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ging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heen,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kwam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las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veld,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achter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maaiers;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viel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bij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geval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voor,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een </w:t>
      </w:r>
      <w:r w:rsidRPr="0036548A">
        <w:rPr>
          <w:rFonts w:ascii="Times New Roman"/>
          <w:spacing w:val="-3"/>
          <w:sz w:val="24"/>
          <w:lang w:val="nl-NL"/>
        </w:rPr>
        <w:t xml:space="preserve">deel </w:t>
      </w:r>
      <w:r w:rsidRPr="0036548A">
        <w:rPr>
          <w:rFonts w:ascii="Times New Roman"/>
          <w:sz w:val="24"/>
          <w:lang w:val="nl-NL"/>
        </w:rPr>
        <w:t xml:space="preserve">van het </w:t>
      </w:r>
      <w:r w:rsidRPr="0036548A">
        <w:rPr>
          <w:rFonts w:ascii="Times New Roman"/>
          <w:spacing w:val="-3"/>
          <w:sz w:val="24"/>
          <w:lang w:val="nl-NL"/>
        </w:rPr>
        <w:t xml:space="preserve">veld </w:t>
      </w:r>
      <w:r w:rsidRPr="0036548A">
        <w:rPr>
          <w:rFonts w:ascii="Times New Roman"/>
          <w:sz w:val="24"/>
          <w:lang w:val="nl-NL"/>
        </w:rPr>
        <w:t xml:space="preserve">van </w:t>
      </w:r>
      <w:r w:rsidRPr="0036548A">
        <w:rPr>
          <w:rFonts w:ascii="Times New Roman"/>
          <w:spacing w:val="-3"/>
          <w:sz w:val="24"/>
          <w:lang w:val="nl-NL"/>
        </w:rPr>
        <w:t xml:space="preserve">Boaz, </w:t>
      </w:r>
      <w:r w:rsidRPr="0036548A">
        <w:rPr>
          <w:rFonts w:ascii="Times New Roman"/>
          <w:sz w:val="24"/>
          <w:lang w:val="nl-NL"/>
        </w:rPr>
        <w:t xml:space="preserve">die van het </w:t>
      </w:r>
      <w:r w:rsidRPr="0036548A">
        <w:rPr>
          <w:rFonts w:ascii="Times New Roman"/>
          <w:spacing w:val="-3"/>
          <w:sz w:val="24"/>
          <w:lang w:val="nl-NL"/>
        </w:rPr>
        <w:t xml:space="preserve">geslacht </w:t>
      </w:r>
      <w:r w:rsidRPr="0036548A">
        <w:rPr>
          <w:rFonts w:ascii="Times New Roman"/>
          <w:sz w:val="24"/>
          <w:lang w:val="nl-NL"/>
        </w:rPr>
        <w:t xml:space="preserve">van </w:t>
      </w:r>
      <w:r w:rsidRPr="0036548A">
        <w:rPr>
          <w:rFonts w:ascii="Times New Roman"/>
          <w:spacing w:val="-3"/>
          <w:sz w:val="24"/>
          <w:lang w:val="nl-NL"/>
        </w:rPr>
        <w:t>Elimelech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was.</w:t>
      </w:r>
    </w:p>
    <w:p w:rsidR="00A209A2" w:rsidRPr="0036548A" w:rsidRDefault="0036548A">
      <w:pPr>
        <w:pStyle w:val="Lijstalinea"/>
        <w:numPr>
          <w:ilvl w:val="0"/>
          <w:numId w:val="16"/>
        </w:numPr>
        <w:tabs>
          <w:tab w:val="left" w:pos="289"/>
        </w:tabs>
        <w:spacing w:line="264" w:lineRule="auto"/>
        <w:ind w:right="2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ziet,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kwam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Bethlehem,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zeide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maaiers: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HEERE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ulieden!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 xml:space="preserve">zij </w:t>
      </w:r>
      <w:r w:rsidRPr="0036548A">
        <w:rPr>
          <w:rFonts w:ascii="Times New Roman"/>
          <w:sz w:val="24"/>
          <w:lang w:val="nl-NL"/>
        </w:rPr>
        <w:t>zeiden tot hem: De HEERE zegene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u!</w:t>
      </w:r>
    </w:p>
    <w:p w:rsidR="00A209A2" w:rsidRPr="0036548A" w:rsidRDefault="0036548A">
      <w:pPr>
        <w:pStyle w:val="Lijstalinea"/>
        <w:numPr>
          <w:ilvl w:val="0"/>
          <w:numId w:val="16"/>
        </w:numPr>
        <w:tabs>
          <w:tab w:val="left" w:pos="297"/>
        </w:tabs>
        <w:spacing w:line="261" w:lineRule="auto"/>
        <w:ind w:right="11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Daarna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zeide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jongen,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over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maaiers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gezet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was: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Wiens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is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deze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jonge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 xml:space="preserve">vrouw? </w:t>
      </w:r>
      <w:r w:rsidRPr="0036548A">
        <w:rPr>
          <w:rFonts w:ascii="Times New Roman"/>
          <w:sz w:val="24"/>
          <w:lang w:val="nl-NL"/>
        </w:rPr>
        <w:t xml:space="preserve">6 En de </w:t>
      </w:r>
      <w:r w:rsidRPr="0036548A">
        <w:rPr>
          <w:rFonts w:ascii="Times New Roman"/>
          <w:spacing w:val="-3"/>
          <w:sz w:val="24"/>
          <w:lang w:val="nl-NL"/>
        </w:rPr>
        <w:t xml:space="preserve">jongen, </w:t>
      </w:r>
      <w:r w:rsidRPr="0036548A">
        <w:rPr>
          <w:rFonts w:ascii="Times New Roman"/>
          <w:spacing w:val="-5"/>
          <w:sz w:val="24"/>
          <w:lang w:val="nl-NL"/>
        </w:rPr>
        <w:t xml:space="preserve">die </w:t>
      </w:r>
      <w:r w:rsidRPr="0036548A">
        <w:rPr>
          <w:rFonts w:ascii="Times New Roman"/>
          <w:sz w:val="24"/>
          <w:lang w:val="nl-NL"/>
        </w:rPr>
        <w:t>over de maaiers gezet was, antwoordde en zeide: Deze is de Moabietische jonge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vrouw,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met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Naomi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wedergekomen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is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uit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velden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>Moabs;</w:t>
      </w:r>
    </w:p>
    <w:p w:rsidR="00A209A2" w:rsidRPr="0036548A" w:rsidRDefault="0036548A">
      <w:pPr>
        <w:pStyle w:val="Plattetekst"/>
        <w:spacing w:before="2" w:line="259" w:lineRule="auto"/>
        <w:ind w:left="115" w:right="225"/>
        <w:jc w:val="both"/>
        <w:rPr>
          <w:lang w:val="nl-NL"/>
        </w:rPr>
      </w:pPr>
      <w:r w:rsidRPr="0036548A">
        <w:rPr>
          <w:lang w:val="nl-NL"/>
        </w:rPr>
        <w:t>7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4"/>
          <w:lang w:val="nl-NL"/>
        </w:rPr>
        <w:t>heeft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gezegd: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Laat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7"/>
          <w:lang w:val="nl-NL"/>
        </w:rPr>
        <w:t>mij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toch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oplezen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aren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6"/>
          <w:lang w:val="nl-NL"/>
        </w:rPr>
        <w:t>bij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garven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4"/>
          <w:lang w:val="nl-NL"/>
        </w:rPr>
        <w:t>verzamelen,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achter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4"/>
          <w:lang w:val="nl-NL"/>
        </w:rPr>
        <w:t>maaiers;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 xml:space="preserve">zo is zij </w:t>
      </w:r>
      <w:r w:rsidRPr="0036548A">
        <w:rPr>
          <w:spacing w:val="-3"/>
          <w:lang w:val="nl-NL"/>
        </w:rPr>
        <w:t xml:space="preserve">gekomen </w:t>
      </w:r>
      <w:r w:rsidRPr="0036548A">
        <w:rPr>
          <w:lang w:val="nl-NL"/>
        </w:rPr>
        <w:t xml:space="preserve">en </w:t>
      </w:r>
      <w:r w:rsidRPr="0036548A">
        <w:rPr>
          <w:spacing w:val="-3"/>
          <w:lang w:val="nl-NL"/>
        </w:rPr>
        <w:t xml:space="preserve">heeft gestaan </w:t>
      </w:r>
      <w:r w:rsidRPr="0036548A">
        <w:rPr>
          <w:lang w:val="nl-NL"/>
        </w:rPr>
        <w:t xml:space="preserve">van des </w:t>
      </w:r>
      <w:r w:rsidRPr="0036548A">
        <w:rPr>
          <w:spacing w:val="-3"/>
          <w:lang w:val="nl-NL"/>
        </w:rPr>
        <w:t xml:space="preserve">morgens </w:t>
      </w:r>
      <w:r w:rsidRPr="0036548A">
        <w:rPr>
          <w:lang w:val="nl-NL"/>
        </w:rPr>
        <w:t xml:space="preserve">af tot nu </w:t>
      </w:r>
      <w:r w:rsidRPr="0036548A">
        <w:rPr>
          <w:spacing w:val="-3"/>
          <w:lang w:val="nl-NL"/>
        </w:rPr>
        <w:t xml:space="preserve">toe; </w:t>
      </w:r>
      <w:r w:rsidRPr="0036548A">
        <w:rPr>
          <w:lang w:val="nl-NL"/>
        </w:rPr>
        <w:t xml:space="preserve">nu is </w:t>
      </w:r>
      <w:r w:rsidRPr="0036548A">
        <w:rPr>
          <w:spacing w:val="-3"/>
          <w:lang w:val="nl-NL"/>
        </w:rPr>
        <w:t xml:space="preserve">haar </w:t>
      </w:r>
      <w:r w:rsidRPr="0036548A">
        <w:rPr>
          <w:lang w:val="nl-NL"/>
        </w:rPr>
        <w:t xml:space="preserve">te </w:t>
      </w:r>
      <w:r w:rsidRPr="0036548A">
        <w:rPr>
          <w:spacing w:val="-3"/>
          <w:lang w:val="nl-NL"/>
        </w:rPr>
        <w:t xml:space="preserve">huis blijven weinig. </w:t>
      </w:r>
      <w:r w:rsidRPr="0036548A">
        <w:rPr>
          <w:lang w:val="nl-NL"/>
        </w:rPr>
        <w:t>8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Toen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>zeide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Boaz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3"/>
          <w:lang w:val="nl-NL"/>
        </w:rPr>
        <w:t>tot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Ruth: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Hoort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5"/>
          <w:lang w:val="nl-NL"/>
        </w:rPr>
        <w:t>gij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niet,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8"/>
          <w:lang w:val="nl-NL"/>
        </w:rPr>
        <w:t>mijn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dochter?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Ga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niet,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ander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6"/>
          <w:lang w:val="nl-NL"/>
        </w:rPr>
        <w:t>veld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op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4"/>
          <w:lang w:val="nl-NL"/>
        </w:rPr>
        <w:t xml:space="preserve">lezen; </w:t>
      </w:r>
      <w:r w:rsidRPr="0036548A">
        <w:rPr>
          <w:lang w:val="nl-NL"/>
        </w:rPr>
        <w:t xml:space="preserve">ook </w:t>
      </w:r>
      <w:r w:rsidRPr="0036548A">
        <w:rPr>
          <w:spacing w:val="-3"/>
          <w:lang w:val="nl-NL"/>
        </w:rPr>
        <w:t xml:space="preserve">zult </w:t>
      </w:r>
      <w:r w:rsidRPr="0036548A">
        <w:rPr>
          <w:lang w:val="nl-NL"/>
        </w:rPr>
        <w:t xml:space="preserve">gij van </w:t>
      </w:r>
      <w:r w:rsidRPr="0036548A">
        <w:rPr>
          <w:spacing w:val="-3"/>
          <w:lang w:val="nl-NL"/>
        </w:rPr>
        <w:t xml:space="preserve">hier niet weggaan, maar hier zult </w:t>
      </w:r>
      <w:r w:rsidRPr="0036548A">
        <w:rPr>
          <w:lang w:val="nl-NL"/>
        </w:rPr>
        <w:t xml:space="preserve">gij u </w:t>
      </w:r>
      <w:r w:rsidRPr="0036548A">
        <w:rPr>
          <w:spacing w:val="-3"/>
          <w:lang w:val="nl-NL"/>
        </w:rPr>
        <w:t xml:space="preserve">houden </w:t>
      </w:r>
      <w:r w:rsidRPr="0036548A">
        <w:rPr>
          <w:lang w:val="nl-NL"/>
        </w:rPr>
        <w:t xml:space="preserve">bij </w:t>
      </w:r>
      <w:r w:rsidRPr="0036548A">
        <w:rPr>
          <w:spacing w:val="-3"/>
          <w:lang w:val="nl-NL"/>
        </w:rPr>
        <w:t>mijn</w:t>
      </w:r>
      <w:r w:rsidRPr="0036548A">
        <w:rPr>
          <w:spacing w:val="6"/>
          <w:lang w:val="nl-NL"/>
        </w:rPr>
        <w:t xml:space="preserve"> </w:t>
      </w:r>
      <w:r w:rsidRPr="0036548A">
        <w:rPr>
          <w:spacing w:val="-3"/>
          <w:lang w:val="nl-NL"/>
        </w:rPr>
        <w:t>maagden.</w:t>
      </w:r>
    </w:p>
    <w:p w:rsidR="00A209A2" w:rsidRPr="0036548A" w:rsidRDefault="0036548A">
      <w:pPr>
        <w:pStyle w:val="Lijstalinea"/>
        <w:numPr>
          <w:ilvl w:val="0"/>
          <w:numId w:val="15"/>
        </w:numPr>
        <w:tabs>
          <w:tab w:val="left" w:pos="275"/>
        </w:tabs>
        <w:spacing w:before="5" w:line="261" w:lineRule="auto"/>
        <w:ind w:right="2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Uw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ogen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zullen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dit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veld,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maaien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zullen,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gij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zult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achter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haarlieden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gaan;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heb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ik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den </w:t>
      </w:r>
      <w:r w:rsidRPr="0036548A">
        <w:rPr>
          <w:rFonts w:ascii="Times New Roman"/>
          <w:spacing w:val="-4"/>
          <w:sz w:val="24"/>
          <w:lang w:val="nl-NL"/>
        </w:rPr>
        <w:t>jongens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geboden,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aanroere?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Als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dorst,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vaten,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drink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hetgeen de </w:t>
      </w:r>
      <w:r w:rsidRPr="0036548A">
        <w:rPr>
          <w:rFonts w:ascii="Times New Roman"/>
          <w:spacing w:val="-3"/>
          <w:sz w:val="24"/>
          <w:lang w:val="nl-NL"/>
        </w:rPr>
        <w:t>jongens zullen geschept</w:t>
      </w:r>
      <w:r w:rsidRPr="0036548A">
        <w:rPr>
          <w:rFonts w:ascii="Times New Roman"/>
          <w:spacing w:val="1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hebben.</w:t>
      </w:r>
    </w:p>
    <w:p w:rsidR="00A209A2" w:rsidRPr="0036548A" w:rsidRDefault="0036548A">
      <w:pPr>
        <w:pStyle w:val="Lijstalinea"/>
        <w:numPr>
          <w:ilvl w:val="0"/>
          <w:numId w:val="15"/>
        </w:numPr>
        <w:tabs>
          <w:tab w:val="left" w:pos="414"/>
        </w:tabs>
        <w:spacing w:line="264" w:lineRule="auto"/>
        <w:ind w:right="23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Toen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viel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/>
          <w:sz w:val="24"/>
          <w:lang w:val="nl-NL"/>
        </w:rPr>
        <w:t>aangezicht,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boog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zich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ter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aarde,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zeide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hem: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Waarom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heb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10"/>
          <w:sz w:val="24"/>
          <w:lang w:val="nl-NL"/>
        </w:rPr>
        <w:t xml:space="preserve">ik </w:t>
      </w:r>
      <w:r w:rsidRPr="0036548A">
        <w:rPr>
          <w:rFonts w:ascii="Times New Roman"/>
          <w:spacing w:val="-3"/>
          <w:sz w:val="24"/>
          <w:lang w:val="nl-NL"/>
        </w:rPr>
        <w:t xml:space="preserve">genade gevonden </w:t>
      </w:r>
      <w:r w:rsidRPr="0036548A">
        <w:rPr>
          <w:rFonts w:ascii="Times New Roman"/>
          <w:sz w:val="24"/>
          <w:lang w:val="nl-NL"/>
        </w:rPr>
        <w:t xml:space="preserve">in uw </w:t>
      </w:r>
      <w:r w:rsidRPr="0036548A">
        <w:rPr>
          <w:rFonts w:ascii="Times New Roman"/>
          <w:spacing w:val="-3"/>
          <w:sz w:val="24"/>
          <w:lang w:val="nl-NL"/>
        </w:rPr>
        <w:t xml:space="preserve">ogen, </w:t>
      </w:r>
      <w:r w:rsidRPr="0036548A">
        <w:rPr>
          <w:rFonts w:ascii="Times New Roman"/>
          <w:sz w:val="24"/>
          <w:lang w:val="nl-NL"/>
        </w:rPr>
        <w:t xml:space="preserve">dat gij mij </w:t>
      </w:r>
      <w:r w:rsidRPr="0036548A">
        <w:rPr>
          <w:rFonts w:ascii="Times New Roman"/>
          <w:spacing w:val="-3"/>
          <w:sz w:val="24"/>
          <w:lang w:val="nl-NL"/>
        </w:rPr>
        <w:t xml:space="preserve">kent, daar </w:t>
      </w:r>
      <w:r w:rsidRPr="0036548A">
        <w:rPr>
          <w:rFonts w:ascii="Times New Roman"/>
          <w:sz w:val="24"/>
          <w:lang w:val="nl-NL"/>
        </w:rPr>
        <w:t xml:space="preserve">ik een </w:t>
      </w:r>
      <w:r w:rsidRPr="0036548A">
        <w:rPr>
          <w:rFonts w:ascii="Times New Roman"/>
          <w:spacing w:val="-3"/>
          <w:sz w:val="24"/>
          <w:lang w:val="nl-NL"/>
        </w:rPr>
        <w:t>vreemde</w:t>
      </w:r>
      <w:r w:rsidRPr="0036548A">
        <w:rPr>
          <w:rFonts w:ascii="Times New Roman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ben?</w:t>
      </w:r>
    </w:p>
    <w:p w:rsidR="00A209A2" w:rsidRPr="0036548A" w:rsidRDefault="0036548A">
      <w:pPr>
        <w:pStyle w:val="Lijstalinea"/>
        <w:numPr>
          <w:ilvl w:val="0"/>
          <w:numId w:val="15"/>
        </w:numPr>
        <w:tabs>
          <w:tab w:val="left" w:pos="457"/>
        </w:tabs>
        <w:spacing w:line="261" w:lineRule="auto"/>
        <w:ind w:right="2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 xml:space="preserve">En Boaz antwoordde en </w:t>
      </w:r>
      <w:r w:rsidRPr="0036548A">
        <w:rPr>
          <w:rFonts w:ascii="Times New Roman"/>
          <w:spacing w:val="-3"/>
          <w:sz w:val="24"/>
          <w:lang w:val="nl-NL"/>
        </w:rPr>
        <w:t xml:space="preserve">zeide </w:t>
      </w:r>
      <w:r w:rsidRPr="0036548A">
        <w:rPr>
          <w:rFonts w:ascii="Times New Roman"/>
          <w:spacing w:val="3"/>
          <w:sz w:val="24"/>
          <w:lang w:val="nl-NL"/>
        </w:rPr>
        <w:t xml:space="preserve">tot </w:t>
      </w:r>
      <w:r w:rsidRPr="0036548A">
        <w:rPr>
          <w:rFonts w:ascii="Times New Roman"/>
          <w:sz w:val="24"/>
          <w:lang w:val="nl-NL"/>
        </w:rPr>
        <w:t xml:space="preserve">haar: Het </w:t>
      </w:r>
      <w:r w:rsidRPr="0036548A">
        <w:rPr>
          <w:rFonts w:ascii="Times New Roman"/>
          <w:spacing w:val="-4"/>
          <w:sz w:val="24"/>
          <w:lang w:val="nl-NL"/>
        </w:rPr>
        <w:t xml:space="preserve">is </w:t>
      </w:r>
      <w:r w:rsidRPr="0036548A">
        <w:rPr>
          <w:rFonts w:ascii="Times New Roman"/>
          <w:spacing w:val="-7"/>
          <w:sz w:val="24"/>
          <w:lang w:val="nl-NL"/>
        </w:rPr>
        <w:t xml:space="preserve">mij </w:t>
      </w:r>
      <w:r w:rsidRPr="0036548A">
        <w:rPr>
          <w:rFonts w:ascii="Times New Roman"/>
          <w:sz w:val="24"/>
          <w:lang w:val="nl-NL"/>
        </w:rPr>
        <w:t xml:space="preserve">wel aangezegd </w:t>
      </w:r>
      <w:r w:rsidRPr="0036548A">
        <w:rPr>
          <w:rFonts w:ascii="Times New Roman"/>
          <w:spacing w:val="-5"/>
          <w:sz w:val="24"/>
          <w:lang w:val="nl-NL"/>
        </w:rPr>
        <w:t xml:space="preserve">alles, </w:t>
      </w:r>
      <w:r w:rsidRPr="0036548A">
        <w:rPr>
          <w:rFonts w:ascii="Times New Roman"/>
          <w:sz w:val="24"/>
          <w:lang w:val="nl-NL"/>
        </w:rPr>
        <w:t>wat gij bij uw schoonmoeder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gedaan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hebt,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den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dood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uws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mans,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hebt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uw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vader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uw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moeder,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 xml:space="preserve">land </w:t>
      </w:r>
      <w:r w:rsidRPr="0036548A">
        <w:rPr>
          <w:rFonts w:ascii="Times New Roman"/>
          <w:sz w:val="24"/>
          <w:lang w:val="nl-NL"/>
        </w:rPr>
        <w:t>uwer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geboorte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verlaten,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zijt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heengegaan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tot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volk,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gij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voren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niet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kendet.</w:t>
      </w:r>
    </w:p>
    <w:p w:rsidR="00A209A2" w:rsidRPr="0036548A" w:rsidRDefault="0036548A">
      <w:pPr>
        <w:pStyle w:val="Lijstalinea"/>
        <w:numPr>
          <w:ilvl w:val="0"/>
          <w:numId w:val="15"/>
        </w:numPr>
        <w:tabs>
          <w:tab w:val="left" w:pos="414"/>
        </w:tabs>
        <w:spacing w:before="2" w:line="259" w:lineRule="auto"/>
        <w:ind w:right="2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HEERE vergelde u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uw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daad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uw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loon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volkomen,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HEERE,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God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Israels, </w:t>
      </w:r>
      <w:r w:rsidRPr="0036548A">
        <w:rPr>
          <w:rFonts w:ascii="Times New Roman"/>
          <w:spacing w:val="-3"/>
          <w:sz w:val="24"/>
          <w:lang w:val="nl-NL"/>
        </w:rPr>
        <w:t xml:space="preserve">onder Wiens vleugelen </w:t>
      </w:r>
      <w:r w:rsidRPr="0036548A">
        <w:rPr>
          <w:rFonts w:ascii="Times New Roman"/>
          <w:sz w:val="24"/>
          <w:lang w:val="nl-NL"/>
        </w:rPr>
        <w:t xml:space="preserve">gij </w:t>
      </w:r>
      <w:r w:rsidRPr="0036548A">
        <w:rPr>
          <w:rFonts w:ascii="Times New Roman"/>
          <w:spacing w:val="-3"/>
          <w:sz w:val="24"/>
          <w:lang w:val="nl-NL"/>
        </w:rPr>
        <w:t xml:space="preserve">gekomen zijt </w:t>
      </w:r>
      <w:r w:rsidRPr="0036548A">
        <w:rPr>
          <w:rFonts w:ascii="Times New Roman"/>
          <w:sz w:val="24"/>
          <w:lang w:val="nl-NL"/>
        </w:rPr>
        <w:t xml:space="preserve">om </w:t>
      </w:r>
      <w:r w:rsidRPr="0036548A">
        <w:rPr>
          <w:rFonts w:ascii="Times New Roman"/>
          <w:spacing w:val="-3"/>
          <w:sz w:val="24"/>
          <w:lang w:val="nl-NL"/>
        </w:rPr>
        <w:t xml:space="preserve">toevlucht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2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nemen!</w:t>
      </w:r>
    </w:p>
    <w:p w:rsidR="00A209A2" w:rsidRPr="0036548A" w:rsidRDefault="0036548A">
      <w:pPr>
        <w:pStyle w:val="Lijstalinea"/>
        <w:numPr>
          <w:ilvl w:val="0"/>
          <w:numId w:val="15"/>
        </w:numPr>
        <w:tabs>
          <w:tab w:val="left" w:pos="395"/>
        </w:tabs>
        <w:spacing w:before="5" w:line="261" w:lineRule="auto"/>
        <w:ind w:right="2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zeide: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Laat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>mij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genade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vinden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uw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ogen,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8"/>
          <w:sz w:val="24"/>
          <w:lang w:val="nl-NL"/>
        </w:rPr>
        <w:t>mijn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heer,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dewijl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gij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>mij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getroost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hebt,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 xml:space="preserve">dewijl gij </w:t>
      </w:r>
      <w:r w:rsidRPr="0036548A">
        <w:rPr>
          <w:rFonts w:ascii="Times New Roman"/>
          <w:spacing w:val="-3"/>
          <w:sz w:val="24"/>
          <w:lang w:val="nl-NL"/>
        </w:rPr>
        <w:t xml:space="preserve">naar </w:t>
      </w:r>
      <w:r w:rsidRPr="0036548A">
        <w:rPr>
          <w:rFonts w:ascii="Times New Roman"/>
          <w:sz w:val="24"/>
          <w:lang w:val="nl-NL"/>
        </w:rPr>
        <w:t xml:space="preserve">het hart uwer </w:t>
      </w:r>
      <w:r w:rsidRPr="0036548A">
        <w:rPr>
          <w:rFonts w:ascii="Times New Roman"/>
          <w:spacing w:val="-3"/>
          <w:sz w:val="24"/>
          <w:lang w:val="nl-NL"/>
        </w:rPr>
        <w:t xml:space="preserve">dienstmaagd </w:t>
      </w:r>
      <w:r w:rsidRPr="0036548A">
        <w:rPr>
          <w:rFonts w:ascii="Times New Roman"/>
          <w:sz w:val="24"/>
          <w:lang w:val="nl-NL"/>
        </w:rPr>
        <w:t xml:space="preserve">gesproken hebt, hoewel ik niet ben, gelijk een uwer </w:t>
      </w:r>
      <w:r w:rsidRPr="0036548A">
        <w:rPr>
          <w:rFonts w:ascii="Times New Roman"/>
          <w:spacing w:val="-3"/>
          <w:sz w:val="24"/>
          <w:lang w:val="nl-NL"/>
        </w:rPr>
        <w:t>dienstmaagden.</w:t>
      </w:r>
    </w:p>
    <w:p w:rsidR="00A209A2" w:rsidRPr="0036548A" w:rsidRDefault="0036548A">
      <w:pPr>
        <w:pStyle w:val="Lijstalinea"/>
        <w:numPr>
          <w:ilvl w:val="0"/>
          <w:numId w:val="15"/>
        </w:numPr>
        <w:tabs>
          <w:tab w:val="left" w:pos="414"/>
        </w:tabs>
        <w:spacing w:line="261" w:lineRule="auto"/>
        <w:ind w:right="2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6"/>
          <w:sz w:val="24"/>
          <w:lang w:val="nl-NL"/>
        </w:rPr>
        <w:t xml:space="preserve">Als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nu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etenstijd</w:t>
      </w:r>
      <w:r w:rsidRPr="0036548A">
        <w:rPr>
          <w:rFonts w:ascii="Times New Roman"/>
          <w:spacing w:val="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was,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zeide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haar: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Kom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hier </w:t>
      </w:r>
      <w:r w:rsidRPr="0036548A">
        <w:rPr>
          <w:rFonts w:ascii="Times New Roman"/>
          <w:spacing w:val="-6"/>
          <w:sz w:val="24"/>
          <w:lang w:val="nl-NL"/>
        </w:rPr>
        <w:t>bij,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eet</w:t>
      </w:r>
      <w:r w:rsidRPr="0036548A">
        <w:rPr>
          <w:rFonts w:ascii="Times New Roman"/>
          <w:spacing w:val="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brood,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doop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uw bete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azijn.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zat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neder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zijde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maaiers,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langde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geroost</w:t>
      </w:r>
      <w:r w:rsidRPr="0036548A">
        <w:rPr>
          <w:rFonts w:ascii="Times New Roman"/>
          <w:spacing w:val="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koren,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 zij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at,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werd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verzadigd,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hield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over.</w:t>
      </w:r>
    </w:p>
    <w:p w:rsidR="00A209A2" w:rsidRPr="0036548A" w:rsidRDefault="0036548A">
      <w:pPr>
        <w:pStyle w:val="Lijstalinea"/>
        <w:numPr>
          <w:ilvl w:val="0"/>
          <w:numId w:val="15"/>
        </w:numPr>
        <w:tabs>
          <w:tab w:val="left" w:pos="390"/>
        </w:tabs>
        <w:spacing w:before="2" w:line="259" w:lineRule="auto"/>
        <w:ind w:right="2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6"/>
          <w:sz w:val="24"/>
          <w:lang w:val="nl-NL"/>
        </w:rPr>
        <w:t>Als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nu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opstond,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8"/>
          <w:sz w:val="24"/>
          <w:lang w:val="nl-NL"/>
        </w:rPr>
        <w:t>om</w:t>
      </w:r>
      <w:r>
        <w:rPr>
          <w:rFonts w:ascii="Times New Roman"/>
          <w:spacing w:val="8"/>
          <w:sz w:val="24"/>
          <w:lang w:val="nl-NL"/>
        </w:rPr>
        <w:t xml:space="preserve"> </w:t>
      </w:r>
      <w:r w:rsidRPr="0036548A">
        <w:rPr>
          <w:rFonts w:ascii="Times New Roman"/>
          <w:spacing w:val="8"/>
          <w:sz w:val="24"/>
          <w:lang w:val="nl-NL"/>
        </w:rPr>
        <w:t>op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lezen,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gebood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jongens,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zeggende: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Laat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ook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tussen de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garven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oplezen,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beschaamt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niet.</w:t>
      </w:r>
    </w:p>
    <w:p w:rsidR="00A209A2" w:rsidRPr="0036548A" w:rsidRDefault="0036548A">
      <w:pPr>
        <w:pStyle w:val="Lijstalinea"/>
        <w:numPr>
          <w:ilvl w:val="0"/>
          <w:numId w:val="15"/>
        </w:numPr>
        <w:tabs>
          <w:tab w:val="left" w:pos="414"/>
        </w:tabs>
        <w:spacing w:before="5" w:line="259" w:lineRule="auto"/>
        <w:ind w:right="2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 xml:space="preserve">Ja, </w:t>
      </w:r>
      <w:r w:rsidRPr="0036548A">
        <w:rPr>
          <w:rFonts w:ascii="Times New Roman"/>
          <w:spacing w:val="-3"/>
          <w:sz w:val="24"/>
          <w:lang w:val="nl-NL"/>
        </w:rPr>
        <w:t xml:space="preserve">laat </w:t>
      </w:r>
      <w:r w:rsidRPr="0036548A">
        <w:rPr>
          <w:rFonts w:ascii="Times New Roman"/>
          <w:spacing w:val="2"/>
          <w:sz w:val="24"/>
          <w:lang w:val="nl-NL"/>
        </w:rPr>
        <w:t xml:space="preserve">ook </w:t>
      </w:r>
      <w:r w:rsidRPr="0036548A">
        <w:rPr>
          <w:rFonts w:ascii="Times New Roman"/>
          <w:spacing w:val="-4"/>
          <w:sz w:val="24"/>
          <w:lang w:val="nl-NL"/>
        </w:rPr>
        <w:t xml:space="preserve">allengskens </w:t>
      </w:r>
      <w:r w:rsidRPr="0036548A">
        <w:rPr>
          <w:rFonts w:ascii="Times New Roman"/>
          <w:sz w:val="24"/>
          <w:lang w:val="nl-NL"/>
        </w:rPr>
        <w:t xml:space="preserve">van de handvollen voor haar wat </w:t>
      </w:r>
      <w:r w:rsidRPr="0036548A">
        <w:rPr>
          <w:rFonts w:ascii="Times New Roman"/>
          <w:spacing w:val="-5"/>
          <w:sz w:val="24"/>
          <w:lang w:val="nl-NL"/>
        </w:rPr>
        <w:t xml:space="preserve">vallen, </w:t>
      </w:r>
      <w:r w:rsidRPr="0036548A">
        <w:rPr>
          <w:rFonts w:ascii="Times New Roman"/>
          <w:sz w:val="24"/>
          <w:lang w:val="nl-NL"/>
        </w:rPr>
        <w:t xml:space="preserve">en </w:t>
      </w:r>
      <w:r w:rsidRPr="0036548A">
        <w:rPr>
          <w:rFonts w:ascii="Times New Roman"/>
          <w:spacing w:val="-3"/>
          <w:sz w:val="24"/>
          <w:lang w:val="nl-NL"/>
        </w:rPr>
        <w:t xml:space="preserve">laat </w:t>
      </w:r>
      <w:r w:rsidRPr="0036548A">
        <w:rPr>
          <w:rFonts w:ascii="Times New Roman"/>
          <w:sz w:val="24"/>
          <w:lang w:val="nl-NL"/>
        </w:rPr>
        <w:t xml:space="preserve">het </w:t>
      </w:r>
      <w:r w:rsidRPr="0036548A">
        <w:rPr>
          <w:rFonts w:ascii="Times New Roman"/>
          <w:spacing w:val="-4"/>
          <w:sz w:val="24"/>
          <w:lang w:val="nl-NL"/>
        </w:rPr>
        <w:t xml:space="preserve">liggen, </w:t>
      </w:r>
      <w:r w:rsidRPr="0036548A">
        <w:rPr>
          <w:rFonts w:ascii="Times New Roman"/>
          <w:sz w:val="24"/>
          <w:lang w:val="nl-NL"/>
        </w:rPr>
        <w:t xml:space="preserve">dat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38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 xml:space="preserve">het </w:t>
      </w:r>
      <w:r w:rsidRPr="0036548A">
        <w:rPr>
          <w:rFonts w:ascii="Times New Roman"/>
          <w:sz w:val="24"/>
          <w:lang w:val="nl-NL"/>
        </w:rPr>
        <w:t>opleze, en bestraft haar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niet.</w:t>
      </w:r>
    </w:p>
    <w:p w:rsidR="00A209A2" w:rsidRPr="0036548A" w:rsidRDefault="0036548A">
      <w:pPr>
        <w:pStyle w:val="Lijstalinea"/>
        <w:numPr>
          <w:ilvl w:val="0"/>
          <w:numId w:val="15"/>
        </w:numPr>
        <w:tabs>
          <w:tab w:val="left" w:pos="409"/>
        </w:tabs>
        <w:spacing w:before="5" w:line="259" w:lineRule="auto"/>
        <w:ind w:right="2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3"/>
          <w:sz w:val="24"/>
          <w:lang w:val="nl-NL"/>
        </w:rPr>
        <w:t>Alzo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las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veld,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avond;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sloeg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uit,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opgelezen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 xml:space="preserve">was </w:t>
      </w:r>
      <w:r w:rsidRPr="0036548A">
        <w:rPr>
          <w:rFonts w:ascii="Times New Roman"/>
          <w:sz w:val="24"/>
          <w:lang w:val="nl-NL"/>
        </w:rPr>
        <w:t>omtrent een efa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gerst.</w:t>
      </w:r>
    </w:p>
    <w:p w:rsidR="00A209A2" w:rsidRPr="0036548A" w:rsidRDefault="0036548A">
      <w:pPr>
        <w:pStyle w:val="Lijstalinea"/>
        <w:numPr>
          <w:ilvl w:val="0"/>
          <w:numId w:val="15"/>
        </w:numPr>
        <w:tabs>
          <w:tab w:val="left" w:pos="409"/>
        </w:tabs>
        <w:spacing w:before="5" w:line="259" w:lineRule="auto"/>
        <w:ind w:right="2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nam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op,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kwam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stad;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schoonmoeder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zag,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opgelezen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had;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4"/>
          <w:sz w:val="24"/>
          <w:lang w:val="nl-NL"/>
        </w:rPr>
        <w:t xml:space="preserve">ook </w:t>
      </w:r>
      <w:r w:rsidRPr="0036548A">
        <w:rPr>
          <w:rFonts w:ascii="Times New Roman"/>
          <w:sz w:val="24"/>
          <w:lang w:val="nl-NL"/>
        </w:rPr>
        <w:t>bracht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voort,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gaf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verzadiging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overgehouden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had.</w:t>
      </w:r>
    </w:p>
    <w:p w:rsidR="00A209A2" w:rsidRPr="0036548A" w:rsidRDefault="0036548A">
      <w:pPr>
        <w:pStyle w:val="Lijstalinea"/>
        <w:numPr>
          <w:ilvl w:val="0"/>
          <w:numId w:val="15"/>
        </w:numPr>
        <w:tabs>
          <w:tab w:val="left" w:pos="438"/>
        </w:tabs>
        <w:spacing w:before="5" w:line="261" w:lineRule="auto"/>
        <w:ind w:right="2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 xml:space="preserve">Toen </w:t>
      </w:r>
      <w:r w:rsidRPr="0036548A">
        <w:rPr>
          <w:rFonts w:ascii="Times New Roman"/>
          <w:spacing w:val="-3"/>
          <w:sz w:val="24"/>
          <w:lang w:val="nl-NL"/>
        </w:rPr>
        <w:t xml:space="preserve">zeide haar </w:t>
      </w:r>
      <w:r w:rsidRPr="0036548A">
        <w:rPr>
          <w:rFonts w:ascii="Times New Roman"/>
          <w:sz w:val="24"/>
          <w:lang w:val="nl-NL"/>
        </w:rPr>
        <w:t xml:space="preserve">schoonmoeder </w:t>
      </w:r>
      <w:r w:rsidRPr="0036548A">
        <w:rPr>
          <w:rFonts w:ascii="Times New Roman"/>
          <w:spacing w:val="3"/>
          <w:sz w:val="24"/>
          <w:lang w:val="nl-NL"/>
        </w:rPr>
        <w:t xml:space="preserve">tot </w:t>
      </w:r>
      <w:r w:rsidRPr="0036548A">
        <w:rPr>
          <w:rFonts w:ascii="Times New Roman"/>
          <w:sz w:val="24"/>
          <w:lang w:val="nl-NL"/>
        </w:rPr>
        <w:t xml:space="preserve">haar: </w:t>
      </w:r>
      <w:r w:rsidRPr="0036548A">
        <w:rPr>
          <w:rFonts w:ascii="Times New Roman"/>
          <w:spacing w:val="-3"/>
          <w:sz w:val="24"/>
          <w:lang w:val="nl-NL"/>
        </w:rPr>
        <w:t xml:space="preserve">Waar hebt </w:t>
      </w:r>
      <w:r w:rsidRPr="0036548A">
        <w:rPr>
          <w:rFonts w:ascii="Times New Roman"/>
          <w:spacing w:val="-5"/>
          <w:sz w:val="24"/>
          <w:lang w:val="nl-NL"/>
        </w:rPr>
        <w:t xml:space="preserve">gij </w:t>
      </w:r>
      <w:r w:rsidRPr="0036548A">
        <w:rPr>
          <w:rFonts w:ascii="Times New Roman"/>
          <w:sz w:val="24"/>
          <w:lang w:val="nl-NL"/>
        </w:rPr>
        <w:t xml:space="preserve">heden opgelezen, en waar hebt </w:t>
      </w:r>
      <w:r w:rsidRPr="0036548A">
        <w:rPr>
          <w:rFonts w:ascii="Times New Roman"/>
          <w:spacing w:val="-2"/>
          <w:sz w:val="24"/>
          <w:lang w:val="nl-NL"/>
        </w:rPr>
        <w:t xml:space="preserve">gij </w:t>
      </w:r>
      <w:r w:rsidRPr="0036548A">
        <w:rPr>
          <w:rFonts w:ascii="Times New Roman"/>
          <w:sz w:val="24"/>
          <w:lang w:val="nl-NL"/>
        </w:rPr>
        <w:t xml:space="preserve">gewrocht? Gezegend zij, die u gekend heeft! En zij verhaalde haar schoonmoeder, bij wien </w:t>
      </w:r>
      <w:r w:rsidRPr="0036548A">
        <w:rPr>
          <w:rFonts w:ascii="Times New Roman"/>
          <w:spacing w:val="-2"/>
          <w:sz w:val="24"/>
          <w:lang w:val="nl-NL"/>
        </w:rPr>
        <w:t xml:space="preserve">zij </w:t>
      </w:r>
      <w:r w:rsidRPr="0036548A">
        <w:rPr>
          <w:rFonts w:ascii="Times New Roman"/>
          <w:sz w:val="24"/>
          <w:lang w:val="nl-NL"/>
        </w:rPr>
        <w:t>gewrocht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zeide: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naam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des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mans,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bij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welken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ik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heden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gewrocht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heb,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is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Boaz.</w:t>
      </w:r>
    </w:p>
    <w:p w:rsidR="00A209A2" w:rsidRPr="0036548A" w:rsidRDefault="00A209A2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A209A2" w:rsidRPr="0036548A">
          <w:pgSz w:w="11900" w:h="16840"/>
          <w:pgMar w:top="1380" w:right="1180" w:bottom="280" w:left="1300" w:header="708" w:footer="708" w:gutter="0"/>
          <w:cols w:space="708"/>
        </w:sectPr>
      </w:pPr>
    </w:p>
    <w:p w:rsidR="00A209A2" w:rsidRPr="0036548A" w:rsidRDefault="0036548A">
      <w:pPr>
        <w:pStyle w:val="Lijstalinea"/>
        <w:numPr>
          <w:ilvl w:val="0"/>
          <w:numId w:val="15"/>
        </w:numPr>
        <w:tabs>
          <w:tab w:val="left" w:pos="390"/>
        </w:tabs>
        <w:spacing w:before="53" w:line="261" w:lineRule="auto"/>
        <w:ind w:right="11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lastRenderedPageBreak/>
        <w:t>Toen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zeide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Naomi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schoondochter: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Gezegend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HEERE,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weldadigheid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heeft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nagelaten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levenden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doden!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Voorts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zeide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Naomi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haar: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ons nabestaande; </w:t>
      </w:r>
      <w:r w:rsidRPr="0036548A">
        <w:rPr>
          <w:rFonts w:ascii="Times New Roman"/>
          <w:sz w:val="24"/>
          <w:lang w:val="nl-NL"/>
        </w:rPr>
        <w:t xml:space="preserve">hij is een van </w:t>
      </w:r>
      <w:r w:rsidRPr="0036548A">
        <w:rPr>
          <w:rFonts w:ascii="Times New Roman"/>
          <w:spacing w:val="-3"/>
          <w:sz w:val="24"/>
          <w:lang w:val="nl-NL"/>
        </w:rPr>
        <w:t>onze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lossers.</w:t>
      </w:r>
    </w:p>
    <w:p w:rsidR="00A209A2" w:rsidRPr="0036548A" w:rsidRDefault="0036548A">
      <w:pPr>
        <w:pStyle w:val="Lijstalinea"/>
        <w:numPr>
          <w:ilvl w:val="0"/>
          <w:numId w:val="15"/>
        </w:numPr>
        <w:tabs>
          <w:tab w:val="left" w:pos="404"/>
        </w:tabs>
        <w:spacing w:line="264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Ruth,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Moabietische,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zeide: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Ook,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omdat</w:t>
      </w:r>
      <w:r w:rsidRPr="0036548A">
        <w:rPr>
          <w:rFonts w:ascii="Times New Roman"/>
          <w:spacing w:val="-6"/>
          <w:sz w:val="24"/>
          <w:lang w:val="nl-NL"/>
        </w:rPr>
        <w:t xml:space="preserve"> hij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>mij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gezegd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heeft: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Gij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zult</w:t>
      </w:r>
      <w:r w:rsidRPr="0036548A">
        <w:rPr>
          <w:rFonts w:ascii="Times New Roman"/>
          <w:sz w:val="24"/>
          <w:lang w:val="nl-NL"/>
        </w:rPr>
        <w:t xml:space="preserve"> u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houden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bij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de jongens, die ik </w:t>
      </w:r>
      <w:r w:rsidRPr="0036548A">
        <w:rPr>
          <w:rFonts w:ascii="Times New Roman"/>
          <w:spacing w:val="-3"/>
          <w:sz w:val="24"/>
          <w:lang w:val="nl-NL"/>
        </w:rPr>
        <w:t xml:space="preserve">heb, </w:t>
      </w:r>
      <w:r w:rsidRPr="0036548A">
        <w:rPr>
          <w:rFonts w:ascii="Times New Roman"/>
          <w:sz w:val="24"/>
          <w:lang w:val="nl-NL"/>
        </w:rPr>
        <w:t xml:space="preserve">totdat zij den </w:t>
      </w:r>
      <w:r w:rsidRPr="0036548A">
        <w:rPr>
          <w:rFonts w:ascii="Times New Roman"/>
          <w:spacing w:val="-3"/>
          <w:sz w:val="24"/>
          <w:lang w:val="nl-NL"/>
        </w:rPr>
        <w:t xml:space="preserve">gansen oogst, </w:t>
      </w:r>
      <w:r w:rsidRPr="0036548A">
        <w:rPr>
          <w:rFonts w:ascii="Times New Roman"/>
          <w:sz w:val="24"/>
          <w:lang w:val="nl-NL"/>
        </w:rPr>
        <w:t xml:space="preserve">die ik </w:t>
      </w:r>
      <w:r w:rsidRPr="0036548A">
        <w:rPr>
          <w:rFonts w:ascii="Times New Roman"/>
          <w:spacing w:val="-3"/>
          <w:sz w:val="24"/>
          <w:lang w:val="nl-NL"/>
        </w:rPr>
        <w:t xml:space="preserve">heb, </w:t>
      </w:r>
      <w:r w:rsidRPr="0036548A">
        <w:rPr>
          <w:rFonts w:ascii="Times New Roman"/>
          <w:sz w:val="24"/>
          <w:lang w:val="nl-NL"/>
        </w:rPr>
        <w:t xml:space="preserve">zullen </w:t>
      </w:r>
      <w:r w:rsidRPr="0036548A">
        <w:rPr>
          <w:rFonts w:ascii="Times New Roman"/>
          <w:spacing w:val="-3"/>
          <w:sz w:val="24"/>
          <w:lang w:val="nl-NL"/>
        </w:rPr>
        <w:t>hebben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voleindigd.</w:t>
      </w:r>
    </w:p>
    <w:p w:rsidR="00A209A2" w:rsidRPr="0036548A" w:rsidRDefault="0036548A">
      <w:pPr>
        <w:pStyle w:val="Lijstalinea"/>
        <w:numPr>
          <w:ilvl w:val="0"/>
          <w:numId w:val="15"/>
        </w:numPr>
        <w:tabs>
          <w:tab w:val="left" w:pos="390"/>
        </w:tabs>
        <w:spacing w:line="264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Naomi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zeide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schoondochter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Ruth: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goed,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8"/>
          <w:sz w:val="24"/>
          <w:lang w:val="nl-NL"/>
        </w:rPr>
        <w:t>mijn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dochter,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dat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gij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met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zijn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 xml:space="preserve">maagden </w:t>
      </w:r>
      <w:r w:rsidRPr="0036548A">
        <w:rPr>
          <w:rFonts w:ascii="Times New Roman"/>
          <w:sz w:val="24"/>
          <w:lang w:val="nl-NL"/>
        </w:rPr>
        <w:t>uitgaat,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opdat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niet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tegenvallen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ander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veld.</w:t>
      </w:r>
    </w:p>
    <w:p w:rsidR="00A209A2" w:rsidRPr="0036548A" w:rsidRDefault="0036548A">
      <w:pPr>
        <w:pStyle w:val="Lijstalinea"/>
        <w:numPr>
          <w:ilvl w:val="0"/>
          <w:numId w:val="15"/>
        </w:numPr>
        <w:tabs>
          <w:tab w:val="left" w:pos="390"/>
        </w:tabs>
        <w:spacing w:line="264" w:lineRule="auto"/>
        <w:ind w:right="11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3"/>
          <w:sz w:val="24"/>
          <w:lang w:val="nl-NL"/>
        </w:rPr>
        <w:t>Alzo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hield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zich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bij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maagden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Boaz,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proofErr w:type="spellStart"/>
      <w:r w:rsidRPr="0036548A">
        <w:rPr>
          <w:rFonts w:ascii="Times New Roman"/>
          <w:spacing w:val="9"/>
          <w:sz w:val="24"/>
          <w:lang w:val="nl-NL"/>
        </w:rPr>
        <w:t>omop</w:t>
      </w:r>
      <w:proofErr w:type="spellEnd"/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lezen,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totdat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gersteoogst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tarweoogst </w:t>
      </w:r>
      <w:r w:rsidRPr="0036548A">
        <w:rPr>
          <w:rFonts w:ascii="Times New Roman"/>
          <w:spacing w:val="-3"/>
          <w:sz w:val="24"/>
          <w:lang w:val="nl-NL"/>
        </w:rPr>
        <w:t xml:space="preserve">voleindigd waren; </w:t>
      </w:r>
      <w:r w:rsidRPr="0036548A">
        <w:rPr>
          <w:rFonts w:ascii="Times New Roman"/>
          <w:sz w:val="24"/>
          <w:lang w:val="nl-NL"/>
        </w:rPr>
        <w:t xml:space="preserve">en zij </w:t>
      </w:r>
      <w:r w:rsidRPr="0036548A">
        <w:rPr>
          <w:rFonts w:ascii="Times New Roman"/>
          <w:spacing w:val="-3"/>
          <w:sz w:val="24"/>
          <w:lang w:val="nl-NL"/>
        </w:rPr>
        <w:t xml:space="preserve">bleef </w:t>
      </w:r>
      <w:r w:rsidRPr="0036548A">
        <w:rPr>
          <w:rFonts w:ascii="Times New Roman"/>
          <w:sz w:val="24"/>
          <w:lang w:val="nl-NL"/>
        </w:rPr>
        <w:t xml:space="preserve">bij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schoonmoeder.</w:t>
      </w:r>
    </w:p>
    <w:p w:rsidR="00A209A2" w:rsidRPr="0036548A" w:rsidRDefault="00A209A2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A209A2" w:rsidRPr="0036548A">
          <w:pgSz w:w="11900" w:h="16840"/>
          <w:pgMar w:top="1380" w:right="130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 w:line="261" w:lineRule="auto"/>
        <w:ind w:left="115" w:right="105"/>
        <w:jc w:val="both"/>
        <w:rPr>
          <w:lang w:val="nl-NL"/>
        </w:rPr>
      </w:pPr>
      <w:r w:rsidRPr="0036548A">
        <w:rPr>
          <w:lang w:val="nl-NL"/>
        </w:rPr>
        <w:lastRenderedPageBreak/>
        <w:t xml:space="preserve">Er </w:t>
      </w:r>
      <w:r w:rsidRPr="0036548A">
        <w:rPr>
          <w:spacing w:val="-4"/>
          <w:lang w:val="nl-NL"/>
        </w:rPr>
        <w:t xml:space="preserve">is </w:t>
      </w:r>
      <w:r w:rsidRPr="0036548A">
        <w:rPr>
          <w:lang w:val="nl-NL"/>
        </w:rPr>
        <w:t xml:space="preserve">in </w:t>
      </w:r>
      <w:r w:rsidRPr="0036548A">
        <w:rPr>
          <w:spacing w:val="-4"/>
          <w:lang w:val="nl-NL"/>
        </w:rPr>
        <w:t xml:space="preserve">geheel </w:t>
      </w:r>
      <w:r w:rsidRPr="0036548A">
        <w:rPr>
          <w:lang w:val="nl-NL"/>
        </w:rPr>
        <w:t xml:space="preserve">de </w:t>
      </w:r>
      <w:r w:rsidRPr="0036548A">
        <w:rPr>
          <w:spacing w:val="-4"/>
          <w:lang w:val="nl-NL"/>
        </w:rPr>
        <w:t xml:space="preserve">gewijde geschiedenis nauwelijks </w:t>
      </w:r>
      <w:r w:rsidRPr="0036548A">
        <w:rPr>
          <w:spacing w:val="-3"/>
          <w:lang w:val="nl-NL"/>
        </w:rPr>
        <w:t xml:space="preserve">een </w:t>
      </w:r>
      <w:r w:rsidRPr="0036548A">
        <w:rPr>
          <w:spacing w:val="-4"/>
          <w:lang w:val="nl-NL"/>
        </w:rPr>
        <w:t xml:space="preserve">bladzijde, </w:t>
      </w:r>
      <w:r w:rsidRPr="0036548A">
        <w:rPr>
          <w:spacing w:val="-3"/>
          <w:lang w:val="nl-NL"/>
        </w:rPr>
        <w:t xml:space="preserve">die zich </w:t>
      </w:r>
      <w:r w:rsidRPr="0036548A">
        <w:rPr>
          <w:lang w:val="nl-NL"/>
        </w:rPr>
        <w:t xml:space="preserve">zo </w:t>
      </w:r>
      <w:r w:rsidRPr="0036548A">
        <w:rPr>
          <w:spacing w:val="-3"/>
          <w:lang w:val="nl-NL"/>
        </w:rPr>
        <w:t xml:space="preserve">laag </w:t>
      </w:r>
      <w:r w:rsidRPr="0036548A">
        <w:rPr>
          <w:lang w:val="nl-NL"/>
        </w:rPr>
        <w:t xml:space="preserve">nederbuigt </w:t>
      </w:r>
      <w:r w:rsidRPr="0036548A">
        <w:rPr>
          <w:spacing w:val="-6"/>
          <w:lang w:val="nl-NL"/>
        </w:rPr>
        <w:t xml:space="preserve">als </w:t>
      </w:r>
      <w:r w:rsidRPr="0036548A">
        <w:rPr>
          <w:lang w:val="nl-NL"/>
        </w:rPr>
        <w:t>deze,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5"/>
          <w:lang w:val="nl-NL"/>
        </w:rPr>
        <w:t>kennis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4"/>
          <w:lang w:val="nl-NL"/>
        </w:rPr>
        <w:t>nemende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zo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3"/>
          <w:lang w:val="nl-NL"/>
        </w:rPr>
        <w:t>gering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persoon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4"/>
          <w:lang w:val="nl-NL"/>
        </w:rPr>
        <w:t>als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Ruth,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4"/>
          <w:lang w:val="nl-NL"/>
        </w:rPr>
        <w:t>arme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3"/>
          <w:lang w:val="nl-NL"/>
        </w:rPr>
        <w:t>Moabietische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weduwe,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 xml:space="preserve">zo </w:t>
      </w:r>
      <w:r w:rsidRPr="0036548A">
        <w:rPr>
          <w:spacing w:val="-5"/>
          <w:lang w:val="nl-NL"/>
        </w:rPr>
        <w:t>nietig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daad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4"/>
          <w:lang w:val="nl-NL"/>
        </w:rPr>
        <w:t>als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aren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oplezen</w:t>
      </w:r>
      <w:r w:rsidRPr="0036548A">
        <w:rPr>
          <w:spacing w:val="-34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4"/>
          <w:lang w:val="nl-NL"/>
        </w:rPr>
        <w:t>naburig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3"/>
          <w:lang w:val="nl-NL"/>
        </w:rPr>
        <w:t>veld,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met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5"/>
          <w:lang w:val="nl-NL"/>
        </w:rPr>
        <w:t>kleine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3"/>
          <w:lang w:val="nl-NL"/>
        </w:rPr>
        <w:t>bijzonderheden,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waarmee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7"/>
          <w:lang w:val="nl-NL"/>
        </w:rPr>
        <w:t xml:space="preserve">dit </w:t>
      </w:r>
      <w:r w:rsidRPr="0036548A">
        <w:rPr>
          <w:lang w:val="nl-NL"/>
        </w:rPr>
        <w:t>gepaard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3"/>
          <w:lang w:val="nl-NL"/>
        </w:rPr>
        <w:t>ging.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Maar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5"/>
          <w:lang w:val="nl-NL"/>
        </w:rPr>
        <w:t>dit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4"/>
          <w:lang w:val="nl-NL"/>
        </w:rPr>
        <w:t>alles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was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vanwege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4"/>
          <w:lang w:val="nl-NL"/>
        </w:rPr>
        <w:t>ingeënt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worden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stamboom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Christus,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3"/>
          <w:lang w:val="nl-NL"/>
        </w:rPr>
        <w:t xml:space="preserve">haar </w:t>
      </w:r>
      <w:r w:rsidRPr="0036548A">
        <w:rPr>
          <w:lang w:val="nl-NL"/>
        </w:rPr>
        <w:t>opgenomen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onder</w:t>
      </w:r>
      <w:r w:rsidRPr="0036548A">
        <w:rPr>
          <w:spacing w:val="-1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voorouders,</w:t>
      </w:r>
      <w:r w:rsidRPr="0036548A">
        <w:rPr>
          <w:spacing w:val="1"/>
          <w:lang w:val="nl-NL"/>
        </w:rPr>
        <w:t xml:space="preserve"> </w:t>
      </w:r>
      <w:r w:rsidRPr="0036548A">
        <w:rPr>
          <w:lang w:val="nl-NL"/>
        </w:rPr>
        <w:t>opdat</w:t>
      </w:r>
      <w:r w:rsidRPr="0036548A">
        <w:rPr>
          <w:spacing w:val="1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type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zou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wezen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ondertrouw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 xml:space="preserve">de gemeente </w:t>
      </w:r>
      <w:r w:rsidRPr="0036548A">
        <w:rPr>
          <w:spacing w:val="-5"/>
          <w:lang w:val="nl-NL"/>
        </w:rPr>
        <w:t xml:space="preserve">uit </w:t>
      </w:r>
      <w:r w:rsidRPr="0036548A">
        <w:rPr>
          <w:lang w:val="nl-NL"/>
        </w:rPr>
        <w:t xml:space="preserve">de </w:t>
      </w:r>
      <w:r w:rsidRPr="0036548A">
        <w:rPr>
          <w:spacing w:val="-3"/>
          <w:lang w:val="nl-NL"/>
        </w:rPr>
        <w:t xml:space="preserve">heidenen </w:t>
      </w:r>
      <w:r w:rsidRPr="0036548A">
        <w:rPr>
          <w:lang w:val="nl-NL"/>
        </w:rPr>
        <w:t>aan Christus, Jesaja 54:1. Hierdoor wordt deze geschiedenis merkwaardig,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is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ook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zeer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veel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uit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leren.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Hier</w:t>
      </w:r>
      <w:r w:rsidRPr="0036548A">
        <w:rPr>
          <w:spacing w:val="-6"/>
          <w:lang w:val="nl-NL"/>
        </w:rPr>
        <w:t xml:space="preserve"> </w:t>
      </w:r>
      <w:r w:rsidRPr="0036548A">
        <w:rPr>
          <w:spacing w:val="-2"/>
          <w:lang w:val="nl-NL"/>
        </w:rPr>
        <w:t>is: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14"/>
        </w:numPr>
        <w:tabs>
          <w:tab w:val="left" w:pos="304"/>
        </w:tabs>
        <w:spacing w:line="259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Ruths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nederigheid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8"/>
          <w:sz w:val="24"/>
          <w:lang w:val="nl-NL"/>
        </w:rPr>
        <w:t>vlijt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oplezen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korenaren,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daar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door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Godsvoorzienigheid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naar </w:t>
      </w:r>
      <w:r w:rsidRPr="0036548A">
        <w:rPr>
          <w:rFonts w:ascii="Times New Roman"/>
          <w:sz w:val="24"/>
          <w:lang w:val="nl-NL"/>
        </w:rPr>
        <w:t>het veld van Boaz geleid wordt, vers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1-3..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14"/>
        </w:numPr>
        <w:tabs>
          <w:tab w:val="left" w:pos="395"/>
        </w:tabs>
        <w:ind w:left="394" w:hanging="27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grote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gunst,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bij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onderscheiden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gelegenheden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heeft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bewezen,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4-16.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14"/>
        </w:numPr>
        <w:tabs>
          <w:tab w:val="left" w:pos="476"/>
        </w:tabs>
        <w:ind w:left="476" w:hanging="36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Ruths terugkomst bij haar schoonmoeder, vers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18-23.</w:t>
      </w:r>
    </w:p>
    <w:p w:rsidR="00A209A2" w:rsidRPr="0036548A" w:rsidRDefault="00A209A2">
      <w:pPr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A209A2" w:rsidRPr="0036548A">
          <w:pgSz w:w="11900" w:h="16840"/>
          <w:pgMar w:top="1380" w:right="130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/>
        <w:ind w:left="115"/>
        <w:jc w:val="both"/>
        <w:rPr>
          <w:lang w:val="nl-NL"/>
        </w:rPr>
      </w:pPr>
      <w:bookmarkStart w:id="7" w:name="2:1-3"/>
      <w:bookmarkEnd w:id="7"/>
      <w:r w:rsidRPr="0036548A">
        <w:rPr>
          <w:lang w:val="nl-NL"/>
        </w:rPr>
        <w:lastRenderedPageBreak/>
        <w:t>Ruth</w:t>
      </w:r>
      <w:r w:rsidRPr="0036548A">
        <w:rPr>
          <w:spacing w:val="2"/>
          <w:lang w:val="nl-NL"/>
        </w:rPr>
        <w:t xml:space="preserve"> </w:t>
      </w:r>
      <w:r w:rsidRPr="0036548A">
        <w:rPr>
          <w:lang w:val="nl-NL"/>
        </w:rPr>
        <w:t>2:1-3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Plattetekst"/>
        <w:spacing w:line="259" w:lineRule="auto"/>
        <w:ind w:left="115" w:right="125"/>
        <w:jc w:val="both"/>
        <w:rPr>
          <w:lang w:val="nl-NL"/>
        </w:rPr>
      </w:pPr>
      <w:r w:rsidRPr="0036548A">
        <w:rPr>
          <w:spacing w:val="-3"/>
          <w:lang w:val="nl-NL"/>
        </w:rPr>
        <w:t>Naomi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had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3"/>
          <w:lang w:val="nl-NL"/>
        </w:rPr>
        <w:t>nu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4"/>
          <w:lang w:val="nl-NL"/>
        </w:rPr>
        <w:t>vestiging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verkregen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onder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oude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3"/>
          <w:lang w:val="nl-NL"/>
        </w:rPr>
        <w:t>vrienden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4"/>
          <w:lang w:val="nl-NL"/>
        </w:rPr>
        <w:t>Bethlehem,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4"/>
          <w:lang w:val="nl-NL"/>
        </w:rPr>
        <w:t>hier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3"/>
          <w:lang w:val="nl-NL"/>
        </w:rPr>
        <w:t>hebben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7"/>
          <w:lang w:val="nl-NL"/>
        </w:rPr>
        <w:t xml:space="preserve">wij </w:t>
      </w:r>
      <w:r w:rsidRPr="0036548A">
        <w:rPr>
          <w:lang w:val="nl-NL"/>
        </w:rPr>
        <w:t>een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bericht: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13"/>
        </w:numPr>
        <w:tabs>
          <w:tab w:val="left" w:pos="313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 w:hAnsi="Times New Roman"/>
          <w:spacing w:val="-4"/>
          <w:sz w:val="24"/>
          <w:lang w:val="nl-NL"/>
        </w:rPr>
        <w:t>rijke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bloedverwant,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Boaz,</w:t>
      </w:r>
      <w:r w:rsidRPr="0036548A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een</w:t>
      </w:r>
      <w:r w:rsidRPr="0036548A">
        <w:rPr>
          <w:rFonts w:ascii="Times New Roman" w:hAnsi="Times New Roman"/>
          <w:i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man,</w:t>
      </w:r>
      <w:r w:rsidRPr="0036548A">
        <w:rPr>
          <w:rFonts w:ascii="Times New Roman" w:hAnsi="Times New Roman"/>
          <w:i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geweldig</w:t>
      </w:r>
      <w:r w:rsidRPr="0036548A">
        <w:rPr>
          <w:rFonts w:ascii="Times New Roman" w:hAnsi="Times New Roman"/>
          <w:i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van</w:t>
      </w:r>
      <w:r w:rsidRPr="0036548A">
        <w:rPr>
          <w:rFonts w:ascii="Times New Roman" w:hAnsi="Times New Roman"/>
          <w:i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vermogen</w:t>
      </w:r>
      <w:r w:rsidRPr="0036548A">
        <w:rPr>
          <w:rFonts w:ascii="Times New Roman" w:hAnsi="Times New Roman"/>
          <w:sz w:val="24"/>
          <w:lang w:val="nl-NL"/>
        </w:rPr>
        <w:t>.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Chaldeër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leest</w:t>
      </w:r>
      <w:r w:rsidRPr="0036548A">
        <w:rPr>
          <w:rFonts w:ascii="Times New Roman" w:hAnsi="Times New Roman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hier: </w:t>
      </w:r>
      <w:r w:rsidRPr="0036548A">
        <w:rPr>
          <w:rFonts w:ascii="Times New Roman" w:hAnsi="Times New Roman"/>
          <w:sz w:val="24"/>
          <w:lang w:val="nl-NL"/>
        </w:rPr>
        <w:t xml:space="preserve">een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man </w:t>
      </w:r>
      <w:r w:rsidRPr="0036548A">
        <w:rPr>
          <w:rFonts w:ascii="Times New Roman" w:hAnsi="Times New Roman"/>
          <w:i/>
          <w:sz w:val="24"/>
          <w:lang w:val="nl-NL"/>
        </w:rPr>
        <w:t>vermogend in de wet</w:t>
      </w:r>
      <w:r w:rsidRPr="0036548A">
        <w:rPr>
          <w:rFonts w:ascii="Times New Roman" w:hAnsi="Times New Roman"/>
          <w:sz w:val="24"/>
          <w:lang w:val="nl-NL"/>
        </w:rPr>
        <w:t xml:space="preserve">, indien hij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beide was, </w:t>
      </w:r>
      <w:r w:rsidRPr="0036548A">
        <w:rPr>
          <w:rFonts w:ascii="Times New Roman" w:hAnsi="Times New Roman"/>
          <w:sz w:val="24"/>
          <w:lang w:val="nl-NL"/>
        </w:rPr>
        <w:t xml:space="preserve">dan was dit een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voortreffelijke </w:t>
      </w:r>
      <w:r w:rsidRPr="0036548A">
        <w:rPr>
          <w:rFonts w:ascii="Times New Roman" w:hAnsi="Times New Roman"/>
          <w:sz w:val="24"/>
          <w:lang w:val="nl-NL"/>
        </w:rPr>
        <w:t xml:space="preserve">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zeer </w:t>
      </w:r>
      <w:r w:rsidRPr="0036548A">
        <w:rPr>
          <w:rFonts w:ascii="Times New Roman" w:hAnsi="Times New Roman"/>
          <w:spacing w:val="-5"/>
          <w:sz w:val="24"/>
          <w:lang w:val="nl-NL"/>
        </w:rPr>
        <w:t>zeldzame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vereniging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hoedanigheden,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geweldig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zijn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vermogen,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daarbij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nog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machtig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in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Schrift,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die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dit</w:t>
      </w:r>
      <w:r w:rsidRPr="0036548A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zijn,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zijn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waarheid</w:t>
      </w:r>
      <w:r w:rsidRPr="0036548A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rijk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machtig.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Hij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kleinzoon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Nahesson,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die </w:t>
      </w:r>
      <w:r w:rsidRPr="0036548A">
        <w:rPr>
          <w:rFonts w:ascii="Times New Roman" w:hAnsi="Times New Roman"/>
          <w:sz w:val="24"/>
          <w:lang w:val="nl-NL"/>
        </w:rPr>
        <w:t xml:space="preserve">overste was van de stam van Juda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6548A">
        <w:rPr>
          <w:rFonts w:ascii="Times New Roman" w:hAnsi="Times New Roman"/>
          <w:sz w:val="24"/>
          <w:lang w:val="nl-NL"/>
        </w:rPr>
        <w:t xml:space="preserve">de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woestijn, </w:t>
      </w:r>
      <w:r w:rsidRPr="0036548A">
        <w:rPr>
          <w:rFonts w:ascii="Times New Roman" w:hAnsi="Times New Roman"/>
          <w:sz w:val="24"/>
          <w:lang w:val="nl-NL"/>
        </w:rPr>
        <w:t xml:space="preserve">en de zoon van Salmon, een jongere zoon </w:t>
      </w:r>
      <w:r w:rsidRPr="0036548A">
        <w:rPr>
          <w:rFonts w:ascii="Times New Roman" w:hAnsi="Times New Roman"/>
          <w:spacing w:val="-4"/>
          <w:sz w:val="24"/>
          <w:lang w:val="nl-NL"/>
        </w:rPr>
        <w:t>waarschijnlijk,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bij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Rachab,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hoer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Jericho.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Hij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voert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macht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naam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Boaz,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hem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is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kracht, en hij was van het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geslacht </w:t>
      </w:r>
      <w:r w:rsidRPr="0036548A">
        <w:rPr>
          <w:rFonts w:ascii="Times New Roman" w:hAnsi="Times New Roman"/>
          <w:sz w:val="24"/>
          <w:lang w:val="nl-NL"/>
        </w:rPr>
        <w:t xml:space="preserve">van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Elimelech, </w:t>
      </w:r>
      <w:r w:rsidRPr="0036548A">
        <w:rPr>
          <w:rFonts w:ascii="Times New Roman" w:hAnsi="Times New Roman"/>
          <w:sz w:val="24"/>
          <w:lang w:val="nl-NL"/>
        </w:rPr>
        <w:t xml:space="preserve">dat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geslacht </w:t>
      </w:r>
      <w:r w:rsidRPr="0036548A">
        <w:rPr>
          <w:rFonts w:ascii="Times New Roman" w:hAnsi="Times New Roman"/>
          <w:sz w:val="24"/>
          <w:lang w:val="nl-NL"/>
        </w:rPr>
        <w:t xml:space="preserve">wat nu zo </w:t>
      </w:r>
      <w:r w:rsidRPr="0036548A">
        <w:rPr>
          <w:rFonts w:ascii="Times New Roman" w:hAnsi="Times New Roman"/>
          <w:spacing w:val="-3"/>
          <w:sz w:val="24"/>
          <w:lang w:val="nl-NL"/>
        </w:rPr>
        <w:t>vervallen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was.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ind w:left="115"/>
        <w:jc w:val="both"/>
        <w:rPr>
          <w:lang w:val="nl-NL"/>
        </w:rPr>
      </w:pPr>
      <w:r w:rsidRPr="0036548A">
        <w:rPr>
          <w:lang w:val="nl-NL"/>
        </w:rPr>
        <w:t>Merk</w:t>
      </w:r>
      <w:r w:rsidRPr="0036548A">
        <w:rPr>
          <w:spacing w:val="2"/>
          <w:lang w:val="nl-NL"/>
        </w:rPr>
        <w:t xml:space="preserve"> </w:t>
      </w:r>
      <w:r w:rsidRPr="0036548A">
        <w:rPr>
          <w:lang w:val="nl-NL"/>
        </w:rPr>
        <w:t>op: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13"/>
        </w:numPr>
        <w:tabs>
          <w:tab w:val="left" w:pos="35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Hoewel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rijk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groot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man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hij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toch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arme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bloedverwanten,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iedere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tak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 boom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geen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hoofdtak,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ook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zijtakken.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Laat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hen,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groot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wereld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zich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hun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arme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en </w:t>
      </w:r>
      <w:r w:rsidRPr="0036548A">
        <w:rPr>
          <w:rFonts w:ascii="Times New Roman"/>
          <w:spacing w:val="-3"/>
          <w:sz w:val="24"/>
          <w:lang w:val="nl-NL"/>
        </w:rPr>
        <w:t xml:space="preserve">geringe </w:t>
      </w:r>
      <w:r w:rsidRPr="0036548A">
        <w:rPr>
          <w:rFonts w:ascii="Times New Roman"/>
          <w:sz w:val="24"/>
          <w:lang w:val="nl-NL"/>
        </w:rPr>
        <w:t xml:space="preserve">bloedverwanten </w:t>
      </w:r>
      <w:r w:rsidRPr="0036548A">
        <w:rPr>
          <w:rFonts w:ascii="Times New Roman"/>
          <w:spacing w:val="-3"/>
          <w:sz w:val="24"/>
          <w:lang w:val="nl-NL"/>
        </w:rPr>
        <w:t xml:space="preserve">niet </w:t>
      </w:r>
      <w:r w:rsidRPr="0036548A">
        <w:rPr>
          <w:rFonts w:ascii="Times New Roman"/>
          <w:spacing w:val="-4"/>
          <w:sz w:val="24"/>
          <w:lang w:val="nl-NL"/>
        </w:rPr>
        <w:t xml:space="preserve">schamen, </w:t>
      </w:r>
      <w:r w:rsidRPr="0036548A">
        <w:rPr>
          <w:rFonts w:ascii="Times New Roman"/>
          <w:sz w:val="24"/>
          <w:lang w:val="nl-NL"/>
        </w:rPr>
        <w:t xml:space="preserve">opdat </w:t>
      </w:r>
      <w:r w:rsidRPr="0036548A">
        <w:rPr>
          <w:rFonts w:asci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/>
          <w:sz w:val="24"/>
          <w:lang w:val="nl-NL"/>
        </w:rPr>
        <w:t xml:space="preserve">hierdoor </w:t>
      </w:r>
      <w:r w:rsidRPr="0036548A">
        <w:rPr>
          <w:rFonts w:ascii="Times New Roman"/>
          <w:spacing w:val="-3"/>
          <w:sz w:val="24"/>
          <w:lang w:val="nl-NL"/>
        </w:rPr>
        <w:t xml:space="preserve">niet </w:t>
      </w:r>
      <w:r w:rsidRPr="0036548A">
        <w:rPr>
          <w:rFonts w:ascii="Times New Roman"/>
          <w:sz w:val="24"/>
          <w:lang w:val="nl-NL"/>
        </w:rPr>
        <w:t>trots en onnatuurlijk bevonden worden.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13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Hoewel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Naomi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arme,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geringe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weduwe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was,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toch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rijke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bloedverwanten,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maar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 xml:space="preserve">heeft </w:t>
      </w:r>
      <w:r w:rsidRPr="0036548A">
        <w:rPr>
          <w:rFonts w:ascii="Times New Roman"/>
          <w:sz w:val="24"/>
          <w:lang w:val="nl-NL"/>
        </w:rPr>
        <w:t>noch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geroemd,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noch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hun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last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geweest,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heeft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ook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niets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verwacht,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toen </w:t>
      </w:r>
      <w:r w:rsidRPr="0036548A">
        <w:rPr>
          <w:rFonts w:ascii="Times New Roman"/>
          <w:spacing w:val="-5"/>
          <w:sz w:val="24"/>
          <w:lang w:val="nl-NL"/>
        </w:rPr>
        <w:t xml:space="preserve">zij in </w:t>
      </w:r>
      <w:r w:rsidRPr="0036548A">
        <w:rPr>
          <w:rFonts w:ascii="Times New Roman"/>
          <w:sz w:val="24"/>
          <w:lang w:val="nl-NL"/>
        </w:rPr>
        <w:t>kommervolle omstandigheden naar Bethlehem terugkeerde. Zij, die rijke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bloedverwanten </w:t>
      </w:r>
      <w:r w:rsidRPr="0036548A">
        <w:rPr>
          <w:rFonts w:ascii="Times New Roman"/>
          <w:spacing w:val="-4"/>
          <w:sz w:val="24"/>
          <w:lang w:val="nl-NL"/>
        </w:rPr>
        <w:t>hebben,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maar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zelf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arm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zijn,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moeten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weten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wijze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voorzienigheid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God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is,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 xml:space="preserve">die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verschil heeft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gemaakt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(waarin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wij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behoren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berusten)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grote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zonde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trots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 zodanigen, en een grote dwaasheid om op hen te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vertrouwen.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13"/>
        </w:numPr>
        <w:tabs>
          <w:tab w:val="left" w:pos="398"/>
        </w:tabs>
        <w:ind w:left="397" w:hanging="281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Van haar arme schoondochter,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Ruth.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13"/>
        </w:numPr>
        <w:tabs>
          <w:tab w:val="left" w:pos="337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z w:val="24"/>
          <w:lang w:val="nl-NL"/>
        </w:rPr>
        <w:t>Haar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toestand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zeer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arm,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wat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grote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beproeving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proofErr w:type="spellStart"/>
      <w:r w:rsidRPr="0036548A">
        <w:rPr>
          <w:rFonts w:ascii="Times New Roman" w:hAnsi="Times New Roman"/>
          <w:spacing w:val="3"/>
          <w:sz w:val="24"/>
          <w:lang w:val="nl-NL"/>
        </w:rPr>
        <w:t>geloofen</w:t>
      </w:r>
      <w:proofErr w:type="spellEnd"/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standvastigheid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jonge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bekeerlinge.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Bethlehemieten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zouden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wel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gedaan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hebben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indien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Naomi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 w:hAnsi="Times New Roman"/>
          <w:sz w:val="24"/>
          <w:lang w:val="nl-NL"/>
        </w:rPr>
        <w:t xml:space="preserve">schoondochter eerst genodigd hadden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6548A">
        <w:rPr>
          <w:rFonts w:ascii="Times New Roman" w:hAnsi="Times New Roman"/>
          <w:sz w:val="24"/>
          <w:lang w:val="nl-NL"/>
        </w:rPr>
        <w:t xml:space="preserve">een goed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huis, </w:t>
      </w:r>
      <w:r w:rsidRPr="0036548A">
        <w:rPr>
          <w:rFonts w:ascii="Times New Roman" w:hAnsi="Times New Roman"/>
          <w:sz w:val="24"/>
          <w:lang w:val="nl-NL"/>
        </w:rPr>
        <w:t xml:space="preserve">en dan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6548A">
        <w:rPr>
          <w:rFonts w:ascii="Times New Roman" w:hAnsi="Times New Roman"/>
          <w:sz w:val="24"/>
          <w:lang w:val="nl-NL"/>
        </w:rPr>
        <w:t xml:space="preserve">een ander. Het zou een grote steun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6548A">
        <w:rPr>
          <w:rFonts w:ascii="Times New Roman" w:hAnsi="Times New Roman"/>
          <w:sz w:val="24"/>
          <w:lang w:val="nl-NL"/>
        </w:rPr>
        <w:t xml:space="preserve">geweest voor een bejaarde weduwe, en een grote bemoediging voor een jonge </w:t>
      </w:r>
      <w:r w:rsidRPr="0036548A">
        <w:rPr>
          <w:rFonts w:ascii="Times New Roman" w:hAnsi="Times New Roman"/>
          <w:spacing w:val="-3"/>
          <w:sz w:val="24"/>
          <w:lang w:val="nl-NL"/>
        </w:rPr>
        <w:t>bekeerlinge,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maar,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inplaats</w:t>
      </w:r>
      <w:r w:rsidRPr="0036548A">
        <w:rPr>
          <w:rFonts w:ascii="Times New Roman" w:hAnsi="Times New Roman"/>
          <w:spacing w:val="-4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lekkernijen</w:t>
      </w:r>
      <w:r w:rsidRPr="0036548A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Kanaän</w:t>
      </w:r>
      <w:r w:rsidRPr="0036548A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genieten,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hebben</w:t>
      </w:r>
      <w:r w:rsidRPr="0036548A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geen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ander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middel </w:t>
      </w:r>
      <w:r w:rsidRPr="0036548A">
        <w:rPr>
          <w:rFonts w:ascii="Times New Roman" w:hAnsi="Times New Roman"/>
          <w:spacing w:val="2"/>
          <w:sz w:val="24"/>
          <w:lang w:val="nl-NL"/>
        </w:rPr>
        <w:t>om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aan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noodzakelijke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voedsel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komen,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dan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3"/>
          <w:sz w:val="24"/>
          <w:lang w:val="nl-NL"/>
        </w:rPr>
        <w:t>door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korenaren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lezen,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want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anders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zouden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zij, </w:t>
      </w:r>
      <w:r w:rsidRPr="0036548A">
        <w:rPr>
          <w:rFonts w:ascii="Times New Roman" w:hAnsi="Times New Roman"/>
          <w:sz w:val="24"/>
          <w:lang w:val="nl-NL"/>
        </w:rPr>
        <w:t>voorzoveel</w:t>
      </w:r>
      <w:r w:rsidRPr="0036548A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blijkt,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honger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moeten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sterven.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God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heeft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armen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deze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wereld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uitverkoren,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 hoewel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God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hen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verkoren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heeft,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zullen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waarschijnlijk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arm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zijn,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gewoonlijk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zien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mensen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hen </w:t>
      </w:r>
      <w:r w:rsidRPr="0036548A">
        <w:rPr>
          <w:rFonts w:ascii="Times New Roman" w:hAnsi="Times New Roman"/>
          <w:sz w:val="24"/>
          <w:lang w:val="nl-NL"/>
        </w:rPr>
        <w:t>voorbij.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13"/>
        </w:numPr>
        <w:tabs>
          <w:tab w:val="left" w:pos="35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z w:val="24"/>
          <w:lang w:val="nl-NL"/>
        </w:rPr>
        <w:t>Haar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gedrag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deze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toestand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zeer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goed,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vers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2.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zei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3"/>
          <w:sz w:val="24"/>
          <w:lang w:val="nl-NL"/>
        </w:rPr>
        <w:t>tot</w:t>
      </w:r>
      <w:r w:rsidRPr="0036548A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Naomi,</w:t>
      </w:r>
      <w:r w:rsidRPr="0036548A">
        <w:rPr>
          <w:rFonts w:ascii="Times New Roman" w:hAnsi="Times New Roman"/>
          <w:sz w:val="24"/>
          <w:lang w:val="nl-NL"/>
        </w:rPr>
        <w:t xml:space="preserve"> niet: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"Laat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7"/>
          <w:sz w:val="24"/>
          <w:lang w:val="nl-NL"/>
        </w:rPr>
        <w:t>mij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nu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weer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naar </w:t>
      </w:r>
      <w:r w:rsidRPr="0036548A">
        <w:rPr>
          <w:rFonts w:ascii="Times New Roman" w:hAnsi="Times New Roman"/>
          <w:sz w:val="24"/>
          <w:lang w:val="nl-NL"/>
        </w:rPr>
        <w:t>het land van Moab gaan, want er is hier geen brood, hier is gebrek, maar in het huis mijns vaders</w:t>
      </w:r>
      <w:r w:rsidRPr="0036548A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is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overvloed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brood",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neen,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heeft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gedacht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aan</w:t>
      </w:r>
      <w:r w:rsidRPr="0036548A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vaderland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waar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zij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uitgegaan </w:t>
      </w:r>
      <w:r w:rsidRPr="0036548A">
        <w:rPr>
          <w:rFonts w:ascii="Times New Roman" w:hAnsi="Times New Roman"/>
          <w:sz w:val="24"/>
          <w:lang w:val="nl-NL"/>
        </w:rPr>
        <w:t>was,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want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anders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had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zij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nu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goede gelegenheid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om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er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toe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weer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keren.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God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Israëls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zal haar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God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zijn,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al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zou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Hij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haar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doden,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zal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zij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toch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op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Hem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bebouwen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Hem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nooit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verlaten.</w:t>
      </w:r>
    </w:p>
    <w:p w:rsidR="00A209A2" w:rsidRPr="0036548A" w:rsidRDefault="00A209A2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A209A2" w:rsidRPr="0036548A">
          <w:pgSz w:w="11900" w:h="16840"/>
          <w:pgMar w:top="1380" w:right="128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 w:line="261" w:lineRule="auto"/>
        <w:ind w:right="400"/>
        <w:jc w:val="both"/>
        <w:rPr>
          <w:lang w:val="nl-NL"/>
        </w:rPr>
      </w:pPr>
      <w:r w:rsidRPr="0036548A">
        <w:rPr>
          <w:lang w:val="nl-NL"/>
        </w:rPr>
        <w:lastRenderedPageBreak/>
        <w:t xml:space="preserve">Maar </w:t>
      </w:r>
      <w:r w:rsidRPr="0036548A">
        <w:rPr>
          <w:spacing w:val="-3"/>
          <w:lang w:val="nl-NL"/>
        </w:rPr>
        <w:t xml:space="preserve">haar </w:t>
      </w:r>
      <w:r w:rsidRPr="0036548A">
        <w:rPr>
          <w:lang w:val="nl-NL"/>
        </w:rPr>
        <w:t xml:space="preserve">verzoek </w:t>
      </w:r>
      <w:r w:rsidRPr="0036548A">
        <w:rPr>
          <w:spacing w:val="-4"/>
          <w:lang w:val="nl-NL"/>
        </w:rPr>
        <w:t xml:space="preserve">is: </w:t>
      </w:r>
      <w:r w:rsidRPr="0036548A">
        <w:rPr>
          <w:lang w:val="nl-NL"/>
        </w:rPr>
        <w:t xml:space="preserve">Laat mij </w:t>
      </w:r>
      <w:r w:rsidRPr="0036548A">
        <w:rPr>
          <w:spacing w:val="-3"/>
          <w:lang w:val="nl-NL"/>
        </w:rPr>
        <w:t xml:space="preserve">toch </w:t>
      </w:r>
      <w:r w:rsidRPr="0036548A">
        <w:rPr>
          <w:lang w:val="nl-NL"/>
        </w:rPr>
        <w:t xml:space="preserve">in het </w:t>
      </w:r>
      <w:r w:rsidRPr="0036548A">
        <w:rPr>
          <w:spacing w:val="-3"/>
          <w:lang w:val="nl-NL"/>
        </w:rPr>
        <w:t xml:space="preserve">veld gaan </w:t>
      </w:r>
      <w:r w:rsidRPr="0036548A">
        <w:rPr>
          <w:lang w:val="nl-NL"/>
        </w:rPr>
        <w:t xml:space="preserve">en van de aren oplezen. </w:t>
      </w:r>
      <w:r w:rsidRPr="0036548A">
        <w:rPr>
          <w:spacing w:val="-6"/>
          <w:lang w:val="nl-NL"/>
        </w:rPr>
        <w:t xml:space="preserve">Zij, </w:t>
      </w:r>
      <w:r w:rsidRPr="0036548A">
        <w:rPr>
          <w:spacing w:val="-5"/>
          <w:lang w:val="nl-NL"/>
        </w:rPr>
        <w:t xml:space="preserve">die </w:t>
      </w:r>
      <w:r w:rsidRPr="0036548A">
        <w:rPr>
          <w:lang w:val="nl-NL"/>
        </w:rPr>
        <w:t xml:space="preserve">van goede geboorte </w:t>
      </w:r>
      <w:r w:rsidRPr="0036548A">
        <w:rPr>
          <w:spacing w:val="-6"/>
          <w:lang w:val="nl-NL"/>
        </w:rPr>
        <w:t xml:space="preserve">zijn </w:t>
      </w:r>
      <w:r w:rsidRPr="0036548A">
        <w:rPr>
          <w:lang w:val="nl-NL"/>
        </w:rPr>
        <w:t>en een goede opvoeding genoten hebben, weten niet in welke bekrompen omstandigheden</w:t>
      </w:r>
      <w:r w:rsidRPr="0036548A">
        <w:rPr>
          <w:spacing w:val="-35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35"/>
          <w:lang w:val="nl-NL"/>
        </w:rPr>
        <w:t xml:space="preserve"> </w:t>
      </w:r>
      <w:r w:rsidRPr="0036548A">
        <w:rPr>
          <w:lang w:val="nl-NL"/>
        </w:rPr>
        <w:t>nog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komen</w:t>
      </w:r>
      <w:r w:rsidRPr="0036548A">
        <w:rPr>
          <w:spacing w:val="-35"/>
          <w:lang w:val="nl-NL"/>
        </w:rPr>
        <w:t xml:space="preserve"> </w:t>
      </w:r>
      <w:r w:rsidRPr="0036548A">
        <w:rPr>
          <w:spacing w:val="-3"/>
          <w:lang w:val="nl-NL"/>
        </w:rPr>
        <w:t>kunnen,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noch</w:t>
      </w:r>
      <w:r w:rsidRPr="0036548A">
        <w:rPr>
          <w:spacing w:val="-34"/>
          <w:lang w:val="nl-NL"/>
        </w:rPr>
        <w:t xml:space="preserve"> </w:t>
      </w:r>
      <w:r w:rsidRPr="0036548A">
        <w:rPr>
          <w:spacing w:val="-5"/>
          <w:lang w:val="nl-NL"/>
        </w:rPr>
        <w:t>welk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>gering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werk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35"/>
          <w:lang w:val="nl-NL"/>
        </w:rPr>
        <w:t xml:space="preserve"> </w:t>
      </w:r>
      <w:r w:rsidRPr="0036548A">
        <w:rPr>
          <w:spacing w:val="-4"/>
          <w:lang w:val="nl-NL"/>
        </w:rPr>
        <w:t>verplicht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4"/>
          <w:lang w:val="nl-NL"/>
        </w:rPr>
        <w:t>zullen</w:t>
      </w:r>
      <w:r w:rsidRPr="0036548A">
        <w:rPr>
          <w:spacing w:val="-37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 xml:space="preserve">verrichten </w:t>
      </w:r>
      <w:r w:rsidRPr="0036548A">
        <w:rPr>
          <w:spacing w:val="2"/>
          <w:lang w:val="nl-NL"/>
        </w:rPr>
        <w:t xml:space="preserve">om </w:t>
      </w:r>
      <w:r w:rsidRPr="0036548A">
        <w:rPr>
          <w:lang w:val="nl-NL"/>
        </w:rPr>
        <w:t xml:space="preserve">aan brood te </w:t>
      </w:r>
      <w:r w:rsidRPr="0036548A">
        <w:rPr>
          <w:spacing w:val="-3"/>
          <w:lang w:val="nl-NL"/>
        </w:rPr>
        <w:t xml:space="preserve">komen, </w:t>
      </w:r>
      <w:r w:rsidRPr="0036548A">
        <w:rPr>
          <w:spacing w:val="-4"/>
          <w:lang w:val="nl-NL"/>
        </w:rPr>
        <w:t xml:space="preserve">Klaagliederen </w:t>
      </w:r>
      <w:r w:rsidRPr="0036548A">
        <w:rPr>
          <w:lang w:val="nl-NL"/>
        </w:rPr>
        <w:t>4:5. Wie in zulke treurige omstandigheden verkeert, gedenke aan Ruth, die een grootvoorbeeld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is: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left="115" w:right="400"/>
        <w:jc w:val="both"/>
        <w:rPr>
          <w:lang w:val="nl-NL"/>
        </w:rPr>
      </w:pPr>
      <w:r w:rsidRPr="0036548A">
        <w:rPr>
          <w:lang w:val="nl-NL"/>
        </w:rPr>
        <w:t>2-1.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3"/>
          <w:lang w:val="nl-NL"/>
        </w:rPr>
        <w:t>nederigheid.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Toen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3"/>
          <w:lang w:val="nl-NL"/>
        </w:rPr>
        <w:t>door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Gods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4"/>
          <w:lang w:val="nl-NL"/>
        </w:rPr>
        <w:t>voorzienigheid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arm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was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gemaakt,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4"/>
          <w:lang w:val="nl-NL"/>
        </w:rPr>
        <w:t>heeft</w:t>
      </w:r>
      <w:r w:rsidRPr="0036548A">
        <w:rPr>
          <w:spacing w:val="-3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gezegd: "Aren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op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4"/>
          <w:lang w:val="nl-NL"/>
        </w:rPr>
        <w:t>lezen,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6"/>
          <w:lang w:val="nl-NL"/>
        </w:rPr>
        <w:t>eigenlijk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niets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anders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bedelen,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schaam</w:t>
      </w:r>
      <w:r w:rsidRPr="0036548A">
        <w:rPr>
          <w:spacing w:val="-34"/>
          <w:lang w:val="nl-NL"/>
        </w:rPr>
        <w:t xml:space="preserve"> </w:t>
      </w:r>
      <w:r w:rsidRPr="0036548A">
        <w:rPr>
          <w:spacing w:val="-5"/>
          <w:lang w:val="nl-NL"/>
        </w:rPr>
        <w:t>ik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4"/>
          <w:lang w:val="nl-NL"/>
        </w:rPr>
        <w:t>mij."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Neen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goedsmoeds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 xml:space="preserve">buigt </w:t>
      </w:r>
      <w:r w:rsidRPr="0036548A">
        <w:rPr>
          <w:spacing w:val="-5"/>
          <w:lang w:val="nl-NL"/>
        </w:rPr>
        <w:t>zij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zich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3"/>
          <w:lang w:val="nl-NL"/>
        </w:rPr>
        <w:t>neer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3"/>
          <w:lang w:val="nl-NL"/>
        </w:rPr>
        <w:t>tot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4"/>
          <w:lang w:val="nl-NL"/>
        </w:rPr>
        <w:t>geringheid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omstandigheden,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>schikt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3"/>
          <w:lang w:val="nl-NL"/>
        </w:rPr>
        <w:t>zich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naar.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Hooghartige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4"/>
          <w:lang w:val="nl-NL"/>
        </w:rPr>
        <w:t xml:space="preserve">lieden </w:t>
      </w:r>
      <w:r w:rsidRPr="0036548A">
        <w:rPr>
          <w:lang w:val="nl-NL"/>
        </w:rPr>
        <w:t>kunnen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4"/>
          <w:lang w:val="nl-NL"/>
        </w:rPr>
        <w:t>gemakkelijker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verhongeren,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3"/>
          <w:lang w:val="nl-NL"/>
        </w:rPr>
        <w:t>zich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4"/>
          <w:lang w:val="nl-NL"/>
        </w:rPr>
        <w:t>buigen,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Ruth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behoorde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3"/>
          <w:lang w:val="nl-NL"/>
        </w:rPr>
        <w:t>tot</w:t>
      </w:r>
      <w:r w:rsidRPr="0036548A">
        <w:rPr>
          <w:spacing w:val="-5"/>
          <w:lang w:val="nl-NL"/>
        </w:rPr>
        <w:t xml:space="preserve"> </w:t>
      </w:r>
      <w:r w:rsidRPr="0036548A">
        <w:rPr>
          <w:spacing w:val="-3"/>
          <w:lang w:val="nl-NL"/>
        </w:rPr>
        <w:t>hen.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zegt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5"/>
          <w:lang w:val="nl-NL"/>
        </w:rPr>
        <w:t xml:space="preserve">tot </w:t>
      </w:r>
      <w:r w:rsidRPr="0036548A">
        <w:rPr>
          <w:spacing w:val="-3"/>
          <w:lang w:val="nl-NL"/>
        </w:rPr>
        <w:t>haar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moeder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34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gewoon</w:t>
      </w:r>
      <w:r w:rsidRPr="0036548A">
        <w:rPr>
          <w:spacing w:val="-35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4"/>
          <w:lang w:val="nl-NL"/>
        </w:rPr>
        <w:t>kruimkens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4"/>
          <w:lang w:val="nl-NL"/>
        </w:rPr>
        <w:t>leven.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Hoewel</w:t>
      </w:r>
      <w:r w:rsidRPr="0036548A">
        <w:rPr>
          <w:spacing w:val="-37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2"/>
          <w:lang w:val="nl-NL"/>
        </w:rPr>
        <w:t>toe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opgebracht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4"/>
          <w:lang w:val="nl-NL"/>
        </w:rPr>
        <w:t>is,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7"/>
          <w:lang w:val="nl-NL"/>
        </w:rPr>
        <w:t xml:space="preserve">zij </w:t>
      </w:r>
      <w:r w:rsidRPr="0036548A">
        <w:rPr>
          <w:lang w:val="nl-NL"/>
        </w:rPr>
        <w:t>er</w:t>
      </w:r>
      <w:r w:rsidRPr="0036548A">
        <w:rPr>
          <w:spacing w:val="-1"/>
          <w:lang w:val="nl-NL"/>
        </w:rPr>
        <w:t xml:space="preserve"> </w:t>
      </w:r>
      <w:r w:rsidRPr="0036548A">
        <w:rPr>
          <w:spacing w:val="2"/>
          <w:lang w:val="nl-NL"/>
        </w:rPr>
        <w:t>toe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3"/>
          <w:lang w:val="nl-NL"/>
        </w:rPr>
        <w:t>naar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beneden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gebracht,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3"/>
          <w:lang w:val="nl-NL"/>
        </w:rPr>
        <w:t>gevoelt</w:t>
      </w:r>
      <w:r w:rsidRPr="0036548A">
        <w:rPr>
          <w:spacing w:val="2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6"/>
          <w:lang w:val="nl-NL"/>
        </w:rPr>
        <w:t xml:space="preserve"> </w:t>
      </w:r>
      <w:r w:rsidRPr="0036548A">
        <w:rPr>
          <w:spacing w:val="-3"/>
          <w:lang w:val="nl-NL"/>
        </w:rPr>
        <w:t>zich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-3"/>
          <w:lang w:val="nl-NL"/>
        </w:rPr>
        <w:t>ongelukkig</w:t>
      </w:r>
      <w:r w:rsidRPr="0036548A">
        <w:rPr>
          <w:spacing w:val="-2"/>
          <w:lang w:val="nl-NL"/>
        </w:rPr>
        <w:t xml:space="preserve"> </w:t>
      </w:r>
      <w:r w:rsidRPr="0036548A">
        <w:rPr>
          <w:lang w:val="nl-NL"/>
        </w:rPr>
        <w:t>onder.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Ja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meer,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1"/>
          <w:lang w:val="nl-NL"/>
        </w:rPr>
        <w:t xml:space="preserve"> </w:t>
      </w:r>
      <w:r w:rsidRPr="0036548A">
        <w:rPr>
          <w:spacing w:val="-3"/>
          <w:lang w:val="nl-NL"/>
        </w:rPr>
        <w:t xml:space="preserve">eigen </w:t>
      </w:r>
      <w:r w:rsidRPr="0036548A">
        <w:rPr>
          <w:lang w:val="nl-NL"/>
        </w:rPr>
        <w:t>voorstel,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3"/>
          <w:lang w:val="nl-NL"/>
        </w:rPr>
        <w:t>bevel</w:t>
      </w:r>
      <w:r w:rsidRPr="0036548A">
        <w:rPr>
          <w:spacing w:val="-37"/>
          <w:lang w:val="nl-NL"/>
        </w:rPr>
        <w:t xml:space="preserve"> </w:t>
      </w:r>
      <w:r w:rsidRPr="0036548A">
        <w:rPr>
          <w:lang w:val="nl-NL"/>
        </w:rPr>
        <w:t>harer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moeder.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Ootmoed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schoonste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sieraden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jeugd,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8"/>
          <w:lang w:val="nl-NL"/>
        </w:rPr>
        <w:t xml:space="preserve">is </w:t>
      </w:r>
      <w:r w:rsidRPr="0036548A">
        <w:rPr>
          <w:lang w:val="nl-NL"/>
        </w:rPr>
        <w:t xml:space="preserve">een van de beste tekenen ten goede. Vóór Ruths eer en </w:t>
      </w:r>
      <w:r w:rsidRPr="0036548A">
        <w:rPr>
          <w:spacing w:val="-5"/>
          <w:lang w:val="nl-NL"/>
        </w:rPr>
        <w:t xml:space="preserve">verheffing </w:t>
      </w:r>
      <w:r w:rsidRPr="0036548A">
        <w:rPr>
          <w:lang w:val="nl-NL"/>
        </w:rPr>
        <w:t xml:space="preserve">was deze ootmoed. Let er op </w:t>
      </w:r>
      <w:r w:rsidRPr="0036548A">
        <w:rPr>
          <w:spacing w:val="-3"/>
          <w:lang w:val="nl-NL"/>
        </w:rPr>
        <w:t>met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wat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4"/>
          <w:lang w:val="nl-NL"/>
        </w:rPr>
        <w:t>nederigheid</w:t>
      </w:r>
      <w:r w:rsidRPr="0036548A">
        <w:rPr>
          <w:spacing w:val="-1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5"/>
          <w:lang w:val="nl-NL"/>
        </w:rPr>
        <w:t>zichzelve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spreekt</w:t>
      </w:r>
      <w:r w:rsidRPr="0036548A">
        <w:rPr>
          <w:spacing w:val="-3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5"/>
          <w:lang w:val="nl-NL"/>
        </w:rPr>
        <w:t xml:space="preserve"> </w:t>
      </w:r>
      <w:r w:rsidRPr="0036548A">
        <w:rPr>
          <w:spacing w:val="-3"/>
          <w:lang w:val="nl-NL"/>
        </w:rPr>
        <w:t>verwachting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verlof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aren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op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4"/>
          <w:lang w:val="nl-NL"/>
        </w:rPr>
        <w:t xml:space="preserve">lezen: </w:t>
      </w:r>
      <w:r w:rsidRPr="0036548A">
        <w:rPr>
          <w:lang w:val="nl-NL"/>
        </w:rPr>
        <w:t>"Laat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7"/>
          <w:lang w:val="nl-NL"/>
        </w:rPr>
        <w:t>mij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eren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oprezen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achter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4"/>
          <w:lang w:val="nl-NL"/>
        </w:rPr>
        <w:t>dien,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4"/>
          <w:lang w:val="nl-NL"/>
        </w:rPr>
        <w:t>wiens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ogen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5"/>
          <w:lang w:val="nl-NL"/>
        </w:rPr>
        <w:t>ik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genade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zal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3"/>
          <w:lang w:val="nl-NL"/>
        </w:rPr>
        <w:t>vinden."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zegt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niet: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"Ik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zal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gaan oplezen,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voorzeker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zal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niemand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mij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dit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weigeren",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maar: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"Ik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zal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gaan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oplezen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in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hoop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2"/>
          <w:lang w:val="nl-NL"/>
        </w:rPr>
        <w:t xml:space="preserve">dat </w:t>
      </w:r>
      <w:r w:rsidRPr="0036548A">
        <w:rPr>
          <w:spacing w:val="-4"/>
          <w:lang w:val="nl-NL"/>
        </w:rPr>
        <w:t>iemand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het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mij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zal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4"/>
          <w:lang w:val="nl-NL"/>
        </w:rPr>
        <w:t>veroorloven."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Arme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4"/>
          <w:lang w:val="nl-NL"/>
        </w:rPr>
        <w:t>mensen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4"/>
          <w:lang w:val="nl-NL"/>
        </w:rPr>
        <w:t>moeten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om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geen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4"/>
          <w:lang w:val="nl-NL"/>
        </w:rPr>
        <w:t>goedheid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of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4"/>
          <w:lang w:val="nl-NL"/>
        </w:rPr>
        <w:t>gunst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4"/>
          <w:lang w:val="nl-NL"/>
        </w:rPr>
        <w:t>vragen,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4"/>
          <w:lang w:val="nl-NL"/>
        </w:rPr>
        <w:t>alsof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4"/>
          <w:lang w:val="nl-NL"/>
        </w:rPr>
        <w:t xml:space="preserve">men </w:t>
      </w:r>
      <w:r w:rsidRPr="0036548A">
        <w:rPr>
          <w:lang w:val="nl-NL"/>
        </w:rPr>
        <w:t>hun</w:t>
      </w:r>
      <w:r w:rsidRPr="0036548A">
        <w:rPr>
          <w:spacing w:val="-35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3"/>
          <w:lang w:val="nl-NL"/>
        </w:rPr>
        <w:t>verschuldigd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was,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3"/>
          <w:lang w:val="nl-NL"/>
        </w:rPr>
        <w:t>maar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4"/>
          <w:lang w:val="nl-NL"/>
        </w:rPr>
        <w:t>nederig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vragen</w:t>
      </w:r>
      <w:r w:rsidRPr="0036548A">
        <w:rPr>
          <w:spacing w:val="-34"/>
          <w:lang w:val="nl-NL"/>
        </w:rPr>
        <w:t xml:space="preserve"> </w:t>
      </w:r>
      <w:r w:rsidRPr="0036548A">
        <w:rPr>
          <w:spacing w:val="-4"/>
          <w:lang w:val="nl-NL"/>
        </w:rPr>
        <w:t>als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onverdiende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3"/>
          <w:lang w:val="nl-NL"/>
        </w:rPr>
        <w:t>gunst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al</w:t>
      </w:r>
      <w:r w:rsidRPr="0036548A">
        <w:rPr>
          <w:spacing w:val="-39"/>
          <w:lang w:val="nl-NL"/>
        </w:rPr>
        <w:t xml:space="preserve"> </w:t>
      </w:r>
      <w:r w:rsidRPr="0036548A">
        <w:rPr>
          <w:spacing w:val="-3"/>
          <w:lang w:val="nl-NL"/>
        </w:rPr>
        <w:t>betreft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ook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2"/>
          <w:lang w:val="nl-NL"/>
        </w:rPr>
        <w:t xml:space="preserve">nog </w:t>
      </w:r>
      <w:r w:rsidRPr="0036548A">
        <w:rPr>
          <w:lang w:val="nl-NL"/>
        </w:rPr>
        <w:t>zo’n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kleine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zaak.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betaamt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armen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om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smekingen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doen.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left="115" w:right="400"/>
        <w:jc w:val="both"/>
        <w:rPr>
          <w:lang w:val="nl-NL"/>
        </w:rPr>
      </w:pPr>
      <w:r w:rsidRPr="0036548A">
        <w:rPr>
          <w:lang w:val="nl-NL"/>
        </w:rPr>
        <w:t>2-2.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naarstigheid.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37"/>
          <w:lang w:val="nl-NL"/>
        </w:rPr>
        <w:t xml:space="preserve"> </w:t>
      </w:r>
      <w:r w:rsidRPr="0036548A">
        <w:rPr>
          <w:lang w:val="nl-NL"/>
        </w:rPr>
        <w:t>zegt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3"/>
          <w:lang w:val="nl-NL"/>
        </w:rPr>
        <w:t>tot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schoonmoeder: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"Laat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7"/>
          <w:lang w:val="nl-NL"/>
        </w:rPr>
        <w:t>mij</w:t>
      </w:r>
      <w:r w:rsidRPr="0036548A">
        <w:rPr>
          <w:spacing w:val="-39"/>
          <w:lang w:val="nl-NL"/>
        </w:rPr>
        <w:t xml:space="preserve"> </w:t>
      </w:r>
      <w:r w:rsidRPr="0036548A">
        <w:rPr>
          <w:spacing w:val="-3"/>
          <w:lang w:val="nl-NL"/>
        </w:rPr>
        <w:t>nu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bezoeken</w:t>
      </w:r>
      <w:r w:rsidRPr="0036548A">
        <w:rPr>
          <w:spacing w:val="-35"/>
          <w:lang w:val="nl-NL"/>
        </w:rPr>
        <w:t xml:space="preserve"> </w:t>
      </w:r>
      <w:r w:rsidRPr="0036548A">
        <w:rPr>
          <w:lang w:val="nl-NL"/>
        </w:rPr>
        <w:t>gaan</w:t>
      </w:r>
      <w:r w:rsidRPr="0036548A">
        <w:rPr>
          <w:spacing w:val="-35"/>
          <w:lang w:val="nl-NL"/>
        </w:rPr>
        <w:t xml:space="preserve"> </w:t>
      </w:r>
      <w:r w:rsidRPr="0036548A">
        <w:rPr>
          <w:spacing w:val="-3"/>
          <w:lang w:val="nl-NL"/>
        </w:rPr>
        <w:t>afleggen</w:t>
      </w:r>
      <w:r w:rsidRPr="0036548A">
        <w:rPr>
          <w:spacing w:val="-37"/>
          <w:lang w:val="nl-NL"/>
        </w:rPr>
        <w:t xml:space="preserve"> </w:t>
      </w:r>
      <w:r w:rsidRPr="0036548A">
        <w:rPr>
          <w:spacing w:val="-8"/>
          <w:lang w:val="nl-NL"/>
        </w:rPr>
        <w:t xml:space="preserve">bij </w:t>
      </w:r>
      <w:r w:rsidRPr="0036548A">
        <w:rPr>
          <w:lang w:val="nl-NL"/>
        </w:rPr>
        <w:t>de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5"/>
          <w:lang w:val="nl-NL"/>
        </w:rPr>
        <w:t>aanzienlijke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vrouwen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stad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2"/>
          <w:lang w:val="nl-NL"/>
        </w:rPr>
        <w:t>of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gaan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3"/>
          <w:lang w:val="nl-NL"/>
        </w:rPr>
        <w:t>wandelen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5"/>
          <w:lang w:val="nl-NL"/>
        </w:rPr>
        <w:t xml:space="preserve"> </w:t>
      </w:r>
      <w:r w:rsidRPr="0036548A">
        <w:rPr>
          <w:spacing w:val="-6"/>
          <w:lang w:val="nl-NL"/>
        </w:rPr>
        <w:t>veld</w:t>
      </w:r>
      <w:r w:rsidRPr="0036548A">
        <w:rPr>
          <w:spacing w:val="1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4"/>
          <w:lang w:val="nl-NL"/>
        </w:rPr>
        <w:t>frisse</w:t>
      </w:r>
      <w:r w:rsidRPr="0036548A">
        <w:rPr>
          <w:spacing w:val="-6"/>
          <w:lang w:val="nl-NL"/>
        </w:rPr>
        <w:t xml:space="preserve"> </w:t>
      </w:r>
      <w:r w:rsidRPr="0036548A">
        <w:rPr>
          <w:spacing w:val="-4"/>
          <w:lang w:val="nl-NL"/>
        </w:rPr>
        <w:t>lucht</w:t>
      </w:r>
      <w:r w:rsidRPr="0036548A">
        <w:rPr>
          <w:spacing w:val="3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3"/>
          <w:lang w:val="nl-NL"/>
        </w:rPr>
        <w:t xml:space="preserve"> </w:t>
      </w:r>
      <w:r w:rsidRPr="0036548A">
        <w:rPr>
          <w:lang w:val="nl-NL"/>
        </w:rPr>
        <w:t>ademen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 xml:space="preserve">en </w:t>
      </w:r>
      <w:r w:rsidRPr="0036548A">
        <w:rPr>
          <w:spacing w:val="-6"/>
          <w:lang w:val="nl-NL"/>
        </w:rPr>
        <w:t>vrolijk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5"/>
          <w:lang w:val="nl-NL"/>
        </w:rPr>
        <w:t>zijn,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5"/>
          <w:lang w:val="nl-NL"/>
        </w:rPr>
        <w:t>ik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kan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3"/>
          <w:lang w:val="nl-NL"/>
        </w:rPr>
        <w:t>gehelen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dag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6"/>
          <w:lang w:val="nl-NL"/>
        </w:rPr>
        <w:t>bij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u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zitten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treuren."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Neen,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3"/>
          <w:lang w:val="nl-NL"/>
        </w:rPr>
        <w:t>naar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vermaak,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4"/>
          <w:lang w:val="nl-NL"/>
        </w:rPr>
        <w:t xml:space="preserve">maar </w:t>
      </w:r>
      <w:r w:rsidRPr="0036548A">
        <w:rPr>
          <w:spacing w:val="-3"/>
          <w:lang w:val="nl-NL"/>
        </w:rPr>
        <w:t>naar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werk,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5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hart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uitgaat.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"Laat</w:t>
      </w:r>
      <w:r w:rsidRPr="0036548A">
        <w:rPr>
          <w:spacing w:val="-6"/>
          <w:lang w:val="nl-NL"/>
        </w:rPr>
        <w:t xml:space="preserve"> </w:t>
      </w:r>
      <w:r w:rsidRPr="0036548A">
        <w:rPr>
          <w:spacing w:val="-7"/>
          <w:lang w:val="nl-NL"/>
        </w:rPr>
        <w:t>mij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-6"/>
          <w:lang w:val="nl-NL"/>
        </w:rPr>
        <w:t xml:space="preserve">veld </w:t>
      </w:r>
      <w:r w:rsidRPr="0036548A">
        <w:rPr>
          <w:lang w:val="nl-NL"/>
        </w:rPr>
        <w:t>gaan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aren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oplezen,</w:t>
      </w:r>
      <w:r w:rsidRPr="0036548A">
        <w:rPr>
          <w:spacing w:val="-2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"/>
          <w:lang w:val="nl-NL"/>
        </w:rPr>
        <w:t xml:space="preserve"> </w:t>
      </w:r>
      <w:r w:rsidRPr="0036548A">
        <w:rPr>
          <w:lang w:val="nl-NL"/>
        </w:rPr>
        <w:t>zal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3"/>
          <w:lang w:val="nl-NL"/>
        </w:rPr>
        <w:t xml:space="preserve">ons </w:t>
      </w:r>
      <w:r w:rsidRPr="0036548A">
        <w:rPr>
          <w:lang w:val="nl-NL"/>
        </w:rPr>
        <w:t>goed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stade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komen."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was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6"/>
          <w:lang w:val="nl-NL"/>
        </w:rPr>
        <w:t xml:space="preserve"> </w:t>
      </w:r>
      <w:r w:rsidRPr="0036548A">
        <w:rPr>
          <w:spacing w:val="-3"/>
          <w:lang w:val="nl-NL"/>
        </w:rPr>
        <w:t>deugdzame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vrouwen,</w:t>
      </w:r>
      <w:r w:rsidRPr="0036548A">
        <w:rPr>
          <w:spacing w:val="-5"/>
          <w:lang w:val="nl-NL"/>
        </w:rPr>
        <w:t xml:space="preserve"> die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brood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6"/>
          <w:lang w:val="nl-NL"/>
        </w:rPr>
        <w:t>luiheid</w:t>
      </w:r>
      <w:r w:rsidRPr="0036548A">
        <w:rPr>
          <w:spacing w:val="-5"/>
          <w:lang w:val="nl-NL"/>
        </w:rPr>
        <w:t xml:space="preserve"> </w:t>
      </w:r>
      <w:r w:rsidRPr="0036548A">
        <w:rPr>
          <w:spacing w:val="-4"/>
          <w:lang w:val="nl-NL"/>
        </w:rPr>
        <w:t xml:space="preserve">niet </w:t>
      </w:r>
      <w:r w:rsidRPr="0036548A">
        <w:rPr>
          <w:lang w:val="nl-NL"/>
        </w:rPr>
        <w:t>eten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3"/>
          <w:lang w:val="nl-NL"/>
        </w:rPr>
        <w:t>maar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3"/>
          <w:lang w:val="nl-NL"/>
        </w:rPr>
        <w:t>zich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gaarne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moeite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5"/>
          <w:lang w:val="nl-NL"/>
        </w:rPr>
        <w:t>willen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3"/>
          <w:lang w:val="nl-NL"/>
        </w:rPr>
        <w:t>geven.</w:t>
      </w:r>
      <w:r w:rsidRPr="0036548A">
        <w:rPr>
          <w:spacing w:val="-5"/>
          <w:lang w:val="nl-NL"/>
        </w:rPr>
        <w:t xml:space="preserve"> Dit</w:t>
      </w:r>
      <w:r w:rsidRPr="0036548A">
        <w:rPr>
          <w:spacing w:val="1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3"/>
          <w:lang w:val="nl-NL"/>
        </w:rPr>
        <w:t>voorbeeld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jonge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5"/>
          <w:lang w:val="nl-NL"/>
        </w:rPr>
        <w:t>lieden: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3"/>
          <w:lang w:val="nl-NL"/>
        </w:rPr>
        <w:t>laat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hen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5"/>
          <w:lang w:val="nl-NL"/>
        </w:rPr>
        <w:t xml:space="preserve">intijds </w:t>
      </w:r>
      <w:r w:rsidRPr="0036548A">
        <w:rPr>
          <w:lang w:val="nl-NL"/>
        </w:rPr>
        <w:t xml:space="preserve">leren werken, en wat hun hand vindt om te doen, doen met al hun macht. Een gezindheid tot </w:t>
      </w:r>
      <w:r w:rsidRPr="0036548A">
        <w:rPr>
          <w:spacing w:val="-3"/>
          <w:lang w:val="nl-NL"/>
        </w:rPr>
        <w:t xml:space="preserve">naarstigheid </w:t>
      </w:r>
      <w:r w:rsidRPr="0036548A">
        <w:rPr>
          <w:lang w:val="nl-NL"/>
        </w:rPr>
        <w:t>voorspelt</w:t>
      </w:r>
      <w:r w:rsidRPr="0036548A">
        <w:rPr>
          <w:spacing w:val="3"/>
          <w:lang w:val="nl-NL"/>
        </w:rPr>
        <w:t xml:space="preserve"> </w:t>
      </w:r>
      <w:r w:rsidRPr="0036548A">
        <w:rPr>
          <w:lang w:val="nl-NL"/>
        </w:rPr>
        <w:t>goeds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deze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4"/>
          <w:lang w:val="nl-NL"/>
        </w:rPr>
        <w:t>wereld</w:t>
      </w:r>
      <w:r w:rsidRPr="0036548A">
        <w:rPr>
          <w:spacing w:val="-3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toekomende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wereld.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Heb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3"/>
          <w:lang w:val="nl-NL"/>
        </w:rPr>
        <w:t>slaap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4"/>
          <w:lang w:val="nl-NL"/>
        </w:rPr>
        <w:t xml:space="preserve">niet </w:t>
      </w:r>
      <w:r w:rsidRPr="0036548A">
        <w:rPr>
          <w:spacing w:val="-6"/>
          <w:lang w:val="nl-NL"/>
        </w:rPr>
        <w:t>lief,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heb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-3"/>
          <w:lang w:val="nl-NL"/>
        </w:rPr>
        <w:t>vermaak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6"/>
          <w:lang w:val="nl-NL"/>
        </w:rPr>
        <w:t>lief,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wees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geen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5"/>
          <w:lang w:val="nl-NL"/>
        </w:rPr>
        <w:t>liefhebber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drentelen,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-3"/>
          <w:lang w:val="nl-NL"/>
        </w:rPr>
        <w:t>maar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werk.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6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2"/>
          <w:lang w:val="nl-NL"/>
        </w:rPr>
        <w:t>ook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 xml:space="preserve">een </w:t>
      </w:r>
      <w:r w:rsidRPr="0036548A">
        <w:rPr>
          <w:spacing w:val="-3"/>
          <w:lang w:val="nl-NL"/>
        </w:rPr>
        <w:t xml:space="preserve">voorbeeld </w:t>
      </w:r>
      <w:r w:rsidRPr="0036548A">
        <w:rPr>
          <w:lang w:val="nl-NL"/>
        </w:rPr>
        <w:t xml:space="preserve">voor </w:t>
      </w:r>
      <w:r w:rsidRPr="0036548A">
        <w:rPr>
          <w:spacing w:val="-4"/>
          <w:lang w:val="nl-NL"/>
        </w:rPr>
        <w:t xml:space="preserve">arme mensen </w:t>
      </w:r>
      <w:r w:rsidRPr="0036548A">
        <w:rPr>
          <w:lang w:val="nl-NL"/>
        </w:rPr>
        <w:t>om te werken voor hun brood, en niet te bedelen om wat zij met werken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kunnen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3"/>
          <w:lang w:val="nl-NL"/>
        </w:rPr>
        <w:t>verdienen.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6"/>
          <w:lang w:val="nl-NL"/>
        </w:rPr>
        <w:t>Wij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moeten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geen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4"/>
          <w:lang w:val="nl-NL"/>
        </w:rPr>
        <w:t>eerlijken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4"/>
          <w:lang w:val="nl-NL"/>
        </w:rPr>
        <w:t>arbeid</w:t>
      </w:r>
      <w:r w:rsidRPr="0036548A">
        <w:rPr>
          <w:lang w:val="nl-NL"/>
        </w:rPr>
        <w:t xml:space="preserve"> terugdeinzen,</w:t>
      </w:r>
      <w:r w:rsidRPr="0036548A">
        <w:rPr>
          <w:spacing w:val="-2"/>
          <w:lang w:val="nl-NL"/>
        </w:rPr>
        <w:t xml:space="preserve"> </w:t>
      </w:r>
      <w:r w:rsidRPr="0036548A">
        <w:rPr>
          <w:lang w:val="nl-NL"/>
        </w:rPr>
        <w:t>al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3"/>
          <w:lang w:val="nl-NL"/>
        </w:rPr>
        <w:t xml:space="preserve"> </w:t>
      </w:r>
      <w:r w:rsidRPr="0036548A">
        <w:rPr>
          <w:spacing w:val="2"/>
          <w:lang w:val="nl-NL"/>
        </w:rPr>
        <w:t>ook</w:t>
      </w:r>
      <w:r w:rsidRPr="0036548A">
        <w:rPr>
          <w:spacing w:val="-6"/>
          <w:lang w:val="nl-NL"/>
        </w:rPr>
        <w:t xml:space="preserve"> </w:t>
      </w:r>
      <w:r w:rsidRPr="0036548A">
        <w:rPr>
          <w:spacing w:val="-2"/>
          <w:lang w:val="nl-NL"/>
        </w:rPr>
        <w:t xml:space="preserve">van </w:t>
      </w:r>
      <w:r w:rsidRPr="0036548A">
        <w:rPr>
          <w:lang w:val="nl-NL"/>
        </w:rPr>
        <w:t>geringer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aard,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"ergon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ouden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oneidos-Geen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arbeid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is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schande."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Zonde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iets,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beneden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ons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5"/>
          <w:lang w:val="nl-NL"/>
        </w:rPr>
        <w:t xml:space="preserve">is, </w:t>
      </w:r>
      <w:r w:rsidRPr="0036548A">
        <w:rPr>
          <w:lang w:val="nl-NL"/>
        </w:rPr>
        <w:t>maar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niets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waartoe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Gods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voorzienigheid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ons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roept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moeten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wij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als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beneden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ons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beschouwen.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left="115" w:right="97"/>
        <w:rPr>
          <w:lang w:val="nl-NL"/>
        </w:rPr>
      </w:pPr>
      <w:r w:rsidRPr="0036548A">
        <w:rPr>
          <w:lang w:val="nl-NL"/>
        </w:rPr>
        <w:t xml:space="preserve">2-3. Van </w:t>
      </w:r>
      <w:r w:rsidRPr="0036548A">
        <w:rPr>
          <w:spacing w:val="-3"/>
          <w:lang w:val="nl-NL"/>
        </w:rPr>
        <w:t xml:space="preserve">achting </w:t>
      </w:r>
      <w:r w:rsidRPr="0036548A">
        <w:rPr>
          <w:lang w:val="nl-NL"/>
        </w:rPr>
        <w:t xml:space="preserve">voor </w:t>
      </w:r>
      <w:r w:rsidRPr="0036548A">
        <w:rPr>
          <w:spacing w:val="-3"/>
          <w:lang w:val="nl-NL"/>
        </w:rPr>
        <w:t xml:space="preserve">haar </w:t>
      </w:r>
      <w:r w:rsidRPr="0036548A">
        <w:rPr>
          <w:lang w:val="nl-NL"/>
        </w:rPr>
        <w:t xml:space="preserve">schoonmoeder, hoewel deze slechts haar schoonmoeder was, en, hoewel </w:t>
      </w:r>
      <w:r w:rsidRPr="0036548A">
        <w:rPr>
          <w:spacing w:val="-6"/>
          <w:lang w:val="nl-NL"/>
        </w:rPr>
        <w:t xml:space="preserve">zij, </w:t>
      </w:r>
      <w:r w:rsidRPr="0036548A">
        <w:rPr>
          <w:spacing w:val="-5"/>
          <w:lang w:val="nl-NL"/>
        </w:rPr>
        <w:t xml:space="preserve">die </w:t>
      </w:r>
      <w:r w:rsidRPr="0036548A">
        <w:rPr>
          <w:spacing w:val="3"/>
          <w:lang w:val="nl-NL"/>
        </w:rPr>
        <w:t xml:space="preserve">door </w:t>
      </w:r>
      <w:r w:rsidRPr="0036548A">
        <w:rPr>
          <w:lang w:val="nl-NL"/>
        </w:rPr>
        <w:t xml:space="preserve">de </w:t>
      </w:r>
      <w:r w:rsidRPr="0036548A">
        <w:rPr>
          <w:spacing w:val="2"/>
          <w:lang w:val="nl-NL"/>
        </w:rPr>
        <w:t xml:space="preserve">dood </w:t>
      </w:r>
      <w:r w:rsidRPr="0036548A">
        <w:rPr>
          <w:lang w:val="nl-NL"/>
        </w:rPr>
        <w:t xml:space="preserve">van de wet haars </w:t>
      </w:r>
      <w:r w:rsidRPr="0036548A">
        <w:rPr>
          <w:spacing w:val="-5"/>
          <w:lang w:val="nl-NL"/>
        </w:rPr>
        <w:t xml:space="preserve">mans vrij </w:t>
      </w:r>
      <w:r w:rsidRPr="0036548A">
        <w:rPr>
          <w:lang w:val="nl-NL"/>
        </w:rPr>
        <w:t xml:space="preserve">was geworden, </w:t>
      </w:r>
      <w:r w:rsidRPr="0036548A">
        <w:rPr>
          <w:spacing w:val="-5"/>
          <w:lang w:val="nl-NL"/>
        </w:rPr>
        <w:t xml:space="preserve">gemakkelijk </w:t>
      </w:r>
      <w:r w:rsidRPr="0036548A">
        <w:rPr>
          <w:lang w:val="nl-NL"/>
        </w:rPr>
        <w:t xml:space="preserve">had </w:t>
      </w:r>
      <w:r w:rsidRPr="0036548A">
        <w:rPr>
          <w:spacing w:val="-2"/>
          <w:lang w:val="nl-NL"/>
        </w:rPr>
        <w:t xml:space="preserve">kunnen </w:t>
      </w:r>
      <w:r w:rsidRPr="0036548A">
        <w:rPr>
          <w:lang w:val="nl-NL"/>
        </w:rPr>
        <w:t xml:space="preserve">denken, dat </w:t>
      </w:r>
      <w:r w:rsidRPr="0036548A">
        <w:rPr>
          <w:spacing w:val="-5"/>
          <w:lang w:val="nl-NL"/>
        </w:rPr>
        <w:t xml:space="preserve">zij </w:t>
      </w:r>
      <w:r w:rsidRPr="0036548A">
        <w:rPr>
          <w:spacing w:val="-3"/>
          <w:lang w:val="nl-NL"/>
        </w:rPr>
        <w:t xml:space="preserve">nu </w:t>
      </w:r>
      <w:r w:rsidRPr="0036548A">
        <w:rPr>
          <w:spacing w:val="2"/>
          <w:lang w:val="nl-NL"/>
        </w:rPr>
        <w:t xml:space="preserve">ook </w:t>
      </w:r>
      <w:r w:rsidRPr="0036548A">
        <w:rPr>
          <w:lang w:val="nl-NL"/>
        </w:rPr>
        <w:t xml:space="preserve">van de wet harer schoonmoeder vrij was geworden, geeft zij  toch gehoorzaam en </w:t>
      </w:r>
      <w:r w:rsidRPr="0036548A">
        <w:rPr>
          <w:spacing w:val="-4"/>
          <w:lang w:val="nl-NL"/>
        </w:rPr>
        <w:t xml:space="preserve">plichtmatig </w:t>
      </w:r>
      <w:r w:rsidRPr="0036548A">
        <w:rPr>
          <w:spacing w:val="-3"/>
          <w:lang w:val="nl-NL"/>
        </w:rPr>
        <w:t xml:space="preserve">acht </w:t>
      </w:r>
      <w:r w:rsidRPr="0036548A">
        <w:rPr>
          <w:lang w:val="nl-NL"/>
        </w:rPr>
        <w:t xml:space="preserve">op haar. </w:t>
      </w:r>
      <w:r w:rsidRPr="0036548A">
        <w:rPr>
          <w:spacing w:val="-5"/>
          <w:lang w:val="nl-NL"/>
        </w:rPr>
        <w:t xml:space="preserve">Zij wil </w:t>
      </w:r>
      <w:r w:rsidRPr="0036548A">
        <w:rPr>
          <w:spacing w:val="-3"/>
          <w:lang w:val="nl-NL"/>
        </w:rPr>
        <w:t xml:space="preserve">niet </w:t>
      </w:r>
      <w:r w:rsidRPr="0036548A">
        <w:rPr>
          <w:lang w:val="nl-NL"/>
        </w:rPr>
        <w:t xml:space="preserve">gaan zonder </w:t>
      </w:r>
      <w:r w:rsidRPr="0036548A">
        <w:rPr>
          <w:spacing w:val="-3"/>
          <w:lang w:val="nl-NL"/>
        </w:rPr>
        <w:t xml:space="preserve">haar </w:t>
      </w:r>
      <w:r w:rsidRPr="0036548A">
        <w:rPr>
          <w:lang w:val="nl-NL"/>
        </w:rPr>
        <w:t xml:space="preserve">schoonmoeder </w:t>
      </w:r>
      <w:r w:rsidRPr="0036548A">
        <w:rPr>
          <w:spacing w:val="2"/>
          <w:lang w:val="nl-NL"/>
        </w:rPr>
        <w:t xml:space="preserve">om </w:t>
      </w:r>
      <w:r w:rsidRPr="0036548A">
        <w:rPr>
          <w:lang w:val="nl-NL"/>
        </w:rPr>
        <w:t xml:space="preserve">verlof </w:t>
      </w:r>
      <w:r w:rsidRPr="0036548A">
        <w:rPr>
          <w:spacing w:val="4"/>
          <w:lang w:val="nl-NL"/>
        </w:rPr>
        <w:t xml:space="preserve">te </w:t>
      </w:r>
      <w:r w:rsidRPr="0036548A">
        <w:rPr>
          <w:lang w:val="nl-NL"/>
        </w:rPr>
        <w:t xml:space="preserve">vragen. Jonge mensen behoren deze </w:t>
      </w:r>
      <w:r w:rsidRPr="0036548A">
        <w:rPr>
          <w:spacing w:val="-3"/>
          <w:lang w:val="nl-NL"/>
        </w:rPr>
        <w:t xml:space="preserve">eerbied </w:t>
      </w:r>
      <w:r w:rsidRPr="0036548A">
        <w:rPr>
          <w:lang w:val="nl-NL"/>
        </w:rPr>
        <w:t xml:space="preserve">te tonen aan ouders en voogden, het behoort tot de eer, </w:t>
      </w:r>
      <w:r w:rsidRPr="0036548A">
        <w:rPr>
          <w:spacing w:val="-5"/>
          <w:lang w:val="nl-NL"/>
        </w:rPr>
        <w:t xml:space="preserve">die </w:t>
      </w:r>
      <w:r w:rsidRPr="0036548A">
        <w:rPr>
          <w:lang w:val="nl-NL"/>
        </w:rPr>
        <w:t xml:space="preserve">hun toekomt. </w:t>
      </w:r>
      <w:r w:rsidRPr="0036548A">
        <w:rPr>
          <w:spacing w:val="-5"/>
          <w:lang w:val="nl-NL"/>
        </w:rPr>
        <w:t xml:space="preserve">Zij </w:t>
      </w:r>
      <w:r w:rsidRPr="0036548A">
        <w:rPr>
          <w:lang w:val="nl-NL"/>
        </w:rPr>
        <w:t xml:space="preserve">zei niet: "Moeder, zo </w:t>
      </w:r>
      <w:r w:rsidRPr="0036548A">
        <w:rPr>
          <w:spacing w:val="-5"/>
          <w:lang w:val="nl-NL"/>
        </w:rPr>
        <w:t xml:space="preserve">gij </w:t>
      </w:r>
      <w:r w:rsidRPr="0036548A">
        <w:rPr>
          <w:spacing w:val="-3"/>
          <w:lang w:val="nl-NL"/>
        </w:rPr>
        <w:t xml:space="preserve">met </w:t>
      </w:r>
      <w:r w:rsidRPr="0036548A">
        <w:rPr>
          <w:spacing w:val="-7"/>
          <w:lang w:val="nl-NL"/>
        </w:rPr>
        <w:t xml:space="preserve">mij </w:t>
      </w:r>
      <w:r w:rsidRPr="0036548A">
        <w:rPr>
          <w:spacing w:val="-6"/>
          <w:lang w:val="nl-NL"/>
        </w:rPr>
        <w:t xml:space="preserve">wilt </w:t>
      </w:r>
      <w:r w:rsidRPr="0036548A">
        <w:rPr>
          <w:lang w:val="nl-NL"/>
        </w:rPr>
        <w:t xml:space="preserve">gaan, dan zal </w:t>
      </w:r>
      <w:r w:rsidRPr="0036548A">
        <w:rPr>
          <w:spacing w:val="-5"/>
          <w:lang w:val="nl-NL"/>
        </w:rPr>
        <w:t xml:space="preserve">ik </w:t>
      </w:r>
      <w:r w:rsidRPr="0036548A">
        <w:rPr>
          <w:lang w:val="nl-NL"/>
        </w:rPr>
        <w:t>aren gaan oplezen", maar: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4"/>
          <w:lang w:val="nl-NL"/>
        </w:rPr>
        <w:t>"Blijf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gij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4"/>
          <w:lang w:val="nl-NL"/>
        </w:rPr>
        <w:t>tehuis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neem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4"/>
          <w:lang w:val="nl-NL"/>
        </w:rPr>
        <w:t>rust,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ik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zal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4"/>
          <w:lang w:val="nl-NL"/>
        </w:rPr>
        <w:t>uitgaan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mij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4"/>
          <w:lang w:val="nl-NL"/>
        </w:rPr>
        <w:t>moeite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4"/>
          <w:lang w:val="nl-NL"/>
        </w:rPr>
        <w:t>geven."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4"/>
          <w:lang w:val="nl-NL"/>
        </w:rPr>
        <w:t>Juniores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ad</w:t>
      </w:r>
      <w:r w:rsidRPr="0036548A">
        <w:rPr>
          <w:spacing w:val="-30"/>
          <w:lang w:val="nl-NL"/>
        </w:rPr>
        <w:t xml:space="preserve"> </w:t>
      </w:r>
      <w:proofErr w:type="spellStart"/>
      <w:r w:rsidRPr="0036548A">
        <w:rPr>
          <w:spacing w:val="-4"/>
          <w:lang w:val="nl-NL"/>
        </w:rPr>
        <w:t>labores</w:t>
      </w:r>
      <w:proofErr w:type="spellEnd"/>
      <w:r w:rsidRPr="0036548A">
        <w:rPr>
          <w:spacing w:val="-4"/>
          <w:lang w:val="nl-NL"/>
        </w:rPr>
        <w:t>-De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4"/>
          <w:lang w:val="nl-NL"/>
        </w:rPr>
        <w:t xml:space="preserve">jeugd </w:t>
      </w:r>
      <w:r w:rsidRPr="0036548A">
        <w:rPr>
          <w:lang w:val="nl-NL"/>
        </w:rPr>
        <w:t>behoort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werken.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Laat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jongelieden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ouden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om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raad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vragen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maar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geen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arbeid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hen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vorderen.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spacing w:line="259" w:lineRule="auto"/>
        <w:ind w:left="115" w:right="40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2-4:Van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steunen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Gods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voorzienigheid,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kennen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gegeven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gezegde: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ik</w:t>
      </w:r>
      <w:r w:rsidRPr="0036548A">
        <w:rPr>
          <w:rFonts w:ascii="Times New Roman"/>
          <w:i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zal</w:t>
      </w:r>
      <w:r w:rsidRPr="0036548A">
        <w:rPr>
          <w:rFonts w:ascii="Times New Roman"/>
          <w:i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oplezen</w:t>
      </w:r>
      <w:r w:rsidRPr="0036548A">
        <w:rPr>
          <w:rFonts w:ascii="Times New Roman"/>
          <w:i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achter dien,</w:t>
      </w:r>
      <w:r w:rsidRPr="0036548A">
        <w:rPr>
          <w:rFonts w:ascii="Times New Roman"/>
          <w:i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in</w:t>
      </w:r>
      <w:r w:rsidRPr="0036548A">
        <w:rPr>
          <w:rFonts w:ascii="Times New Roman"/>
          <w:i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wiens</w:t>
      </w:r>
      <w:r w:rsidRPr="0036548A">
        <w:rPr>
          <w:rFonts w:ascii="Times New Roman"/>
          <w:i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ogen</w:t>
      </w:r>
      <w:r w:rsidRPr="0036548A">
        <w:rPr>
          <w:rFonts w:ascii="Times New Roman"/>
          <w:i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ik</w:t>
      </w:r>
      <w:r w:rsidRPr="0036548A">
        <w:rPr>
          <w:rFonts w:ascii="Times New Roman"/>
          <w:i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genade</w:t>
      </w:r>
      <w:r w:rsidRPr="0036548A">
        <w:rPr>
          <w:rFonts w:ascii="Times New Roman"/>
          <w:i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zal</w:t>
      </w:r>
      <w:r w:rsidRPr="0036548A">
        <w:rPr>
          <w:rFonts w:ascii="Times New Roman"/>
          <w:i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vinden</w:t>
      </w:r>
      <w:r w:rsidRPr="0036548A">
        <w:rPr>
          <w:rFonts w:ascii="Times New Roman"/>
          <w:sz w:val="24"/>
          <w:lang w:val="nl-NL"/>
        </w:rPr>
        <w:t>.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weet niet welke </w:t>
      </w:r>
      <w:r w:rsidRPr="0036548A">
        <w:rPr>
          <w:rFonts w:ascii="Times New Roman"/>
          <w:sz w:val="24"/>
          <w:lang w:val="nl-NL"/>
        </w:rPr>
        <w:t>weg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gaan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zal,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noch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naar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wie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</w:p>
    <w:p w:rsidR="00A209A2" w:rsidRPr="0036548A" w:rsidRDefault="00A209A2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A209A2" w:rsidRPr="0036548A">
          <w:pgSz w:w="11900" w:h="16840"/>
          <w:pgMar w:top="1380" w:right="100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 w:line="261" w:lineRule="auto"/>
        <w:ind w:left="115" w:right="120"/>
        <w:jc w:val="both"/>
        <w:rPr>
          <w:lang w:val="nl-NL"/>
        </w:rPr>
      </w:pPr>
      <w:r w:rsidRPr="0036548A">
        <w:rPr>
          <w:lang w:val="nl-NL"/>
        </w:rPr>
        <w:lastRenderedPageBreak/>
        <w:t>vragen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maar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zal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vertrouwen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op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Gods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3"/>
          <w:lang w:val="nl-NL"/>
        </w:rPr>
        <w:t>voorzienigheid,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4"/>
          <w:lang w:val="nl-NL"/>
        </w:rPr>
        <w:t>vriend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verwekken,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 xml:space="preserve">haar goedheid </w:t>
      </w:r>
      <w:r w:rsidRPr="0036548A">
        <w:rPr>
          <w:lang w:val="nl-NL"/>
        </w:rPr>
        <w:t xml:space="preserve">zal betonen. Laat ons </w:t>
      </w:r>
      <w:r w:rsidRPr="0036548A">
        <w:rPr>
          <w:spacing w:val="-5"/>
          <w:lang w:val="nl-NL"/>
        </w:rPr>
        <w:t xml:space="preserve">altijd </w:t>
      </w:r>
      <w:r w:rsidRPr="0036548A">
        <w:rPr>
          <w:lang w:val="nl-NL"/>
        </w:rPr>
        <w:t>goede gedachten koesteren van Gods voorzienigheid en geloven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dat,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zolang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wij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wèl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doen,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zij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ons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wèl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doen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zal.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right="115"/>
        <w:jc w:val="both"/>
        <w:rPr>
          <w:lang w:val="nl-NL"/>
        </w:rPr>
      </w:pPr>
      <w:r w:rsidRPr="0036548A">
        <w:rPr>
          <w:lang w:val="nl-NL"/>
        </w:rPr>
        <w:t>En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4"/>
          <w:lang w:val="nl-NL"/>
        </w:rPr>
        <w:t>heeft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welgedaan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Ruth,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3"/>
          <w:lang w:val="nl-NL"/>
        </w:rPr>
        <w:t>want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toen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4"/>
          <w:lang w:val="nl-NL"/>
        </w:rPr>
        <w:t>alleen</w:t>
      </w:r>
      <w:r w:rsidRPr="0036548A">
        <w:rPr>
          <w:spacing w:val="-35"/>
          <w:lang w:val="nl-NL"/>
        </w:rPr>
        <w:t xml:space="preserve"> </w:t>
      </w:r>
      <w:r w:rsidRPr="0036548A">
        <w:rPr>
          <w:spacing w:val="-4"/>
          <w:lang w:val="nl-NL"/>
        </w:rPr>
        <w:t>uitging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zonder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3"/>
          <w:lang w:val="nl-NL"/>
        </w:rPr>
        <w:t>gids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of</w:t>
      </w:r>
      <w:r w:rsidR="005C558A">
        <w:rPr>
          <w:lang w:val="nl-NL"/>
        </w:rPr>
        <w:t xml:space="preserve"> </w:t>
      </w:r>
      <w:r w:rsidRPr="0036548A">
        <w:rPr>
          <w:lang w:val="nl-NL"/>
        </w:rPr>
        <w:t>metgezel,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3"/>
          <w:lang w:val="nl-NL"/>
        </w:rPr>
        <w:t>om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4"/>
          <w:lang w:val="nl-NL"/>
        </w:rPr>
        <w:t>aren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3"/>
          <w:lang w:val="nl-NL"/>
        </w:rPr>
        <w:t>op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5"/>
          <w:lang w:val="nl-NL"/>
        </w:rPr>
        <w:t xml:space="preserve">te </w:t>
      </w:r>
      <w:r w:rsidRPr="0036548A">
        <w:rPr>
          <w:spacing w:val="-4"/>
          <w:lang w:val="nl-NL"/>
        </w:rPr>
        <w:t xml:space="preserve">lezen, </w:t>
      </w:r>
      <w:r w:rsidRPr="0036548A">
        <w:rPr>
          <w:i/>
          <w:lang w:val="nl-NL"/>
        </w:rPr>
        <w:t>viel</w:t>
      </w:r>
      <w:r w:rsidRPr="0036548A">
        <w:rPr>
          <w:i/>
          <w:spacing w:val="-6"/>
          <w:lang w:val="nl-NL"/>
        </w:rPr>
        <w:t xml:space="preserve"> </w:t>
      </w:r>
      <w:r w:rsidRPr="0036548A">
        <w:rPr>
          <w:i/>
          <w:lang w:val="nl-NL"/>
        </w:rPr>
        <w:t>haar</w:t>
      </w:r>
      <w:r w:rsidRPr="0036548A">
        <w:rPr>
          <w:i/>
          <w:spacing w:val="-11"/>
          <w:lang w:val="nl-NL"/>
        </w:rPr>
        <w:t xml:space="preserve"> </w:t>
      </w:r>
      <w:r w:rsidRPr="0036548A">
        <w:rPr>
          <w:i/>
          <w:lang w:val="nl-NL"/>
        </w:rPr>
        <w:t>bij</w:t>
      </w:r>
      <w:r w:rsidRPr="0036548A">
        <w:rPr>
          <w:i/>
          <w:spacing w:val="-10"/>
          <w:lang w:val="nl-NL"/>
        </w:rPr>
        <w:t xml:space="preserve"> </w:t>
      </w:r>
      <w:r w:rsidRPr="0036548A">
        <w:rPr>
          <w:i/>
          <w:lang w:val="nl-NL"/>
        </w:rPr>
        <w:t>geval</w:t>
      </w:r>
      <w:r w:rsidRPr="0036548A">
        <w:rPr>
          <w:i/>
          <w:spacing w:val="-6"/>
          <w:lang w:val="nl-NL"/>
        </w:rPr>
        <w:t xml:space="preserve"> </w:t>
      </w:r>
      <w:r w:rsidRPr="0036548A">
        <w:rPr>
          <w:i/>
          <w:lang w:val="nl-NL"/>
        </w:rPr>
        <w:t>voor</w:t>
      </w:r>
      <w:r w:rsidRPr="0036548A">
        <w:rPr>
          <w:i/>
          <w:spacing w:val="-7"/>
          <w:lang w:val="nl-NL"/>
        </w:rPr>
        <w:t xml:space="preserve"> </w:t>
      </w:r>
      <w:r w:rsidRPr="0036548A">
        <w:rPr>
          <w:i/>
          <w:lang w:val="nl-NL"/>
        </w:rPr>
        <w:t>een</w:t>
      </w:r>
      <w:r w:rsidRPr="0036548A">
        <w:rPr>
          <w:i/>
          <w:spacing w:val="-6"/>
          <w:lang w:val="nl-NL"/>
        </w:rPr>
        <w:t xml:space="preserve"> </w:t>
      </w:r>
      <w:r w:rsidRPr="0036548A">
        <w:rPr>
          <w:i/>
          <w:lang w:val="nl-NL"/>
        </w:rPr>
        <w:t>deel</w:t>
      </w:r>
      <w:r w:rsidRPr="0036548A">
        <w:rPr>
          <w:i/>
          <w:spacing w:val="-6"/>
          <w:lang w:val="nl-NL"/>
        </w:rPr>
        <w:t xml:space="preserve"> </w:t>
      </w:r>
      <w:r w:rsidRPr="0036548A">
        <w:rPr>
          <w:i/>
          <w:lang w:val="nl-NL"/>
        </w:rPr>
        <w:t>des</w:t>
      </w:r>
      <w:r w:rsidRPr="0036548A">
        <w:rPr>
          <w:i/>
          <w:spacing w:val="-7"/>
          <w:lang w:val="nl-NL"/>
        </w:rPr>
        <w:t xml:space="preserve"> </w:t>
      </w:r>
      <w:r w:rsidRPr="0036548A">
        <w:rPr>
          <w:i/>
          <w:lang w:val="nl-NL"/>
        </w:rPr>
        <w:t>velds</w:t>
      </w:r>
      <w:r w:rsidRPr="0036548A">
        <w:rPr>
          <w:i/>
          <w:spacing w:val="-7"/>
          <w:lang w:val="nl-NL"/>
        </w:rPr>
        <w:t xml:space="preserve"> </w:t>
      </w:r>
      <w:r w:rsidRPr="0036548A">
        <w:rPr>
          <w:i/>
          <w:lang w:val="nl-NL"/>
        </w:rPr>
        <w:t>van</w:t>
      </w:r>
      <w:r w:rsidRPr="0036548A">
        <w:rPr>
          <w:i/>
          <w:spacing w:val="-6"/>
          <w:lang w:val="nl-NL"/>
        </w:rPr>
        <w:t xml:space="preserve"> </w:t>
      </w:r>
      <w:r w:rsidRPr="0036548A">
        <w:rPr>
          <w:i/>
          <w:lang w:val="nl-NL"/>
        </w:rPr>
        <w:t>Boaz</w:t>
      </w:r>
      <w:r w:rsidRPr="0036548A">
        <w:rPr>
          <w:lang w:val="nl-NL"/>
        </w:rPr>
        <w:t>,</w:t>
      </w:r>
      <w:r w:rsidRPr="0036548A">
        <w:rPr>
          <w:spacing w:val="-3"/>
          <w:lang w:val="nl-NL"/>
        </w:rPr>
        <w:t xml:space="preserve"> </w:t>
      </w:r>
      <w:r w:rsidRPr="0036548A">
        <w:rPr>
          <w:lang w:val="nl-NL"/>
        </w:rPr>
        <w:t>vers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3.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Haar</w:t>
      </w:r>
      <w:r w:rsidRPr="0036548A">
        <w:rPr>
          <w:spacing w:val="-2"/>
          <w:lang w:val="nl-NL"/>
        </w:rPr>
        <w:t xml:space="preserve"> </w:t>
      </w:r>
      <w:r w:rsidRPr="0036548A">
        <w:rPr>
          <w:lang w:val="nl-NL"/>
        </w:rPr>
        <w:t>scheen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3"/>
          <w:lang w:val="nl-NL"/>
        </w:rPr>
        <w:t xml:space="preserve"> </w:t>
      </w:r>
      <w:r w:rsidRPr="0036548A">
        <w:rPr>
          <w:spacing w:val="2"/>
          <w:lang w:val="nl-NL"/>
        </w:rPr>
        <w:t>toe</w:t>
      </w:r>
      <w:r w:rsidRPr="0036548A">
        <w:rPr>
          <w:spacing w:val="-6"/>
          <w:lang w:val="nl-NL"/>
        </w:rPr>
        <w:t xml:space="preserve"> bij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geval te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5"/>
          <w:lang w:val="nl-NL"/>
        </w:rPr>
        <w:t>zijn,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>wist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5"/>
          <w:lang w:val="nl-NL"/>
        </w:rPr>
        <w:t>wie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5"/>
          <w:lang w:val="nl-NL"/>
        </w:rPr>
        <w:t>dit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6"/>
          <w:lang w:val="nl-NL"/>
        </w:rPr>
        <w:t>veld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was,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2"/>
          <w:lang w:val="nl-NL"/>
        </w:rPr>
        <w:t>ook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had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geen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reden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eerder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3"/>
          <w:lang w:val="nl-NL"/>
        </w:rPr>
        <w:t>naar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6"/>
          <w:lang w:val="nl-NL"/>
        </w:rPr>
        <w:t>veld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gaan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 xml:space="preserve">dan </w:t>
      </w:r>
      <w:r w:rsidRPr="0036548A">
        <w:rPr>
          <w:spacing w:val="-3"/>
          <w:lang w:val="nl-NL"/>
        </w:rPr>
        <w:t>naar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ander,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daarom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wordt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gezegd:</w:t>
      </w:r>
      <w:r w:rsidRPr="0036548A">
        <w:rPr>
          <w:spacing w:val="-10"/>
          <w:lang w:val="nl-NL"/>
        </w:rPr>
        <w:t xml:space="preserve"> </w:t>
      </w:r>
      <w:r w:rsidRPr="0036548A">
        <w:rPr>
          <w:i/>
          <w:lang w:val="nl-NL"/>
        </w:rPr>
        <w:t>het</w:t>
      </w:r>
      <w:r w:rsidRPr="0036548A">
        <w:rPr>
          <w:i/>
          <w:spacing w:val="-10"/>
          <w:lang w:val="nl-NL"/>
        </w:rPr>
        <w:t xml:space="preserve"> </w:t>
      </w:r>
      <w:r w:rsidRPr="0036548A">
        <w:rPr>
          <w:i/>
          <w:lang w:val="nl-NL"/>
        </w:rPr>
        <w:t>viel</w:t>
      </w:r>
      <w:r w:rsidRPr="0036548A">
        <w:rPr>
          <w:i/>
          <w:spacing w:val="-10"/>
          <w:lang w:val="nl-NL"/>
        </w:rPr>
        <w:t xml:space="preserve"> </w:t>
      </w:r>
      <w:r w:rsidRPr="0036548A">
        <w:rPr>
          <w:i/>
          <w:lang w:val="nl-NL"/>
        </w:rPr>
        <w:t>haar</w:t>
      </w:r>
      <w:r w:rsidRPr="0036548A">
        <w:rPr>
          <w:i/>
          <w:spacing w:val="-10"/>
          <w:lang w:val="nl-NL"/>
        </w:rPr>
        <w:t xml:space="preserve"> </w:t>
      </w:r>
      <w:r w:rsidRPr="0036548A">
        <w:rPr>
          <w:i/>
          <w:lang w:val="nl-NL"/>
        </w:rPr>
        <w:t>bij</w:t>
      </w:r>
      <w:r w:rsidRPr="0036548A">
        <w:rPr>
          <w:i/>
          <w:spacing w:val="-9"/>
          <w:lang w:val="nl-NL"/>
        </w:rPr>
        <w:t xml:space="preserve"> </w:t>
      </w:r>
      <w:r w:rsidRPr="0036548A">
        <w:rPr>
          <w:i/>
          <w:lang w:val="nl-NL"/>
        </w:rPr>
        <w:t>geval</w:t>
      </w:r>
      <w:r w:rsidRPr="0036548A">
        <w:rPr>
          <w:i/>
          <w:spacing w:val="-10"/>
          <w:lang w:val="nl-NL"/>
        </w:rPr>
        <w:t xml:space="preserve"> </w:t>
      </w:r>
      <w:r w:rsidRPr="0036548A">
        <w:rPr>
          <w:i/>
          <w:lang w:val="nl-NL"/>
        </w:rPr>
        <w:t>voor</w:t>
      </w:r>
      <w:r w:rsidRPr="0036548A">
        <w:rPr>
          <w:lang w:val="nl-NL"/>
        </w:rPr>
        <w:t>,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3"/>
          <w:lang w:val="nl-NL"/>
        </w:rPr>
        <w:t>maar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Gods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4"/>
          <w:lang w:val="nl-NL"/>
        </w:rPr>
        <w:t>voorzienigheid heeft</w:t>
      </w:r>
      <w:r w:rsidRPr="0036548A">
        <w:rPr>
          <w:spacing w:val="-5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schreden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3"/>
          <w:lang w:val="nl-NL"/>
        </w:rPr>
        <w:t>naar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6"/>
          <w:lang w:val="nl-NL"/>
        </w:rPr>
        <w:t>veld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3"/>
          <w:lang w:val="nl-NL"/>
        </w:rPr>
        <w:t>geleid.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God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bestuurd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3"/>
          <w:lang w:val="nl-NL"/>
        </w:rPr>
        <w:t>met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6"/>
          <w:lang w:val="nl-NL"/>
        </w:rPr>
        <w:t>wijsheid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5"/>
          <w:lang w:val="nl-NL"/>
        </w:rPr>
        <w:t>kleine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gebeurtenissen,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4"/>
          <w:lang w:val="nl-NL"/>
        </w:rPr>
        <w:t xml:space="preserve">die, </w:t>
      </w:r>
      <w:r w:rsidRPr="0036548A">
        <w:rPr>
          <w:spacing w:val="-3"/>
          <w:lang w:val="nl-NL"/>
        </w:rPr>
        <w:t>welke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geheel</w:t>
      </w:r>
      <w:r w:rsidRPr="0036548A">
        <w:rPr>
          <w:spacing w:val="-34"/>
          <w:lang w:val="nl-NL"/>
        </w:rPr>
        <w:t xml:space="preserve"> </w:t>
      </w:r>
      <w:r w:rsidRPr="0036548A">
        <w:rPr>
          <w:spacing w:val="-4"/>
          <w:lang w:val="nl-NL"/>
        </w:rPr>
        <w:t>toevallig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5"/>
          <w:lang w:val="nl-NL"/>
        </w:rPr>
        <w:t>schijnen,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3"/>
          <w:lang w:val="nl-NL"/>
        </w:rPr>
        <w:t>dienen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eer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5"/>
          <w:lang w:val="nl-NL"/>
        </w:rPr>
        <w:t>heerlijkheid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6"/>
          <w:lang w:val="nl-NL"/>
        </w:rPr>
        <w:t>welzijn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volk.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3"/>
          <w:lang w:val="nl-NL"/>
        </w:rPr>
        <w:t xml:space="preserve">Menige </w:t>
      </w:r>
      <w:r w:rsidRPr="0036548A">
        <w:rPr>
          <w:lang w:val="nl-NL"/>
        </w:rPr>
        <w:t>grote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zaak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is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door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kleine</w:t>
      </w:r>
      <w:r w:rsidRPr="0036548A">
        <w:rPr>
          <w:spacing w:val="-6"/>
          <w:lang w:val="nl-NL"/>
        </w:rPr>
        <w:t xml:space="preserve"> </w:t>
      </w:r>
      <w:r w:rsidRPr="0036548A">
        <w:rPr>
          <w:spacing w:val="-4"/>
          <w:lang w:val="nl-NL"/>
        </w:rPr>
        <w:t>wending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3"/>
          <w:lang w:val="nl-NL"/>
        </w:rPr>
        <w:t>tot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stand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gebracht,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wending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die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ons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toevallig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scheen, maar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door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Gods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voorzienigheid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met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bedoeling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aldus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geleid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werd.</w:t>
      </w:r>
    </w:p>
    <w:p w:rsidR="00A209A2" w:rsidRPr="0036548A" w:rsidRDefault="00A209A2">
      <w:pPr>
        <w:spacing w:line="261" w:lineRule="auto"/>
        <w:jc w:val="both"/>
        <w:rPr>
          <w:lang w:val="nl-NL"/>
        </w:rPr>
        <w:sectPr w:rsidR="00A209A2" w:rsidRPr="0036548A">
          <w:pgSz w:w="11900" w:h="16840"/>
          <w:pgMar w:top="1380" w:right="128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/>
        <w:ind w:left="115"/>
        <w:jc w:val="both"/>
        <w:rPr>
          <w:lang w:val="nl-NL"/>
        </w:rPr>
      </w:pPr>
      <w:bookmarkStart w:id="8" w:name="2:4-16"/>
      <w:bookmarkEnd w:id="8"/>
      <w:r w:rsidRPr="0036548A">
        <w:rPr>
          <w:lang w:val="nl-NL"/>
        </w:rPr>
        <w:lastRenderedPageBreak/>
        <w:t>Ruth</w:t>
      </w:r>
      <w:r w:rsidRPr="0036548A">
        <w:rPr>
          <w:spacing w:val="2"/>
          <w:lang w:val="nl-NL"/>
        </w:rPr>
        <w:t xml:space="preserve"> </w:t>
      </w:r>
      <w:r w:rsidRPr="0036548A">
        <w:rPr>
          <w:lang w:val="nl-NL"/>
        </w:rPr>
        <w:t>2:4-16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Plattetekst"/>
        <w:spacing w:line="259" w:lineRule="auto"/>
        <w:ind w:right="550"/>
        <w:jc w:val="both"/>
        <w:rPr>
          <w:lang w:val="nl-NL"/>
        </w:rPr>
      </w:pPr>
      <w:r w:rsidRPr="0036548A">
        <w:rPr>
          <w:lang w:val="nl-NL"/>
        </w:rPr>
        <w:t>Nu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4"/>
          <w:lang w:val="nl-NL"/>
        </w:rPr>
        <w:t>verschijnt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Boaz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5"/>
          <w:lang w:val="nl-NL"/>
        </w:rPr>
        <w:t>zelf,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zeer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veel</w:t>
      </w:r>
      <w:r w:rsidRPr="0036548A">
        <w:rPr>
          <w:spacing w:val="-38"/>
          <w:lang w:val="nl-NL"/>
        </w:rPr>
        <w:t xml:space="preserve"> </w:t>
      </w:r>
      <w:r w:rsidRPr="0036548A">
        <w:rPr>
          <w:spacing w:val="-3"/>
          <w:lang w:val="nl-NL"/>
        </w:rPr>
        <w:t>waardigheid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3"/>
          <w:lang w:val="nl-NL"/>
        </w:rPr>
        <w:t>in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4"/>
          <w:lang w:val="nl-NL"/>
        </w:rPr>
        <w:t>zijn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5"/>
          <w:lang w:val="nl-NL"/>
        </w:rPr>
        <w:t>houding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3"/>
          <w:lang w:val="nl-NL"/>
        </w:rPr>
        <w:t>en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5"/>
          <w:lang w:val="nl-NL"/>
        </w:rPr>
        <w:t>gedrag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4"/>
          <w:lang w:val="nl-NL"/>
        </w:rPr>
        <w:t>zowel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5"/>
          <w:lang w:val="nl-NL"/>
        </w:rPr>
        <w:t>tegenover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5"/>
          <w:lang w:val="nl-NL"/>
        </w:rPr>
        <w:t xml:space="preserve">zijn </w:t>
      </w:r>
      <w:r w:rsidRPr="0036548A">
        <w:rPr>
          <w:lang w:val="nl-NL"/>
        </w:rPr>
        <w:t>eigen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dienstknechten,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als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tegenover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deze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arme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vreemdelinge.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2"/>
          <w:numId w:val="13"/>
        </w:numPr>
        <w:tabs>
          <w:tab w:val="left" w:pos="294"/>
        </w:tabs>
        <w:spacing w:line="261" w:lineRule="auto"/>
        <w:ind w:right="5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Tegenover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eigen</w:t>
      </w:r>
      <w:r w:rsidRPr="0036548A">
        <w:rPr>
          <w:rFonts w:asci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dienstknechten,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degenen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arbeidden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39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>zijn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koren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maaien</w:t>
      </w:r>
      <w:r w:rsidRPr="0036548A">
        <w:rPr>
          <w:rFonts w:ascii="Times New Roman"/>
          <w:spacing w:val="-3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 xml:space="preserve">binnen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halen.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oogsttijd</w:t>
      </w:r>
      <w:r w:rsidRPr="0036548A">
        <w:rPr>
          <w:rFonts w:ascii="Times New Roman"/>
          <w:spacing w:val="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drukke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tijd,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vele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handen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moeten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daarbij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werk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 xml:space="preserve">zijn. </w:t>
      </w:r>
      <w:r w:rsidRPr="0036548A">
        <w:rPr>
          <w:rFonts w:ascii="Times New Roman"/>
          <w:sz w:val="24"/>
          <w:lang w:val="nl-NL"/>
        </w:rPr>
        <w:t xml:space="preserve">Boaz, </w:t>
      </w:r>
      <w:r w:rsidRPr="0036548A">
        <w:rPr>
          <w:rFonts w:ascii="Times New Roman"/>
          <w:spacing w:val="-7"/>
          <w:sz w:val="24"/>
          <w:lang w:val="nl-NL"/>
        </w:rPr>
        <w:t xml:space="preserve">die </w:t>
      </w:r>
      <w:r w:rsidRPr="0036548A">
        <w:rPr>
          <w:rFonts w:ascii="Times New Roman"/>
          <w:sz w:val="24"/>
          <w:lang w:val="nl-NL"/>
        </w:rPr>
        <w:t>veel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daar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men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geweldig</w:t>
      </w:r>
      <w:r w:rsidRPr="0036548A">
        <w:rPr>
          <w:rFonts w:ascii="Times New Roman"/>
          <w:sz w:val="24"/>
          <w:lang w:val="nl-NL"/>
        </w:rPr>
        <w:t xml:space="preserve"> van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vermogen,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veel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doen,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bijgevolg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velen,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 xml:space="preserve">die </w:t>
      </w:r>
      <w:r w:rsidRPr="0036548A">
        <w:rPr>
          <w:rFonts w:ascii="Times New Roman"/>
          <w:sz w:val="24"/>
          <w:lang w:val="nl-NL"/>
        </w:rPr>
        <w:t>onder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hem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arbeidden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hem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leefden.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Waar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goed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vermenigvuldigt,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daar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vermenigvuldigen </w:t>
      </w:r>
      <w:r w:rsidRPr="0036548A">
        <w:rPr>
          <w:rFonts w:ascii="Times New Roman"/>
          <w:spacing w:val="2"/>
          <w:sz w:val="24"/>
          <w:lang w:val="nl-NL"/>
        </w:rPr>
        <w:t>ook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eten,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wat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nuttigheid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hebben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bezitters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van,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gezicht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hunner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ogen?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 is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hier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voorbeeld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goed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meester.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3"/>
          <w:numId w:val="13"/>
        </w:numPr>
        <w:tabs>
          <w:tab w:val="left" w:pos="347"/>
        </w:tabs>
        <w:spacing w:line="259" w:lineRule="auto"/>
        <w:ind w:right="5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5"/>
          <w:sz w:val="24"/>
          <w:lang w:val="nl-NL"/>
        </w:rPr>
        <w:t>Hij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dienaar,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over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maaiers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gezet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was,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6.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grote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gezinnen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vereiste, dat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persoon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moet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wezen,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opzicht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heeft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over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andere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dienstboden,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ieder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 xml:space="preserve">zijn </w:t>
      </w:r>
      <w:r w:rsidRPr="0036548A">
        <w:rPr>
          <w:rFonts w:ascii="Times New Roman"/>
          <w:sz w:val="24"/>
          <w:lang w:val="nl-NL"/>
        </w:rPr>
        <w:t>deel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aanwijst,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zowel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werk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als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spijs.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Leraren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zulke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dienstknechten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huis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Gods,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 het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is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nodig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beide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wijs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getrouw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zijn,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zoals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deze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knecht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geweest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is,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6.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3"/>
          <w:numId w:val="13"/>
        </w:numPr>
        <w:tabs>
          <w:tab w:val="left" w:pos="356"/>
        </w:tabs>
        <w:spacing w:line="261" w:lineRule="auto"/>
        <w:ind w:right="53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Toch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ging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hijzelf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uit</w:t>
      </w:r>
      <w:r w:rsidRPr="0036548A">
        <w:rPr>
          <w:rFonts w:ascii="Times New Roman"/>
          <w:spacing w:val="2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maaiers,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zien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hoe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ging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met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werk,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teneinde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als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iets verkeerds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was,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herstellen,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nadere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orders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geven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hetgeen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gedaan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moest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worden.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 xml:space="preserve">Dit </w:t>
      </w:r>
      <w:r w:rsidRPr="0036548A">
        <w:rPr>
          <w:rFonts w:ascii="Times New Roman"/>
          <w:sz w:val="24"/>
          <w:lang w:val="nl-NL"/>
        </w:rPr>
        <w:t>was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eigen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belang,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want</w:t>
      </w:r>
      <w:r w:rsidRPr="0036548A">
        <w:rPr>
          <w:rFonts w:ascii="Times New Roman"/>
          <w:spacing w:val="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wie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zaken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geheel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al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anderen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overlaat,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zal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slechts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ten </w:t>
      </w:r>
      <w:r w:rsidRPr="0036548A">
        <w:rPr>
          <w:rFonts w:ascii="Times New Roman"/>
          <w:spacing w:val="-5"/>
          <w:sz w:val="24"/>
          <w:lang w:val="nl-NL"/>
        </w:rPr>
        <w:t>halve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gedaan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vinden,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des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meesters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oog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maakt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paarden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vet.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ook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aanmoediging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dienstknechten,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zoveel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blijmoediger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hun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werk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zullen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doen,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als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hun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heer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zoverre steunt, dat </w:t>
      </w:r>
      <w:r w:rsidRPr="0036548A">
        <w:rPr>
          <w:rFonts w:ascii="Times New Roman"/>
          <w:spacing w:val="-6"/>
          <w:sz w:val="24"/>
          <w:lang w:val="nl-NL"/>
        </w:rPr>
        <w:t xml:space="preserve">hij </w:t>
      </w:r>
      <w:r w:rsidRPr="0036548A">
        <w:rPr>
          <w:rFonts w:ascii="Times New Roman"/>
          <w:sz w:val="24"/>
          <w:lang w:val="nl-NL"/>
        </w:rPr>
        <w:t xml:space="preserve">hun een bezoek brengt. Meesters, </w:t>
      </w:r>
      <w:r w:rsidRPr="0036548A">
        <w:rPr>
          <w:rFonts w:ascii="Times New Roman"/>
          <w:spacing w:val="-5"/>
          <w:sz w:val="24"/>
          <w:lang w:val="nl-NL"/>
        </w:rPr>
        <w:t xml:space="preserve">die </w:t>
      </w:r>
      <w:r w:rsidRPr="0036548A">
        <w:rPr>
          <w:rFonts w:ascii="Times New Roman"/>
          <w:sz w:val="24"/>
          <w:lang w:val="nl-NL"/>
        </w:rPr>
        <w:t>op hun gemak kunnen leven moeten met vriendelijkheid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denken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hen,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werken,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last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hitte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des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daags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dragen.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3"/>
          <w:numId w:val="13"/>
        </w:numPr>
        <w:tabs>
          <w:tab w:val="left" w:pos="332"/>
        </w:tabs>
        <w:spacing w:line="261" w:lineRule="auto"/>
        <w:ind w:right="54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werden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vriendelijke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Godvruchtige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begroetingen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gewisseld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tussen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maaiers.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 xml:space="preserve">Hij </w:t>
      </w:r>
      <w:r w:rsidRPr="0036548A">
        <w:rPr>
          <w:rFonts w:ascii="Times New Roman"/>
          <w:sz w:val="24"/>
          <w:lang w:val="nl-NL"/>
        </w:rPr>
        <w:t>zei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hen: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De</w:t>
      </w:r>
      <w:r w:rsidRPr="0036548A">
        <w:rPr>
          <w:rFonts w:ascii="Times New Roman"/>
          <w:i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Heere</w:t>
      </w:r>
      <w:r w:rsidRPr="0036548A">
        <w:rPr>
          <w:rFonts w:ascii="Times New Roman"/>
          <w:i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zij</w:t>
      </w:r>
      <w:r w:rsidRPr="0036548A">
        <w:rPr>
          <w:rFonts w:ascii="Times New Roman"/>
          <w:i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met</w:t>
      </w:r>
      <w:r w:rsidRPr="0036548A">
        <w:rPr>
          <w:rFonts w:ascii="Times New Roman"/>
          <w:i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ulieden</w:t>
      </w:r>
      <w:r w:rsidRPr="0036548A">
        <w:rPr>
          <w:rFonts w:ascii="Times New Roman"/>
          <w:sz w:val="24"/>
          <w:lang w:val="nl-NL"/>
        </w:rPr>
        <w:t>,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antwoordden: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De</w:t>
      </w:r>
      <w:r w:rsidRPr="0036548A">
        <w:rPr>
          <w:rFonts w:ascii="Times New Roman"/>
          <w:i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Heere</w:t>
      </w:r>
      <w:r w:rsidRPr="0036548A">
        <w:rPr>
          <w:rFonts w:ascii="Times New Roman"/>
          <w:i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zegene</w:t>
      </w:r>
      <w:r w:rsidRPr="0036548A">
        <w:rPr>
          <w:rFonts w:ascii="Times New Roman"/>
          <w:i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u</w:t>
      </w:r>
      <w:r w:rsidRPr="0036548A">
        <w:rPr>
          <w:rFonts w:ascii="Times New Roman"/>
          <w:sz w:val="24"/>
          <w:lang w:val="nl-NL"/>
        </w:rPr>
        <w:t>,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4.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Hiermede gaven </w:t>
      </w:r>
      <w:r w:rsidRPr="0036548A">
        <w:rPr>
          <w:rFonts w:ascii="Times New Roman"/>
          <w:sz w:val="24"/>
          <w:lang w:val="nl-NL"/>
        </w:rPr>
        <w:t xml:space="preserve">zij </w:t>
      </w:r>
      <w:r w:rsidRPr="0036548A">
        <w:rPr>
          <w:rFonts w:ascii="Times New Roman"/>
          <w:spacing w:val="-3"/>
          <w:sz w:val="24"/>
          <w:lang w:val="nl-NL"/>
        </w:rPr>
        <w:t>uitdrukking: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4"/>
          <w:numId w:val="13"/>
        </w:numPr>
        <w:tabs>
          <w:tab w:val="left" w:pos="328"/>
        </w:tabs>
        <w:spacing w:line="261" w:lineRule="auto"/>
        <w:ind w:right="53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wederkerige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achting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elkaar,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6548A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hen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goede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dienstknechten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hem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goed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meester.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Als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hen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kwam,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dan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begon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dadelijk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berispen,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alsof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alleen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kwam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aanmerkingen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maken,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gezag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tonen,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bad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hen: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"De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Heere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ulieden,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make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u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voorspoedig,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geve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u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gezondheid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kracht,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beware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u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ramp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of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leed".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waren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niet,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zodra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buiten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gehoor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was,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begonnen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vloeken, zoals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boosaardige dienstknechten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doen,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oog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huns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meesters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vrezen,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neen,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beantwoordden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beleefdheid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een: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"De</w:t>
      </w:r>
      <w:r w:rsidRPr="0036548A">
        <w:rPr>
          <w:rFonts w:ascii="Times New Roman" w:eastAsia="Times New Roman" w:hAnsi="Times New Roman" w:cs="Times New Roman"/>
          <w:i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Heere</w:t>
      </w:r>
      <w:r w:rsidRPr="0036548A">
        <w:rPr>
          <w:rFonts w:ascii="Times New Roman" w:eastAsia="Times New Roman" w:hAnsi="Times New Roman" w:cs="Times New Roman"/>
          <w:i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zegene</w:t>
      </w:r>
      <w:r w:rsidRPr="0036548A">
        <w:rPr>
          <w:rFonts w:ascii="Times New Roman" w:eastAsia="Times New Roman" w:hAnsi="Times New Roman" w:cs="Times New Roman"/>
          <w:i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u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,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make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arbeid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dienstbaar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uw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welvaart."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zaken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zullen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waarschijnlijk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goed gaan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een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huis,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waar zo’n goede gezindheid heerst tussen meester en dienstknechten.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left="115" w:right="540"/>
        <w:jc w:val="both"/>
        <w:rPr>
          <w:lang w:val="nl-NL"/>
        </w:rPr>
      </w:pPr>
      <w:r w:rsidRPr="0036548A">
        <w:rPr>
          <w:spacing w:val="-3"/>
          <w:lang w:val="nl-NL"/>
        </w:rPr>
        <w:t>b.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4"/>
          <w:lang w:val="nl-NL"/>
        </w:rPr>
        <w:t>Hun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5"/>
          <w:lang w:val="nl-NL"/>
        </w:rPr>
        <w:t>afhankelijkheid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4"/>
          <w:lang w:val="nl-NL"/>
        </w:rPr>
        <w:t>van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de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5"/>
          <w:lang w:val="nl-NL"/>
        </w:rPr>
        <w:t>Goddelijke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5"/>
          <w:lang w:val="nl-NL"/>
        </w:rPr>
        <w:t>voorzienigheid,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4"/>
          <w:lang w:val="nl-NL"/>
        </w:rPr>
        <w:t>zij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5"/>
          <w:lang w:val="nl-NL"/>
        </w:rPr>
        <w:t>drukten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4"/>
          <w:lang w:val="nl-NL"/>
        </w:rPr>
        <w:t>hun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5"/>
          <w:lang w:val="nl-NL"/>
        </w:rPr>
        <w:t>vriendelijkheid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4"/>
          <w:lang w:val="nl-NL"/>
        </w:rPr>
        <w:t>voor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5"/>
          <w:lang w:val="nl-NL"/>
        </w:rPr>
        <w:t>elkaar uit</w:t>
      </w:r>
      <w:r w:rsidRPr="0036548A">
        <w:rPr>
          <w:spacing w:val="1"/>
          <w:lang w:val="nl-NL"/>
        </w:rPr>
        <w:t xml:space="preserve"> </w:t>
      </w:r>
      <w:r w:rsidRPr="0036548A">
        <w:rPr>
          <w:spacing w:val="3"/>
          <w:lang w:val="nl-NL"/>
        </w:rPr>
        <w:t>door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3"/>
          <w:lang w:val="nl-NL"/>
        </w:rPr>
        <w:t>elkaar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4"/>
          <w:lang w:val="nl-NL"/>
        </w:rPr>
        <w:t>bidden.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tonen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slechts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hun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5"/>
          <w:lang w:val="nl-NL"/>
        </w:rPr>
        <w:t>beleefdheid</w:t>
      </w:r>
      <w:r w:rsidRPr="0036548A">
        <w:rPr>
          <w:spacing w:val="-2"/>
          <w:lang w:val="nl-NL"/>
        </w:rPr>
        <w:t xml:space="preserve"> </w:t>
      </w:r>
      <w:r w:rsidRPr="0036548A">
        <w:rPr>
          <w:spacing w:val="-3"/>
          <w:lang w:val="nl-NL"/>
        </w:rPr>
        <w:t>maar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hun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Godsvrucht,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 xml:space="preserve">de </w:t>
      </w:r>
      <w:r w:rsidRPr="0036548A">
        <w:rPr>
          <w:spacing w:val="-3"/>
          <w:lang w:val="nl-NL"/>
        </w:rPr>
        <w:t>erkenning,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6"/>
          <w:lang w:val="nl-NL"/>
        </w:rPr>
        <w:t>alle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goed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tegenwoordigheid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37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zegen</w:t>
      </w:r>
      <w:r w:rsidRPr="0036548A">
        <w:rPr>
          <w:spacing w:val="-37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God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komt,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die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wij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daarom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boven</w:t>
      </w:r>
    </w:p>
    <w:p w:rsidR="00A209A2" w:rsidRPr="0036548A" w:rsidRDefault="0036548A">
      <w:pPr>
        <w:pStyle w:val="Plattetekst"/>
        <w:spacing w:before="2"/>
        <w:ind w:left="115"/>
        <w:jc w:val="both"/>
        <w:rPr>
          <w:lang w:val="nl-NL"/>
        </w:rPr>
      </w:pPr>
      <w:r w:rsidRPr="0036548A">
        <w:rPr>
          <w:lang w:val="nl-NL"/>
        </w:rPr>
        <w:t>alles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moeten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op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prijs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stellen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begeren,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zowel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onszelf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als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anderen.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Laat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ons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hieruit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2"/>
          <w:lang w:val="nl-NL"/>
        </w:rPr>
        <w:t>leren: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5"/>
          <w:numId w:val="13"/>
        </w:numPr>
        <w:tabs>
          <w:tab w:val="left" w:pos="510"/>
        </w:tabs>
        <w:spacing w:line="259" w:lineRule="auto"/>
        <w:ind w:right="54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5"/>
          <w:sz w:val="24"/>
          <w:lang w:val="nl-NL"/>
        </w:rPr>
        <w:t>Hoffelijke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begroetingen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gebruiken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als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uitdrukkingen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oprechte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genegenheid</w:t>
      </w:r>
      <w:r w:rsidRPr="0036548A">
        <w:rPr>
          <w:rFonts w:ascii="Times New Roman"/>
          <w:sz w:val="24"/>
          <w:lang w:val="nl-NL"/>
        </w:rPr>
        <w:t xml:space="preserve"> voor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onze </w:t>
      </w:r>
      <w:r w:rsidRPr="0036548A">
        <w:rPr>
          <w:rFonts w:ascii="Times New Roman"/>
          <w:spacing w:val="-3"/>
          <w:sz w:val="24"/>
          <w:lang w:val="nl-NL"/>
        </w:rPr>
        <w:t>vrienden.</w:t>
      </w:r>
    </w:p>
    <w:p w:rsidR="00A209A2" w:rsidRPr="0036548A" w:rsidRDefault="00A209A2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A209A2" w:rsidRPr="0036548A">
          <w:pgSz w:w="11900" w:h="16840"/>
          <w:pgMar w:top="1380" w:right="86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 w:line="261" w:lineRule="auto"/>
        <w:ind w:right="455"/>
        <w:jc w:val="both"/>
        <w:rPr>
          <w:lang w:val="nl-NL"/>
        </w:rPr>
      </w:pPr>
      <w:r w:rsidRPr="0036548A">
        <w:rPr>
          <w:spacing w:val="-3"/>
          <w:lang w:val="nl-NL"/>
        </w:rPr>
        <w:lastRenderedPageBreak/>
        <w:t>b.b.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4"/>
          <w:lang w:val="nl-NL"/>
        </w:rPr>
        <w:t>Ons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hart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op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4"/>
          <w:lang w:val="nl-NL"/>
        </w:rPr>
        <w:t>heffen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gebed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3"/>
          <w:lang w:val="nl-NL"/>
        </w:rPr>
        <w:t>tot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God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gunst,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2"/>
          <w:lang w:val="nl-NL"/>
        </w:rPr>
        <w:t>korte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bewoordingen,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3"/>
          <w:lang w:val="nl-NL"/>
        </w:rPr>
        <w:t>zoals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4"/>
          <w:lang w:val="nl-NL"/>
        </w:rPr>
        <w:t>waarin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7"/>
          <w:lang w:val="nl-NL"/>
        </w:rPr>
        <w:t xml:space="preserve">zij </w:t>
      </w:r>
      <w:r w:rsidRPr="0036548A">
        <w:rPr>
          <w:spacing w:val="-3"/>
          <w:lang w:val="nl-NL"/>
        </w:rPr>
        <w:t>hier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ook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3"/>
          <w:lang w:val="nl-NL"/>
        </w:rPr>
        <w:t>werden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3"/>
          <w:lang w:val="nl-NL"/>
        </w:rPr>
        <w:t>uitgedrukt.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Maar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wij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3"/>
          <w:lang w:val="nl-NL"/>
        </w:rPr>
        <w:t>moeten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3"/>
          <w:lang w:val="nl-NL"/>
        </w:rPr>
        <w:t>daarbij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wel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3"/>
          <w:lang w:val="nl-NL"/>
        </w:rPr>
        <w:t>toezien,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dit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in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3"/>
          <w:lang w:val="nl-NL"/>
        </w:rPr>
        <w:t>formalisme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 xml:space="preserve">ontaardt, </w:t>
      </w:r>
      <w:r w:rsidRPr="0036548A">
        <w:rPr>
          <w:lang w:val="nl-NL"/>
        </w:rPr>
        <w:t xml:space="preserve">opdat </w:t>
      </w:r>
      <w:r w:rsidRPr="0036548A">
        <w:rPr>
          <w:spacing w:val="-5"/>
          <w:lang w:val="nl-NL"/>
        </w:rPr>
        <w:t xml:space="preserve">wij </w:t>
      </w:r>
      <w:r w:rsidRPr="0036548A">
        <w:rPr>
          <w:lang w:val="nl-NL"/>
        </w:rPr>
        <w:t xml:space="preserve">er de naam des Heeren </w:t>
      </w:r>
      <w:r w:rsidRPr="0036548A">
        <w:rPr>
          <w:spacing w:val="-3"/>
          <w:lang w:val="nl-NL"/>
        </w:rPr>
        <w:t xml:space="preserve">niet </w:t>
      </w:r>
      <w:r w:rsidRPr="0036548A">
        <w:rPr>
          <w:spacing w:val="-8"/>
          <w:lang w:val="nl-NL"/>
        </w:rPr>
        <w:t xml:space="preserve">ijdellijk </w:t>
      </w:r>
      <w:r w:rsidRPr="0036548A">
        <w:rPr>
          <w:spacing w:val="-5"/>
          <w:lang w:val="nl-NL"/>
        </w:rPr>
        <w:t xml:space="preserve">in </w:t>
      </w:r>
      <w:r w:rsidRPr="0036548A">
        <w:rPr>
          <w:spacing w:val="-3"/>
          <w:lang w:val="nl-NL"/>
        </w:rPr>
        <w:t xml:space="preserve">gebruiken, maar </w:t>
      </w:r>
      <w:r w:rsidRPr="0036548A">
        <w:rPr>
          <w:spacing w:val="-4"/>
          <w:lang w:val="nl-NL"/>
        </w:rPr>
        <w:t xml:space="preserve">als </w:t>
      </w:r>
      <w:r w:rsidRPr="0036548A">
        <w:rPr>
          <w:lang w:val="nl-NL"/>
        </w:rPr>
        <w:t xml:space="preserve">het er ons ernst bij is, dan kunnen </w:t>
      </w:r>
      <w:r w:rsidRPr="0036548A">
        <w:rPr>
          <w:spacing w:val="-5"/>
          <w:lang w:val="nl-NL"/>
        </w:rPr>
        <w:t xml:space="preserve">wij </w:t>
      </w:r>
      <w:r w:rsidRPr="0036548A">
        <w:rPr>
          <w:lang w:val="nl-NL"/>
        </w:rPr>
        <w:t xml:space="preserve">er onze </w:t>
      </w:r>
      <w:r w:rsidRPr="0036548A">
        <w:rPr>
          <w:spacing w:val="-3"/>
          <w:lang w:val="nl-NL"/>
        </w:rPr>
        <w:t xml:space="preserve">gemeenschap met </w:t>
      </w:r>
      <w:r w:rsidRPr="0036548A">
        <w:rPr>
          <w:lang w:val="nl-NL"/>
        </w:rPr>
        <w:t xml:space="preserve">God </w:t>
      </w:r>
      <w:r w:rsidRPr="0036548A">
        <w:rPr>
          <w:spacing w:val="3"/>
          <w:lang w:val="nl-NL"/>
        </w:rPr>
        <w:t xml:space="preserve">door </w:t>
      </w:r>
      <w:r w:rsidRPr="0036548A">
        <w:rPr>
          <w:lang w:val="nl-NL"/>
        </w:rPr>
        <w:t xml:space="preserve">onderhouden, en er zegen en genade </w:t>
      </w:r>
      <w:r w:rsidRPr="0036548A">
        <w:rPr>
          <w:spacing w:val="7"/>
          <w:lang w:val="nl-NL"/>
        </w:rPr>
        <w:t xml:space="preserve">door </w:t>
      </w:r>
      <w:r w:rsidRPr="0036548A">
        <w:rPr>
          <w:lang w:val="nl-NL"/>
        </w:rPr>
        <w:t xml:space="preserve">ontvangen. Het </w:t>
      </w:r>
      <w:r w:rsidRPr="0036548A">
        <w:rPr>
          <w:spacing w:val="-6"/>
          <w:lang w:val="nl-NL"/>
        </w:rPr>
        <w:t xml:space="preserve">schijnt </w:t>
      </w:r>
      <w:r w:rsidRPr="0036548A">
        <w:rPr>
          <w:lang w:val="nl-NL"/>
        </w:rPr>
        <w:t xml:space="preserve">toen het </w:t>
      </w:r>
      <w:r w:rsidRPr="0036548A">
        <w:rPr>
          <w:spacing w:val="-4"/>
          <w:lang w:val="nl-NL"/>
        </w:rPr>
        <w:t xml:space="preserve">algemene gebruik </w:t>
      </w:r>
      <w:r w:rsidRPr="0036548A">
        <w:rPr>
          <w:lang w:val="nl-NL"/>
        </w:rPr>
        <w:t xml:space="preserve">te </w:t>
      </w:r>
      <w:r w:rsidRPr="0036548A">
        <w:rPr>
          <w:spacing w:val="-6"/>
          <w:lang w:val="nl-NL"/>
        </w:rPr>
        <w:t xml:space="preserve">zijn </w:t>
      </w:r>
      <w:r w:rsidRPr="0036548A">
        <w:rPr>
          <w:lang w:val="nl-NL"/>
        </w:rPr>
        <w:t>geweest, om de maaiers op die wijze voorspoed toe te wensen, Psalm 129:7.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8.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right="460"/>
        <w:jc w:val="both"/>
        <w:rPr>
          <w:lang w:val="nl-NL"/>
        </w:rPr>
      </w:pPr>
      <w:r w:rsidRPr="0036548A">
        <w:rPr>
          <w:lang w:val="nl-NL"/>
        </w:rPr>
        <w:t>4.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5"/>
          <w:lang w:val="nl-NL"/>
        </w:rPr>
        <w:t>Hij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won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3"/>
          <w:lang w:val="nl-NL"/>
        </w:rPr>
        <w:t>maaiers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4"/>
          <w:lang w:val="nl-NL"/>
        </w:rPr>
        <w:t>bericht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3"/>
          <w:lang w:val="nl-NL"/>
        </w:rPr>
        <w:t>betreffende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4"/>
          <w:lang w:val="nl-NL"/>
        </w:rPr>
        <w:t>vreemdelinge,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6"/>
          <w:lang w:val="nl-NL"/>
        </w:rPr>
        <w:t>veld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ontmoet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had, en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gaf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3"/>
          <w:lang w:val="nl-NL"/>
        </w:rPr>
        <w:t>betreffende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3"/>
          <w:lang w:val="nl-NL"/>
        </w:rPr>
        <w:t>noodzakelijke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orders,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7"/>
          <w:lang w:val="nl-NL"/>
        </w:rPr>
        <w:t>namelijk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4"/>
          <w:lang w:val="nl-NL"/>
        </w:rPr>
        <w:t>zullen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aanroeren,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vers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9,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 xml:space="preserve">en </w:t>
      </w:r>
      <w:r w:rsidRPr="0036548A">
        <w:rPr>
          <w:spacing w:val="-3"/>
          <w:lang w:val="nl-NL"/>
        </w:rPr>
        <w:t>haar niet zullen beschamen, vers</w:t>
      </w:r>
      <w:r w:rsidRPr="0036548A">
        <w:rPr>
          <w:spacing w:val="27"/>
          <w:lang w:val="nl-NL"/>
        </w:rPr>
        <w:t xml:space="preserve"> </w:t>
      </w:r>
      <w:r w:rsidRPr="0036548A">
        <w:rPr>
          <w:spacing w:val="-3"/>
          <w:lang w:val="nl-NL"/>
        </w:rPr>
        <w:t>15..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right="460"/>
        <w:jc w:val="both"/>
        <w:rPr>
          <w:lang w:val="nl-NL"/>
        </w:rPr>
      </w:pPr>
      <w:r w:rsidRPr="0036548A">
        <w:rPr>
          <w:lang w:val="nl-NL"/>
        </w:rPr>
        <w:t>Meesters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moeten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zorgdragen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4"/>
          <w:lang w:val="nl-NL"/>
        </w:rPr>
        <w:t>alleen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4"/>
          <w:lang w:val="nl-NL"/>
        </w:rPr>
        <w:t>zelf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geen</w:t>
      </w:r>
      <w:r w:rsidRPr="0036548A">
        <w:rPr>
          <w:spacing w:val="-34"/>
          <w:lang w:val="nl-NL"/>
        </w:rPr>
        <w:t xml:space="preserve"> </w:t>
      </w:r>
      <w:r w:rsidRPr="0036548A">
        <w:rPr>
          <w:spacing w:val="-3"/>
          <w:lang w:val="nl-NL"/>
        </w:rPr>
        <w:t>leed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doen,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>maar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2"/>
          <w:lang w:val="nl-NL"/>
        </w:rPr>
        <w:t>ook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hun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onderhorigen het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doen.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5"/>
          <w:lang w:val="nl-NL"/>
        </w:rPr>
        <w:t>Hij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gaf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2"/>
          <w:lang w:val="nl-NL"/>
        </w:rPr>
        <w:t>ook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3"/>
          <w:lang w:val="nl-NL"/>
        </w:rPr>
        <w:t>bevel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6"/>
          <w:lang w:val="nl-NL"/>
        </w:rPr>
        <w:t>vriendelijk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wezen,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3"/>
          <w:lang w:val="nl-NL"/>
        </w:rPr>
        <w:t>handvollen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wat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 xml:space="preserve">voor </w:t>
      </w:r>
      <w:r w:rsidRPr="0036548A">
        <w:rPr>
          <w:spacing w:val="-3"/>
          <w:lang w:val="nl-NL"/>
        </w:rPr>
        <w:t>haar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laten</w:t>
      </w:r>
      <w:r w:rsidRPr="0036548A">
        <w:rPr>
          <w:spacing w:val="-34"/>
          <w:lang w:val="nl-NL"/>
        </w:rPr>
        <w:t xml:space="preserve"> </w:t>
      </w:r>
      <w:r w:rsidRPr="0036548A">
        <w:rPr>
          <w:spacing w:val="-5"/>
          <w:lang w:val="nl-NL"/>
        </w:rPr>
        <w:t>vallen.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Hoewel</w:t>
      </w:r>
      <w:r w:rsidRPr="0036548A">
        <w:rPr>
          <w:spacing w:val="-37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3"/>
          <w:lang w:val="nl-NL"/>
        </w:rPr>
        <w:t>betaamt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meesters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verkwisting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4"/>
          <w:lang w:val="nl-NL"/>
        </w:rPr>
        <w:t>hunner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3"/>
          <w:lang w:val="nl-NL"/>
        </w:rPr>
        <w:t>dienaren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beteugelen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 xml:space="preserve">en </w:t>
      </w:r>
      <w:r w:rsidRPr="0036548A">
        <w:rPr>
          <w:spacing w:val="-3"/>
          <w:lang w:val="nl-NL"/>
        </w:rPr>
        <w:t>bestraffen,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moeten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hen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toch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beletten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4"/>
          <w:lang w:val="nl-NL"/>
        </w:rPr>
        <w:t>barmhartig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5"/>
          <w:lang w:val="nl-NL"/>
        </w:rPr>
        <w:t>zijn,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3"/>
          <w:lang w:val="nl-NL"/>
        </w:rPr>
        <w:t>maar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hun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4"/>
          <w:lang w:val="nl-NL"/>
        </w:rPr>
        <w:t>vergunning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3"/>
          <w:lang w:val="nl-NL"/>
        </w:rPr>
        <w:t xml:space="preserve">geven, </w:t>
      </w:r>
      <w:r w:rsidRPr="0036548A">
        <w:rPr>
          <w:lang w:val="nl-NL"/>
        </w:rPr>
        <w:t xml:space="preserve">met </w:t>
      </w:r>
      <w:r w:rsidRPr="0036548A">
        <w:rPr>
          <w:spacing w:val="-3"/>
          <w:lang w:val="nl-NL"/>
        </w:rPr>
        <w:t xml:space="preserve">verstandige aanwijzingen </w:t>
      </w:r>
      <w:r w:rsidRPr="0036548A">
        <w:rPr>
          <w:lang w:val="nl-NL"/>
        </w:rPr>
        <w:t>er</w:t>
      </w:r>
      <w:r w:rsidRPr="0036548A">
        <w:rPr>
          <w:spacing w:val="-1"/>
          <w:lang w:val="nl-NL"/>
        </w:rPr>
        <w:t xml:space="preserve"> </w:t>
      </w:r>
      <w:r w:rsidRPr="0036548A">
        <w:rPr>
          <w:spacing w:val="-3"/>
          <w:lang w:val="nl-NL"/>
        </w:rPr>
        <w:t>bij.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right="460"/>
        <w:jc w:val="both"/>
        <w:rPr>
          <w:lang w:val="nl-NL"/>
        </w:rPr>
      </w:pPr>
      <w:r w:rsidRPr="0036548A">
        <w:rPr>
          <w:lang w:val="nl-NL"/>
        </w:rPr>
        <w:t xml:space="preserve">II. Boaz was zeer </w:t>
      </w:r>
      <w:r w:rsidRPr="0036548A">
        <w:rPr>
          <w:spacing w:val="-6"/>
          <w:lang w:val="nl-NL"/>
        </w:rPr>
        <w:t xml:space="preserve">vriendelijk </w:t>
      </w:r>
      <w:r w:rsidRPr="0036548A">
        <w:rPr>
          <w:lang w:val="nl-NL"/>
        </w:rPr>
        <w:t xml:space="preserve">voor Ruth en betoonde </w:t>
      </w:r>
      <w:r w:rsidRPr="0036548A">
        <w:rPr>
          <w:spacing w:val="-3"/>
          <w:lang w:val="nl-NL"/>
        </w:rPr>
        <w:t xml:space="preserve">haar </w:t>
      </w:r>
      <w:r w:rsidRPr="0036548A">
        <w:rPr>
          <w:lang w:val="nl-NL"/>
        </w:rPr>
        <w:t>veel gunst, hiertoe gedrongen door hetgeen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gehoord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gezien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had,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daar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God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2"/>
          <w:lang w:val="nl-NL"/>
        </w:rPr>
        <w:t>ook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hart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3"/>
          <w:lang w:val="nl-NL"/>
        </w:rPr>
        <w:t>neigde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steunen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 xml:space="preserve">en te </w:t>
      </w:r>
      <w:r w:rsidRPr="0036548A">
        <w:rPr>
          <w:spacing w:val="-4"/>
          <w:lang w:val="nl-NL"/>
        </w:rPr>
        <w:t xml:space="preserve">helpen. </w:t>
      </w:r>
      <w:r w:rsidRPr="0036548A">
        <w:rPr>
          <w:lang w:val="nl-NL"/>
        </w:rPr>
        <w:t xml:space="preserve">Onder </w:t>
      </w:r>
      <w:r w:rsidRPr="0036548A">
        <w:rPr>
          <w:spacing w:val="-6"/>
          <w:lang w:val="nl-NL"/>
        </w:rPr>
        <w:t xml:space="preserve">zijn </w:t>
      </w:r>
      <w:r w:rsidRPr="0036548A">
        <w:rPr>
          <w:spacing w:val="-3"/>
          <w:lang w:val="nl-NL"/>
        </w:rPr>
        <w:t xml:space="preserve">maaiers </w:t>
      </w:r>
      <w:r w:rsidRPr="0036548A">
        <w:rPr>
          <w:lang w:val="nl-NL"/>
        </w:rPr>
        <w:t xml:space="preserve">komende, zag </w:t>
      </w:r>
      <w:r w:rsidRPr="0036548A">
        <w:rPr>
          <w:spacing w:val="-6"/>
          <w:lang w:val="nl-NL"/>
        </w:rPr>
        <w:t xml:space="preserve">hij </w:t>
      </w:r>
      <w:r w:rsidRPr="0036548A">
        <w:rPr>
          <w:lang w:val="nl-NL"/>
        </w:rPr>
        <w:t xml:space="preserve">deze vreemdelinge onder hen, en vroeg zijn </w:t>
      </w:r>
      <w:r w:rsidRPr="0036548A">
        <w:rPr>
          <w:spacing w:val="-4"/>
          <w:lang w:val="nl-NL"/>
        </w:rPr>
        <w:t>huisbezorger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om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4"/>
          <w:lang w:val="nl-NL"/>
        </w:rPr>
        <w:t>inlichtingen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4"/>
          <w:lang w:val="nl-NL"/>
        </w:rPr>
        <w:t>nopens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4"/>
          <w:lang w:val="nl-NL"/>
        </w:rPr>
        <w:t>haar,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hier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is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een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4"/>
          <w:lang w:val="nl-NL"/>
        </w:rPr>
        <w:t>nauwkeurig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4"/>
          <w:lang w:val="nl-NL"/>
        </w:rPr>
        <w:t>bericht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van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4"/>
          <w:lang w:val="nl-NL"/>
        </w:rPr>
        <w:t>hetgeen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over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4"/>
          <w:lang w:val="nl-NL"/>
        </w:rPr>
        <w:t xml:space="preserve">haar </w:t>
      </w:r>
      <w:r w:rsidRPr="0036548A">
        <w:rPr>
          <w:lang w:val="nl-NL"/>
        </w:rPr>
        <w:t>gezegd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werd.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12"/>
        </w:numPr>
        <w:tabs>
          <w:tab w:val="left" w:pos="324"/>
        </w:tabs>
        <w:spacing w:line="264" w:lineRule="auto"/>
        <w:ind w:right="46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huisbezorger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gaf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Boaz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zeer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gunstige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inlichtingen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omtrent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haar,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wel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geschikt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om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te bevelen </w:t>
      </w:r>
      <w:r w:rsidRPr="0036548A">
        <w:rPr>
          <w:rFonts w:ascii="Times New Roman"/>
          <w:sz w:val="24"/>
          <w:lang w:val="nl-NL"/>
        </w:rPr>
        <w:t xml:space="preserve">in </w:t>
      </w:r>
      <w:r w:rsidRPr="0036548A">
        <w:rPr>
          <w:rFonts w:ascii="Times New Roman"/>
          <w:spacing w:val="-3"/>
          <w:sz w:val="24"/>
          <w:lang w:val="nl-NL"/>
        </w:rPr>
        <w:t xml:space="preserve">zijn gunst, vers </w:t>
      </w:r>
      <w:r w:rsidRPr="0036548A">
        <w:rPr>
          <w:rFonts w:ascii="Times New Roman"/>
          <w:sz w:val="24"/>
          <w:lang w:val="nl-NL"/>
        </w:rPr>
        <w:t>6,</w:t>
      </w:r>
      <w:r w:rsidRPr="0036548A">
        <w:rPr>
          <w:rFonts w:ascii="Times New Roman"/>
          <w:spacing w:val="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7.</w:t>
      </w:r>
    </w:p>
    <w:p w:rsidR="00A209A2" w:rsidRPr="0036548A" w:rsidRDefault="00A209A2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12"/>
        </w:numPr>
        <w:tabs>
          <w:tab w:val="left" w:pos="332"/>
        </w:tabs>
        <w:spacing w:line="259" w:lineRule="auto"/>
        <w:ind w:right="47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vreemdelinge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was,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daarom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dergenen,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volgens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God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 xml:space="preserve">nalezing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der.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oogst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mochten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opzamelen,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Leviticus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19:9,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10,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.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is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Moabietische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jonge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>vrouw.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12"/>
        </w:numPr>
        <w:tabs>
          <w:tab w:val="left" w:pos="342"/>
        </w:tabs>
        <w:spacing w:line="264" w:lineRule="auto"/>
        <w:ind w:right="47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verwant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geslacht,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teruggekomen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Naomi,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vrouw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 xml:space="preserve">Elimelech, </w:t>
      </w:r>
      <w:r w:rsidRPr="0036548A">
        <w:rPr>
          <w:rFonts w:ascii="Times New Roman"/>
          <w:sz w:val="24"/>
          <w:lang w:val="nl-NL"/>
        </w:rPr>
        <w:t>een bloedverwant van</w:t>
      </w:r>
      <w:r w:rsidRPr="0036548A">
        <w:rPr>
          <w:rFonts w:asci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Boaz.</w:t>
      </w:r>
    </w:p>
    <w:p w:rsidR="00A209A2" w:rsidRPr="0036548A" w:rsidRDefault="00A209A2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12"/>
        </w:numPr>
        <w:tabs>
          <w:tab w:val="left" w:pos="328"/>
        </w:tabs>
        <w:spacing w:line="259" w:lineRule="auto"/>
        <w:ind w:right="47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z w:val="24"/>
          <w:lang w:val="nl-NL"/>
        </w:rPr>
        <w:t>Dat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bekeerlinge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was,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want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kwam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uit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land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Moab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om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zich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vestigen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land </w:t>
      </w:r>
      <w:r w:rsidRPr="0036548A">
        <w:rPr>
          <w:rFonts w:ascii="Times New Roman" w:hAnsi="Times New Roman"/>
          <w:sz w:val="24"/>
          <w:lang w:val="nl-NL"/>
        </w:rPr>
        <w:t>Israël.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12"/>
        </w:numPr>
        <w:tabs>
          <w:tab w:val="left" w:pos="356"/>
        </w:tabs>
        <w:ind w:left="355" w:hanging="23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zeer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zedig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ingetogen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was,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geen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aren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opgelezen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om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verlof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toe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>vroeg.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12"/>
        </w:numPr>
        <w:tabs>
          <w:tab w:val="left" w:pos="332"/>
        </w:tabs>
        <w:spacing w:line="261" w:lineRule="auto"/>
        <w:ind w:right="4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zeer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naarstig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ijverig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werk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gebleven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morgen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af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="005C558A">
        <w:rPr>
          <w:rFonts w:ascii="Times New Roman"/>
          <w:sz w:val="24"/>
          <w:lang w:val="nl-NL"/>
        </w:rPr>
        <w:t>tot nu toe</w:t>
      </w:r>
      <w:r w:rsidRPr="0036548A">
        <w:rPr>
          <w:rFonts w:ascii="Times New Roman"/>
          <w:sz w:val="24"/>
          <w:lang w:val="nl-NL"/>
        </w:rPr>
        <w:t>.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En </w:t>
      </w:r>
      <w:r w:rsidRPr="0036548A">
        <w:rPr>
          <w:rFonts w:ascii="Times New Roman"/>
          <w:spacing w:val="-3"/>
          <w:sz w:val="24"/>
          <w:lang w:val="nl-NL"/>
        </w:rPr>
        <w:t>armen,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vlijtig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zich</w:t>
      </w:r>
      <w:r w:rsidRPr="0036548A">
        <w:rPr>
          <w:rFonts w:ascii="Times New Roman"/>
          <w:spacing w:val="-3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moeite</w:t>
      </w:r>
      <w:r w:rsidRPr="0036548A">
        <w:rPr>
          <w:rFonts w:asci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willen</w:t>
      </w:r>
      <w:r w:rsidRPr="0036548A">
        <w:rPr>
          <w:rFonts w:ascii="Times New Roman"/>
          <w:spacing w:val="-4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getroosten,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behoren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aangemoedigd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worden.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Thans,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nu het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heetst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dag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is,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vertoefde</w:t>
      </w:r>
      <w:r w:rsidRPr="0036548A">
        <w:rPr>
          <w:rFonts w:ascii="Times New Roman"/>
          <w:spacing w:val="-5"/>
          <w:sz w:val="24"/>
          <w:lang w:val="nl-NL"/>
        </w:rPr>
        <w:t xml:space="preserve"> zij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 xml:space="preserve">wijle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huis-of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tent),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 xml:space="preserve">veld </w:t>
      </w:r>
      <w:r w:rsidRPr="0036548A">
        <w:rPr>
          <w:rFonts w:ascii="Times New Roman"/>
          <w:spacing w:val="-2"/>
          <w:sz w:val="24"/>
          <w:lang w:val="nl-NL"/>
        </w:rPr>
        <w:t xml:space="preserve">was </w:t>
      </w:r>
      <w:r w:rsidRPr="0036548A">
        <w:rPr>
          <w:rFonts w:ascii="Times New Roman"/>
          <w:sz w:val="24"/>
          <w:lang w:val="nl-NL"/>
        </w:rPr>
        <w:t>opgericht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beschutting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tegen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weer,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3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wat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uit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rusten,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sommigen</w:t>
      </w:r>
      <w:r w:rsidRPr="0036548A">
        <w:rPr>
          <w:rFonts w:asci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opperen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 xml:space="preserve">mening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ging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gebed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doen.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Maar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weldra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keerde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terug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werk,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behalve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deze kleine </w:t>
      </w:r>
      <w:r w:rsidRPr="0036548A">
        <w:rPr>
          <w:rFonts w:ascii="Times New Roman"/>
          <w:spacing w:val="-3"/>
          <w:sz w:val="24"/>
          <w:lang w:val="nl-NL"/>
        </w:rPr>
        <w:t xml:space="preserve">tusschenpoos </w:t>
      </w:r>
      <w:r w:rsidRPr="0036548A">
        <w:rPr>
          <w:rFonts w:ascii="Times New Roman"/>
          <w:sz w:val="24"/>
          <w:lang w:val="nl-NL"/>
        </w:rPr>
        <w:t xml:space="preserve">is zij er de </w:t>
      </w:r>
      <w:r w:rsidRPr="0036548A">
        <w:rPr>
          <w:rFonts w:ascii="Times New Roman"/>
          <w:spacing w:val="-3"/>
          <w:sz w:val="24"/>
          <w:lang w:val="nl-NL"/>
        </w:rPr>
        <w:t xml:space="preserve">gehelen </w:t>
      </w:r>
      <w:r w:rsidRPr="0036548A">
        <w:rPr>
          <w:rFonts w:ascii="Times New Roman"/>
          <w:sz w:val="24"/>
          <w:lang w:val="nl-NL"/>
        </w:rPr>
        <w:t xml:space="preserve">dag </w:t>
      </w:r>
      <w:r w:rsidRPr="0036548A">
        <w:rPr>
          <w:rFonts w:ascii="Times New Roman"/>
          <w:spacing w:val="-3"/>
          <w:sz w:val="24"/>
          <w:lang w:val="nl-NL"/>
        </w:rPr>
        <w:t xml:space="preserve">ijverig </w:t>
      </w:r>
      <w:r w:rsidRPr="0036548A">
        <w:rPr>
          <w:rFonts w:ascii="Times New Roman"/>
          <w:sz w:val="24"/>
          <w:lang w:val="nl-NL"/>
        </w:rPr>
        <w:t xml:space="preserve">aan </w:t>
      </w:r>
      <w:r w:rsidRPr="0036548A">
        <w:rPr>
          <w:rFonts w:ascii="Times New Roman"/>
          <w:spacing w:val="-3"/>
          <w:sz w:val="24"/>
          <w:lang w:val="nl-NL"/>
        </w:rPr>
        <w:t xml:space="preserve">gebleven, hoewel </w:t>
      </w:r>
      <w:r w:rsidRPr="0036548A">
        <w:rPr>
          <w:rFonts w:ascii="Times New Roman"/>
          <w:sz w:val="24"/>
          <w:lang w:val="nl-NL"/>
        </w:rPr>
        <w:t xml:space="preserve">zij aan </w:t>
      </w:r>
      <w:r w:rsidRPr="0036548A">
        <w:rPr>
          <w:rFonts w:ascii="Times New Roman"/>
          <w:spacing w:val="-3"/>
          <w:sz w:val="24"/>
          <w:lang w:val="nl-NL"/>
        </w:rPr>
        <w:t xml:space="preserve">zulk werk niet </w:t>
      </w:r>
      <w:r w:rsidRPr="0036548A">
        <w:rPr>
          <w:rFonts w:ascii="Times New Roman"/>
          <w:sz w:val="24"/>
          <w:lang w:val="nl-NL"/>
        </w:rPr>
        <w:t>gewoon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was.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Dienaren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moeten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rechtvaardig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berichten,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omtrent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anderen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 xml:space="preserve">hun </w:t>
      </w:r>
      <w:r w:rsidRPr="0036548A">
        <w:rPr>
          <w:rFonts w:ascii="Times New Roman"/>
          <w:sz w:val="24"/>
          <w:lang w:val="nl-NL"/>
        </w:rPr>
        <w:t>meesters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geven,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zich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wachten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iemand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verkeerd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stellen,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of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zonder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reden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 xml:space="preserve">hun </w:t>
      </w:r>
      <w:r w:rsidRPr="0036548A">
        <w:rPr>
          <w:rFonts w:ascii="Times New Roman"/>
          <w:sz w:val="24"/>
          <w:lang w:val="nl-NL"/>
        </w:rPr>
        <w:t>meesters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ootmoediger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hun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liefdadigheid.</w:t>
      </w:r>
    </w:p>
    <w:p w:rsidR="00A209A2" w:rsidRPr="0036548A" w:rsidRDefault="00A209A2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A209A2" w:rsidRPr="0036548A">
          <w:pgSz w:w="11900" w:h="16840"/>
          <w:pgMar w:top="1380" w:right="940" w:bottom="280" w:left="1300" w:header="708" w:footer="708" w:gutter="0"/>
          <w:cols w:space="708"/>
        </w:sectPr>
      </w:pPr>
    </w:p>
    <w:p w:rsidR="00A209A2" w:rsidRPr="0036548A" w:rsidRDefault="0036548A">
      <w:pPr>
        <w:pStyle w:val="Lijstalinea"/>
        <w:numPr>
          <w:ilvl w:val="0"/>
          <w:numId w:val="12"/>
        </w:numPr>
        <w:tabs>
          <w:tab w:val="left" w:pos="355"/>
        </w:tabs>
        <w:spacing w:before="53"/>
        <w:ind w:left="354" w:hanging="23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3"/>
          <w:sz w:val="24"/>
          <w:lang w:val="nl-NL"/>
        </w:rPr>
        <w:lastRenderedPageBreak/>
        <w:t xml:space="preserve">Hierop </w:t>
      </w:r>
      <w:r w:rsidRPr="0036548A">
        <w:rPr>
          <w:rFonts w:ascii="Times New Roman"/>
          <w:sz w:val="24"/>
          <w:lang w:val="nl-NL"/>
        </w:rPr>
        <w:t xml:space="preserve">was </w:t>
      </w:r>
      <w:r w:rsidRPr="0036548A">
        <w:rPr>
          <w:rFonts w:ascii="Times New Roman"/>
          <w:spacing w:val="-3"/>
          <w:sz w:val="24"/>
          <w:lang w:val="nl-NL"/>
        </w:rPr>
        <w:t xml:space="preserve">Boaz uiterst vriendelijk </w:t>
      </w:r>
      <w:r w:rsidRPr="0036548A">
        <w:rPr>
          <w:rFonts w:ascii="Times New Roman"/>
          <w:sz w:val="24"/>
          <w:lang w:val="nl-NL"/>
        </w:rPr>
        <w:t xml:space="preserve">en </w:t>
      </w:r>
      <w:r w:rsidRPr="0036548A">
        <w:rPr>
          <w:rFonts w:ascii="Times New Roman"/>
          <w:spacing w:val="-3"/>
          <w:sz w:val="24"/>
          <w:lang w:val="nl-NL"/>
        </w:rPr>
        <w:t xml:space="preserve">beleefd </w:t>
      </w:r>
      <w:r w:rsidRPr="0036548A">
        <w:rPr>
          <w:rFonts w:ascii="Times New Roman"/>
          <w:sz w:val="24"/>
          <w:lang w:val="nl-NL"/>
        </w:rPr>
        <w:t xml:space="preserve">jegens </w:t>
      </w:r>
      <w:r w:rsidRPr="0036548A">
        <w:rPr>
          <w:rFonts w:asci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/>
          <w:sz w:val="24"/>
          <w:lang w:val="nl-NL"/>
        </w:rPr>
        <w:t xml:space="preserve">in </w:t>
      </w:r>
      <w:r w:rsidRPr="0036548A">
        <w:rPr>
          <w:rFonts w:ascii="Times New Roman"/>
          <w:spacing w:val="-3"/>
          <w:sz w:val="24"/>
          <w:lang w:val="nl-NL"/>
        </w:rPr>
        <w:t>verscheidene</w:t>
      </w:r>
      <w:r w:rsidRPr="0036548A">
        <w:rPr>
          <w:rFonts w:ascii="Times New Roman"/>
          <w:spacing w:val="1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opzichten.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12"/>
        </w:numPr>
        <w:tabs>
          <w:tab w:val="left" w:pos="342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5"/>
          <w:sz w:val="24"/>
          <w:lang w:val="nl-NL"/>
        </w:rPr>
        <w:t xml:space="preserve">Hij </w:t>
      </w:r>
      <w:r w:rsidRPr="0036548A">
        <w:rPr>
          <w:rFonts w:ascii="Times New Roman"/>
          <w:spacing w:val="-3"/>
          <w:sz w:val="24"/>
          <w:lang w:val="nl-NL"/>
        </w:rPr>
        <w:t xml:space="preserve">beval haar </w:t>
      </w:r>
      <w:r w:rsidRPr="0036548A">
        <w:rPr>
          <w:rFonts w:ascii="Times New Roman"/>
          <w:spacing w:val="-6"/>
          <w:sz w:val="24"/>
          <w:lang w:val="nl-NL"/>
        </w:rPr>
        <w:t xml:space="preserve">bij zijn </w:t>
      </w:r>
      <w:r w:rsidRPr="0036548A">
        <w:rPr>
          <w:rFonts w:ascii="Times New Roman"/>
          <w:spacing w:val="-3"/>
          <w:sz w:val="24"/>
          <w:lang w:val="nl-NL"/>
        </w:rPr>
        <w:t xml:space="preserve">maaiers </w:t>
      </w:r>
      <w:r w:rsidRPr="0036548A">
        <w:rPr>
          <w:rFonts w:ascii="Times New Roman"/>
          <w:sz w:val="24"/>
          <w:lang w:val="nl-NL"/>
        </w:rPr>
        <w:t xml:space="preserve">te </w:t>
      </w:r>
      <w:r w:rsidRPr="0036548A">
        <w:rPr>
          <w:rFonts w:ascii="Times New Roman"/>
          <w:spacing w:val="-6"/>
          <w:sz w:val="24"/>
          <w:lang w:val="nl-NL"/>
        </w:rPr>
        <w:t xml:space="preserve">blijven </w:t>
      </w:r>
      <w:r w:rsidRPr="0036548A">
        <w:rPr>
          <w:rFonts w:ascii="Times New Roman"/>
          <w:sz w:val="24"/>
          <w:lang w:val="nl-NL"/>
        </w:rPr>
        <w:t xml:space="preserve">op </w:t>
      </w:r>
      <w:r w:rsidRPr="0036548A">
        <w:rPr>
          <w:rFonts w:ascii="Times New Roman"/>
          <w:spacing w:val="-5"/>
          <w:sz w:val="24"/>
          <w:lang w:val="nl-NL"/>
        </w:rPr>
        <w:t xml:space="preserve">elk </w:t>
      </w:r>
      <w:r w:rsidRPr="0036548A">
        <w:rPr>
          <w:rFonts w:ascii="Times New Roman"/>
          <w:spacing w:val="-3"/>
          <w:sz w:val="24"/>
          <w:lang w:val="nl-NL"/>
        </w:rPr>
        <w:t xml:space="preserve">veld, </w:t>
      </w:r>
      <w:r w:rsidRPr="0036548A">
        <w:rPr>
          <w:rFonts w:ascii="Times New Roman"/>
          <w:sz w:val="24"/>
          <w:lang w:val="nl-NL"/>
        </w:rPr>
        <w:t xml:space="preserve">waar </w:t>
      </w:r>
      <w:r w:rsidRPr="0036548A">
        <w:rPr>
          <w:rFonts w:asci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/>
          <w:spacing w:val="-4"/>
          <w:sz w:val="24"/>
          <w:lang w:val="nl-NL"/>
        </w:rPr>
        <w:t xml:space="preserve">maaiden, </w:t>
      </w:r>
      <w:r w:rsidRPr="0036548A">
        <w:rPr>
          <w:rFonts w:ascii="Times New Roman"/>
          <w:sz w:val="24"/>
          <w:lang w:val="nl-NL"/>
        </w:rPr>
        <w:t xml:space="preserve">en </w:t>
      </w:r>
      <w:r w:rsidRPr="0036548A">
        <w:rPr>
          <w:rFonts w:ascii="Times New Roman"/>
          <w:spacing w:val="-5"/>
          <w:sz w:val="24"/>
          <w:lang w:val="nl-NL"/>
        </w:rPr>
        <w:t xml:space="preserve">in </w:t>
      </w:r>
      <w:r w:rsidRPr="0036548A">
        <w:rPr>
          <w:rFonts w:ascii="Times New Roman"/>
          <w:sz w:val="24"/>
          <w:lang w:val="nl-NL"/>
        </w:rPr>
        <w:t xml:space="preserve">geen ander </w:t>
      </w:r>
      <w:r w:rsidRPr="0036548A">
        <w:rPr>
          <w:rFonts w:ascii="Times New Roman"/>
          <w:spacing w:val="-6"/>
          <w:sz w:val="24"/>
          <w:lang w:val="nl-NL"/>
        </w:rPr>
        <w:t xml:space="preserve">veld </w:t>
      </w:r>
      <w:r w:rsidRPr="0036548A">
        <w:rPr>
          <w:rFonts w:ascii="Times New Roman"/>
          <w:spacing w:val="4"/>
          <w:sz w:val="24"/>
          <w:lang w:val="nl-NL"/>
        </w:rPr>
        <w:t xml:space="preserve">te </w:t>
      </w:r>
      <w:r w:rsidRPr="0036548A">
        <w:rPr>
          <w:rFonts w:ascii="Times New Roman"/>
          <w:sz w:val="24"/>
          <w:lang w:val="nl-NL"/>
        </w:rPr>
        <w:t>gaan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oplezen,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want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behoefde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nergens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anders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gaan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beter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hebben,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8,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 xml:space="preserve">hier zult gij u houden bij mijne maagden, </w:t>
      </w:r>
      <w:r w:rsidRPr="0036548A">
        <w:rPr>
          <w:rFonts w:ascii="Times New Roman"/>
          <w:spacing w:val="-3"/>
          <w:sz w:val="24"/>
          <w:lang w:val="nl-NL"/>
        </w:rPr>
        <w:t xml:space="preserve">want </w:t>
      </w:r>
      <w:r w:rsidRPr="0036548A">
        <w:rPr>
          <w:rFonts w:ascii="Times New Roman"/>
          <w:sz w:val="24"/>
          <w:lang w:val="nl-NL"/>
        </w:rPr>
        <w:t xml:space="preserve">die van </w:t>
      </w:r>
      <w:r w:rsidRPr="0036548A">
        <w:rPr>
          <w:rFonts w:ascii="Times New Roman"/>
          <w:spacing w:val="-3"/>
          <w:sz w:val="24"/>
          <w:lang w:val="nl-NL"/>
        </w:rPr>
        <w:t xml:space="preserve">haar eigen </w:t>
      </w:r>
      <w:r w:rsidRPr="0036548A">
        <w:rPr>
          <w:rFonts w:ascii="Times New Roman"/>
          <w:sz w:val="24"/>
          <w:lang w:val="nl-NL"/>
        </w:rPr>
        <w:t>sekse waren het beste gezelschap voor</w:t>
      </w:r>
      <w:r w:rsidRPr="0036548A">
        <w:rPr>
          <w:rFonts w:ascii="Times New Roman"/>
          <w:spacing w:val="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haar.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12"/>
        </w:numPr>
        <w:tabs>
          <w:tab w:val="left" w:pos="34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5"/>
          <w:sz w:val="24"/>
          <w:lang w:val="nl-NL"/>
        </w:rPr>
        <w:t>Hij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gebood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al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dienstknechten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zeer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zorgzaam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zeer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eerbiedig jegens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zijn,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en </w:t>
      </w:r>
      <w:r w:rsidRPr="0036548A">
        <w:rPr>
          <w:rFonts w:ascii="Times New Roman"/>
          <w:spacing w:val="-4"/>
          <w:sz w:val="24"/>
          <w:lang w:val="nl-NL"/>
        </w:rPr>
        <w:t>ongetwijfeld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zullen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zij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dit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wezen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jegens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iemand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voor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wie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zij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hun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meester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zo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vriendelijk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zagen.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Zij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 xml:space="preserve">was </w:t>
      </w:r>
      <w:r w:rsidRPr="0036548A">
        <w:rPr>
          <w:rFonts w:ascii="Times New Roman"/>
          <w:sz w:val="24"/>
          <w:lang w:val="nl-NL"/>
        </w:rPr>
        <w:t xml:space="preserve">een </w:t>
      </w:r>
      <w:r w:rsidRPr="0036548A">
        <w:rPr>
          <w:rFonts w:ascii="Times New Roman"/>
          <w:spacing w:val="-4"/>
          <w:sz w:val="24"/>
          <w:lang w:val="nl-NL"/>
        </w:rPr>
        <w:t xml:space="preserve">vreemdelinge, </w:t>
      </w:r>
      <w:r w:rsidRPr="0036548A">
        <w:rPr>
          <w:rFonts w:ascii="Times New Roman"/>
          <w:sz w:val="24"/>
          <w:lang w:val="nl-NL"/>
        </w:rPr>
        <w:t xml:space="preserve">en </w:t>
      </w:r>
      <w:r w:rsidRPr="0036548A">
        <w:rPr>
          <w:rFonts w:ascii="Times New Roman"/>
          <w:spacing w:val="-5"/>
          <w:sz w:val="24"/>
          <w:lang w:val="nl-NL"/>
        </w:rPr>
        <w:t xml:space="preserve">waarschijnlijk </w:t>
      </w:r>
      <w:r w:rsidRPr="0036548A">
        <w:rPr>
          <w:rFonts w:ascii="Times New Roman"/>
          <w:sz w:val="24"/>
          <w:lang w:val="nl-NL"/>
        </w:rPr>
        <w:t xml:space="preserve">waren </w:t>
      </w:r>
      <w:r w:rsidRPr="0036548A">
        <w:rPr>
          <w:rFonts w:ascii="Times New Roman"/>
          <w:spacing w:val="-3"/>
          <w:sz w:val="24"/>
          <w:lang w:val="nl-NL"/>
        </w:rPr>
        <w:t xml:space="preserve">haar taal, haar </w:t>
      </w:r>
      <w:r w:rsidRPr="0036548A">
        <w:rPr>
          <w:rFonts w:ascii="Times New Roman"/>
          <w:sz w:val="24"/>
          <w:lang w:val="nl-NL"/>
        </w:rPr>
        <w:t xml:space="preserve">kleding en haar voorkomen zeer </w:t>
      </w:r>
      <w:r w:rsidRPr="0036548A">
        <w:rPr>
          <w:rFonts w:ascii="Times New Roman"/>
          <w:spacing w:val="-5"/>
          <w:sz w:val="24"/>
          <w:lang w:val="nl-NL"/>
        </w:rPr>
        <w:t>verschillend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hunne,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maar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gelastte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hun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niets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beledigen,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of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onaangenaam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 xml:space="preserve">zijn, </w:t>
      </w:r>
      <w:r w:rsidRPr="0036548A">
        <w:rPr>
          <w:rFonts w:ascii="Times New Roman"/>
          <w:spacing w:val="-3"/>
          <w:sz w:val="24"/>
          <w:lang w:val="nl-NL"/>
        </w:rPr>
        <w:t>zoals ruwe dienstknechten allicht voor vreemdelingen zijn</w:t>
      </w:r>
      <w:r w:rsidRPr="0036548A">
        <w:rPr>
          <w:rFonts w:ascii="Times New Roman"/>
          <w:spacing w:val="3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kunnen.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12"/>
        </w:numPr>
        <w:tabs>
          <w:tab w:val="left" w:pos="341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 xml:space="preserve">Hij </w:t>
      </w:r>
      <w:r w:rsidRPr="0036548A">
        <w:rPr>
          <w:rFonts w:ascii="Times New Roman"/>
          <w:spacing w:val="-3"/>
          <w:sz w:val="24"/>
          <w:lang w:val="nl-NL"/>
        </w:rPr>
        <w:t xml:space="preserve">heette haar welkom </w:t>
      </w:r>
      <w:r w:rsidRPr="0036548A">
        <w:rPr>
          <w:rFonts w:ascii="Times New Roman"/>
          <w:sz w:val="24"/>
          <w:lang w:val="nl-NL"/>
        </w:rPr>
        <w:t xml:space="preserve">aan het maal, dat hij </w:t>
      </w:r>
      <w:r w:rsidRPr="0036548A">
        <w:rPr>
          <w:rFonts w:ascii="Times New Roman"/>
          <w:spacing w:val="-3"/>
          <w:sz w:val="24"/>
          <w:lang w:val="nl-NL"/>
        </w:rPr>
        <w:t xml:space="preserve">voor </w:t>
      </w:r>
      <w:r w:rsidRPr="0036548A">
        <w:rPr>
          <w:rFonts w:ascii="Times New Roman"/>
          <w:sz w:val="24"/>
          <w:lang w:val="nl-NL"/>
        </w:rPr>
        <w:t xml:space="preserve">zijn </w:t>
      </w:r>
      <w:r w:rsidRPr="0036548A">
        <w:rPr>
          <w:rFonts w:ascii="Times New Roman"/>
          <w:spacing w:val="-3"/>
          <w:sz w:val="24"/>
          <w:lang w:val="nl-NL"/>
        </w:rPr>
        <w:t xml:space="preserve">dienaren </w:t>
      </w:r>
      <w:r w:rsidRPr="0036548A">
        <w:rPr>
          <w:rFonts w:ascii="Times New Roman"/>
          <w:spacing w:val="-4"/>
          <w:sz w:val="24"/>
          <w:lang w:val="nl-NL"/>
        </w:rPr>
        <w:t xml:space="preserve">bereid </w:t>
      </w:r>
      <w:r w:rsidRPr="0036548A">
        <w:rPr>
          <w:rFonts w:ascii="Times New Roman"/>
          <w:sz w:val="24"/>
          <w:lang w:val="nl-NL"/>
        </w:rPr>
        <w:t xml:space="preserve">had. </w:t>
      </w:r>
      <w:r w:rsidRPr="0036548A">
        <w:rPr>
          <w:rFonts w:ascii="Times New Roman"/>
          <w:spacing w:val="-5"/>
          <w:sz w:val="24"/>
          <w:lang w:val="nl-NL"/>
        </w:rPr>
        <w:t xml:space="preserve">Hij </w:t>
      </w:r>
      <w:r w:rsidRPr="0036548A">
        <w:rPr>
          <w:rFonts w:ascii="Times New Roman"/>
          <w:spacing w:val="-3"/>
          <w:sz w:val="24"/>
          <w:lang w:val="nl-NL"/>
        </w:rPr>
        <w:t xml:space="preserve">beval haar niet </w:t>
      </w:r>
      <w:r w:rsidRPr="0036548A">
        <w:rPr>
          <w:rFonts w:ascii="Times New Roman"/>
          <w:sz w:val="24"/>
          <w:lang w:val="nl-NL"/>
        </w:rPr>
        <w:t>slechts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water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drinken,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geput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want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drank</w:t>
      </w:r>
      <w:r w:rsidRPr="0036548A">
        <w:rPr>
          <w:rFonts w:ascii="Times New Roman"/>
          <w:spacing w:val="-6"/>
          <w:sz w:val="24"/>
          <w:lang w:val="nl-NL"/>
        </w:rPr>
        <w:t xml:space="preserve"> schijnt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bedoeld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pacing w:val="4"/>
          <w:sz w:val="24"/>
          <w:lang w:val="nl-NL"/>
        </w:rPr>
        <w:t xml:space="preserve">te </w:t>
      </w:r>
      <w:r w:rsidRPr="0036548A">
        <w:rPr>
          <w:rFonts w:ascii="Times New Roman"/>
          <w:spacing w:val="-4"/>
          <w:sz w:val="24"/>
          <w:lang w:val="nl-NL"/>
        </w:rPr>
        <w:t>hebben,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9,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geput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uit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vermaarden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bornput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Bethlehem,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poort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is,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naar welks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water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David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verlangde,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2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Samuel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23:15,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S.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maar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ook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als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etenstijd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te</w:t>
      </w:r>
      <w:r w:rsidRPr="0036548A">
        <w:rPr>
          <w:rFonts w:ascii="Times New Roman"/>
          <w:i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komen</w:t>
      </w:r>
      <w:r w:rsidRPr="0036548A">
        <w:rPr>
          <w:rFonts w:ascii="Times New Roman"/>
          <w:i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en</w:t>
      </w:r>
      <w:r w:rsidRPr="0036548A">
        <w:rPr>
          <w:rFonts w:ascii="Times New Roman"/>
          <w:i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te</w:t>
      </w:r>
      <w:r w:rsidRPr="0036548A">
        <w:rPr>
          <w:rFonts w:ascii="Times New Roman"/>
          <w:i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eten van</w:t>
      </w:r>
      <w:r w:rsidRPr="0036548A">
        <w:rPr>
          <w:rFonts w:ascii="Times New Roman"/>
          <w:i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het</w:t>
      </w:r>
      <w:r w:rsidRPr="0036548A">
        <w:rPr>
          <w:rFonts w:ascii="Times New Roman"/>
          <w:i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brood,</w:t>
      </w:r>
      <w:r w:rsidRPr="0036548A">
        <w:rPr>
          <w:rFonts w:ascii="Times New Roman"/>
          <w:i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14,.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z w:val="24"/>
          <w:lang w:val="nl-NL"/>
        </w:rPr>
        <w:t xml:space="preserve"> bete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te</w:t>
      </w:r>
      <w:r w:rsidRPr="0036548A">
        <w:rPr>
          <w:rFonts w:ascii="Times New Roman"/>
          <w:i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dopen</w:t>
      </w:r>
      <w:r w:rsidRPr="0036548A">
        <w:rPr>
          <w:rFonts w:ascii="Times New Roman"/>
          <w:i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in</w:t>
      </w:r>
      <w:r w:rsidRPr="0036548A">
        <w:rPr>
          <w:rFonts w:ascii="Times New Roman"/>
          <w:i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de</w:t>
      </w:r>
      <w:r w:rsidRPr="0036548A">
        <w:rPr>
          <w:rFonts w:ascii="Times New Roman"/>
          <w:i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azijn</w:t>
      </w:r>
      <w:r w:rsidRPr="0036548A">
        <w:rPr>
          <w:rFonts w:ascii="Times New Roman"/>
          <w:i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smakelijk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maken,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want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 xml:space="preserve">God </w:t>
      </w:r>
      <w:r w:rsidRPr="0036548A">
        <w:rPr>
          <w:rFonts w:ascii="Times New Roman"/>
          <w:spacing w:val="-4"/>
          <w:sz w:val="24"/>
          <w:lang w:val="nl-NL"/>
        </w:rPr>
        <w:t>geeft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ons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slechts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voedzame,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maar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ook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smakelijke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spijze,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slechts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nodige,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maar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ook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 xml:space="preserve">het </w:t>
      </w:r>
      <w:r w:rsidRPr="0036548A">
        <w:rPr>
          <w:rFonts w:ascii="Times New Roman"/>
          <w:spacing w:val="-3"/>
          <w:sz w:val="24"/>
          <w:lang w:val="nl-NL"/>
        </w:rPr>
        <w:t>aangename.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ter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harer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aanmoediging,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ter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aanwijzing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dienaren,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heeft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zelf,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daar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 xml:space="preserve">nu </w:t>
      </w:r>
      <w:r w:rsidRPr="0036548A">
        <w:rPr>
          <w:rFonts w:ascii="Times New Roman"/>
          <w:sz w:val="24"/>
          <w:lang w:val="nl-NL"/>
        </w:rPr>
        <w:t>tegenwoordig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was,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toen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dienaren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zich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maaltijd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zetten,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geroost</w:t>
      </w:r>
      <w:r w:rsidRPr="0036548A">
        <w:rPr>
          <w:rFonts w:ascii="Times New Roman"/>
          <w:i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koren</w:t>
      </w:r>
      <w:r w:rsidRPr="0036548A">
        <w:rPr>
          <w:rFonts w:ascii="Times New Roman"/>
          <w:i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gelangd.</w:t>
      </w:r>
      <w:r w:rsidRPr="0036548A">
        <w:rPr>
          <w:rFonts w:ascii="Times New Roman"/>
          <w:i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Het is voor de fraaiste </w:t>
      </w:r>
      <w:r w:rsidRPr="0036548A">
        <w:rPr>
          <w:rFonts w:ascii="Times New Roman"/>
          <w:spacing w:val="-3"/>
          <w:sz w:val="24"/>
          <w:lang w:val="nl-NL"/>
        </w:rPr>
        <w:t xml:space="preserve">hand </w:t>
      </w:r>
      <w:r w:rsidRPr="0036548A">
        <w:rPr>
          <w:rFonts w:ascii="Times New Roman"/>
          <w:sz w:val="24"/>
          <w:lang w:val="nl-NL"/>
        </w:rPr>
        <w:t xml:space="preserve">geen </w:t>
      </w:r>
      <w:r w:rsidRPr="0036548A">
        <w:rPr>
          <w:rFonts w:ascii="Times New Roman"/>
          <w:spacing w:val="-5"/>
          <w:sz w:val="24"/>
          <w:lang w:val="nl-NL"/>
        </w:rPr>
        <w:t xml:space="preserve">verkleining </w:t>
      </w:r>
      <w:r w:rsidRPr="0036548A">
        <w:rPr>
          <w:rFonts w:ascii="Times New Roman"/>
          <w:spacing w:val="2"/>
          <w:sz w:val="24"/>
          <w:lang w:val="nl-NL"/>
        </w:rPr>
        <w:t xml:space="preserve">om </w:t>
      </w:r>
      <w:r w:rsidRPr="0036548A">
        <w:rPr>
          <w:rFonts w:asci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/>
          <w:spacing w:val="-5"/>
          <w:sz w:val="24"/>
          <w:lang w:val="nl-NL"/>
        </w:rPr>
        <w:t xml:space="preserve">"uit </w:t>
      </w:r>
      <w:r w:rsidRPr="0036548A">
        <w:rPr>
          <w:rFonts w:ascii="Times New Roman"/>
          <w:sz w:val="24"/>
          <w:lang w:val="nl-NL"/>
        </w:rPr>
        <w:t>te steken tot de nooddruftige," Spreuken 31:20. en gebruikt te worden om de armen te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dienen.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36548A">
        <w:rPr>
          <w:lang w:val="nl-NL"/>
        </w:rPr>
        <w:t xml:space="preserve">Merk op: Boaz was </w:t>
      </w:r>
      <w:r w:rsidRPr="0036548A">
        <w:rPr>
          <w:spacing w:val="-3"/>
          <w:lang w:val="nl-NL"/>
        </w:rPr>
        <w:t xml:space="preserve">niet </w:t>
      </w:r>
      <w:r w:rsidRPr="0036548A">
        <w:rPr>
          <w:spacing w:val="-4"/>
          <w:lang w:val="nl-NL"/>
        </w:rPr>
        <w:t xml:space="preserve">karig </w:t>
      </w:r>
      <w:r w:rsidRPr="0036548A">
        <w:rPr>
          <w:spacing w:val="-5"/>
          <w:lang w:val="nl-NL"/>
        </w:rPr>
        <w:t xml:space="preserve">in </w:t>
      </w:r>
      <w:r w:rsidRPr="0036548A">
        <w:rPr>
          <w:spacing w:val="-6"/>
          <w:lang w:val="nl-NL"/>
        </w:rPr>
        <w:t xml:space="preserve">zijn </w:t>
      </w:r>
      <w:r w:rsidRPr="0036548A">
        <w:rPr>
          <w:spacing w:val="-3"/>
          <w:lang w:val="nl-NL"/>
        </w:rPr>
        <w:t xml:space="preserve">voorziening </w:t>
      </w:r>
      <w:r w:rsidRPr="0036548A">
        <w:rPr>
          <w:lang w:val="nl-NL"/>
        </w:rPr>
        <w:t xml:space="preserve">voor de </w:t>
      </w:r>
      <w:r w:rsidRPr="0036548A">
        <w:rPr>
          <w:spacing w:val="-3"/>
          <w:lang w:val="nl-NL"/>
        </w:rPr>
        <w:t xml:space="preserve">maaiers, maar </w:t>
      </w:r>
      <w:r w:rsidRPr="0036548A">
        <w:rPr>
          <w:lang w:val="nl-NL"/>
        </w:rPr>
        <w:t xml:space="preserve">zond hun </w:t>
      </w:r>
      <w:r w:rsidRPr="0036548A">
        <w:rPr>
          <w:spacing w:val="-3"/>
          <w:lang w:val="nl-NL"/>
        </w:rPr>
        <w:t xml:space="preserve">zoveel, </w:t>
      </w:r>
      <w:r w:rsidRPr="0036548A">
        <w:rPr>
          <w:lang w:val="nl-NL"/>
        </w:rPr>
        <w:t xml:space="preserve">dat </w:t>
      </w:r>
      <w:r w:rsidRPr="0036548A">
        <w:rPr>
          <w:spacing w:val="-7"/>
          <w:lang w:val="nl-NL"/>
        </w:rPr>
        <w:t xml:space="preserve">zij </w:t>
      </w:r>
      <w:r w:rsidRPr="0036548A">
        <w:rPr>
          <w:spacing w:val="-3"/>
          <w:lang w:val="nl-NL"/>
        </w:rPr>
        <w:t>meer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genoeg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hadden,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nog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4"/>
          <w:lang w:val="nl-NL"/>
        </w:rPr>
        <w:t>vreemdeling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konden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onthalen.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-4"/>
          <w:lang w:val="nl-NL"/>
        </w:rPr>
        <w:t>Aldus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uitstrooit, denwelken nog meer toegedaan wordt, Spreuken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11:24..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12"/>
        </w:numPr>
        <w:tabs>
          <w:tab w:val="left" w:pos="356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z w:val="24"/>
          <w:lang w:val="nl-NL"/>
        </w:rPr>
        <w:t>Hij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prees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haar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haar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eerbiedig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gedrag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jegens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haar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schoonmoeder,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waarvan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hij,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hoewel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hij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aanzien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kende,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toch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gehoord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had,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vers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11..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is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7"/>
          <w:sz w:val="24"/>
          <w:lang w:val="nl-NL"/>
        </w:rPr>
        <w:t>mij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wel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aangezegd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alles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wat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gij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bij </w:t>
      </w:r>
      <w:r w:rsidRPr="0036548A">
        <w:rPr>
          <w:rFonts w:ascii="Times New Roman" w:hAnsi="Times New Roman"/>
          <w:sz w:val="24"/>
          <w:lang w:val="nl-NL"/>
        </w:rPr>
        <w:t>uw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schoonmoeder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gedaan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hebt.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Zij,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die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wèl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doen,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behoren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er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lof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ontvangen.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Maar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wat </w:t>
      </w:r>
      <w:r w:rsidRPr="0036548A">
        <w:rPr>
          <w:rFonts w:ascii="Times New Roman" w:hAnsi="Times New Roman"/>
          <w:spacing w:val="-6"/>
          <w:sz w:val="24"/>
          <w:lang w:val="nl-NL"/>
        </w:rPr>
        <w:t>hij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inzonderheid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loofde,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dat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land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had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verlaten,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bekeerlinge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geworden </w:t>
      </w:r>
      <w:r w:rsidRPr="0036548A">
        <w:rPr>
          <w:rFonts w:ascii="Times New Roman" w:hAnsi="Times New Roman"/>
          <w:spacing w:val="3"/>
          <w:sz w:val="24"/>
          <w:lang w:val="nl-NL"/>
        </w:rPr>
        <w:t>tot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Joodse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Godsdienst,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want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aldus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verklaart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Chaldeer: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"Gij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zijt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gekomen,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om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bekeerd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36548A">
        <w:rPr>
          <w:rFonts w:ascii="Times New Roman" w:hAnsi="Times New Roman"/>
          <w:sz w:val="24"/>
          <w:lang w:val="nl-NL"/>
        </w:rPr>
        <w:t>worden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wonen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onder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volk,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dat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gij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tevoren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kendet."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Zij,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die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alles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verlaten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om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 ware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Godsdienst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omhelzen,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zijn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dubbele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eer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waardig.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12"/>
        </w:numPr>
        <w:tabs>
          <w:tab w:val="left" w:pos="34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bad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haar,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12..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Heere</w:t>
      </w:r>
      <w:r w:rsidRPr="0036548A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vergelde</w:t>
      </w:r>
      <w:r w:rsidRPr="0036548A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u</w:t>
      </w:r>
      <w:r w:rsidRPr="0036548A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uw</w:t>
      </w:r>
      <w:r w:rsidRPr="0036548A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daad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.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sterke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genegenheid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het burgerschap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Israëls,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waaraan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geboorte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vreemd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was,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zo’n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werk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Gods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genade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haar, dat het voorzeker gekroond zal worden met een volle beloning door Hem, onder wiens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vleugelen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gekomen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was,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toevlucht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nemen.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Zij,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geloof</w:t>
      </w:r>
      <w:r w:rsidRPr="0036548A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onder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vleugelen</w:t>
      </w:r>
      <w:r w:rsidRPr="0036548A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van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Goddelijke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genade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komen,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kunnen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verzekerd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houden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volle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beloning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dit</w:t>
      </w:r>
      <w:r w:rsidRPr="0036548A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hun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doen.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Naar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deze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uitdrukking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duiden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Joden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proseliet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iemand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vergaderd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onder de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vleugelen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Goddelijke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Majesteit.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Eindelijk.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moedigde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voort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gaan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met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oplezen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aren,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poogde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daarvan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af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houden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want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grootste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vriendelijkheid,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6548A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armen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bloedverwanten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kunnen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bewijzen,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hen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helpen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naarstigheid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hen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moedigen.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Boaz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beval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dienstknechten,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laten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oplezen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tussen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garven,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waar</w:t>
      </w:r>
    </w:p>
    <w:p w:rsidR="00A209A2" w:rsidRPr="0036548A" w:rsidRDefault="00A209A2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A209A2" w:rsidRPr="0036548A">
          <w:pgSz w:w="11900" w:h="16840"/>
          <w:pgMar w:top="1380" w:right="130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 w:line="259" w:lineRule="auto"/>
        <w:ind w:right="105"/>
        <w:jc w:val="both"/>
        <w:rPr>
          <w:lang w:val="nl-NL"/>
        </w:rPr>
      </w:pPr>
      <w:r w:rsidRPr="0036548A">
        <w:rPr>
          <w:lang w:val="nl-NL"/>
        </w:rPr>
        <w:lastRenderedPageBreak/>
        <w:t>anderen,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aren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oplezen,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mochten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komen,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3"/>
          <w:lang w:val="nl-NL"/>
        </w:rPr>
        <w:t>beschamen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4"/>
          <w:lang w:val="nl-NL"/>
        </w:rPr>
        <w:t>is: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3"/>
          <w:lang w:val="nl-NL"/>
        </w:rPr>
        <w:t xml:space="preserve">dievegge </w:t>
      </w:r>
      <w:r w:rsidRPr="0036548A">
        <w:rPr>
          <w:lang w:val="nl-NL"/>
        </w:rPr>
        <w:t>te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3"/>
          <w:lang w:val="nl-NL"/>
        </w:rPr>
        <w:t>noemen,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2"/>
          <w:lang w:val="nl-NL"/>
        </w:rPr>
        <w:t>of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verdenken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>meer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4"/>
          <w:lang w:val="nl-NL"/>
        </w:rPr>
        <w:t>nemen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vergund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was.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vers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15..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5"/>
          <w:lang w:val="nl-NL"/>
        </w:rPr>
        <w:t>Dit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4"/>
          <w:lang w:val="nl-NL"/>
        </w:rPr>
        <w:t>alles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toont dat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Boaz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34"/>
          <w:lang w:val="nl-NL"/>
        </w:rPr>
        <w:t xml:space="preserve"> </w:t>
      </w:r>
      <w:r w:rsidRPr="0036548A">
        <w:rPr>
          <w:spacing w:val="-3"/>
          <w:lang w:val="nl-NL"/>
        </w:rPr>
        <w:t>man</w:t>
      </w:r>
      <w:r w:rsidRPr="0036548A">
        <w:rPr>
          <w:spacing w:val="-37"/>
          <w:lang w:val="nl-NL"/>
        </w:rPr>
        <w:t xml:space="preserve"> </w:t>
      </w:r>
      <w:r w:rsidRPr="0036548A">
        <w:rPr>
          <w:lang w:val="nl-NL"/>
        </w:rPr>
        <w:t>was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6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34"/>
          <w:lang w:val="nl-NL"/>
        </w:rPr>
        <w:t xml:space="preserve"> </w:t>
      </w:r>
      <w:r w:rsidRPr="0036548A">
        <w:rPr>
          <w:spacing w:val="-3"/>
          <w:lang w:val="nl-NL"/>
        </w:rPr>
        <w:t>edelaardig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gemoed,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5"/>
          <w:lang w:val="nl-NL"/>
        </w:rPr>
        <w:t>iemand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die,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overeenkomstig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wet,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2"/>
          <w:lang w:val="nl-NL"/>
        </w:rPr>
        <w:t xml:space="preserve">gemoed </w:t>
      </w:r>
      <w:r w:rsidRPr="0036548A">
        <w:rPr>
          <w:spacing w:val="-3"/>
          <w:lang w:val="nl-NL"/>
        </w:rPr>
        <w:t>eens vreemdelings</w:t>
      </w:r>
      <w:r w:rsidRPr="0036548A">
        <w:rPr>
          <w:spacing w:val="8"/>
          <w:lang w:val="nl-NL"/>
        </w:rPr>
        <w:t xml:space="preserve"> </w:t>
      </w:r>
      <w:r w:rsidRPr="0036548A">
        <w:rPr>
          <w:spacing w:val="-3"/>
          <w:lang w:val="nl-NL"/>
        </w:rPr>
        <w:t>kende.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12"/>
        </w:numPr>
        <w:tabs>
          <w:tab w:val="left" w:pos="366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 xml:space="preserve">Ruth </w:t>
      </w:r>
      <w:r w:rsidRPr="0036548A">
        <w:rPr>
          <w:rFonts w:ascii="Times New Roman"/>
          <w:spacing w:val="-3"/>
          <w:sz w:val="24"/>
          <w:lang w:val="nl-NL"/>
        </w:rPr>
        <w:t xml:space="preserve">ontving </w:t>
      </w:r>
      <w:r w:rsidRPr="0036548A">
        <w:rPr>
          <w:rFonts w:ascii="Times New Roman"/>
          <w:spacing w:val="-6"/>
          <w:sz w:val="24"/>
          <w:lang w:val="nl-NL"/>
        </w:rPr>
        <w:t xml:space="preserve">zijn </w:t>
      </w:r>
      <w:r w:rsidRPr="0036548A">
        <w:rPr>
          <w:rFonts w:ascii="Times New Roman"/>
          <w:sz w:val="24"/>
          <w:lang w:val="nl-NL"/>
        </w:rPr>
        <w:t xml:space="preserve">gunsten </w:t>
      </w:r>
      <w:r w:rsidRPr="0036548A">
        <w:rPr>
          <w:rFonts w:ascii="Times New Roman"/>
          <w:spacing w:val="-3"/>
          <w:sz w:val="24"/>
          <w:lang w:val="nl-NL"/>
        </w:rPr>
        <w:t xml:space="preserve">met </w:t>
      </w:r>
      <w:r w:rsidRPr="0036548A">
        <w:rPr>
          <w:rFonts w:ascii="Times New Roman"/>
          <w:sz w:val="24"/>
          <w:lang w:val="nl-NL"/>
        </w:rPr>
        <w:t xml:space="preserve">zeer grote nederigheid en dankbaarheid, en gedroeg zich met </w:t>
      </w:r>
      <w:r w:rsidRPr="0036548A">
        <w:rPr>
          <w:rFonts w:ascii="Times New Roman"/>
          <w:spacing w:val="-3"/>
          <w:sz w:val="24"/>
          <w:lang w:val="nl-NL"/>
        </w:rPr>
        <w:t>evenveel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waardigheid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plaats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als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zijne,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weinig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denkende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weldra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meesteres zou </w:t>
      </w:r>
      <w:r w:rsidRPr="0036548A">
        <w:rPr>
          <w:rFonts w:ascii="Times New Roman"/>
          <w:spacing w:val="-3"/>
          <w:sz w:val="24"/>
          <w:lang w:val="nl-NL"/>
        </w:rPr>
        <w:t xml:space="preserve">zijn </w:t>
      </w:r>
      <w:r w:rsidRPr="0036548A">
        <w:rPr>
          <w:rFonts w:ascii="Times New Roman"/>
          <w:sz w:val="24"/>
          <w:lang w:val="nl-NL"/>
        </w:rPr>
        <w:t xml:space="preserve">van die </w:t>
      </w:r>
      <w:r w:rsidRPr="0036548A">
        <w:rPr>
          <w:rFonts w:ascii="Times New Roman"/>
          <w:spacing w:val="-3"/>
          <w:sz w:val="24"/>
          <w:lang w:val="nl-NL"/>
        </w:rPr>
        <w:t xml:space="preserve">velden, waarin </w:t>
      </w:r>
      <w:r w:rsidRPr="0036548A">
        <w:rPr>
          <w:rFonts w:ascii="Times New Roman"/>
          <w:sz w:val="24"/>
          <w:lang w:val="nl-NL"/>
        </w:rPr>
        <w:t xml:space="preserve">zij nu </w:t>
      </w:r>
      <w:r w:rsidRPr="0036548A">
        <w:rPr>
          <w:rFonts w:ascii="Times New Roman"/>
          <w:spacing w:val="-3"/>
          <w:sz w:val="24"/>
          <w:lang w:val="nl-NL"/>
        </w:rPr>
        <w:t>aren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oplas.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12"/>
        </w:numPr>
        <w:tabs>
          <w:tab w:val="left" w:pos="337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betoonde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hem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allen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mogelijken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eerbied,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gaf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hem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naar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gebruik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des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lands,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10.. </w:t>
      </w:r>
      <w:r w:rsidRPr="0036548A">
        <w:rPr>
          <w:rFonts w:asci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/>
          <w:spacing w:val="-3"/>
          <w:sz w:val="24"/>
          <w:lang w:val="nl-NL"/>
        </w:rPr>
        <w:t xml:space="preserve">viel </w:t>
      </w:r>
      <w:r w:rsidRPr="0036548A">
        <w:rPr>
          <w:rFonts w:ascii="Times New Roman"/>
          <w:sz w:val="24"/>
          <w:lang w:val="nl-NL"/>
        </w:rPr>
        <w:t xml:space="preserve">op </w:t>
      </w:r>
      <w:r w:rsidRPr="0036548A">
        <w:rPr>
          <w:rFonts w:asci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/>
          <w:sz w:val="24"/>
          <w:lang w:val="nl-NL"/>
        </w:rPr>
        <w:t xml:space="preserve">aangezicht, en boog </w:t>
      </w:r>
      <w:r w:rsidRPr="0036548A">
        <w:rPr>
          <w:rFonts w:ascii="Times New Roman"/>
          <w:spacing w:val="-3"/>
          <w:sz w:val="24"/>
          <w:lang w:val="nl-NL"/>
        </w:rPr>
        <w:t xml:space="preserve">zich </w:t>
      </w:r>
      <w:r w:rsidRPr="0036548A">
        <w:rPr>
          <w:rFonts w:ascii="Times New Roman"/>
          <w:sz w:val="24"/>
          <w:lang w:val="nl-NL"/>
        </w:rPr>
        <w:t xml:space="preserve">ter aarde. Goede </w:t>
      </w:r>
      <w:r w:rsidRPr="0036548A">
        <w:rPr>
          <w:rFonts w:ascii="Times New Roman"/>
          <w:spacing w:val="-3"/>
          <w:sz w:val="24"/>
          <w:lang w:val="nl-NL"/>
        </w:rPr>
        <w:t xml:space="preserve">manieren </w:t>
      </w:r>
      <w:r w:rsidRPr="0036548A">
        <w:rPr>
          <w:rFonts w:ascii="Times New Roman"/>
          <w:sz w:val="24"/>
          <w:lang w:val="nl-NL"/>
        </w:rPr>
        <w:t>zijn een sieraad voor de Godsdienst,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wij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moeten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geven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wie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toekomt.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12"/>
        </w:numPr>
        <w:tabs>
          <w:tab w:val="left" w:pos="361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 xml:space="preserve">Ootmoedig erkent </w:t>
      </w:r>
      <w:r w:rsidRPr="0036548A">
        <w:rPr>
          <w:rFonts w:asci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/>
          <w:spacing w:val="-3"/>
          <w:sz w:val="24"/>
          <w:lang w:val="nl-NL"/>
        </w:rPr>
        <w:t xml:space="preserve">zich </w:t>
      </w:r>
      <w:r w:rsidRPr="0036548A">
        <w:rPr>
          <w:rFonts w:ascii="Times New Roman"/>
          <w:spacing w:val="-6"/>
          <w:sz w:val="24"/>
          <w:lang w:val="nl-NL"/>
        </w:rPr>
        <w:t xml:space="preserve">zijn </w:t>
      </w:r>
      <w:r w:rsidRPr="0036548A">
        <w:rPr>
          <w:rFonts w:ascii="Times New Roman"/>
          <w:sz w:val="24"/>
          <w:lang w:val="nl-NL"/>
        </w:rPr>
        <w:t xml:space="preserve">gunsten onwaardig, </w:t>
      </w:r>
      <w:r w:rsidRPr="0036548A">
        <w:rPr>
          <w:rFonts w:ascii="Times New Roman"/>
          <w:i/>
          <w:sz w:val="24"/>
          <w:lang w:val="nl-NL"/>
        </w:rPr>
        <w:t xml:space="preserve">ik ben een </w:t>
      </w:r>
      <w:r w:rsidRPr="0036548A">
        <w:rPr>
          <w:rFonts w:ascii="Times New Roman"/>
          <w:i/>
          <w:spacing w:val="2"/>
          <w:sz w:val="24"/>
          <w:lang w:val="nl-NL"/>
        </w:rPr>
        <w:t>vreemde</w:t>
      </w:r>
      <w:r w:rsidRPr="0036548A">
        <w:rPr>
          <w:rFonts w:ascii="Times New Roman"/>
          <w:spacing w:val="2"/>
          <w:sz w:val="24"/>
          <w:lang w:val="nl-NL"/>
        </w:rPr>
        <w:t xml:space="preserve">, </w:t>
      </w:r>
      <w:r w:rsidRPr="0036548A">
        <w:rPr>
          <w:rFonts w:ascii="Times New Roman"/>
          <w:sz w:val="24"/>
          <w:lang w:val="nl-NL"/>
        </w:rPr>
        <w:t xml:space="preserve">vers 10, </w:t>
      </w:r>
      <w:r w:rsidRPr="0036548A">
        <w:rPr>
          <w:rFonts w:ascii="Times New Roman"/>
          <w:i/>
          <w:sz w:val="24"/>
          <w:lang w:val="nl-NL"/>
        </w:rPr>
        <w:t>en ben niet gelijk</w:t>
      </w:r>
      <w:r w:rsidRPr="0036548A">
        <w:rPr>
          <w:rFonts w:ascii="Times New Roman"/>
          <w:i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een</w:t>
      </w:r>
      <w:r w:rsidRPr="0036548A">
        <w:rPr>
          <w:rFonts w:ascii="Times New Roman"/>
          <w:i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i/>
          <w:spacing w:val="-3"/>
          <w:sz w:val="24"/>
          <w:lang w:val="nl-NL"/>
        </w:rPr>
        <w:t>uwer</w:t>
      </w:r>
      <w:r w:rsidRPr="0036548A">
        <w:rPr>
          <w:rFonts w:ascii="Times New Roman"/>
          <w:i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dienstmaagden,</w:t>
      </w:r>
      <w:r w:rsidRPr="0036548A">
        <w:rPr>
          <w:rFonts w:ascii="Times New Roman"/>
          <w:i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13,.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goed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gekleed,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noch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wel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onderwezen,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noch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zo </w:t>
      </w:r>
      <w:r w:rsidRPr="0036548A">
        <w:rPr>
          <w:rFonts w:ascii="Times New Roman"/>
          <w:spacing w:val="-3"/>
          <w:sz w:val="24"/>
          <w:lang w:val="nl-NL"/>
        </w:rPr>
        <w:t>netjes,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noch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handig.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betaamt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ons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allen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gering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denken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van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onszelf,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en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hetgeen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verkleinend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 xml:space="preserve">is </w:t>
      </w:r>
      <w:r w:rsidRPr="0036548A">
        <w:rPr>
          <w:rFonts w:ascii="Times New Roman"/>
          <w:sz w:val="24"/>
          <w:lang w:val="nl-NL"/>
        </w:rPr>
        <w:t>in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ons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merken,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anderen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uitnemender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achtende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ons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zelf.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12"/>
        </w:numPr>
        <w:tabs>
          <w:tab w:val="left" w:pos="323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Dankbaar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erkent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goedheid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jegens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haar,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hoewel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grote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onkosten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hem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 xml:space="preserve">waren,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veel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meer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deed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waartoe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door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wet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Gods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verplicht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was,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toch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acht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 xml:space="preserve">groot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bewondert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het.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Waarom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heb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ik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genade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gevonden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uw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ogen?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10..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12"/>
        </w:numPr>
        <w:tabs>
          <w:tab w:val="left" w:pos="33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verzoekt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3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voortduring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goedheid: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Laat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>mij</w:t>
      </w:r>
      <w:r w:rsidRPr="0036548A">
        <w:rPr>
          <w:rFonts w:ascii="Times New Roman"/>
          <w:spacing w:val="-3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genade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vinden</w:t>
      </w:r>
      <w:r w:rsidRPr="0036548A">
        <w:rPr>
          <w:rFonts w:ascii="Times New Roman"/>
          <w:spacing w:val="-3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uw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ogen,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13,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 erkent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gezegd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hartsterking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dewij</w:t>
      </w:r>
      <w:r w:rsidR="005C558A">
        <w:rPr>
          <w:rFonts w:ascii="Times New Roman"/>
          <w:spacing w:val="-4"/>
          <w:sz w:val="24"/>
          <w:lang w:val="nl-NL"/>
        </w:rPr>
        <w:t>l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gij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>mij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getroost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hebt,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dewijl gij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naar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hart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uw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dienstmaagd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gesproken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hebt.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Zij,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groot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aanzienlijk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zijn,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hoge plaats</w:t>
      </w:r>
      <w:r w:rsidRPr="0036548A">
        <w:rPr>
          <w:rFonts w:asci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innemen</w:t>
      </w:r>
      <w:r w:rsidRPr="0036548A">
        <w:rPr>
          <w:rFonts w:asci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maatschappij,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weten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hoeveel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goed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hun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minderen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kunnen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pacing w:val="5"/>
          <w:sz w:val="24"/>
          <w:lang w:val="nl-NL"/>
        </w:rPr>
        <w:t>doen</w:t>
      </w:r>
      <w:r w:rsidR="005C558A">
        <w:rPr>
          <w:rFonts w:ascii="Times New Roman"/>
          <w:spacing w:val="5"/>
          <w:sz w:val="24"/>
          <w:lang w:val="nl-NL"/>
        </w:rPr>
        <w:t xml:space="preserve"> </w:t>
      </w:r>
      <w:r w:rsidRPr="0036548A">
        <w:rPr>
          <w:rFonts w:ascii="Times New Roman"/>
          <w:spacing w:val="5"/>
          <w:sz w:val="24"/>
          <w:lang w:val="nl-NL"/>
        </w:rPr>
        <w:t xml:space="preserve">door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vriendelijke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blik,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of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door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hun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vriendelijk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toe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spreken,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tegen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klein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uitgaaf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zullen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 xml:space="preserve">zij- </w:t>
      </w:r>
      <w:r w:rsidRPr="0036548A">
        <w:rPr>
          <w:rFonts w:ascii="Times New Roman"/>
          <w:spacing w:val="-3"/>
          <w:sz w:val="24"/>
          <w:lang w:val="nl-NL"/>
        </w:rPr>
        <w:t xml:space="preserve">naar </w:t>
      </w:r>
      <w:r w:rsidRPr="0036548A">
        <w:rPr>
          <w:rFonts w:ascii="Times New Roman"/>
          <w:sz w:val="24"/>
          <w:lang w:val="nl-NL"/>
        </w:rPr>
        <w:t xml:space="preserve">men zou </w:t>
      </w:r>
      <w:r w:rsidRPr="0036548A">
        <w:rPr>
          <w:rFonts w:ascii="Times New Roman"/>
          <w:spacing w:val="-3"/>
          <w:sz w:val="24"/>
          <w:lang w:val="nl-NL"/>
        </w:rPr>
        <w:t xml:space="preserve">denken-geen bezwaar hebben, </w:t>
      </w:r>
      <w:r w:rsidRPr="0036548A">
        <w:rPr>
          <w:rFonts w:ascii="Times New Roman"/>
          <w:sz w:val="24"/>
          <w:lang w:val="nl-NL"/>
        </w:rPr>
        <w:t xml:space="preserve">als zij op de </w:t>
      </w:r>
      <w:r w:rsidRPr="0036548A">
        <w:rPr>
          <w:rFonts w:ascii="Times New Roman"/>
          <w:spacing w:val="-3"/>
          <w:sz w:val="24"/>
          <w:lang w:val="nl-NL"/>
        </w:rPr>
        <w:t>rekening hunner liefdadigheid</w:t>
      </w:r>
      <w:r w:rsidRPr="0036548A">
        <w:rPr>
          <w:rFonts w:ascii="Times New Roman"/>
          <w:spacing w:val="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komt.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12"/>
        </w:numPr>
        <w:tabs>
          <w:tab w:val="left" w:pos="323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Toen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middagmaal</w:t>
      </w:r>
      <w:r w:rsidRPr="0036548A">
        <w:rPr>
          <w:rFonts w:ascii="Times New Roman"/>
          <w:spacing w:val="-4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gat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met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maaiers,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at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zoveel</w:t>
      </w:r>
      <w:r w:rsidRPr="0036548A">
        <w:rPr>
          <w:rFonts w:ascii="Times New Roman"/>
          <w:spacing w:val="-38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als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genoeg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was,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liet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 xml:space="preserve">het </w:t>
      </w:r>
      <w:r w:rsidRPr="0036548A">
        <w:rPr>
          <w:rFonts w:ascii="Times New Roman"/>
          <w:sz w:val="24"/>
          <w:lang w:val="nl-NL"/>
        </w:rPr>
        <w:t>overige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staan,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toen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stond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onmiddellijk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weer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gaan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oplezen,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14,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15.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heeft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niet </w:t>
      </w:r>
      <w:r w:rsidRPr="0036548A">
        <w:rPr>
          <w:rFonts w:ascii="Times New Roman"/>
          <w:sz w:val="24"/>
          <w:lang w:val="nl-NL"/>
        </w:rPr>
        <w:t xml:space="preserve">onder voorwendsel van </w:t>
      </w:r>
      <w:r w:rsidRPr="0036548A">
        <w:rPr>
          <w:rFonts w:asci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/>
          <w:sz w:val="24"/>
          <w:lang w:val="nl-NL"/>
        </w:rPr>
        <w:t xml:space="preserve">gebrek, </w:t>
      </w:r>
      <w:r w:rsidRPr="0036548A">
        <w:rPr>
          <w:rFonts w:ascii="Times New Roman"/>
          <w:spacing w:val="2"/>
          <w:sz w:val="24"/>
          <w:lang w:val="nl-NL"/>
        </w:rPr>
        <w:t xml:space="preserve">of </w:t>
      </w:r>
      <w:r w:rsidRPr="0036548A">
        <w:rPr>
          <w:rFonts w:ascii="Times New Roman"/>
          <w:sz w:val="24"/>
          <w:lang w:val="nl-NL"/>
        </w:rPr>
        <w:t xml:space="preserve">van de arbeid, die zij </w:t>
      </w:r>
      <w:r w:rsidRPr="0036548A">
        <w:rPr>
          <w:rFonts w:ascii="Times New Roman"/>
          <w:spacing w:val="-3"/>
          <w:sz w:val="24"/>
          <w:lang w:val="nl-NL"/>
        </w:rPr>
        <w:t xml:space="preserve">verricht had, meer gegeten </w:t>
      </w:r>
      <w:r w:rsidRPr="0036548A">
        <w:rPr>
          <w:rFonts w:ascii="Times New Roman"/>
          <w:sz w:val="24"/>
          <w:lang w:val="nl-NL"/>
        </w:rPr>
        <w:t xml:space="preserve">dan </w:t>
      </w:r>
      <w:r w:rsidRPr="0036548A">
        <w:rPr>
          <w:rFonts w:ascii="Times New Roman"/>
          <w:spacing w:val="-3"/>
          <w:sz w:val="24"/>
          <w:lang w:val="nl-NL"/>
        </w:rPr>
        <w:t xml:space="preserve">zij </w:t>
      </w:r>
      <w:r w:rsidRPr="0036548A">
        <w:rPr>
          <w:rFonts w:ascii="Times New Roman"/>
          <w:spacing w:val="-4"/>
          <w:sz w:val="24"/>
          <w:lang w:val="nl-NL"/>
        </w:rPr>
        <w:t xml:space="preserve">nodig </w:t>
      </w:r>
      <w:r w:rsidRPr="0036548A">
        <w:rPr>
          <w:rFonts w:ascii="Times New Roman"/>
          <w:sz w:val="24"/>
          <w:lang w:val="nl-NL"/>
        </w:rPr>
        <w:t xml:space="preserve">had, </w:t>
      </w:r>
      <w:r w:rsidRPr="0036548A">
        <w:rPr>
          <w:rFonts w:ascii="Times New Roman"/>
          <w:spacing w:val="2"/>
          <w:sz w:val="24"/>
          <w:lang w:val="nl-NL"/>
        </w:rPr>
        <w:t xml:space="preserve">of </w:t>
      </w:r>
      <w:r w:rsidRPr="0036548A">
        <w:rPr>
          <w:rFonts w:asci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/>
          <w:sz w:val="24"/>
          <w:lang w:val="nl-NL"/>
        </w:rPr>
        <w:t xml:space="preserve">ongeschikt zou gemaakt </w:t>
      </w:r>
      <w:r w:rsidRPr="0036548A">
        <w:rPr>
          <w:rFonts w:ascii="Times New Roman"/>
          <w:spacing w:val="-3"/>
          <w:sz w:val="24"/>
          <w:lang w:val="nl-NL"/>
        </w:rPr>
        <w:t xml:space="preserve">hebben </w:t>
      </w:r>
      <w:r w:rsidRPr="0036548A">
        <w:rPr>
          <w:rFonts w:ascii="Times New Roman"/>
          <w:spacing w:val="2"/>
          <w:sz w:val="24"/>
          <w:lang w:val="nl-NL"/>
        </w:rPr>
        <w:t xml:space="preserve">om </w:t>
      </w:r>
      <w:r w:rsidRPr="0036548A">
        <w:rPr>
          <w:rFonts w:ascii="Times New Roman"/>
          <w:sz w:val="24"/>
          <w:lang w:val="nl-NL"/>
        </w:rPr>
        <w:t xml:space="preserve">weer aan de </w:t>
      </w:r>
      <w:r w:rsidRPr="0036548A">
        <w:rPr>
          <w:rFonts w:ascii="Times New Roman"/>
          <w:spacing w:val="-4"/>
          <w:sz w:val="24"/>
          <w:lang w:val="nl-NL"/>
        </w:rPr>
        <w:t xml:space="preserve">arbeid </w:t>
      </w:r>
      <w:r w:rsidRPr="0036548A">
        <w:rPr>
          <w:rFonts w:ascii="Times New Roman"/>
          <w:sz w:val="24"/>
          <w:lang w:val="nl-NL"/>
        </w:rPr>
        <w:t xml:space="preserve">te gaan, </w:t>
      </w:r>
      <w:r w:rsidRPr="0036548A">
        <w:rPr>
          <w:rFonts w:ascii="Times New Roman"/>
          <w:spacing w:val="-5"/>
          <w:sz w:val="24"/>
          <w:lang w:val="nl-NL"/>
        </w:rPr>
        <w:t xml:space="preserve">matigheid </w:t>
      </w:r>
      <w:r w:rsidRPr="0036548A">
        <w:rPr>
          <w:rFonts w:ascii="Times New Roman"/>
          <w:sz w:val="24"/>
          <w:lang w:val="nl-NL"/>
        </w:rPr>
        <w:t>bevordert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arbeidzaamheid,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wij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moeten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eten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drinken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ons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versterken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ons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werk,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maar </w:t>
      </w:r>
      <w:r w:rsidRPr="0036548A">
        <w:rPr>
          <w:rFonts w:ascii="Times New Roman"/>
          <w:sz w:val="24"/>
          <w:lang w:val="nl-NL"/>
        </w:rPr>
        <w:t>niet om er ons opgeschikt voor te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maken.</w:t>
      </w:r>
    </w:p>
    <w:p w:rsidR="00A209A2" w:rsidRPr="0036548A" w:rsidRDefault="00A209A2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A209A2" w:rsidRPr="0036548A">
          <w:pgSz w:w="11900" w:h="16840"/>
          <w:pgMar w:top="1380" w:right="130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/>
        <w:ind w:left="115"/>
        <w:jc w:val="both"/>
        <w:rPr>
          <w:lang w:val="nl-NL"/>
        </w:rPr>
      </w:pPr>
      <w:bookmarkStart w:id="9" w:name="2:17-23"/>
      <w:bookmarkEnd w:id="9"/>
      <w:r w:rsidRPr="0036548A">
        <w:rPr>
          <w:lang w:val="nl-NL"/>
        </w:rPr>
        <w:lastRenderedPageBreak/>
        <w:t>Ruth</w:t>
      </w:r>
      <w:r w:rsidRPr="0036548A">
        <w:rPr>
          <w:spacing w:val="2"/>
          <w:lang w:val="nl-NL"/>
        </w:rPr>
        <w:t xml:space="preserve"> </w:t>
      </w:r>
      <w:r w:rsidRPr="0036548A">
        <w:rPr>
          <w:lang w:val="nl-NL"/>
        </w:rPr>
        <w:t>2:17-23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2"/>
          <w:numId w:val="12"/>
        </w:numPr>
        <w:tabs>
          <w:tab w:val="left" w:pos="317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Ruth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voleindigt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hier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dagwerk,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17..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3"/>
          <w:numId w:val="12"/>
        </w:numPr>
        <w:tabs>
          <w:tab w:val="left" w:pos="337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droeg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zorg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geen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tijd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verliezen,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want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las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op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3"/>
          <w:sz w:val="24"/>
          <w:lang w:val="nl-NL"/>
        </w:rPr>
        <w:t>tot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aan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avond,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Wij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moeten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moede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zijn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wèl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doen,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want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ter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bestemder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tijd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zullen</w:t>
      </w:r>
      <w:r w:rsidRPr="0036548A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wij</w:t>
      </w:r>
      <w:r w:rsidRPr="0036548A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oogsten.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heeft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geen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voorwendsel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gezocht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5"/>
          <w:sz w:val="24"/>
          <w:lang w:val="nl-NL"/>
        </w:rPr>
        <w:t xml:space="preserve">om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stil </w:t>
      </w:r>
      <w:r w:rsidRPr="0036548A">
        <w:rPr>
          <w:rFonts w:ascii="Times New Roman" w:hAnsi="Times New Roman"/>
          <w:sz w:val="24"/>
          <w:lang w:val="nl-NL"/>
        </w:rPr>
        <w:t xml:space="preserve">te zitten, </w:t>
      </w:r>
      <w:r w:rsidRPr="0036548A">
        <w:rPr>
          <w:rFonts w:ascii="Times New Roman" w:hAnsi="Times New Roman"/>
          <w:spacing w:val="2"/>
          <w:sz w:val="24"/>
          <w:lang w:val="nl-NL"/>
        </w:rPr>
        <w:t xml:space="preserve">of om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naar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huis </w:t>
      </w:r>
      <w:r w:rsidRPr="0036548A">
        <w:rPr>
          <w:rFonts w:ascii="Times New Roman" w:hAnsi="Times New Roman"/>
          <w:sz w:val="24"/>
          <w:lang w:val="nl-NL"/>
        </w:rPr>
        <w:t xml:space="preserve">te gaan vóór de avond, laat ons het werk werken van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Hem,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ons </w:t>
      </w:r>
      <w:r w:rsidRPr="0036548A">
        <w:rPr>
          <w:rFonts w:ascii="Times New Roman" w:hAnsi="Times New Roman"/>
          <w:sz w:val="24"/>
          <w:lang w:val="nl-NL"/>
        </w:rPr>
        <w:t>gezonden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heeft,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zolang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dag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is.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vriendelijkheid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Boaz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heeft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nauwelijks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gebruik,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 nog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veel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minder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misbruik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gemaakt,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want,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hoewel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hij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zijn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dienaren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gebood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handvollen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36548A">
        <w:rPr>
          <w:rFonts w:ascii="Times New Roman" w:hAnsi="Times New Roman"/>
          <w:sz w:val="24"/>
          <w:lang w:val="nl-NL"/>
        </w:rPr>
        <w:t>laten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vallen,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bleef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zij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toch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verstrooide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aren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oplezen.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3"/>
          <w:numId w:val="12"/>
        </w:numPr>
        <w:tabs>
          <w:tab w:val="left" w:pos="380"/>
        </w:tabs>
        <w:spacing w:line="261" w:lineRule="auto"/>
        <w:ind w:right="13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/>
          <w:sz w:val="24"/>
          <w:lang w:val="nl-NL"/>
        </w:rPr>
        <w:t xml:space="preserve">droeg zorg </w:t>
      </w:r>
      <w:r w:rsidRPr="0036548A">
        <w:rPr>
          <w:rFonts w:ascii="Times New Roman"/>
          <w:spacing w:val="-3"/>
          <w:sz w:val="24"/>
          <w:lang w:val="nl-NL"/>
        </w:rPr>
        <w:t xml:space="preserve">niet </w:t>
      </w:r>
      <w:r w:rsidRPr="0036548A">
        <w:rPr>
          <w:rFonts w:ascii="Times New Roman"/>
          <w:sz w:val="24"/>
          <w:lang w:val="nl-NL"/>
        </w:rPr>
        <w:t xml:space="preserve">te </w:t>
      </w:r>
      <w:r w:rsidRPr="0036548A">
        <w:rPr>
          <w:rFonts w:ascii="Times New Roman"/>
          <w:spacing w:val="-3"/>
          <w:sz w:val="24"/>
          <w:lang w:val="nl-NL"/>
        </w:rPr>
        <w:t xml:space="preserve">verliezen </w:t>
      </w:r>
      <w:r w:rsidRPr="0036548A">
        <w:rPr>
          <w:rFonts w:ascii="Times New Roman"/>
          <w:sz w:val="24"/>
          <w:lang w:val="nl-NL"/>
        </w:rPr>
        <w:t xml:space="preserve">wat </w:t>
      </w:r>
      <w:r w:rsidRPr="0036548A">
        <w:rPr>
          <w:rFonts w:asci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/>
          <w:spacing w:val="-3"/>
          <w:sz w:val="24"/>
          <w:lang w:val="nl-NL"/>
        </w:rPr>
        <w:t xml:space="preserve">opgezameld </w:t>
      </w:r>
      <w:r w:rsidRPr="0036548A">
        <w:rPr>
          <w:rFonts w:ascii="Times New Roman"/>
          <w:sz w:val="24"/>
          <w:lang w:val="nl-NL"/>
        </w:rPr>
        <w:t xml:space="preserve">had, </w:t>
      </w:r>
      <w:r w:rsidRPr="0036548A">
        <w:rPr>
          <w:rFonts w:ascii="Times New Roman"/>
          <w:spacing w:val="-3"/>
          <w:sz w:val="24"/>
          <w:lang w:val="nl-NL"/>
        </w:rPr>
        <w:t xml:space="preserve">maar </w:t>
      </w:r>
      <w:r w:rsidRPr="0036548A">
        <w:rPr>
          <w:rFonts w:ascii="Times New Roman"/>
          <w:sz w:val="24"/>
          <w:lang w:val="nl-NL"/>
        </w:rPr>
        <w:t xml:space="preserve">dorste het </w:t>
      </w:r>
      <w:r w:rsidRPr="0036548A">
        <w:rPr>
          <w:rFonts w:ascii="Times New Roman"/>
          <w:spacing w:val="-5"/>
          <w:sz w:val="24"/>
          <w:lang w:val="nl-NL"/>
        </w:rPr>
        <w:t xml:space="preserve">zelf, </w:t>
      </w:r>
      <w:r w:rsidRPr="0036548A">
        <w:rPr>
          <w:rFonts w:ascii="Times New Roman"/>
          <w:sz w:val="24"/>
          <w:lang w:val="nl-NL"/>
        </w:rPr>
        <w:t xml:space="preserve">teneinde </w:t>
      </w:r>
      <w:r w:rsidRPr="0036548A">
        <w:rPr>
          <w:rFonts w:ascii="Times New Roman"/>
          <w:spacing w:val="-2"/>
          <w:sz w:val="24"/>
          <w:lang w:val="nl-NL"/>
        </w:rPr>
        <w:t xml:space="preserve">het </w:t>
      </w:r>
      <w:r w:rsidRPr="0036548A">
        <w:rPr>
          <w:rFonts w:ascii="Times New Roman"/>
          <w:spacing w:val="-4"/>
          <w:sz w:val="24"/>
          <w:lang w:val="nl-NL"/>
        </w:rPr>
        <w:t xml:space="preserve">gemakkelijker </w:t>
      </w:r>
      <w:r w:rsidRPr="0036548A">
        <w:rPr>
          <w:rFonts w:ascii="Times New Roman"/>
          <w:spacing w:val="-3"/>
          <w:sz w:val="24"/>
          <w:lang w:val="nl-NL"/>
        </w:rPr>
        <w:t xml:space="preserve">naar </w:t>
      </w:r>
      <w:r w:rsidRPr="0036548A">
        <w:rPr>
          <w:rFonts w:ascii="Times New Roman"/>
          <w:spacing w:val="-5"/>
          <w:sz w:val="24"/>
          <w:lang w:val="nl-NL"/>
        </w:rPr>
        <w:t xml:space="preserve">huis </w:t>
      </w:r>
      <w:r w:rsidRPr="0036548A">
        <w:rPr>
          <w:rFonts w:ascii="Times New Roman"/>
          <w:sz w:val="24"/>
          <w:lang w:val="nl-NL"/>
        </w:rPr>
        <w:t xml:space="preserve">te dragen, en het voor het </w:t>
      </w:r>
      <w:r w:rsidRPr="0036548A">
        <w:rPr>
          <w:rFonts w:ascii="Times New Roman"/>
          <w:spacing w:val="-4"/>
          <w:sz w:val="24"/>
          <w:lang w:val="nl-NL"/>
        </w:rPr>
        <w:t xml:space="preserve">gebruik </w:t>
      </w:r>
      <w:r w:rsidRPr="0036548A">
        <w:rPr>
          <w:rFonts w:ascii="Times New Roman"/>
          <w:sz w:val="24"/>
          <w:lang w:val="nl-NL"/>
        </w:rPr>
        <w:t xml:space="preserve">gereed te </w:t>
      </w:r>
      <w:r w:rsidRPr="0036548A">
        <w:rPr>
          <w:rFonts w:ascii="Times New Roman"/>
          <w:spacing w:val="-4"/>
          <w:sz w:val="24"/>
          <w:lang w:val="nl-NL"/>
        </w:rPr>
        <w:t xml:space="preserve">hebben. </w:t>
      </w:r>
      <w:r w:rsidRPr="0036548A">
        <w:rPr>
          <w:rFonts w:ascii="Times New Roman"/>
          <w:sz w:val="24"/>
          <w:lang w:val="nl-NL"/>
        </w:rPr>
        <w:t xml:space="preserve">"De </w:t>
      </w:r>
      <w:r w:rsidRPr="0036548A">
        <w:rPr>
          <w:rFonts w:ascii="Times New Roman"/>
          <w:spacing w:val="-3"/>
          <w:sz w:val="24"/>
          <w:lang w:val="nl-NL"/>
        </w:rPr>
        <w:t xml:space="preserve">luiaard </w:t>
      </w:r>
      <w:r w:rsidRPr="0036548A">
        <w:rPr>
          <w:rFonts w:ascii="Times New Roman"/>
          <w:sz w:val="24"/>
          <w:lang w:val="nl-NL"/>
        </w:rPr>
        <w:t xml:space="preserve">zal </w:t>
      </w:r>
      <w:r w:rsidRPr="0036548A">
        <w:rPr>
          <w:rFonts w:ascii="Times New Roman"/>
          <w:spacing w:val="-8"/>
          <w:sz w:val="24"/>
          <w:lang w:val="nl-NL"/>
        </w:rPr>
        <w:t xml:space="preserve">zijn </w:t>
      </w:r>
      <w:r w:rsidRPr="0036548A">
        <w:rPr>
          <w:rFonts w:ascii="Times New Roman"/>
          <w:spacing w:val="-4"/>
          <w:sz w:val="24"/>
          <w:lang w:val="nl-NL"/>
        </w:rPr>
        <w:t>jacht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vangst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braden,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verliest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voordeel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van,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maar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kostelijk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goed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des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mensen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pacing w:val="-8"/>
          <w:sz w:val="24"/>
          <w:lang w:val="nl-NL"/>
        </w:rPr>
        <w:t xml:space="preserve">is </w:t>
      </w:r>
      <w:r w:rsidRPr="0036548A">
        <w:rPr>
          <w:rFonts w:ascii="Times New Roman"/>
          <w:sz w:val="24"/>
          <w:lang w:val="nl-NL"/>
        </w:rPr>
        <w:t>des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vlijtigen"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Spreuken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12:27..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36548A">
        <w:rPr>
          <w:lang w:val="nl-NL"/>
        </w:rPr>
        <w:t>Ruth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had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aar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aar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opgelezen,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3"/>
          <w:lang w:val="nl-NL"/>
        </w:rPr>
        <w:t>maar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toen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4"/>
          <w:lang w:val="nl-NL"/>
        </w:rPr>
        <w:t>alles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uitsloeg,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had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omtrent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4"/>
          <w:lang w:val="nl-NL"/>
        </w:rPr>
        <w:t>efa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gerst. Veel</w:t>
      </w:r>
      <w:r w:rsidRPr="0036548A">
        <w:rPr>
          <w:spacing w:val="-36"/>
          <w:lang w:val="nl-NL"/>
        </w:rPr>
        <w:t xml:space="preserve"> </w:t>
      </w:r>
      <w:r w:rsidRPr="0036548A">
        <w:rPr>
          <w:spacing w:val="-4"/>
          <w:lang w:val="nl-NL"/>
        </w:rPr>
        <w:t>kleintjes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maken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2"/>
          <w:lang w:val="nl-NL"/>
        </w:rPr>
        <w:t>groot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4"/>
          <w:lang w:val="nl-NL"/>
        </w:rPr>
        <w:t>geheel.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3"/>
          <w:lang w:val="nl-NL"/>
        </w:rPr>
        <w:t>Het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is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een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4"/>
          <w:lang w:val="nl-NL"/>
        </w:rPr>
        <w:t>aanmoediging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voor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4"/>
          <w:lang w:val="nl-NL"/>
        </w:rPr>
        <w:t>vlijt,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dat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in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4"/>
          <w:lang w:val="nl-NL"/>
        </w:rPr>
        <w:t>allen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4"/>
          <w:lang w:val="nl-NL"/>
        </w:rPr>
        <w:t>arbeid,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4"/>
          <w:lang w:val="nl-NL"/>
        </w:rPr>
        <w:t>zelfs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4"/>
          <w:lang w:val="nl-NL"/>
        </w:rPr>
        <w:t xml:space="preserve">in </w:t>
      </w:r>
      <w:r w:rsidRPr="0036548A">
        <w:rPr>
          <w:lang w:val="nl-NL"/>
        </w:rPr>
        <w:t>die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aren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oplezen,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gewin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is,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maar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woord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lippen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strekt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alleen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tot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gebrek.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36548A">
        <w:rPr>
          <w:lang w:val="nl-NL"/>
        </w:rPr>
        <w:t>Toen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koren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zo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5"/>
          <w:lang w:val="nl-NL"/>
        </w:rPr>
        <w:t>klein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bestek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had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4"/>
          <w:lang w:val="nl-NL"/>
        </w:rPr>
        <w:t>als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kon,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nam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op,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droeg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3"/>
          <w:lang w:val="nl-NL"/>
        </w:rPr>
        <w:t>naar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 xml:space="preserve">stad, hoewel </w:t>
      </w:r>
      <w:r w:rsidRPr="0036548A">
        <w:rPr>
          <w:spacing w:val="-4"/>
          <w:lang w:val="nl-NL"/>
        </w:rPr>
        <w:t xml:space="preserve">sommigen </w:t>
      </w:r>
      <w:r w:rsidRPr="0036548A">
        <w:rPr>
          <w:lang w:val="nl-NL"/>
        </w:rPr>
        <w:t xml:space="preserve">van Boaz’ dienstknechten dit waarschijnlijk wel voor haar gedaan </w:t>
      </w:r>
      <w:r w:rsidRPr="0036548A">
        <w:rPr>
          <w:spacing w:val="-2"/>
          <w:lang w:val="nl-NL"/>
        </w:rPr>
        <w:t xml:space="preserve">zouden </w:t>
      </w:r>
      <w:r w:rsidRPr="0036548A">
        <w:rPr>
          <w:spacing w:val="-3"/>
          <w:lang w:val="nl-NL"/>
        </w:rPr>
        <w:t xml:space="preserve">hebben, </w:t>
      </w:r>
      <w:r w:rsidRPr="0036548A">
        <w:rPr>
          <w:lang w:val="nl-NL"/>
        </w:rPr>
        <w:t xml:space="preserve">als zij het hun </w:t>
      </w:r>
      <w:r w:rsidRPr="0036548A">
        <w:rPr>
          <w:spacing w:val="-3"/>
          <w:lang w:val="nl-NL"/>
        </w:rPr>
        <w:t>gevraagd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3"/>
          <w:lang w:val="nl-NL"/>
        </w:rPr>
        <w:t>had.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59" w:lineRule="auto"/>
        <w:ind w:right="125"/>
        <w:jc w:val="both"/>
        <w:rPr>
          <w:lang w:val="nl-NL"/>
        </w:rPr>
      </w:pPr>
      <w:r w:rsidRPr="0036548A">
        <w:rPr>
          <w:spacing w:val="-6"/>
          <w:lang w:val="nl-NL"/>
        </w:rPr>
        <w:t>Wij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moeten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ons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op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toeleggen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zo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5"/>
          <w:lang w:val="nl-NL"/>
        </w:rPr>
        <w:t>weinig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6"/>
          <w:lang w:val="nl-NL"/>
        </w:rPr>
        <w:t>mogelijk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4"/>
          <w:lang w:val="nl-NL"/>
        </w:rPr>
        <w:t>last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veroorzaken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aan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3"/>
          <w:lang w:val="nl-NL"/>
        </w:rPr>
        <w:t>hen,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6"/>
          <w:lang w:val="nl-NL"/>
        </w:rPr>
        <w:t xml:space="preserve">vriendelijk </w:t>
      </w:r>
      <w:r w:rsidRPr="0036548A">
        <w:rPr>
          <w:lang w:val="nl-NL"/>
        </w:rPr>
        <w:t>voor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ons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5"/>
          <w:lang w:val="nl-NL"/>
        </w:rPr>
        <w:t>zijn.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3"/>
          <w:lang w:val="nl-NL"/>
        </w:rPr>
        <w:t>dacht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5"/>
          <w:lang w:val="nl-NL"/>
        </w:rPr>
        <w:t>dit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werk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zwaar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2"/>
          <w:lang w:val="nl-NL"/>
        </w:rPr>
        <w:t>of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3"/>
          <w:lang w:val="nl-NL"/>
        </w:rPr>
        <w:t>gering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was,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4"/>
          <w:lang w:val="nl-NL"/>
        </w:rPr>
        <w:t>zelf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koren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3"/>
          <w:lang w:val="nl-NL"/>
        </w:rPr>
        <w:t>naar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de staaf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dragen,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3"/>
          <w:lang w:val="nl-NL"/>
        </w:rPr>
        <w:t>maar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smaakte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veeleer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genoegen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hetgeen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35"/>
          <w:lang w:val="nl-NL"/>
        </w:rPr>
        <w:t xml:space="preserve"> </w:t>
      </w:r>
      <w:r w:rsidRPr="0036548A">
        <w:rPr>
          <w:spacing w:val="3"/>
          <w:lang w:val="nl-NL"/>
        </w:rPr>
        <w:t>door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8"/>
          <w:lang w:val="nl-NL"/>
        </w:rPr>
        <w:t>vlijt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verkregen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had,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2"/>
          <w:lang w:val="nl-NL"/>
        </w:rPr>
        <w:t xml:space="preserve">was </w:t>
      </w:r>
      <w:r w:rsidRPr="0036548A">
        <w:rPr>
          <w:lang w:val="nl-NL"/>
        </w:rPr>
        <w:t>zorgzaam om het te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behouden.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4" w:lineRule="auto"/>
        <w:ind w:right="120"/>
        <w:jc w:val="both"/>
        <w:rPr>
          <w:lang w:val="nl-NL"/>
        </w:rPr>
      </w:pPr>
      <w:r w:rsidRPr="0036548A">
        <w:rPr>
          <w:lang w:val="nl-NL"/>
        </w:rPr>
        <w:t>Laat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ons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-3"/>
          <w:lang w:val="nl-NL"/>
        </w:rPr>
        <w:t>aldus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zorgdragen,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"dat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5"/>
          <w:lang w:val="nl-NL"/>
        </w:rPr>
        <w:t>wij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3"/>
          <w:lang w:val="nl-NL"/>
        </w:rPr>
        <w:t>verliezen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hetgeen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5"/>
          <w:lang w:val="nl-NL"/>
        </w:rPr>
        <w:t>wij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4"/>
          <w:lang w:val="nl-NL"/>
        </w:rPr>
        <w:t>gearbeid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4"/>
          <w:lang w:val="nl-NL"/>
        </w:rPr>
        <w:t>hebben,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5"/>
          <w:lang w:val="nl-NL"/>
        </w:rPr>
        <w:t xml:space="preserve"> wij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verkregen hebben", 2 Johannes :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8.</w:t>
      </w:r>
    </w:p>
    <w:p w:rsidR="00A209A2" w:rsidRPr="0036548A" w:rsidRDefault="00A209A2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A209A2" w:rsidRPr="0036548A" w:rsidRDefault="0036548A">
      <w:pPr>
        <w:pStyle w:val="Lijstalinea"/>
        <w:numPr>
          <w:ilvl w:val="2"/>
          <w:numId w:val="12"/>
        </w:numPr>
        <w:tabs>
          <w:tab w:val="left" w:pos="38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betoonde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eerbied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schoonmoeder,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ging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rechtstreeks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naar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huis,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maar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bleef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niet </w:t>
      </w:r>
      <w:r w:rsidRPr="0036548A">
        <w:rPr>
          <w:rFonts w:ascii="Times New Roman"/>
          <w:sz w:val="24"/>
          <w:lang w:val="nl-NL"/>
        </w:rPr>
        <w:t xml:space="preserve">praten </w:t>
      </w:r>
      <w:r w:rsidRPr="0036548A">
        <w:rPr>
          <w:rFonts w:ascii="Times New Roman"/>
          <w:spacing w:val="-3"/>
          <w:sz w:val="24"/>
          <w:lang w:val="nl-NL"/>
        </w:rPr>
        <w:t xml:space="preserve">met </w:t>
      </w:r>
      <w:r w:rsidRPr="0036548A">
        <w:rPr>
          <w:rFonts w:ascii="Times New Roman"/>
          <w:sz w:val="24"/>
          <w:lang w:val="nl-NL"/>
        </w:rPr>
        <w:t>de dienstknechten van Boaz, toonde haar wat zij opgelezen had, opdat zij niet zou denken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lui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of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traag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geweest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>is.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3"/>
          <w:numId w:val="12"/>
        </w:numPr>
        <w:tabs>
          <w:tab w:val="left" w:pos="366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/>
          <w:sz w:val="24"/>
          <w:lang w:val="nl-NL"/>
        </w:rPr>
        <w:t xml:space="preserve">onthaalde </w:t>
      </w:r>
      <w:r w:rsidRPr="0036548A">
        <w:rPr>
          <w:rFonts w:asci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/>
          <w:sz w:val="24"/>
          <w:lang w:val="nl-NL"/>
        </w:rPr>
        <w:t xml:space="preserve">op hetgeen </w:t>
      </w:r>
      <w:r w:rsidRPr="0036548A">
        <w:rPr>
          <w:rFonts w:asci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/>
          <w:spacing w:val="-3"/>
          <w:sz w:val="24"/>
          <w:lang w:val="nl-NL"/>
        </w:rPr>
        <w:t xml:space="preserve">van </w:t>
      </w:r>
      <w:r w:rsidRPr="0036548A">
        <w:rPr>
          <w:rFonts w:ascii="Times New Roman"/>
          <w:sz w:val="24"/>
          <w:lang w:val="nl-NL"/>
        </w:rPr>
        <w:t>haar goed middagmaal had overgelaten, dat Boaz haar gegeven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had.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gaf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wat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verzadiging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overgehouden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had,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18.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hetgeen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verwijst </w:t>
      </w:r>
      <w:r w:rsidRPr="0036548A">
        <w:rPr>
          <w:rFonts w:ascii="Times New Roman"/>
          <w:spacing w:val="-3"/>
          <w:sz w:val="24"/>
          <w:lang w:val="nl-NL"/>
        </w:rPr>
        <w:t>naar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14..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Indien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iets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beters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gehad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heeft</w:t>
      </w:r>
      <w:r w:rsidRPr="0036548A">
        <w:rPr>
          <w:rFonts w:ascii="Times New Roman"/>
          <w:sz w:val="24"/>
          <w:lang w:val="nl-NL"/>
        </w:rPr>
        <w:t xml:space="preserve"> dan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ander,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moest</w:t>
      </w:r>
      <w:r w:rsidRPr="0036548A">
        <w:rPr>
          <w:rFonts w:ascii="Times New Roman"/>
          <w:spacing w:val="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schoonmoeder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 xml:space="preserve">het </w:t>
      </w:r>
      <w:r w:rsidRPr="0036548A">
        <w:rPr>
          <w:rFonts w:ascii="Times New Roman"/>
          <w:spacing w:val="-3"/>
          <w:sz w:val="24"/>
          <w:lang w:val="nl-NL"/>
        </w:rPr>
        <w:t>met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delen.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Aldus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naarstigheid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getoond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hebbende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buitenshuis,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toont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zij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nu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Godsvrucht </w:t>
      </w:r>
      <w:r w:rsidRPr="0036548A">
        <w:rPr>
          <w:rFonts w:ascii="Times New Roman"/>
          <w:spacing w:val="-5"/>
          <w:sz w:val="24"/>
          <w:lang w:val="nl-NL"/>
        </w:rPr>
        <w:t xml:space="preserve">in </w:t>
      </w:r>
      <w:r w:rsidRPr="0036548A">
        <w:rPr>
          <w:rFonts w:ascii="Times New Roman"/>
          <w:spacing w:val="-4"/>
          <w:sz w:val="24"/>
          <w:lang w:val="nl-NL"/>
        </w:rPr>
        <w:t xml:space="preserve">huis, </w:t>
      </w:r>
      <w:r w:rsidRPr="0036548A">
        <w:rPr>
          <w:rFonts w:ascii="Times New Roman"/>
          <w:spacing w:val="-3"/>
          <w:sz w:val="24"/>
          <w:lang w:val="nl-NL"/>
        </w:rPr>
        <w:t xml:space="preserve">aldus </w:t>
      </w:r>
      <w:r w:rsidRPr="0036548A">
        <w:rPr>
          <w:rFonts w:ascii="Times New Roman"/>
          <w:spacing w:val="-4"/>
          <w:sz w:val="24"/>
          <w:lang w:val="nl-NL"/>
        </w:rPr>
        <w:t xml:space="preserve">is </w:t>
      </w:r>
      <w:r w:rsidRPr="0036548A">
        <w:rPr>
          <w:rFonts w:ascii="Times New Roman"/>
          <w:sz w:val="24"/>
          <w:lang w:val="nl-NL"/>
        </w:rPr>
        <w:t xml:space="preserve">het dat het onderhouden van de ouders </w:t>
      </w:r>
      <w:r w:rsidRPr="0036548A">
        <w:rPr>
          <w:rFonts w:ascii="Times New Roman"/>
          <w:spacing w:val="3"/>
          <w:sz w:val="24"/>
          <w:lang w:val="nl-NL"/>
        </w:rPr>
        <w:t xml:space="preserve">door </w:t>
      </w:r>
      <w:r w:rsidRPr="0036548A">
        <w:rPr>
          <w:rFonts w:ascii="Times New Roman"/>
          <w:sz w:val="24"/>
          <w:lang w:val="nl-NL"/>
        </w:rPr>
        <w:t xml:space="preserve">hun kinderen </w:t>
      </w:r>
      <w:r w:rsidRPr="0036548A">
        <w:rPr>
          <w:rFonts w:ascii="Times New Roman"/>
          <w:spacing w:val="-3"/>
          <w:sz w:val="24"/>
          <w:lang w:val="nl-NL"/>
        </w:rPr>
        <w:t xml:space="preserve">genoemd </w:t>
      </w:r>
      <w:r w:rsidRPr="0036548A">
        <w:rPr>
          <w:rFonts w:ascii="Times New Roman"/>
          <w:spacing w:val="3"/>
          <w:sz w:val="24"/>
          <w:lang w:val="nl-NL"/>
        </w:rPr>
        <w:t xml:space="preserve">wordt, </w:t>
      </w:r>
      <w:r w:rsidRPr="0036548A">
        <w:rPr>
          <w:rFonts w:ascii="Times New Roman"/>
          <w:sz w:val="24"/>
          <w:lang w:val="nl-NL"/>
        </w:rPr>
        <w:t xml:space="preserve">1 Timotheus 5:4 en het behoort tot de eer, </w:t>
      </w:r>
      <w:r w:rsidRPr="0036548A">
        <w:rPr>
          <w:rFonts w:ascii="Times New Roman"/>
          <w:spacing w:val="-5"/>
          <w:sz w:val="24"/>
          <w:lang w:val="nl-NL"/>
        </w:rPr>
        <w:t xml:space="preserve">die </w:t>
      </w:r>
      <w:r w:rsidRPr="0036548A">
        <w:rPr>
          <w:rFonts w:ascii="Times New Roman"/>
          <w:sz w:val="24"/>
          <w:lang w:val="nl-NL"/>
        </w:rPr>
        <w:t xml:space="preserve">hun </w:t>
      </w:r>
      <w:r w:rsidRPr="0036548A">
        <w:rPr>
          <w:rFonts w:ascii="Times New Roman"/>
          <w:spacing w:val="-3"/>
          <w:sz w:val="24"/>
          <w:lang w:val="nl-NL"/>
        </w:rPr>
        <w:t xml:space="preserve">verschuldigd </w:t>
      </w:r>
      <w:r w:rsidRPr="0036548A">
        <w:rPr>
          <w:rFonts w:ascii="Times New Roman"/>
          <w:spacing w:val="-4"/>
          <w:sz w:val="24"/>
          <w:lang w:val="nl-NL"/>
        </w:rPr>
        <w:t xml:space="preserve">is </w:t>
      </w:r>
      <w:r w:rsidRPr="0036548A">
        <w:rPr>
          <w:rFonts w:ascii="Times New Roman"/>
          <w:spacing w:val="-3"/>
          <w:sz w:val="24"/>
          <w:lang w:val="nl-NL"/>
        </w:rPr>
        <w:t xml:space="preserve">naar luid </w:t>
      </w:r>
      <w:r w:rsidRPr="0036548A">
        <w:rPr>
          <w:rFonts w:ascii="Times New Roman"/>
          <w:sz w:val="24"/>
          <w:lang w:val="nl-NL"/>
        </w:rPr>
        <w:t xml:space="preserve">van het </w:t>
      </w:r>
      <w:r w:rsidRPr="0036548A">
        <w:rPr>
          <w:rFonts w:ascii="Times New Roman"/>
          <w:spacing w:val="-3"/>
          <w:sz w:val="24"/>
          <w:lang w:val="nl-NL"/>
        </w:rPr>
        <w:t xml:space="preserve">vijfde gebod, </w:t>
      </w:r>
      <w:r w:rsidRPr="0036548A">
        <w:rPr>
          <w:rFonts w:ascii="Times New Roman"/>
          <w:sz w:val="24"/>
          <w:lang w:val="nl-NL"/>
        </w:rPr>
        <w:t>Mattheus</w:t>
      </w:r>
      <w:r w:rsidRPr="0036548A">
        <w:rPr>
          <w:rFonts w:ascii="Times New Roman"/>
          <w:spacing w:val="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15:5.</w:t>
      </w:r>
    </w:p>
    <w:p w:rsidR="00A209A2" w:rsidRPr="0036548A" w:rsidRDefault="00A209A2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A209A2" w:rsidRPr="0036548A">
          <w:pgSz w:w="11900" w:h="16840"/>
          <w:pgMar w:top="1380" w:right="1280" w:bottom="280" w:left="1300" w:header="708" w:footer="708" w:gutter="0"/>
          <w:cols w:space="708"/>
        </w:sectPr>
      </w:pPr>
    </w:p>
    <w:p w:rsidR="00A209A2" w:rsidRPr="0036548A" w:rsidRDefault="0036548A">
      <w:pPr>
        <w:pStyle w:val="Lijstalinea"/>
        <w:numPr>
          <w:ilvl w:val="3"/>
          <w:numId w:val="12"/>
        </w:numPr>
        <w:tabs>
          <w:tab w:val="left" w:pos="342"/>
        </w:tabs>
        <w:spacing w:before="53"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5"/>
          <w:sz w:val="24"/>
          <w:lang w:val="nl-NL"/>
        </w:rPr>
        <w:lastRenderedPageBreak/>
        <w:t>Zij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gaf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verslag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dagwerk,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hoe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Gods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voorzienigheid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gunstig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geweest, waardoor het </w:t>
      </w:r>
      <w:r w:rsidRPr="0036548A">
        <w:rPr>
          <w:rFonts w:asci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/>
          <w:sz w:val="24"/>
          <w:lang w:val="nl-NL"/>
        </w:rPr>
        <w:t xml:space="preserve">zeer </w:t>
      </w:r>
      <w:r w:rsidRPr="0036548A">
        <w:rPr>
          <w:rFonts w:ascii="Times New Roman"/>
          <w:spacing w:val="-7"/>
          <w:sz w:val="24"/>
          <w:lang w:val="nl-NL"/>
        </w:rPr>
        <w:t xml:space="preserve">lieflijk </w:t>
      </w:r>
      <w:r w:rsidRPr="0036548A">
        <w:rPr>
          <w:rFonts w:ascii="Times New Roman"/>
          <w:sz w:val="24"/>
          <w:lang w:val="nl-NL"/>
        </w:rPr>
        <w:t xml:space="preserve">was, </w:t>
      </w:r>
      <w:r w:rsidRPr="0036548A">
        <w:rPr>
          <w:rFonts w:ascii="Times New Roman"/>
          <w:spacing w:val="-3"/>
          <w:sz w:val="24"/>
          <w:lang w:val="nl-NL"/>
        </w:rPr>
        <w:t xml:space="preserve">want </w:t>
      </w:r>
      <w:r w:rsidRPr="0036548A">
        <w:rPr>
          <w:rFonts w:ascii="Times New Roman"/>
          <w:sz w:val="24"/>
          <w:lang w:val="nl-NL"/>
        </w:rPr>
        <w:t xml:space="preserve">het </w:t>
      </w:r>
      <w:r w:rsidRPr="0036548A">
        <w:rPr>
          <w:rFonts w:ascii="Times New Roman"/>
          <w:spacing w:val="-3"/>
          <w:sz w:val="24"/>
          <w:lang w:val="nl-NL"/>
        </w:rPr>
        <w:t xml:space="preserve">weinige-het </w:t>
      </w:r>
      <w:r w:rsidRPr="0036548A">
        <w:rPr>
          <w:rFonts w:ascii="Times New Roman"/>
          <w:sz w:val="24"/>
          <w:lang w:val="nl-NL"/>
        </w:rPr>
        <w:t>oplezen-dat de rechtvaardige heeft, is beter dan de overvloed-de oogst-van de goddelozen, Psalm</w:t>
      </w:r>
      <w:r w:rsidRPr="0036548A">
        <w:rPr>
          <w:rFonts w:ascii="Times New Roman"/>
          <w:spacing w:val="-4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37:16..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4"/>
          <w:numId w:val="12"/>
        </w:numPr>
        <w:tabs>
          <w:tab w:val="left" w:pos="395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3"/>
          <w:sz w:val="24"/>
          <w:lang w:val="nl-NL"/>
        </w:rPr>
        <w:t>Naomi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vroeg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waar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geweest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was: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Waar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hebt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gij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heden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opgelezen?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Ouders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moeten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4"/>
          <w:sz w:val="24"/>
          <w:lang w:val="nl-NL"/>
        </w:rPr>
        <w:t xml:space="preserve">op </w:t>
      </w:r>
      <w:r w:rsidRPr="0036548A">
        <w:rPr>
          <w:rFonts w:ascii="Times New Roman"/>
          <w:sz w:val="24"/>
          <w:lang w:val="nl-NL"/>
        </w:rPr>
        <w:t xml:space="preserve">bedacht zijn om navraag te doen naar het werk hunner kinderen, hoe, en waar, en in welk </w:t>
      </w:r>
      <w:r w:rsidRPr="0036548A">
        <w:rPr>
          <w:rFonts w:ascii="Times New Roman"/>
          <w:spacing w:val="-3"/>
          <w:sz w:val="24"/>
          <w:lang w:val="nl-NL"/>
        </w:rPr>
        <w:t xml:space="preserve">gezelschap </w:t>
      </w:r>
      <w:r w:rsidRPr="0036548A">
        <w:rPr>
          <w:rFonts w:asci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/>
          <w:sz w:val="24"/>
          <w:lang w:val="nl-NL"/>
        </w:rPr>
        <w:t xml:space="preserve">hun </w:t>
      </w:r>
      <w:r w:rsidRPr="0036548A">
        <w:rPr>
          <w:rFonts w:ascii="Times New Roman"/>
          <w:spacing w:val="-5"/>
          <w:sz w:val="24"/>
          <w:lang w:val="nl-NL"/>
        </w:rPr>
        <w:t xml:space="preserve">tijd </w:t>
      </w:r>
      <w:r w:rsidRPr="0036548A">
        <w:rPr>
          <w:rFonts w:ascii="Times New Roman"/>
          <w:spacing w:val="-3"/>
          <w:sz w:val="24"/>
          <w:lang w:val="nl-NL"/>
        </w:rPr>
        <w:t xml:space="preserve">hebben </w:t>
      </w:r>
      <w:r w:rsidRPr="0036548A">
        <w:rPr>
          <w:rFonts w:ascii="Times New Roman"/>
          <w:sz w:val="24"/>
          <w:lang w:val="nl-NL"/>
        </w:rPr>
        <w:t xml:space="preserve">doorgebracht, </w:t>
      </w:r>
      <w:r w:rsidRPr="0036548A">
        <w:rPr>
          <w:rFonts w:ascii="Times New Roman"/>
          <w:spacing w:val="-5"/>
          <w:sz w:val="24"/>
          <w:lang w:val="nl-NL"/>
        </w:rPr>
        <w:t xml:space="preserve">Dit </w:t>
      </w:r>
      <w:r w:rsidRPr="0036548A">
        <w:rPr>
          <w:rFonts w:ascii="Times New Roman"/>
          <w:sz w:val="24"/>
          <w:lang w:val="nl-NL"/>
        </w:rPr>
        <w:t xml:space="preserve">kan veel ongeregeldheden voorkomen van de </w:t>
      </w:r>
      <w:r w:rsidRPr="0036548A">
        <w:rPr>
          <w:rFonts w:ascii="Times New Roman"/>
          <w:spacing w:val="-3"/>
          <w:sz w:val="24"/>
          <w:lang w:val="nl-NL"/>
        </w:rPr>
        <w:t>kinderen,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waaraan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dezen,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indien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zichzelf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worden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overgelaten,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zich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overgeven,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waardoor zij </w:t>
      </w:r>
      <w:r w:rsidRPr="0036548A">
        <w:rPr>
          <w:rFonts w:ascii="Times New Roman"/>
          <w:spacing w:val="-3"/>
          <w:sz w:val="24"/>
          <w:lang w:val="nl-NL"/>
        </w:rPr>
        <w:t xml:space="preserve">schande brengen over </w:t>
      </w:r>
      <w:r w:rsidRPr="0036548A">
        <w:rPr>
          <w:rFonts w:ascii="Times New Roman"/>
          <w:sz w:val="24"/>
          <w:lang w:val="nl-NL"/>
        </w:rPr>
        <w:t xml:space="preserve">zichzelf en </w:t>
      </w:r>
      <w:r w:rsidRPr="0036548A">
        <w:rPr>
          <w:rFonts w:ascii="Times New Roman"/>
          <w:spacing w:val="-3"/>
          <w:sz w:val="24"/>
          <w:lang w:val="nl-NL"/>
        </w:rPr>
        <w:t xml:space="preserve">over </w:t>
      </w:r>
      <w:r w:rsidRPr="0036548A">
        <w:rPr>
          <w:rFonts w:ascii="Times New Roman"/>
          <w:sz w:val="24"/>
          <w:lang w:val="nl-NL"/>
        </w:rPr>
        <w:t>hun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ouders.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right="100"/>
        <w:jc w:val="both"/>
        <w:rPr>
          <w:lang w:val="nl-NL"/>
        </w:rPr>
      </w:pPr>
      <w:r w:rsidRPr="0036548A">
        <w:rPr>
          <w:spacing w:val="-3"/>
          <w:lang w:val="nl-NL"/>
        </w:rPr>
        <w:t xml:space="preserve">Indien </w:t>
      </w:r>
      <w:r w:rsidRPr="0036548A">
        <w:rPr>
          <w:spacing w:val="-5"/>
          <w:lang w:val="nl-NL"/>
        </w:rPr>
        <w:t xml:space="preserve">wij </w:t>
      </w:r>
      <w:r w:rsidRPr="0036548A">
        <w:rPr>
          <w:lang w:val="nl-NL"/>
        </w:rPr>
        <w:t xml:space="preserve">al </w:t>
      </w:r>
      <w:r w:rsidRPr="0036548A">
        <w:rPr>
          <w:spacing w:val="-3"/>
          <w:lang w:val="nl-NL"/>
        </w:rPr>
        <w:t xml:space="preserve">niet </w:t>
      </w:r>
      <w:r w:rsidRPr="0036548A">
        <w:rPr>
          <w:lang w:val="nl-NL"/>
        </w:rPr>
        <w:t xml:space="preserve">de hoeders </w:t>
      </w:r>
      <w:r w:rsidRPr="0036548A">
        <w:rPr>
          <w:spacing w:val="-6"/>
          <w:lang w:val="nl-NL"/>
        </w:rPr>
        <w:t xml:space="preserve">zijn </w:t>
      </w:r>
      <w:r w:rsidRPr="0036548A">
        <w:rPr>
          <w:lang w:val="nl-NL"/>
        </w:rPr>
        <w:t xml:space="preserve">van onze broeders, dan </w:t>
      </w:r>
      <w:r w:rsidRPr="0036548A">
        <w:rPr>
          <w:spacing w:val="-6"/>
          <w:lang w:val="nl-NL"/>
        </w:rPr>
        <w:t xml:space="preserve">zijn </w:t>
      </w:r>
      <w:r w:rsidRPr="0036548A">
        <w:rPr>
          <w:spacing w:val="-5"/>
          <w:lang w:val="nl-NL"/>
        </w:rPr>
        <w:t xml:space="preserve">wij </w:t>
      </w:r>
      <w:r w:rsidRPr="0036548A">
        <w:rPr>
          <w:lang w:val="nl-NL"/>
        </w:rPr>
        <w:t>het toch zeker wel van onze kinderen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5"/>
          <w:lang w:val="nl-NL"/>
        </w:rPr>
        <w:t>wij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weten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5"/>
          <w:lang w:val="nl-NL"/>
        </w:rPr>
        <w:t>welk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2"/>
          <w:lang w:val="nl-NL"/>
        </w:rPr>
        <w:t>zoon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5"/>
          <w:lang w:val="nl-NL"/>
        </w:rPr>
        <w:t>Adonia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3"/>
          <w:lang w:val="nl-NL"/>
        </w:rPr>
        <w:t>gebleken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5"/>
          <w:lang w:val="nl-NL"/>
        </w:rPr>
        <w:t>zijn,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vader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3"/>
          <w:lang w:val="nl-NL"/>
        </w:rPr>
        <w:t>nooit</w:t>
      </w:r>
      <w:r w:rsidRPr="0036548A">
        <w:rPr>
          <w:spacing w:val="-2"/>
          <w:lang w:val="nl-NL"/>
        </w:rPr>
        <w:t xml:space="preserve"> </w:t>
      </w:r>
      <w:r w:rsidRPr="0036548A">
        <w:rPr>
          <w:spacing w:val="-3"/>
          <w:lang w:val="nl-NL"/>
        </w:rPr>
        <w:t>bedroefd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had. Ouders</w:t>
      </w:r>
      <w:r w:rsidRPr="0036548A">
        <w:rPr>
          <w:spacing w:val="-37"/>
          <w:lang w:val="nl-NL"/>
        </w:rPr>
        <w:t xml:space="preserve"> </w:t>
      </w:r>
      <w:r w:rsidRPr="0036548A">
        <w:rPr>
          <w:lang w:val="nl-NL"/>
        </w:rPr>
        <w:t>moeten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hun</w:t>
      </w:r>
      <w:r w:rsidRPr="0036548A">
        <w:rPr>
          <w:spacing w:val="-39"/>
          <w:lang w:val="nl-NL"/>
        </w:rPr>
        <w:t xml:space="preserve"> </w:t>
      </w:r>
      <w:r w:rsidRPr="0036548A">
        <w:rPr>
          <w:lang w:val="nl-NL"/>
        </w:rPr>
        <w:t>kinderen</w:t>
      </w:r>
      <w:r w:rsidRPr="0036548A">
        <w:rPr>
          <w:spacing w:val="-39"/>
          <w:lang w:val="nl-NL"/>
        </w:rPr>
        <w:t xml:space="preserve"> </w:t>
      </w:r>
      <w:r w:rsidRPr="0036548A">
        <w:rPr>
          <w:lang w:val="nl-NL"/>
        </w:rPr>
        <w:t>ondervragen,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om</w:t>
      </w:r>
      <w:r w:rsidRPr="0036548A">
        <w:rPr>
          <w:spacing w:val="-36"/>
          <w:lang w:val="nl-NL"/>
        </w:rPr>
        <w:t xml:space="preserve"> </w:t>
      </w:r>
      <w:r w:rsidRPr="0036548A">
        <w:rPr>
          <w:lang w:val="nl-NL"/>
        </w:rPr>
        <w:t>hen</w:t>
      </w:r>
      <w:r w:rsidRPr="0036548A">
        <w:rPr>
          <w:spacing w:val="-36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36"/>
          <w:lang w:val="nl-NL"/>
        </w:rPr>
        <w:t xml:space="preserve"> </w:t>
      </w:r>
      <w:r w:rsidRPr="0036548A">
        <w:rPr>
          <w:lang w:val="nl-NL"/>
        </w:rPr>
        <w:t>verschrikken</w:t>
      </w:r>
      <w:r w:rsidRPr="0036548A">
        <w:rPr>
          <w:spacing w:val="-36"/>
          <w:lang w:val="nl-NL"/>
        </w:rPr>
        <w:t xml:space="preserve"> </w:t>
      </w:r>
      <w:r w:rsidRPr="0036548A">
        <w:rPr>
          <w:lang w:val="nl-NL"/>
        </w:rPr>
        <w:t>of</w:t>
      </w:r>
      <w:r w:rsidRPr="0036548A">
        <w:rPr>
          <w:spacing w:val="-36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36"/>
          <w:lang w:val="nl-NL"/>
        </w:rPr>
        <w:t xml:space="preserve"> </w:t>
      </w:r>
      <w:r w:rsidRPr="0036548A">
        <w:rPr>
          <w:lang w:val="nl-NL"/>
        </w:rPr>
        <w:t>ontmoedigen,</w:t>
      </w:r>
      <w:r w:rsidRPr="0036548A">
        <w:rPr>
          <w:spacing w:val="-36"/>
          <w:lang w:val="nl-NL"/>
        </w:rPr>
        <w:t xml:space="preserve"> </w:t>
      </w:r>
      <w:r w:rsidRPr="0036548A">
        <w:rPr>
          <w:lang w:val="nl-NL"/>
        </w:rPr>
        <w:t>zodat</w:t>
      </w:r>
      <w:r w:rsidRPr="0036548A">
        <w:rPr>
          <w:spacing w:val="-36"/>
          <w:lang w:val="nl-NL"/>
        </w:rPr>
        <w:t xml:space="preserve"> </w:t>
      </w:r>
      <w:r w:rsidRPr="0036548A">
        <w:rPr>
          <w:spacing w:val="-2"/>
          <w:lang w:val="nl-NL"/>
        </w:rPr>
        <w:t xml:space="preserve">zij </w:t>
      </w:r>
      <w:r w:rsidRPr="0036548A">
        <w:rPr>
          <w:lang w:val="nl-NL"/>
        </w:rPr>
        <w:t>een</w:t>
      </w:r>
      <w:r w:rsidRPr="0036548A">
        <w:rPr>
          <w:spacing w:val="-34"/>
          <w:lang w:val="nl-NL"/>
        </w:rPr>
        <w:t xml:space="preserve"> </w:t>
      </w:r>
      <w:r w:rsidRPr="0036548A">
        <w:rPr>
          <w:spacing w:val="-3"/>
          <w:lang w:val="nl-NL"/>
        </w:rPr>
        <w:t>afkeer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3"/>
          <w:lang w:val="nl-NL"/>
        </w:rPr>
        <w:t>krijgen</w:t>
      </w:r>
      <w:r w:rsidRPr="0036548A">
        <w:rPr>
          <w:spacing w:val="-36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6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4"/>
          <w:lang w:val="nl-NL"/>
        </w:rPr>
        <w:t>ouderlijk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4"/>
          <w:lang w:val="nl-NL"/>
        </w:rPr>
        <w:t>huis,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2"/>
          <w:lang w:val="nl-NL"/>
        </w:rPr>
        <w:t>of</w:t>
      </w:r>
      <w:r w:rsidRPr="0036548A">
        <w:rPr>
          <w:spacing w:val="-37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verzoeking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komen</w:t>
      </w:r>
      <w:r w:rsidRPr="0036548A">
        <w:rPr>
          <w:spacing w:val="-35"/>
          <w:lang w:val="nl-NL"/>
        </w:rPr>
        <w:t xml:space="preserve"> </w:t>
      </w:r>
      <w:proofErr w:type="spellStart"/>
      <w:r w:rsidRPr="0036548A">
        <w:rPr>
          <w:spacing w:val="9"/>
          <w:lang w:val="nl-NL"/>
        </w:rPr>
        <w:t>omte</w:t>
      </w:r>
      <w:proofErr w:type="spellEnd"/>
      <w:r w:rsidRPr="0036548A">
        <w:rPr>
          <w:spacing w:val="-29"/>
          <w:lang w:val="nl-NL"/>
        </w:rPr>
        <w:t xml:space="preserve"> </w:t>
      </w:r>
      <w:r w:rsidRPr="0036548A">
        <w:rPr>
          <w:spacing w:val="-4"/>
          <w:lang w:val="nl-NL"/>
        </w:rPr>
        <w:t>liegen,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3"/>
          <w:lang w:val="nl-NL"/>
        </w:rPr>
        <w:t>maar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37"/>
          <w:lang w:val="nl-NL"/>
        </w:rPr>
        <w:t xml:space="preserve"> </w:t>
      </w:r>
      <w:r w:rsidRPr="0036548A">
        <w:rPr>
          <w:lang w:val="nl-NL"/>
        </w:rPr>
        <w:t>hen</w:t>
      </w:r>
      <w:r w:rsidRPr="0036548A">
        <w:rPr>
          <w:spacing w:val="-36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 xml:space="preserve">loven </w:t>
      </w:r>
      <w:r w:rsidRPr="0036548A">
        <w:rPr>
          <w:spacing w:val="-4"/>
          <w:lang w:val="nl-NL"/>
        </w:rPr>
        <w:t>als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wèl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gedaan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hebben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3"/>
          <w:lang w:val="nl-NL"/>
        </w:rPr>
        <w:t>zich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goed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3"/>
          <w:lang w:val="nl-NL"/>
        </w:rPr>
        <w:t>hebben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gedragen,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hen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3"/>
          <w:lang w:val="nl-NL"/>
        </w:rPr>
        <w:t>met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3"/>
          <w:lang w:val="nl-NL"/>
        </w:rPr>
        <w:t>zachtmoedigheid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bestraffen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en te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waarschuwen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4"/>
          <w:lang w:val="nl-NL"/>
        </w:rPr>
        <w:t>als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hun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gedrag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goed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geweest.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goede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vraag,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5"/>
          <w:lang w:val="nl-NL"/>
        </w:rPr>
        <w:t>wij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onszelf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aan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2"/>
          <w:lang w:val="nl-NL"/>
        </w:rPr>
        <w:t xml:space="preserve">het </w:t>
      </w:r>
      <w:r w:rsidRPr="0036548A">
        <w:rPr>
          <w:spacing w:val="-4"/>
          <w:lang w:val="nl-NL"/>
        </w:rPr>
        <w:t>einde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iederen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dag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moeten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doen: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3"/>
          <w:lang w:val="nl-NL"/>
        </w:rPr>
        <w:t>"Waar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heb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5"/>
          <w:lang w:val="nl-NL"/>
        </w:rPr>
        <w:t>ik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vandaag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opgelezen?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4"/>
          <w:lang w:val="nl-NL"/>
        </w:rPr>
        <w:t>Welke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vorderingen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heb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10"/>
          <w:lang w:val="nl-NL"/>
        </w:rPr>
        <w:t xml:space="preserve">ik </w:t>
      </w:r>
      <w:r w:rsidRPr="0036548A">
        <w:rPr>
          <w:spacing w:val="-3"/>
          <w:lang w:val="nl-NL"/>
        </w:rPr>
        <w:t xml:space="preserve">gemaakt </w:t>
      </w:r>
      <w:r w:rsidRPr="0036548A">
        <w:rPr>
          <w:lang w:val="nl-NL"/>
        </w:rPr>
        <w:t xml:space="preserve">in </w:t>
      </w:r>
      <w:r w:rsidRPr="0036548A">
        <w:rPr>
          <w:spacing w:val="-3"/>
          <w:lang w:val="nl-NL"/>
        </w:rPr>
        <w:t xml:space="preserve">kennis </w:t>
      </w:r>
      <w:r w:rsidRPr="0036548A">
        <w:rPr>
          <w:lang w:val="nl-NL"/>
        </w:rPr>
        <w:t xml:space="preserve">en </w:t>
      </w:r>
      <w:r w:rsidRPr="0036548A">
        <w:rPr>
          <w:spacing w:val="-3"/>
          <w:lang w:val="nl-NL"/>
        </w:rPr>
        <w:t xml:space="preserve">genade? </w:t>
      </w:r>
      <w:r w:rsidRPr="0036548A">
        <w:rPr>
          <w:lang w:val="nl-NL"/>
        </w:rPr>
        <w:t xml:space="preserve">Wat heb ik </w:t>
      </w:r>
      <w:r w:rsidRPr="0036548A">
        <w:rPr>
          <w:spacing w:val="-3"/>
          <w:lang w:val="nl-NL"/>
        </w:rPr>
        <w:t xml:space="preserve">gedaan </w:t>
      </w:r>
      <w:r w:rsidRPr="0036548A">
        <w:rPr>
          <w:lang w:val="nl-NL"/>
        </w:rPr>
        <w:t xml:space="preserve">of </w:t>
      </w:r>
      <w:r w:rsidRPr="0036548A">
        <w:rPr>
          <w:spacing w:val="-3"/>
          <w:lang w:val="nl-NL"/>
        </w:rPr>
        <w:t xml:space="preserve">verkregen, </w:t>
      </w:r>
      <w:r w:rsidRPr="0036548A">
        <w:rPr>
          <w:lang w:val="nl-NL"/>
        </w:rPr>
        <w:t xml:space="preserve">dat mij ten </w:t>
      </w:r>
      <w:r w:rsidRPr="0036548A">
        <w:rPr>
          <w:spacing w:val="-3"/>
          <w:lang w:val="nl-NL"/>
        </w:rPr>
        <w:t xml:space="preserve">goede </w:t>
      </w:r>
      <w:r w:rsidRPr="0036548A">
        <w:rPr>
          <w:lang w:val="nl-NL"/>
        </w:rPr>
        <w:t>zal</w:t>
      </w:r>
      <w:r w:rsidRPr="0036548A">
        <w:rPr>
          <w:spacing w:val="-1"/>
          <w:lang w:val="nl-NL"/>
        </w:rPr>
        <w:t xml:space="preserve"> </w:t>
      </w:r>
      <w:r w:rsidRPr="0036548A">
        <w:rPr>
          <w:spacing w:val="-3"/>
          <w:lang w:val="nl-NL"/>
        </w:rPr>
        <w:t>komen?"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4"/>
          <w:numId w:val="12"/>
        </w:numPr>
        <w:tabs>
          <w:tab w:val="left" w:pos="385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Ruth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verhaalde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uitvoerig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welke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vriendelijkheid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door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bewezen,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19,.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en </w:t>
      </w:r>
      <w:r w:rsidRPr="0036548A">
        <w:rPr>
          <w:rFonts w:ascii="Times New Roman"/>
          <w:spacing w:val="-3"/>
          <w:sz w:val="24"/>
          <w:lang w:val="nl-NL"/>
        </w:rPr>
        <w:t>welke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hoop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koesterde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nog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meer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vriendelijkheid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hem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ontvangen.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daar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bevolen </w:t>
      </w:r>
      <w:r w:rsidRPr="0036548A">
        <w:rPr>
          <w:rFonts w:ascii="Times New Roman"/>
          <w:sz w:val="24"/>
          <w:lang w:val="nl-NL"/>
        </w:rPr>
        <w:t xml:space="preserve">had om gedurende de </w:t>
      </w:r>
      <w:r w:rsidRPr="0036548A">
        <w:rPr>
          <w:rFonts w:ascii="Times New Roman"/>
          <w:spacing w:val="-3"/>
          <w:sz w:val="24"/>
          <w:lang w:val="nl-NL"/>
        </w:rPr>
        <w:t xml:space="preserve">gehelen </w:t>
      </w:r>
      <w:r w:rsidRPr="0036548A">
        <w:rPr>
          <w:rFonts w:ascii="Times New Roman"/>
          <w:sz w:val="24"/>
          <w:lang w:val="nl-NL"/>
        </w:rPr>
        <w:t xml:space="preserve">oogst </w:t>
      </w:r>
      <w:r w:rsidRPr="0036548A">
        <w:rPr>
          <w:rFonts w:ascii="Times New Roman"/>
          <w:spacing w:val="-6"/>
          <w:sz w:val="24"/>
          <w:lang w:val="nl-NL"/>
        </w:rPr>
        <w:t xml:space="preserve">bij </w:t>
      </w:r>
      <w:r w:rsidRPr="0036548A">
        <w:rPr>
          <w:rFonts w:ascii="Times New Roman"/>
          <w:spacing w:val="-3"/>
          <w:sz w:val="24"/>
          <w:lang w:val="nl-NL"/>
        </w:rPr>
        <w:t xml:space="preserve">zijn knechten </w:t>
      </w:r>
      <w:r w:rsidRPr="0036548A">
        <w:rPr>
          <w:rFonts w:ascii="Times New Roman"/>
          <w:sz w:val="24"/>
          <w:lang w:val="nl-NL"/>
        </w:rPr>
        <w:t xml:space="preserve">te </w:t>
      </w:r>
      <w:r w:rsidRPr="0036548A">
        <w:rPr>
          <w:rFonts w:ascii="Times New Roman"/>
          <w:spacing w:val="-3"/>
          <w:sz w:val="24"/>
          <w:lang w:val="nl-NL"/>
        </w:rPr>
        <w:t xml:space="preserve">blijven, vers 21.. Kinderen moeten zich </w:t>
      </w:r>
      <w:r w:rsidRPr="0036548A">
        <w:rPr>
          <w:rFonts w:ascii="Times New Roman"/>
          <w:sz w:val="24"/>
          <w:lang w:val="nl-NL"/>
        </w:rPr>
        <w:t xml:space="preserve">verantwoordelijk houden aan hun ouders en aan </w:t>
      </w:r>
      <w:r w:rsidRPr="0036548A">
        <w:rPr>
          <w:rFonts w:ascii="Times New Roman"/>
          <w:spacing w:val="-3"/>
          <w:sz w:val="24"/>
          <w:lang w:val="nl-NL"/>
        </w:rPr>
        <w:t xml:space="preserve">hen, </w:t>
      </w:r>
      <w:r w:rsidRPr="0036548A">
        <w:rPr>
          <w:rFonts w:ascii="Times New Roman"/>
          <w:spacing w:val="-5"/>
          <w:sz w:val="24"/>
          <w:lang w:val="nl-NL"/>
        </w:rPr>
        <w:t xml:space="preserve">die </w:t>
      </w:r>
      <w:r w:rsidRPr="0036548A">
        <w:rPr>
          <w:rFonts w:ascii="Times New Roman"/>
          <w:sz w:val="24"/>
          <w:lang w:val="nl-NL"/>
        </w:rPr>
        <w:t xml:space="preserve">over hen gesteld zijn, en het geen </w:t>
      </w:r>
      <w:r w:rsidRPr="0036548A">
        <w:rPr>
          <w:rFonts w:ascii="Times New Roman"/>
          <w:spacing w:val="-5"/>
          <w:sz w:val="24"/>
          <w:lang w:val="nl-NL"/>
        </w:rPr>
        <w:t>verkleining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zich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achten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ondervraagd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worden,</w:t>
      </w:r>
      <w:r w:rsidRPr="0036548A">
        <w:rPr>
          <w:rFonts w:ascii="Times New Roman"/>
          <w:spacing w:val="-3"/>
          <w:sz w:val="24"/>
          <w:lang w:val="nl-NL"/>
        </w:rPr>
        <w:t xml:space="preserve"> laat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goed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doen,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zullen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 geprezen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worden.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Ruth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verhaalde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moeder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welke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goedheid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betoond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heeft,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opdat zij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hem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bij</w:t>
      </w:r>
      <w:r w:rsidRPr="0036548A">
        <w:rPr>
          <w:rFonts w:ascii="Times New Roman"/>
          <w:spacing w:val="-3"/>
          <w:sz w:val="24"/>
          <w:lang w:val="nl-NL"/>
        </w:rPr>
        <w:t xml:space="preserve"> gelegenheid dank voor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kan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betuigen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maar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zei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welke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lof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had toegekend, vers 11.. </w:t>
      </w:r>
      <w:r w:rsidRPr="0036548A">
        <w:rPr>
          <w:rFonts w:ascii="Times New Roman"/>
          <w:spacing w:val="-4"/>
          <w:sz w:val="24"/>
          <w:lang w:val="nl-NL"/>
        </w:rPr>
        <w:t xml:space="preserve">Nederigheid </w:t>
      </w:r>
      <w:r w:rsidRPr="0036548A">
        <w:rPr>
          <w:rFonts w:ascii="Times New Roman"/>
          <w:sz w:val="24"/>
          <w:lang w:val="nl-NL"/>
        </w:rPr>
        <w:t xml:space="preserve">leert ons </w:t>
      </w:r>
      <w:r w:rsidRPr="0036548A">
        <w:rPr>
          <w:rFonts w:ascii="Times New Roman"/>
          <w:spacing w:val="-3"/>
          <w:sz w:val="24"/>
          <w:lang w:val="nl-NL"/>
        </w:rPr>
        <w:t xml:space="preserve">niet </w:t>
      </w:r>
      <w:r w:rsidRPr="0036548A">
        <w:rPr>
          <w:rFonts w:ascii="Times New Roman"/>
          <w:spacing w:val="-4"/>
          <w:sz w:val="24"/>
          <w:lang w:val="nl-NL"/>
        </w:rPr>
        <w:t xml:space="preserve">alleen </w:t>
      </w:r>
      <w:r w:rsidRPr="0036548A">
        <w:rPr>
          <w:rFonts w:ascii="Times New Roman"/>
          <w:sz w:val="24"/>
          <w:lang w:val="nl-NL"/>
        </w:rPr>
        <w:t>onszelf niet te prijzen, maar ook om niet ijverig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om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verkondigen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anderen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ons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geprezen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hebben.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4"/>
          <w:numId w:val="12"/>
        </w:numPr>
        <w:tabs>
          <w:tab w:val="left" w:pos="397"/>
        </w:tabs>
        <w:ind w:left="396" w:hanging="28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Hier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wordt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ons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meegedeeld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wat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Naomi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hierop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zei.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5"/>
          <w:numId w:val="12"/>
        </w:numPr>
        <w:tabs>
          <w:tab w:val="left" w:pos="33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bad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hartelijk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hem, die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weldoener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harer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dochter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is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geweest,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vóór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nog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wist </w:t>
      </w:r>
      <w:r w:rsidRPr="0036548A">
        <w:rPr>
          <w:rFonts w:ascii="Times New Roman" w:hAnsi="Times New Roman"/>
          <w:spacing w:val="-5"/>
          <w:sz w:val="24"/>
          <w:lang w:val="nl-NL"/>
        </w:rPr>
        <w:t>wie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hij </w:t>
      </w:r>
      <w:r w:rsidRPr="0036548A">
        <w:rPr>
          <w:rFonts w:ascii="Times New Roman" w:hAnsi="Times New Roman"/>
          <w:sz w:val="24"/>
          <w:lang w:val="nl-NL"/>
        </w:rPr>
        <w:t>was,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vers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19..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Gezegend</w:t>
      </w:r>
      <w:r w:rsidRPr="0036548A">
        <w:rPr>
          <w:rFonts w:ascii="Times New Roman" w:hAnsi="Times New Roman"/>
          <w:i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zij</w:t>
      </w:r>
      <w:r w:rsidRPr="0036548A">
        <w:rPr>
          <w:rFonts w:ascii="Times New Roman" w:hAnsi="Times New Roman"/>
          <w:i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hij</w:t>
      </w:r>
      <w:r w:rsidRPr="0036548A">
        <w:rPr>
          <w:rFonts w:ascii="Times New Roman" w:hAnsi="Times New Roman"/>
          <w:i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wie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hij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ook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wezen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moge-</w:t>
      </w:r>
      <w:r w:rsidRPr="0036548A">
        <w:rPr>
          <w:rFonts w:ascii="Times New Roman" w:hAnsi="Times New Roman"/>
          <w:i/>
          <w:sz w:val="24"/>
          <w:lang w:val="nl-NL"/>
        </w:rPr>
        <w:t>die</w:t>
      </w:r>
      <w:r w:rsidRPr="0036548A">
        <w:rPr>
          <w:rFonts w:ascii="Times New Roman" w:hAnsi="Times New Roman"/>
          <w:i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u</w:t>
      </w:r>
      <w:r w:rsidRPr="0036548A">
        <w:rPr>
          <w:rFonts w:ascii="Times New Roman" w:hAnsi="Times New Roman"/>
          <w:i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gekend</w:t>
      </w:r>
      <w:r w:rsidRPr="0036548A">
        <w:rPr>
          <w:rFonts w:ascii="Times New Roman" w:hAnsi="Times New Roman"/>
          <w:i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heeft</w:t>
      </w:r>
      <w:r w:rsidRPr="0036548A">
        <w:rPr>
          <w:rFonts w:ascii="Times New Roman" w:hAnsi="Times New Roman"/>
          <w:sz w:val="24"/>
          <w:lang w:val="nl-NL"/>
        </w:rPr>
        <w:t>,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pijl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des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gebeds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als bij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geval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afschietende,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maar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inzonderheid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toen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gezegd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wie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hij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was,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vers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20..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Gezegend</w:t>
      </w:r>
      <w:r w:rsidRPr="0036548A">
        <w:rPr>
          <w:rFonts w:ascii="Times New Roman" w:hAnsi="Times New Roman"/>
          <w:i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zij hij</w:t>
      </w:r>
      <w:r w:rsidRPr="0036548A">
        <w:rPr>
          <w:rFonts w:ascii="Times New Roman" w:hAnsi="Times New Roman"/>
          <w:i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de</w:t>
      </w:r>
      <w:r w:rsidRPr="0036548A">
        <w:rPr>
          <w:rFonts w:ascii="Times New Roman" w:hAnsi="Times New Roman"/>
          <w:i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Heere</w:t>
      </w:r>
      <w:r w:rsidRPr="0036548A">
        <w:rPr>
          <w:rFonts w:ascii="Times New Roman" w:hAnsi="Times New Roman"/>
          <w:sz w:val="24"/>
          <w:lang w:val="nl-NL"/>
        </w:rPr>
        <w:t>.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armen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moeten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bidden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hen,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die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goed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milddadig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zijn,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hun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aldus vergelding doen, </w:t>
      </w:r>
      <w:r w:rsidRPr="0036548A">
        <w:rPr>
          <w:rFonts w:ascii="Times New Roman" w:hAnsi="Times New Roman"/>
          <w:sz w:val="24"/>
          <w:lang w:val="nl-NL"/>
        </w:rPr>
        <w:t xml:space="preserve">als zij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niet instaat zijn </w:t>
      </w:r>
      <w:r w:rsidRPr="0036548A">
        <w:rPr>
          <w:rFonts w:ascii="Times New Roman" w:hAnsi="Times New Roman"/>
          <w:sz w:val="24"/>
          <w:lang w:val="nl-NL"/>
        </w:rPr>
        <w:t xml:space="preserve">hun op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andere wijze </w:t>
      </w:r>
      <w:r w:rsidRPr="0036548A">
        <w:rPr>
          <w:rFonts w:ascii="Times New Roman" w:hAnsi="Times New Roman"/>
          <w:sz w:val="24"/>
          <w:lang w:val="nl-NL"/>
        </w:rPr>
        <w:t xml:space="preserve">hun goedheid te vergelden. Laat de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lenden </w:t>
      </w:r>
      <w:r w:rsidRPr="0036548A">
        <w:rPr>
          <w:rFonts w:ascii="Times New Roman" w:hAnsi="Times New Roman"/>
          <w:sz w:val="24"/>
          <w:lang w:val="nl-NL"/>
        </w:rPr>
        <w:t xml:space="preserve">van de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armen </w:t>
      </w:r>
      <w:r w:rsidRPr="0036548A">
        <w:rPr>
          <w:rFonts w:ascii="Times New Roman" w:hAnsi="Times New Roman"/>
          <w:sz w:val="24"/>
          <w:lang w:val="nl-NL"/>
        </w:rPr>
        <w:t xml:space="preserve">hen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zegenen, </w:t>
      </w:r>
      <w:r w:rsidRPr="0036548A">
        <w:rPr>
          <w:rFonts w:ascii="Times New Roman" w:hAnsi="Times New Roman"/>
          <w:sz w:val="24"/>
          <w:lang w:val="nl-NL"/>
        </w:rPr>
        <w:t xml:space="preserve">die hen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verkwikt hebben, </w:t>
      </w:r>
      <w:r w:rsidRPr="0036548A">
        <w:rPr>
          <w:rFonts w:ascii="Times New Roman" w:hAnsi="Times New Roman"/>
          <w:sz w:val="24"/>
          <w:lang w:val="nl-NL"/>
        </w:rPr>
        <w:t xml:space="preserve">Job 29:13, 31:20.... 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Hij, </w:t>
      </w:r>
      <w:r w:rsidRPr="0036548A">
        <w:rPr>
          <w:rFonts w:ascii="Times New Roman" w:hAnsi="Times New Roman"/>
          <w:sz w:val="24"/>
          <w:lang w:val="nl-NL"/>
        </w:rPr>
        <w:t xml:space="preserve">die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het </w:t>
      </w:r>
      <w:r w:rsidRPr="0036548A">
        <w:rPr>
          <w:rFonts w:ascii="Times New Roman" w:hAnsi="Times New Roman"/>
          <w:sz w:val="24"/>
          <w:lang w:val="nl-NL"/>
        </w:rPr>
        <w:t>geroep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hoort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armen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tegen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hun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verdrukkers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Exodus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22:27,.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zal,</w:t>
      </w:r>
      <w:r w:rsidRPr="0036548A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naar </w:t>
      </w:r>
      <w:r w:rsidRPr="0036548A">
        <w:rPr>
          <w:rFonts w:ascii="Times New Roman" w:hAnsi="Times New Roman"/>
          <w:spacing w:val="-5"/>
          <w:sz w:val="24"/>
          <w:lang w:val="nl-NL"/>
        </w:rPr>
        <w:t>wij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mogen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hopen,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 gebeden</w:t>
      </w:r>
      <w:r w:rsidRPr="0036548A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armen</w:t>
      </w:r>
      <w:r w:rsidRPr="0036548A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3"/>
          <w:sz w:val="24"/>
          <w:lang w:val="nl-NL"/>
        </w:rPr>
        <w:t>horen</w:t>
      </w:r>
      <w:r w:rsidR="005C558A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3"/>
          <w:sz w:val="24"/>
          <w:lang w:val="nl-NL"/>
        </w:rPr>
        <w:t>voor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hun</w:t>
      </w:r>
      <w:r w:rsidRPr="0036548A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weldoeners.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Nu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herinnerde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zich</w:t>
      </w:r>
      <w:r w:rsidRPr="0036548A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vroegere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goedheid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36548A">
        <w:rPr>
          <w:rFonts w:ascii="Times New Roman" w:hAnsi="Times New Roman"/>
          <w:sz w:val="24"/>
          <w:lang w:val="nl-NL"/>
        </w:rPr>
        <w:t xml:space="preserve">Boaz, betoond aan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haar man </w:t>
      </w:r>
      <w:r w:rsidRPr="0036548A">
        <w:rPr>
          <w:rFonts w:ascii="Times New Roman" w:hAnsi="Times New Roman"/>
          <w:sz w:val="24"/>
          <w:lang w:val="nl-NL"/>
        </w:rPr>
        <w:t xml:space="preserve">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 w:hAnsi="Times New Roman"/>
          <w:sz w:val="24"/>
          <w:lang w:val="nl-NL"/>
        </w:rPr>
        <w:t xml:space="preserve">zonen, en voegt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bij </w:t>
      </w:r>
      <w:r w:rsidRPr="0036548A">
        <w:rPr>
          <w:rFonts w:ascii="Times New Roman" w:hAnsi="Times New Roman"/>
          <w:sz w:val="24"/>
          <w:lang w:val="nl-NL"/>
        </w:rPr>
        <w:t xml:space="preserve">de tegenwoordige: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hij </w:t>
      </w:r>
      <w:r w:rsidRPr="0036548A">
        <w:rPr>
          <w:rFonts w:ascii="Times New Roman" w:hAnsi="Times New Roman"/>
          <w:spacing w:val="-4"/>
          <w:sz w:val="24"/>
          <w:lang w:val="nl-NL"/>
        </w:rPr>
        <w:t>heeft zijn</w:t>
      </w:r>
      <w:r w:rsidRPr="0036548A">
        <w:rPr>
          <w:rFonts w:ascii="Times New Roman" w:hAnsi="Times New Roman"/>
          <w:spacing w:val="5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weldadigheid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niet </w:t>
      </w:r>
      <w:r w:rsidRPr="0036548A">
        <w:rPr>
          <w:rFonts w:ascii="Times New Roman" w:hAnsi="Times New Roman"/>
          <w:sz w:val="24"/>
          <w:lang w:val="nl-NL"/>
        </w:rPr>
        <w:t xml:space="preserve">nagelaten aan de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levenden </w:t>
      </w:r>
      <w:r w:rsidRPr="0036548A">
        <w:rPr>
          <w:rFonts w:ascii="Times New Roman" w:hAnsi="Times New Roman"/>
          <w:sz w:val="24"/>
          <w:lang w:val="nl-NL"/>
        </w:rPr>
        <w:t xml:space="preserve">en de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doden.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Als wij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edelmoedig vriendelijkheid </w:t>
      </w:r>
      <w:r w:rsidRPr="0036548A">
        <w:rPr>
          <w:rFonts w:ascii="Times New Roman" w:hAnsi="Times New Roman"/>
          <w:sz w:val="24"/>
          <w:lang w:val="nl-NL"/>
        </w:rPr>
        <w:t>betonen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zelfs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aan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hen,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die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onze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vroegere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gunsten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vergeten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schijnen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hebben,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dan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kan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dit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wellicht </w:t>
      </w:r>
      <w:r w:rsidRPr="0036548A">
        <w:rPr>
          <w:rFonts w:ascii="Times New Roman" w:hAnsi="Times New Roman"/>
          <w:sz w:val="24"/>
          <w:lang w:val="nl-NL"/>
        </w:rPr>
        <w:t xml:space="preserve">een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middel zijn </w:t>
      </w:r>
      <w:r w:rsidRPr="0036548A">
        <w:rPr>
          <w:rFonts w:ascii="Times New Roman" w:hAnsi="Times New Roman"/>
          <w:sz w:val="24"/>
          <w:lang w:val="nl-NL"/>
        </w:rPr>
        <w:t xml:space="preserve">om de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herinnering </w:t>
      </w:r>
      <w:r w:rsidRPr="0036548A">
        <w:rPr>
          <w:rFonts w:ascii="Times New Roman" w:hAnsi="Times New Roman"/>
          <w:sz w:val="24"/>
          <w:lang w:val="nl-NL"/>
        </w:rPr>
        <w:t xml:space="preserve">te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verlevendigen zelfs </w:t>
      </w:r>
      <w:r w:rsidRPr="0036548A">
        <w:rPr>
          <w:rFonts w:ascii="Times New Roman" w:hAnsi="Times New Roman"/>
          <w:sz w:val="24"/>
          <w:lang w:val="nl-NL"/>
        </w:rPr>
        <w:t xml:space="preserve">aan </w:t>
      </w:r>
      <w:r w:rsidRPr="0036548A">
        <w:rPr>
          <w:rFonts w:ascii="Times New Roman" w:hAnsi="Times New Roman"/>
          <w:spacing w:val="-3"/>
          <w:sz w:val="24"/>
          <w:lang w:val="nl-NL"/>
        </w:rPr>
        <w:t>die, welke begraven</w:t>
      </w:r>
      <w:r w:rsidRPr="0036548A">
        <w:rPr>
          <w:rFonts w:ascii="Times New Roman" w:hAnsi="Times New Roman"/>
          <w:spacing w:val="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schenen.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5"/>
          <w:numId w:val="12"/>
        </w:numPr>
        <w:tabs>
          <w:tab w:val="left" w:pos="337"/>
        </w:tabs>
        <w:spacing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maakt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Ruth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bekend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met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betrekking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7"/>
          <w:sz w:val="24"/>
          <w:lang w:val="nl-NL"/>
        </w:rPr>
        <w:t>familie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3"/>
          <w:sz w:val="24"/>
          <w:lang w:val="nl-NL"/>
        </w:rPr>
        <w:t>tot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Boaz,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die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man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is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ons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nabestaande.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schijnt</w:t>
      </w:r>
      <w:r w:rsidRPr="0036548A">
        <w:rPr>
          <w:rFonts w:ascii="Times New Roman" w:hAnsi="Times New Roman"/>
          <w:spacing w:val="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dat</w:t>
      </w:r>
      <w:r w:rsidRPr="0036548A">
        <w:rPr>
          <w:rFonts w:ascii="Times New Roman" w:hAnsi="Times New Roman"/>
          <w:spacing w:val="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3"/>
          <w:sz w:val="24"/>
          <w:lang w:val="nl-NL"/>
        </w:rPr>
        <w:t>door</w:t>
      </w:r>
      <w:r w:rsidRPr="0036548A">
        <w:rPr>
          <w:rFonts w:ascii="Times New Roman" w:hAnsi="Times New Roman"/>
          <w:spacing w:val="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langdurig</w:t>
      </w:r>
      <w:r w:rsidRPr="0036548A">
        <w:rPr>
          <w:rFonts w:ascii="Times New Roman" w:hAnsi="Times New Roman"/>
          <w:spacing w:val="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verblijf</w:t>
      </w:r>
      <w:r w:rsidRPr="0036548A">
        <w:rPr>
          <w:rFonts w:ascii="Times New Roman" w:hAnsi="Times New Roman"/>
          <w:spacing w:val="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in</w:t>
      </w:r>
      <w:r w:rsidRPr="0036548A">
        <w:rPr>
          <w:rFonts w:ascii="Times New Roman" w:hAnsi="Times New Roman"/>
          <w:spacing w:val="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Moab</w:t>
      </w:r>
      <w:r w:rsidRPr="0036548A">
        <w:rPr>
          <w:rFonts w:ascii="Times New Roman" w:hAnsi="Times New Roman"/>
          <w:spacing w:val="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maagschap</w:t>
      </w:r>
      <w:r w:rsidRPr="0036548A">
        <w:rPr>
          <w:rFonts w:ascii="Times New Roman" w:hAnsi="Times New Roman"/>
          <w:spacing w:val="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in</w:t>
      </w:r>
      <w:r w:rsidRPr="0036548A">
        <w:rPr>
          <w:rFonts w:ascii="Times New Roman" w:hAnsi="Times New Roman"/>
          <w:spacing w:val="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land</w:t>
      </w:r>
      <w:r w:rsidRPr="0036548A">
        <w:rPr>
          <w:rFonts w:ascii="Times New Roman" w:hAnsi="Times New Roman"/>
          <w:spacing w:val="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Israëls</w:t>
      </w:r>
      <w:r w:rsidRPr="0036548A">
        <w:rPr>
          <w:rFonts w:ascii="Times New Roman" w:hAnsi="Times New Roman"/>
          <w:spacing w:val="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had</w:t>
      </w:r>
    </w:p>
    <w:p w:rsidR="00A209A2" w:rsidRPr="0036548A" w:rsidRDefault="00A209A2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A209A2" w:rsidRPr="0036548A">
          <w:pgSz w:w="11900" w:h="16840"/>
          <w:pgMar w:top="1380" w:right="130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 w:line="261" w:lineRule="auto"/>
        <w:ind w:right="110"/>
        <w:jc w:val="both"/>
        <w:rPr>
          <w:lang w:val="nl-NL"/>
        </w:rPr>
      </w:pPr>
      <w:r w:rsidRPr="0036548A">
        <w:rPr>
          <w:lang w:val="nl-NL"/>
        </w:rPr>
        <w:lastRenderedPageBreak/>
        <w:t>vergeten,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totdat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God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ze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3"/>
          <w:lang w:val="nl-NL"/>
        </w:rPr>
        <w:t>door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6"/>
          <w:lang w:val="nl-NL"/>
        </w:rPr>
        <w:t>leiding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4"/>
          <w:lang w:val="nl-NL"/>
        </w:rPr>
        <w:t>voorzienigheid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weer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geheugen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 xml:space="preserve">bracht. </w:t>
      </w:r>
      <w:r w:rsidRPr="0036548A">
        <w:rPr>
          <w:spacing w:val="-5"/>
          <w:lang w:val="nl-NL"/>
        </w:rPr>
        <w:t>Zij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had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tenminste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Ruth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gesproken,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hoewel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5"/>
          <w:lang w:val="nl-NL"/>
        </w:rPr>
        <w:t>dit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anders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wel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4"/>
          <w:lang w:val="nl-NL"/>
        </w:rPr>
        <w:t>aanmoediging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had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2"/>
          <w:lang w:val="nl-NL"/>
        </w:rPr>
        <w:t xml:space="preserve">kunnen </w:t>
      </w:r>
      <w:r w:rsidRPr="0036548A">
        <w:rPr>
          <w:spacing w:val="-6"/>
          <w:lang w:val="nl-NL"/>
        </w:rPr>
        <w:t>zijn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voorde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>jeugdige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3"/>
          <w:lang w:val="nl-NL"/>
        </w:rPr>
        <w:t>bekeerlinge.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Zeer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4"/>
          <w:lang w:val="nl-NL"/>
        </w:rPr>
        <w:t>ongelijk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4"/>
          <w:lang w:val="nl-NL"/>
        </w:rPr>
        <w:t>aan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6"/>
          <w:lang w:val="nl-NL"/>
        </w:rPr>
        <w:t>Naomi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5"/>
          <w:lang w:val="nl-NL"/>
        </w:rPr>
        <w:t>zijn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6"/>
          <w:lang w:val="nl-NL"/>
        </w:rPr>
        <w:t>velen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6"/>
          <w:lang w:val="nl-NL"/>
        </w:rPr>
        <w:t>die,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6"/>
          <w:lang w:val="nl-NL"/>
        </w:rPr>
        <w:t>hoewel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5"/>
          <w:lang w:val="nl-NL"/>
        </w:rPr>
        <w:t>zelf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7"/>
          <w:lang w:val="nl-NL"/>
        </w:rPr>
        <w:t>vervallen,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6"/>
          <w:lang w:val="nl-NL"/>
        </w:rPr>
        <w:t xml:space="preserve">altijd </w:t>
      </w:r>
      <w:r w:rsidRPr="0036548A">
        <w:rPr>
          <w:lang w:val="nl-NL"/>
        </w:rPr>
        <w:t>snoeven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op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hun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5"/>
          <w:lang w:val="nl-NL"/>
        </w:rPr>
        <w:t>aanzienlijke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verwanten.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Maar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3"/>
          <w:lang w:val="nl-NL"/>
        </w:rPr>
        <w:t>let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op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4"/>
          <w:lang w:val="nl-NL"/>
        </w:rPr>
        <w:t>aaneenschakeling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gedachten,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4"/>
          <w:lang w:val="nl-NL"/>
        </w:rPr>
        <w:t xml:space="preserve">daarin </w:t>
      </w:r>
      <w:r w:rsidRPr="0036548A">
        <w:rPr>
          <w:lang w:val="nl-NL"/>
        </w:rPr>
        <w:t>een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4"/>
          <w:lang w:val="nl-NL"/>
        </w:rPr>
        <w:t>aaneenschakeling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4"/>
          <w:lang w:val="nl-NL"/>
        </w:rPr>
        <w:t>leidingen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4"/>
          <w:lang w:val="nl-NL"/>
        </w:rPr>
        <w:t>voorzienigheid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Gods,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8"/>
          <w:lang w:val="nl-NL"/>
        </w:rPr>
        <w:t>om</w:t>
      </w:r>
      <w:r w:rsidR="005C558A">
        <w:rPr>
          <w:spacing w:val="8"/>
          <w:lang w:val="nl-NL"/>
        </w:rPr>
        <w:t xml:space="preserve"> </w:t>
      </w:r>
      <w:r w:rsidRPr="0036548A">
        <w:rPr>
          <w:spacing w:val="8"/>
          <w:lang w:val="nl-NL"/>
        </w:rPr>
        <w:t>tot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stand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brengen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wat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voor Ruth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4"/>
          <w:lang w:val="nl-NL"/>
        </w:rPr>
        <w:t>bestemd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was.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Ruth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4"/>
          <w:lang w:val="nl-NL"/>
        </w:rPr>
        <w:t>noemt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Boaz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4"/>
          <w:lang w:val="nl-NL"/>
        </w:rPr>
        <w:t>als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5"/>
          <w:lang w:val="nl-NL"/>
        </w:rPr>
        <w:t>iemand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6"/>
          <w:lang w:val="nl-NL"/>
        </w:rPr>
        <w:t>vriendelijk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geweest,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>Naomi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denkt er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over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3"/>
          <w:lang w:val="nl-NL"/>
        </w:rPr>
        <w:t>na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5"/>
          <w:lang w:val="nl-NL"/>
        </w:rPr>
        <w:t>wie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3"/>
          <w:lang w:val="nl-NL"/>
        </w:rPr>
        <w:t>kan,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3"/>
          <w:lang w:val="nl-NL"/>
        </w:rPr>
        <w:t>nu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3"/>
          <w:lang w:val="nl-NL"/>
        </w:rPr>
        <w:t>komt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gedachten:</w:t>
      </w:r>
      <w:r w:rsidRPr="0036548A">
        <w:rPr>
          <w:spacing w:val="-12"/>
          <w:lang w:val="nl-NL"/>
        </w:rPr>
        <w:t xml:space="preserve"> </w:t>
      </w:r>
      <w:r w:rsidRPr="0036548A">
        <w:rPr>
          <w:i/>
          <w:lang w:val="nl-NL"/>
        </w:rPr>
        <w:t>"die</w:t>
      </w:r>
      <w:r w:rsidRPr="0036548A">
        <w:rPr>
          <w:i/>
          <w:spacing w:val="-19"/>
          <w:lang w:val="nl-NL"/>
        </w:rPr>
        <w:t xml:space="preserve"> </w:t>
      </w:r>
      <w:r w:rsidRPr="0036548A">
        <w:rPr>
          <w:i/>
          <w:lang w:val="nl-NL"/>
        </w:rPr>
        <w:t>man</w:t>
      </w:r>
      <w:r w:rsidRPr="0036548A">
        <w:rPr>
          <w:i/>
          <w:spacing w:val="-19"/>
          <w:lang w:val="nl-NL"/>
        </w:rPr>
        <w:t xml:space="preserve"> </w:t>
      </w:r>
      <w:r w:rsidRPr="0036548A">
        <w:rPr>
          <w:i/>
          <w:lang w:val="nl-NL"/>
        </w:rPr>
        <w:t>is</w:t>
      </w:r>
      <w:r w:rsidRPr="0036548A">
        <w:rPr>
          <w:i/>
          <w:spacing w:val="-22"/>
          <w:lang w:val="nl-NL"/>
        </w:rPr>
        <w:t xml:space="preserve"> </w:t>
      </w:r>
      <w:r w:rsidRPr="0036548A">
        <w:rPr>
          <w:i/>
          <w:lang w:val="nl-NL"/>
        </w:rPr>
        <w:t>ons</w:t>
      </w:r>
      <w:r w:rsidRPr="0036548A">
        <w:rPr>
          <w:i/>
          <w:spacing w:val="-20"/>
          <w:lang w:val="nl-NL"/>
        </w:rPr>
        <w:t xml:space="preserve"> </w:t>
      </w:r>
      <w:r w:rsidRPr="0036548A">
        <w:rPr>
          <w:i/>
          <w:lang w:val="nl-NL"/>
        </w:rPr>
        <w:t>nabestaande</w:t>
      </w:r>
      <w:r w:rsidRPr="0036548A">
        <w:rPr>
          <w:lang w:val="nl-NL"/>
        </w:rPr>
        <w:t>.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 xml:space="preserve">Nu </w:t>
      </w:r>
      <w:r w:rsidRPr="0036548A">
        <w:rPr>
          <w:spacing w:val="-5"/>
          <w:lang w:val="nl-NL"/>
        </w:rPr>
        <w:t>ik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naam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hoor,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4"/>
          <w:lang w:val="nl-NL"/>
        </w:rPr>
        <w:t>herinner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5"/>
          <w:lang w:val="nl-NL"/>
        </w:rPr>
        <w:t>ik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7"/>
          <w:lang w:val="nl-NL"/>
        </w:rPr>
        <w:t>mij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hem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zeer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goed."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5"/>
          <w:lang w:val="nl-NL"/>
        </w:rPr>
        <w:t xml:space="preserve">Dit </w:t>
      </w:r>
      <w:r w:rsidRPr="0036548A">
        <w:rPr>
          <w:spacing w:val="-4"/>
          <w:lang w:val="nl-NL"/>
        </w:rPr>
        <w:t>denkbeeld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brengt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ander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2"/>
          <w:lang w:val="nl-NL"/>
        </w:rPr>
        <w:t>voort,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17"/>
          <w:lang w:val="nl-NL"/>
        </w:rPr>
        <w:t xml:space="preserve"> </w:t>
      </w:r>
      <w:r w:rsidRPr="0036548A">
        <w:rPr>
          <w:i/>
          <w:lang w:val="nl-NL"/>
        </w:rPr>
        <w:t>een van</w:t>
      </w:r>
      <w:r w:rsidRPr="0036548A">
        <w:rPr>
          <w:i/>
          <w:spacing w:val="-10"/>
          <w:lang w:val="nl-NL"/>
        </w:rPr>
        <w:t xml:space="preserve"> </w:t>
      </w:r>
      <w:r w:rsidRPr="0036548A">
        <w:rPr>
          <w:i/>
          <w:lang w:val="nl-NL"/>
        </w:rPr>
        <w:t>onze</w:t>
      </w:r>
      <w:r w:rsidRPr="0036548A">
        <w:rPr>
          <w:i/>
          <w:spacing w:val="-15"/>
          <w:lang w:val="nl-NL"/>
        </w:rPr>
        <w:t xml:space="preserve"> </w:t>
      </w:r>
      <w:r w:rsidRPr="0036548A">
        <w:rPr>
          <w:i/>
          <w:lang w:val="nl-NL"/>
        </w:rPr>
        <w:t>lossers</w:t>
      </w:r>
      <w:r w:rsidRPr="0036548A">
        <w:rPr>
          <w:lang w:val="nl-NL"/>
        </w:rPr>
        <w:t>,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onze</w:t>
      </w:r>
      <w:r w:rsidRPr="0036548A">
        <w:rPr>
          <w:spacing w:val="-15"/>
          <w:lang w:val="nl-NL"/>
        </w:rPr>
        <w:t xml:space="preserve"> </w:t>
      </w:r>
      <w:r w:rsidRPr="0036548A">
        <w:rPr>
          <w:i/>
          <w:lang w:val="nl-NL"/>
        </w:rPr>
        <w:t>goël</w:t>
      </w:r>
      <w:r w:rsidRPr="0036548A">
        <w:rPr>
          <w:lang w:val="nl-NL"/>
        </w:rPr>
        <w:t>,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recht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-4"/>
          <w:lang w:val="nl-NL"/>
        </w:rPr>
        <w:t>heeft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ons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4"/>
          <w:lang w:val="nl-NL"/>
        </w:rPr>
        <w:t>erfdeel,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3"/>
          <w:lang w:val="nl-NL"/>
        </w:rPr>
        <w:t>verpand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was,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3"/>
          <w:lang w:val="nl-NL"/>
        </w:rPr>
        <w:t>lossen,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daarom kunnen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5"/>
          <w:lang w:val="nl-NL"/>
        </w:rPr>
        <w:t>wij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hem</w:t>
      </w:r>
      <w:r w:rsidRPr="0036548A">
        <w:rPr>
          <w:spacing w:val="-36"/>
          <w:lang w:val="nl-NL"/>
        </w:rPr>
        <w:t xml:space="preserve"> </w:t>
      </w:r>
      <w:r w:rsidRPr="0036548A">
        <w:rPr>
          <w:lang w:val="nl-NL"/>
        </w:rPr>
        <w:t>meerdere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goedheid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verwachten.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3"/>
          <w:lang w:val="nl-NL"/>
        </w:rPr>
        <w:t>man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geheel</w:t>
      </w:r>
      <w:r w:rsidRPr="0036548A">
        <w:rPr>
          <w:spacing w:val="-36"/>
          <w:lang w:val="nl-NL"/>
        </w:rPr>
        <w:t xml:space="preserve"> </w:t>
      </w:r>
      <w:r w:rsidRPr="0036548A">
        <w:rPr>
          <w:spacing w:val="-4"/>
          <w:lang w:val="nl-NL"/>
        </w:rPr>
        <w:t>Bethlehem,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5"/>
          <w:lang w:val="nl-NL"/>
        </w:rPr>
        <w:t>wie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4"/>
          <w:lang w:val="nl-NL"/>
        </w:rPr>
        <w:t xml:space="preserve">te </w:t>
      </w:r>
      <w:r w:rsidRPr="0036548A">
        <w:rPr>
          <w:lang w:val="nl-NL"/>
        </w:rPr>
        <w:t>hopen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verwachten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35"/>
          <w:lang w:val="nl-NL"/>
        </w:rPr>
        <w:t xml:space="preserve"> </w:t>
      </w:r>
      <w:r w:rsidRPr="0036548A">
        <w:rPr>
          <w:lang w:val="nl-NL"/>
        </w:rPr>
        <w:t>ons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>helpen</w:t>
      </w:r>
      <w:r w:rsidRPr="0036548A">
        <w:rPr>
          <w:spacing w:val="-35"/>
          <w:lang w:val="nl-NL"/>
        </w:rPr>
        <w:t xml:space="preserve"> </w:t>
      </w:r>
      <w:r w:rsidRPr="0036548A">
        <w:rPr>
          <w:lang w:val="nl-NL"/>
        </w:rPr>
        <w:t>zal."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Zo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3"/>
          <w:lang w:val="nl-NL"/>
        </w:rPr>
        <w:t>brengt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God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ons,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soms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zeer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plotseling,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dingen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 xml:space="preserve">in </w:t>
      </w:r>
      <w:r w:rsidRPr="0036548A">
        <w:rPr>
          <w:lang w:val="nl-NL"/>
        </w:rPr>
        <w:t>de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gedachten,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die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blijken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zeer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verwonderlijk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tot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ons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welzijn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strekken.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5"/>
          <w:numId w:val="12"/>
        </w:numPr>
        <w:tabs>
          <w:tab w:val="left" w:pos="361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pacing w:val="-5"/>
          <w:sz w:val="24"/>
          <w:lang w:val="nl-NL"/>
        </w:rPr>
        <w:t xml:space="preserve">Zij beveelt </w:t>
      </w:r>
      <w:r w:rsidRPr="0036548A">
        <w:rPr>
          <w:rFonts w:ascii="Times New Roman" w:hAnsi="Times New Roman"/>
          <w:sz w:val="24"/>
          <w:lang w:val="nl-NL"/>
        </w:rPr>
        <w:t xml:space="preserve">Ruth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 w:hAnsi="Times New Roman"/>
          <w:sz w:val="24"/>
          <w:lang w:val="nl-NL"/>
        </w:rPr>
        <w:t xml:space="preserve">werk op het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veld </w:t>
      </w:r>
      <w:r w:rsidRPr="0036548A">
        <w:rPr>
          <w:rFonts w:ascii="Times New Roman" w:hAnsi="Times New Roman"/>
          <w:sz w:val="24"/>
          <w:lang w:val="nl-NL"/>
        </w:rPr>
        <w:t xml:space="preserve">van Boaz voort te zetten, vers 22.. </w:t>
      </w:r>
      <w:r w:rsidRPr="0036548A">
        <w:rPr>
          <w:rFonts w:ascii="Times New Roman" w:hAnsi="Times New Roman"/>
          <w:i/>
          <w:sz w:val="24"/>
          <w:lang w:val="nl-NL"/>
        </w:rPr>
        <w:t xml:space="preserve">Laat hen u niet tegenvallen </w:t>
      </w:r>
      <w:r w:rsidRPr="0036548A">
        <w:rPr>
          <w:rFonts w:ascii="Times New Roman" w:hAnsi="Times New Roman"/>
          <w:sz w:val="24"/>
          <w:lang w:val="nl-NL"/>
        </w:rPr>
        <w:t xml:space="preserve">dat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is </w:t>
      </w:r>
      <w:r w:rsidRPr="0036548A">
        <w:rPr>
          <w:rFonts w:ascii="Times New Roman" w:hAnsi="Times New Roman"/>
          <w:sz w:val="24"/>
          <w:lang w:val="nl-NL"/>
        </w:rPr>
        <w:t>ontmoeten-</w:t>
      </w:r>
      <w:r w:rsidRPr="0036548A">
        <w:rPr>
          <w:rFonts w:ascii="Times New Roman" w:hAnsi="Times New Roman"/>
          <w:i/>
          <w:sz w:val="24"/>
          <w:lang w:val="nl-NL"/>
        </w:rPr>
        <w:t>in een ander veld</w:t>
      </w:r>
      <w:r w:rsidRPr="0036548A">
        <w:rPr>
          <w:rFonts w:ascii="Times New Roman" w:hAnsi="Times New Roman"/>
          <w:sz w:val="24"/>
          <w:lang w:val="nl-NL"/>
        </w:rPr>
        <w:t xml:space="preserve">,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want </w:t>
      </w:r>
      <w:r w:rsidRPr="0036548A">
        <w:rPr>
          <w:rFonts w:ascii="Times New Roman" w:hAnsi="Times New Roman"/>
          <w:sz w:val="24"/>
          <w:lang w:val="nl-NL"/>
        </w:rPr>
        <w:t>dat zou opgevat kunnen worden als een versmaden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zijn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goedheid."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Onze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gezegende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Heiland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is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onze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Goël,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Hij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is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het,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die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recht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heeft </w:t>
      </w:r>
      <w:r w:rsidRPr="0036548A">
        <w:rPr>
          <w:rFonts w:ascii="Times New Roman" w:hAnsi="Times New Roman"/>
          <w:sz w:val="24"/>
          <w:lang w:val="nl-NL"/>
        </w:rPr>
        <w:t xml:space="preserve">ons te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lossen,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indien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wij </w:t>
      </w:r>
      <w:r w:rsidRPr="0036548A">
        <w:rPr>
          <w:rFonts w:ascii="Times New Roman" w:hAnsi="Times New Roman"/>
          <w:sz w:val="24"/>
          <w:lang w:val="nl-NL"/>
        </w:rPr>
        <w:t xml:space="preserve">verwachten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weldadigheid </w:t>
      </w:r>
      <w:r w:rsidRPr="0036548A">
        <w:rPr>
          <w:rFonts w:ascii="Times New Roman" w:hAnsi="Times New Roman"/>
          <w:sz w:val="24"/>
          <w:lang w:val="nl-NL"/>
        </w:rPr>
        <w:t xml:space="preserve">van Hem te ontvangen, zo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laat </w:t>
      </w:r>
      <w:r w:rsidRPr="0036548A">
        <w:rPr>
          <w:rFonts w:ascii="Times New Roman" w:hAnsi="Times New Roman"/>
          <w:sz w:val="24"/>
          <w:lang w:val="nl-NL"/>
        </w:rPr>
        <w:t xml:space="preserve">ons dicht 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gestadig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bij </w:t>
      </w:r>
      <w:r w:rsidRPr="0036548A">
        <w:rPr>
          <w:rFonts w:ascii="Times New Roman" w:hAnsi="Times New Roman"/>
          <w:sz w:val="24"/>
          <w:lang w:val="nl-NL"/>
        </w:rPr>
        <w:t xml:space="preserve">Hem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blijven, bij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Hem,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bij Zijn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velden </w:t>
      </w:r>
      <w:r w:rsidRPr="0036548A">
        <w:rPr>
          <w:rFonts w:ascii="Times New Roman" w:hAnsi="Times New Roman"/>
          <w:sz w:val="24"/>
          <w:lang w:val="nl-NL"/>
        </w:rPr>
        <w:t xml:space="preserve">en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gezin,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laat </w:t>
      </w:r>
      <w:r w:rsidRPr="0036548A">
        <w:rPr>
          <w:rFonts w:ascii="Times New Roman" w:hAnsi="Times New Roman"/>
          <w:sz w:val="24"/>
          <w:lang w:val="nl-NL"/>
        </w:rPr>
        <w:t xml:space="preserve">ons niet heengaan naar de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wereld </w:t>
      </w:r>
      <w:r w:rsidRPr="0036548A">
        <w:rPr>
          <w:rFonts w:ascii="Times New Roman" w:hAnsi="Times New Roman"/>
          <w:sz w:val="24"/>
          <w:lang w:val="nl-NL"/>
        </w:rPr>
        <w:t xml:space="preserve">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haar velden voor hetgeen </w:t>
      </w:r>
      <w:r w:rsidRPr="0036548A">
        <w:rPr>
          <w:rFonts w:ascii="Times New Roman" w:hAnsi="Times New Roman"/>
          <w:sz w:val="24"/>
          <w:lang w:val="nl-NL"/>
        </w:rPr>
        <w:t xml:space="preserve">dat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alleen </w:t>
      </w:r>
      <w:r w:rsidRPr="0036548A">
        <w:rPr>
          <w:rFonts w:ascii="Times New Roman" w:hAnsi="Times New Roman"/>
          <w:sz w:val="24"/>
          <w:lang w:val="nl-NL"/>
        </w:rPr>
        <w:t xml:space="preserve">bij Hem te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vinden </w:t>
      </w:r>
      <w:r w:rsidRPr="0036548A">
        <w:rPr>
          <w:rFonts w:ascii="Times New Roman" w:hAnsi="Times New Roman"/>
          <w:sz w:val="24"/>
          <w:lang w:val="nl-NL"/>
        </w:rPr>
        <w:t xml:space="preserve">en van Hem te </w:t>
      </w:r>
      <w:r w:rsidRPr="0036548A">
        <w:rPr>
          <w:rFonts w:ascii="Times New Roman" w:hAnsi="Times New Roman"/>
          <w:spacing w:val="-3"/>
          <w:sz w:val="24"/>
          <w:lang w:val="nl-NL"/>
        </w:rPr>
        <w:t>verwachten</w:t>
      </w:r>
      <w:r w:rsidRPr="0036548A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is.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right="120"/>
        <w:jc w:val="both"/>
        <w:rPr>
          <w:lang w:val="nl-NL"/>
        </w:rPr>
      </w:pPr>
      <w:r w:rsidRPr="0036548A">
        <w:rPr>
          <w:spacing w:val="-4"/>
          <w:lang w:val="nl-NL"/>
        </w:rPr>
        <w:t>Heeft</w:t>
      </w:r>
      <w:r w:rsidRPr="0036548A">
        <w:rPr>
          <w:spacing w:val="-1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Heere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ons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3"/>
          <w:lang w:val="nl-NL"/>
        </w:rPr>
        <w:t>welgedaan?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Laat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ons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ander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6"/>
          <w:lang w:val="nl-NL"/>
        </w:rPr>
        <w:t>veld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gezien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worden,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geen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 xml:space="preserve">geluk </w:t>
      </w:r>
      <w:r w:rsidRPr="0036548A">
        <w:rPr>
          <w:spacing w:val="2"/>
          <w:lang w:val="nl-NL"/>
        </w:rPr>
        <w:t>of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3"/>
          <w:lang w:val="nl-NL"/>
        </w:rPr>
        <w:t>voldoening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schepsel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zoeken.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Kooplieden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4"/>
          <w:lang w:val="nl-NL"/>
        </w:rPr>
        <w:t>nemen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euvel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op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4"/>
          <w:lang w:val="nl-NL"/>
        </w:rPr>
        <w:t>als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6"/>
          <w:lang w:val="nl-NL"/>
        </w:rPr>
        <w:t>zij,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3"/>
          <w:lang w:val="nl-NL"/>
        </w:rPr>
        <w:t>schulden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6"/>
          <w:lang w:val="nl-NL"/>
        </w:rPr>
        <w:t>bij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2"/>
          <w:lang w:val="nl-NL"/>
        </w:rPr>
        <w:t xml:space="preserve">hen </w:t>
      </w:r>
      <w:r w:rsidRPr="0036548A">
        <w:rPr>
          <w:spacing w:val="-3"/>
          <w:lang w:val="nl-NL"/>
        </w:rPr>
        <w:t>hebben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3"/>
          <w:lang w:val="nl-NL"/>
        </w:rPr>
        <w:t>naar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andere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5"/>
          <w:lang w:val="nl-NL"/>
        </w:rPr>
        <w:t>winkels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gaan.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6"/>
          <w:lang w:val="nl-NL"/>
        </w:rPr>
        <w:t>Als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5"/>
          <w:lang w:val="nl-NL"/>
        </w:rPr>
        <w:t>wij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3"/>
          <w:lang w:val="nl-NL"/>
        </w:rPr>
        <w:t>gunst</w:t>
      </w:r>
      <w:r w:rsidRPr="0036548A">
        <w:rPr>
          <w:spacing w:val="-1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God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3"/>
          <w:lang w:val="nl-NL"/>
        </w:rPr>
        <w:t>gering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achten,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3"/>
          <w:lang w:val="nl-NL"/>
        </w:rPr>
        <w:t>verliezen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5"/>
          <w:lang w:val="nl-NL"/>
        </w:rPr>
        <w:t>wij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 xml:space="preserve">haar. </w:t>
      </w:r>
      <w:r w:rsidRPr="0036548A">
        <w:rPr>
          <w:spacing w:val="-3"/>
          <w:lang w:val="nl-NL"/>
        </w:rPr>
        <w:t>Sommigen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denken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3"/>
          <w:lang w:val="nl-NL"/>
        </w:rPr>
        <w:t>Naomi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aan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dochter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4"/>
          <w:lang w:val="nl-NL"/>
        </w:rPr>
        <w:t>stilzwijgende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4"/>
          <w:lang w:val="nl-NL"/>
        </w:rPr>
        <w:t>bestraffing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3"/>
          <w:lang w:val="nl-NL"/>
        </w:rPr>
        <w:t>gaf,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vers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21.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had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7"/>
          <w:lang w:val="nl-NL"/>
        </w:rPr>
        <w:t xml:space="preserve">zij </w:t>
      </w:r>
      <w:r w:rsidRPr="0036548A">
        <w:rPr>
          <w:lang w:val="nl-NL"/>
        </w:rPr>
        <w:t>gesproken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3"/>
          <w:lang w:val="nl-NL"/>
        </w:rPr>
        <w:t>zich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houden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bij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 xml:space="preserve">de </w:t>
      </w:r>
      <w:r w:rsidRPr="0036548A">
        <w:rPr>
          <w:i/>
          <w:lang w:val="nl-NL"/>
        </w:rPr>
        <w:t>jongens</w:t>
      </w:r>
      <w:r w:rsidRPr="0036548A">
        <w:rPr>
          <w:lang w:val="nl-NL"/>
        </w:rPr>
        <w:t>.</w:t>
      </w:r>
      <w:r w:rsidRPr="0036548A">
        <w:rPr>
          <w:spacing w:val="-3"/>
          <w:lang w:val="nl-NL"/>
        </w:rPr>
        <w:t xml:space="preserve"> </w:t>
      </w:r>
      <w:r w:rsidRPr="0036548A">
        <w:rPr>
          <w:lang w:val="nl-NL"/>
        </w:rPr>
        <w:t>"Neen",</w:t>
      </w:r>
      <w:r w:rsidRPr="0036548A">
        <w:rPr>
          <w:spacing w:val="-3"/>
          <w:lang w:val="nl-NL"/>
        </w:rPr>
        <w:t xml:space="preserve"> </w:t>
      </w:r>
      <w:r w:rsidRPr="0036548A">
        <w:rPr>
          <w:lang w:val="nl-NL"/>
        </w:rPr>
        <w:t>zegt</w:t>
      </w:r>
      <w:r w:rsidRPr="0036548A">
        <w:rPr>
          <w:spacing w:val="-3"/>
          <w:lang w:val="nl-NL"/>
        </w:rPr>
        <w:t xml:space="preserve"> </w:t>
      </w:r>
      <w:r w:rsidRPr="0036548A">
        <w:rPr>
          <w:lang w:val="nl-NL"/>
        </w:rPr>
        <w:t>Naomi,</w:t>
      </w:r>
      <w:r w:rsidRPr="0036548A">
        <w:rPr>
          <w:spacing w:val="-3"/>
          <w:lang w:val="nl-NL"/>
        </w:rPr>
        <w:t xml:space="preserve"> </w:t>
      </w:r>
      <w:r w:rsidRPr="0036548A">
        <w:rPr>
          <w:lang w:val="nl-NL"/>
        </w:rPr>
        <w:t>vers</w:t>
      </w:r>
      <w:r w:rsidRPr="0036548A">
        <w:rPr>
          <w:spacing w:val="-3"/>
          <w:lang w:val="nl-NL"/>
        </w:rPr>
        <w:t xml:space="preserve"> </w:t>
      </w:r>
      <w:r w:rsidRPr="0036548A">
        <w:rPr>
          <w:lang w:val="nl-NL"/>
        </w:rPr>
        <w:t>22,.</w:t>
      </w:r>
      <w:r w:rsidRPr="0036548A">
        <w:rPr>
          <w:spacing w:val="-3"/>
          <w:lang w:val="nl-NL"/>
        </w:rPr>
        <w:t xml:space="preserve"> </w:t>
      </w:r>
      <w:r w:rsidRPr="0036548A">
        <w:rPr>
          <w:i/>
          <w:lang w:val="nl-NL"/>
        </w:rPr>
        <w:t>"het</w:t>
      </w:r>
      <w:r w:rsidRPr="0036548A">
        <w:rPr>
          <w:i/>
          <w:spacing w:val="-2"/>
          <w:lang w:val="nl-NL"/>
        </w:rPr>
        <w:t xml:space="preserve"> </w:t>
      </w:r>
      <w:r w:rsidRPr="0036548A">
        <w:rPr>
          <w:i/>
          <w:lang w:val="nl-NL"/>
        </w:rPr>
        <w:t>is</w:t>
      </w:r>
      <w:r w:rsidRPr="0036548A">
        <w:rPr>
          <w:i/>
          <w:spacing w:val="-2"/>
          <w:lang w:val="nl-NL"/>
        </w:rPr>
        <w:t xml:space="preserve"> </w:t>
      </w:r>
      <w:r w:rsidRPr="0036548A">
        <w:rPr>
          <w:i/>
          <w:lang w:val="nl-NL"/>
        </w:rPr>
        <w:t>goed</w:t>
      </w:r>
      <w:r w:rsidRPr="0036548A">
        <w:rPr>
          <w:i/>
          <w:spacing w:val="-6"/>
          <w:lang w:val="nl-NL"/>
        </w:rPr>
        <w:t xml:space="preserve"> </w:t>
      </w:r>
      <w:r w:rsidRPr="0036548A">
        <w:rPr>
          <w:i/>
          <w:lang w:val="nl-NL"/>
        </w:rPr>
        <w:t>dat</w:t>
      </w:r>
      <w:r w:rsidRPr="0036548A">
        <w:rPr>
          <w:i/>
          <w:spacing w:val="-6"/>
          <w:lang w:val="nl-NL"/>
        </w:rPr>
        <w:t xml:space="preserve"> </w:t>
      </w:r>
      <w:r w:rsidRPr="0036548A">
        <w:rPr>
          <w:i/>
          <w:lang w:val="nl-NL"/>
        </w:rPr>
        <w:t>gij met zijn maagden uitgaat</w:t>
      </w:r>
      <w:r w:rsidRPr="0036548A">
        <w:rPr>
          <w:lang w:val="nl-NL"/>
        </w:rPr>
        <w:t xml:space="preserve">, zij </w:t>
      </w:r>
      <w:r w:rsidRPr="0036548A">
        <w:rPr>
          <w:spacing w:val="-3"/>
          <w:lang w:val="nl-NL"/>
        </w:rPr>
        <w:t xml:space="preserve">zijn beter gezelschap voor </w:t>
      </w:r>
      <w:r w:rsidRPr="0036548A">
        <w:rPr>
          <w:lang w:val="nl-NL"/>
        </w:rPr>
        <w:t xml:space="preserve">u dan de </w:t>
      </w:r>
      <w:r w:rsidRPr="0036548A">
        <w:rPr>
          <w:spacing w:val="-3"/>
          <w:lang w:val="nl-NL"/>
        </w:rPr>
        <w:t xml:space="preserve">jongens". Maar </w:t>
      </w:r>
      <w:r w:rsidRPr="0036548A">
        <w:rPr>
          <w:lang w:val="nl-NL"/>
        </w:rPr>
        <w:t xml:space="preserve">die </w:t>
      </w:r>
      <w:r w:rsidRPr="0036548A">
        <w:rPr>
          <w:spacing w:val="-3"/>
          <w:lang w:val="nl-NL"/>
        </w:rPr>
        <w:t xml:space="preserve">dit denkbeeld opperen zijn </w:t>
      </w:r>
      <w:r w:rsidRPr="0036548A">
        <w:rPr>
          <w:lang w:val="nl-NL"/>
        </w:rPr>
        <w:t>al te</w:t>
      </w:r>
      <w:r w:rsidRPr="0036548A">
        <w:rPr>
          <w:spacing w:val="12"/>
          <w:lang w:val="nl-NL"/>
        </w:rPr>
        <w:t xml:space="preserve"> </w:t>
      </w:r>
      <w:r w:rsidRPr="0036548A">
        <w:rPr>
          <w:spacing w:val="-3"/>
          <w:lang w:val="nl-NL"/>
        </w:rPr>
        <w:t>visachtig.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right="120"/>
        <w:jc w:val="both"/>
        <w:rPr>
          <w:lang w:val="nl-NL"/>
        </w:rPr>
      </w:pPr>
      <w:r w:rsidRPr="0036548A">
        <w:rPr>
          <w:lang w:val="nl-NL"/>
        </w:rPr>
        <w:t>Ruth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sprak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jongens,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omdat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zij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voornaamste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arbeiders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waren,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zij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waren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aan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-2"/>
          <w:lang w:val="nl-NL"/>
        </w:rPr>
        <w:t xml:space="preserve">wie </w:t>
      </w:r>
      <w:r w:rsidRPr="0036548A">
        <w:rPr>
          <w:lang w:val="nl-NL"/>
        </w:rPr>
        <w:t>Boaz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nopens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haar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bevelen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had</w:t>
      </w:r>
      <w:r w:rsidRPr="0036548A">
        <w:rPr>
          <w:spacing w:val="-3"/>
          <w:lang w:val="nl-NL"/>
        </w:rPr>
        <w:t xml:space="preserve"> </w:t>
      </w:r>
      <w:r w:rsidRPr="0036548A">
        <w:rPr>
          <w:lang w:val="nl-NL"/>
        </w:rPr>
        <w:t>gegeven.</w:t>
      </w:r>
      <w:r w:rsidRPr="0036548A">
        <w:rPr>
          <w:spacing w:val="2"/>
          <w:lang w:val="nl-NL"/>
        </w:rPr>
        <w:t xml:space="preserve"> </w:t>
      </w:r>
      <w:r w:rsidRPr="0036548A">
        <w:rPr>
          <w:lang w:val="nl-NL"/>
        </w:rPr>
        <w:t>Nu</w:t>
      </w:r>
      <w:r w:rsidRPr="0036548A">
        <w:rPr>
          <w:spacing w:val="-2"/>
          <w:lang w:val="nl-NL"/>
        </w:rPr>
        <w:t xml:space="preserve"> </w:t>
      </w:r>
      <w:r w:rsidRPr="0036548A">
        <w:rPr>
          <w:lang w:val="nl-NL"/>
        </w:rPr>
        <w:t>neemt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Naomi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aan,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Ruth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zich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bij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jongens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-2"/>
          <w:lang w:val="nl-NL"/>
        </w:rPr>
        <w:t xml:space="preserve">zou </w:t>
      </w:r>
      <w:r w:rsidRPr="0036548A">
        <w:rPr>
          <w:lang w:val="nl-NL"/>
        </w:rPr>
        <w:t>houden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werk,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maar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toch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maagden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haar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gezelschap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zouden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uitmaken.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right="110"/>
        <w:jc w:val="both"/>
        <w:rPr>
          <w:lang w:val="nl-NL"/>
        </w:rPr>
      </w:pPr>
      <w:r w:rsidRPr="0036548A">
        <w:rPr>
          <w:lang w:val="nl-NL"/>
        </w:rPr>
        <w:t xml:space="preserve">Ruth </w:t>
      </w:r>
      <w:r w:rsidRPr="0036548A">
        <w:rPr>
          <w:spacing w:val="-4"/>
          <w:lang w:val="nl-NL"/>
        </w:rPr>
        <w:t xml:space="preserve">heeft </w:t>
      </w:r>
      <w:r w:rsidRPr="0036548A">
        <w:rPr>
          <w:lang w:val="nl-NL"/>
        </w:rPr>
        <w:t xml:space="preserve">de </w:t>
      </w:r>
      <w:r w:rsidRPr="0036548A">
        <w:rPr>
          <w:spacing w:val="-4"/>
          <w:lang w:val="nl-NL"/>
        </w:rPr>
        <w:t xml:space="preserve">bevelen </w:t>
      </w:r>
      <w:r w:rsidRPr="0036548A">
        <w:rPr>
          <w:lang w:val="nl-NL"/>
        </w:rPr>
        <w:t xml:space="preserve">harer moeder gehoorzaam opgevolgd. </w:t>
      </w:r>
      <w:r w:rsidRPr="0036548A">
        <w:rPr>
          <w:spacing w:val="-5"/>
          <w:lang w:val="nl-NL"/>
        </w:rPr>
        <w:t xml:space="preserve">Zij </w:t>
      </w:r>
      <w:r w:rsidRPr="0036548A">
        <w:rPr>
          <w:lang w:val="nl-NL"/>
        </w:rPr>
        <w:t>bleef tot aan het einde aren oplezen,</w:t>
      </w:r>
      <w:r w:rsidRPr="0036548A">
        <w:rPr>
          <w:spacing w:val="-1"/>
          <w:lang w:val="nl-NL"/>
        </w:rPr>
        <w:t xml:space="preserve"> </w:t>
      </w:r>
      <w:r w:rsidRPr="0036548A">
        <w:rPr>
          <w:spacing w:val="-3"/>
          <w:lang w:val="nl-NL"/>
        </w:rPr>
        <w:t xml:space="preserve">niet </w:t>
      </w:r>
      <w:r w:rsidRPr="0036548A">
        <w:rPr>
          <w:lang w:val="nl-NL"/>
        </w:rPr>
        <w:t>slechts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3"/>
          <w:lang w:val="nl-NL"/>
        </w:rPr>
        <w:t>tot</w:t>
      </w:r>
      <w:r w:rsidRPr="0036548A">
        <w:rPr>
          <w:spacing w:val="1"/>
          <w:lang w:val="nl-NL"/>
        </w:rPr>
        <w:t xml:space="preserve"> </w:t>
      </w:r>
      <w:r w:rsidRPr="0036548A">
        <w:rPr>
          <w:lang w:val="nl-NL"/>
        </w:rPr>
        <w:t>aan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"/>
          <w:lang w:val="nl-NL"/>
        </w:rPr>
        <w:t xml:space="preserve"> </w:t>
      </w:r>
      <w:r w:rsidRPr="0036548A">
        <w:rPr>
          <w:spacing w:val="-4"/>
          <w:lang w:val="nl-NL"/>
        </w:rPr>
        <w:t>einde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gersteoogst</w:t>
      </w:r>
      <w:r w:rsidRPr="0036548A">
        <w:rPr>
          <w:spacing w:val="6"/>
          <w:lang w:val="nl-NL"/>
        </w:rPr>
        <w:t xml:space="preserve"> </w:t>
      </w:r>
      <w:r w:rsidRPr="0036548A">
        <w:rPr>
          <w:spacing w:val="-3"/>
          <w:lang w:val="nl-NL"/>
        </w:rPr>
        <w:t xml:space="preserve">maar </w:t>
      </w:r>
      <w:r w:rsidRPr="0036548A">
        <w:rPr>
          <w:spacing w:val="2"/>
          <w:lang w:val="nl-NL"/>
        </w:rPr>
        <w:t>ook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tarweoogst,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1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1"/>
          <w:lang w:val="nl-NL"/>
        </w:rPr>
        <w:t xml:space="preserve"> </w:t>
      </w:r>
      <w:r w:rsidRPr="0036548A">
        <w:rPr>
          <w:spacing w:val="4"/>
          <w:lang w:val="nl-NL"/>
        </w:rPr>
        <w:t xml:space="preserve">op </w:t>
      </w:r>
      <w:r w:rsidRPr="0036548A">
        <w:rPr>
          <w:lang w:val="nl-NL"/>
        </w:rPr>
        <w:t>volgde,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teneinde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herfst-of</w:t>
      </w:r>
      <w:r w:rsidRPr="0036548A">
        <w:rPr>
          <w:spacing w:val="-34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oogst-spijs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vergaderen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winter,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Spreuken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6:6-8.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7"/>
          <w:lang w:val="nl-NL"/>
        </w:rPr>
        <w:t xml:space="preserve">Zij </w:t>
      </w:r>
      <w:r w:rsidRPr="0036548A">
        <w:rPr>
          <w:spacing w:val="-6"/>
          <w:lang w:val="nl-NL"/>
        </w:rPr>
        <w:t>hield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3"/>
          <w:lang w:val="nl-NL"/>
        </w:rPr>
        <w:t>zich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2"/>
          <w:lang w:val="nl-NL"/>
        </w:rPr>
        <w:t>ook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6"/>
          <w:lang w:val="nl-NL"/>
        </w:rPr>
        <w:t>bij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maagden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Boaz,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3"/>
          <w:lang w:val="nl-NL"/>
        </w:rPr>
        <w:t>met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5"/>
          <w:lang w:val="nl-NL"/>
        </w:rPr>
        <w:t>wie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later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5"/>
          <w:lang w:val="nl-NL"/>
        </w:rPr>
        <w:t>kennismaking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4"/>
          <w:lang w:val="nl-NL"/>
        </w:rPr>
        <w:t>aanhield,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2"/>
          <w:lang w:val="nl-NL"/>
        </w:rPr>
        <w:t xml:space="preserve">van </w:t>
      </w:r>
      <w:r w:rsidRPr="0036548A">
        <w:rPr>
          <w:spacing w:val="-4"/>
          <w:lang w:val="nl-NL"/>
        </w:rPr>
        <w:t xml:space="preserve">dienst </w:t>
      </w:r>
      <w:r w:rsidRPr="0036548A">
        <w:rPr>
          <w:lang w:val="nl-NL"/>
        </w:rPr>
        <w:t xml:space="preserve">kon </w:t>
      </w:r>
      <w:r w:rsidRPr="0036548A">
        <w:rPr>
          <w:spacing w:val="-5"/>
          <w:lang w:val="nl-NL"/>
        </w:rPr>
        <w:t xml:space="preserve">zijn, </w:t>
      </w:r>
      <w:r w:rsidRPr="0036548A">
        <w:rPr>
          <w:lang w:val="nl-NL"/>
        </w:rPr>
        <w:t xml:space="preserve">vers 22.. Maar ter bestemder </w:t>
      </w:r>
      <w:r w:rsidRPr="0036548A">
        <w:rPr>
          <w:spacing w:val="-5"/>
          <w:lang w:val="nl-NL"/>
        </w:rPr>
        <w:t xml:space="preserve">tijd </w:t>
      </w:r>
      <w:r w:rsidRPr="0036548A">
        <w:rPr>
          <w:lang w:val="nl-NL"/>
        </w:rPr>
        <w:t xml:space="preserve">des avonds kwam </w:t>
      </w:r>
      <w:r w:rsidRPr="0036548A">
        <w:rPr>
          <w:spacing w:val="-4"/>
          <w:lang w:val="nl-NL"/>
        </w:rPr>
        <w:t xml:space="preserve">zij </w:t>
      </w:r>
      <w:r w:rsidRPr="0036548A">
        <w:rPr>
          <w:lang w:val="nl-NL"/>
        </w:rPr>
        <w:t>altijd weer tot haar schoonmoeder,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3"/>
          <w:lang w:val="nl-NL"/>
        </w:rPr>
        <w:t>zoals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3"/>
          <w:lang w:val="nl-NL"/>
        </w:rPr>
        <w:t>deugdzame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vrouw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betaamde,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des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daags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arbeidde,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3"/>
          <w:lang w:val="nl-NL"/>
        </w:rPr>
        <w:t>maar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3"/>
          <w:lang w:val="nl-NL"/>
        </w:rPr>
        <w:t xml:space="preserve">avond niet </w:t>
      </w:r>
      <w:r w:rsidRPr="0036548A">
        <w:rPr>
          <w:spacing w:val="-5"/>
          <w:lang w:val="nl-NL"/>
        </w:rPr>
        <w:t xml:space="preserve">in </w:t>
      </w:r>
      <w:r w:rsidRPr="0036548A">
        <w:rPr>
          <w:lang w:val="nl-NL"/>
        </w:rPr>
        <w:t xml:space="preserve">loszinnige vrolijkheid doorbracht. En toen de oogst geëindigd was, is zij niet gaan ronddwalen, </w:t>
      </w:r>
      <w:r w:rsidRPr="0036548A">
        <w:rPr>
          <w:spacing w:val="-3"/>
          <w:lang w:val="nl-NL"/>
        </w:rPr>
        <w:t xml:space="preserve">maar </w:t>
      </w:r>
      <w:r w:rsidRPr="0036548A">
        <w:rPr>
          <w:spacing w:val="-4"/>
          <w:lang w:val="nl-NL"/>
        </w:rPr>
        <w:t xml:space="preserve">bleef </w:t>
      </w:r>
      <w:r w:rsidRPr="0036548A">
        <w:rPr>
          <w:spacing w:val="-5"/>
          <w:lang w:val="nl-NL"/>
        </w:rPr>
        <w:t xml:space="preserve">zij </w:t>
      </w:r>
      <w:r w:rsidRPr="0036548A">
        <w:rPr>
          <w:spacing w:val="-3"/>
          <w:lang w:val="nl-NL"/>
        </w:rPr>
        <w:t xml:space="preserve">haar </w:t>
      </w:r>
      <w:r w:rsidRPr="0036548A">
        <w:rPr>
          <w:lang w:val="nl-NL"/>
        </w:rPr>
        <w:t xml:space="preserve">oude moeder </w:t>
      </w:r>
      <w:r w:rsidRPr="0036548A">
        <w:rPr>
          <w:spacing w:val="-3"/>
          <w:lang w:val="nl-NL"/>
        </w:rPr>
        <w:t xml:space="preserve">gezelschap </w:t>
      </w:r>
      <w:r w:rsidRPr="0036548A">
        <w:rPr>
          <w:lang w:val="nl-NL"/>
        </w:rPr>
        <w:t xml:space="preserve">houden. </w:t>
      </w:r>
      <w:r w:rsidRPr="0036548A">
        <w:rPr>
          <w:spacing w:val="-5"/>
          <w:lang w:val="nl-NL"/>
        </w:rPr>
        <w:t xml:space="preserve">Dina </w:t>
      </w:r>
      <w:r w:rsidRPr="0036548A">
        <w:rPr>
          <w:spacing w:val="-4"/>
          <w:lang w:val="nl-NL"/>
        </w:rPr>
        <w:t xml:space="preserve">is </w:t>
      </w:r>
      <w:r w:rsidRPr="0036548A">
        <w:rPr>
          <w:lang w:val="nl-NL"/>
        </w:rPr>
        <w:t xml:space="preserve">uitgegaan </w:t>
      </w:r>
      <w:r w:rsidRPr="0036548A">
        <w:rPr>
          <w:spacing w:val="2"/>
          <w:lang w:val="nl-NL"/>
        </w:rPr>
        <w:t xml:space="preserve">om </w:t>
      </w:r>
      <w:r w:rsidRPr="0036548A">
        <w:rPr>
          <w:lang w:val="nl-NL"/>
        </w:rPr>
        <w:t>de dochteren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4"/>
          <w:lang w:val="nl-NL"/>
        </w:rPr>
        <w:t>land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4"/>
          <w:lang w:val="nl-NL"/>
        </w:rPr>
        <w:t>bezien,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5"/>
          <w:lang w:val="nl-NL"/>
        </w:rPr>
        <w:t>wij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weten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5"/>
          <w:lang w:val="nl-NL"/>
        </w:rPr>
        <w:t>welk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3"/>
          <w:lang w:val="nl-NL"/>
        </w:rPr>
        <w:t>schande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6"/>
          <w:lang w:val="nl-NL"/>
        </w:rPr>
        <w:t>ijdelheid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3"/>
          <w:lang w:val="nl-NL"/>
        </w:rPr>
        <w:t>geëindigd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4"/>
          <w:lang w:val="nl-NL"/>
        </w:rPr>
        <w:t>is,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 xml:space="preserve">Ruth </w:t>
      </w:r>
      <w:r w:rsidRPr="0036548A">
        <w:rPr>
          <w:spacing w:val="-3"/>
          <w:lang w:val="nl-NL"/>
        </w:rPr>
        <w:t xml:space="preserve">bleef tehuis, </w:t>
      </w:r>
      <w:r w:rsidRPr="0036548A">
        <w:rPr>
          <w:lang w:val="nl-NL"/>
        </w:rPr>
        <w:t xml:space="preserve">en </w:t>
      </w:r>
      <w:r w:rsidRPr="0036548A">
        <w:rPr>
          <w:spacing w:val="-3"/>
          <w:lang w:val="nl-NL"/>
        </w:rPr>
        <w:t xml:space="preserve">hielp haar moeder onderhouden, </w:t>
      </w:r>
      <w:r w:rsidRPr="0036548A">
        <w:rPr>
          <w:lang w:val="nl-NL"/>
        </w:rPr>
        <w:t xml:space="preserve">zij </w:t>
      </w:r>
      <w:r w:rsidRPr="0036548A">
        <w:rPr>
          <w:spacing w:val="-4"/>
          <w:lang w:val="nl-NL"/>
        </w:rPr>
        <w:t xml:space="preserve">ging </w:t>
      </w:r>
      <w:r w:rsidRPr="0036548A">
        <w:rPr>
          <w:lang w:val="nl-NL"/>
        </w:rPr>
        <w:t xml:space="preserve">op geen andere boodschap uit, dan om </w:t>
      </w:r>
      <w:r w:rsidRPr="0036548A">
        <w:rPr>
          <w:spacing w:val="-4"/>
          <w:lang w:val="nl-NL"/>
        </w:rPr>
        <w:t>provisie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4"/>
          <w:lang w:val="nl-NL"/>
        </w:rPr>
        <w:t>halen,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5"/>
          <w:lang w:val="nl-NL"/>
        </w:rPr>
        <w:t>wij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4"/>
          <w:lang w:val="nl-NL"/>
        </w:rPr>
        <w:t>zullen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later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4"/>
          <w:lang w:val="nl-NL"/>
        </w:rPr>
        <w:t>zien,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5"/>
          <w:lang w:val="nl-NL"/>
        </w:rPr>
        <w:t>welk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3"/>
          <w:lang w:val="nl-NL"/>
        </w:rPr>
        <w:t>verhoging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4"/>
          <w:lang w:val="nl-NL"/>
        </w:rPr>
        <w:t>nederigheid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9"/>
          <w:lang w:val="nl-NL"/>
        </w:rPr>
        <w:t xml:space="preserve">vlijt </w:t>
      </w:r>
      <w:r w:rsidRPr="0036548A">
        <w:rPr>
          <w:spacing w:val="-3"/>
          <w:lang w:val="nl-NL"/>
        </w:rPr>
        <w:t xml:space="preserve">geëindigd </w:t>
      </w:r>
      <w:r w:rsidRPr="0036548A">
        <w:rPr>
          <w:lang w:val="nl-NL"/>
        </w:rPr>
        <w:t xml:space="preserve">is. </w:t>
      </w:r>
      <w:r w:rsidRPr="0036548A">
        <w:rPr>
          <w:spacing w:val="-3"/>
          <w:lang w:val="nl-NL"/>
        </w:rPr>
        <w:t xml:space="preserve">Hebt </w:t>
      </w:r>
      <w:r w:rsidRPr="0036548A">
        <w:rPr>
          <w:lang w:val="nl-NL"/>
        </w:rPr>
        <w:t xml:space="preserve">gij een man </w:t>
      </w:r>
      <w:r w:rsidRPr="0036548A">
        <w:rPr>
          <w:spacing w:val="-3"/>
          <w:lang w:val="nl-NL"/>
        </w:rPr>
        <w:t xml:space="preserve">gezien, </w:t>
      </w:r>
      <w:r w:rsidRPr="0036548A">
        <w:rPr>
          <w:lang w:val="nl-NL"/>
        </w:rPr>
        <w:t xml:space="preserve">die </w:t>
      </w:r>
      <w:r w:rsidRPr="0036548A">
        <w:rPr>
          <w:spacing w:val="-3"/>
          <w:lang w:val="nl-NL"/>
        </w:rPr>
        <w:t xml:space="preserve">vaardig </w:t>
      </w:r>
      <w:r w:rsidRPr="0036548A">
        <w:rPr>
          <w:lang w:val="nl-NL"/>
        </w:rPr>
        <w:t xml:space="preserve">in </w:t>
      </w:r>
      <w:r w:rsidRPr="0036548A">
        <w:rPr>
          <w:spacing w:val="-3"/>
          <w:lang w:val="nl-NL"/>
        </w:rPr>
        <w:t xml:space="preserve">zijn werk </w:t>
      </w:r>
      <w:r w:rsidRPr="0036548A">
        <w:rPr>
          <w:lang w:val="nl-NL"/>
        </w:rPr>
        <w:t xml:space="preserve">is. Er </w:t>
      </w:r>
      <w:r w:rsidRPr="0036548A">
        <w:rPr>
          <w:spacing w:val="-3"/>
          <w:lang w:val="nl-NL"/>
        </w:rPr>
        <w:t xml:space="preserve">wacht </w:t>
      </w:r>
      <w:r w:rsidRPr="0036548A">
        <w:rPr>
          <w:lang w:val="nl-NL"/>
        </w:rPr>
        <w:t>hem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3"/>
          <w:lang w:val="nl-NL"/>
        </w:rPr>
        <w:t>ere.</w:t>
      </w:r>
    </w:p>
    <w:p w:rsidR="00A209A2" w:rsidRPr="0036548A" w:rsidRDefault="00A209A2">
      <w:pPr>
        <w:spacing w:line="261" w:lineRule="auto"/>
        <w:jc w:val="both"/>
        <w:rPr>
          <w:lang w:val="nl-NL"/>
        </w:rPr>
        <w:sectPr w:rsidR="00A209A2" w:rsidRPr="0036548A">
          <w:pgSz w:w="11900" w:h="16840"/>
          <w:pgMar w:top="1380" w:right="128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/>
        <w:ind w:left="115"/>
        <w:jc w:val="both"/>
        <w:rPr>
          <w:lang w:val="nl-NL"/>
        </w:rPr>
      </w:pPr>
      <w:bookmarkStart w:id="10" w:name="3"/>
      <w:bookmarkEnd w:id="10"/>
      <w:r w:rsidRPr="0036548A">
        <w:rPr>
          <w:lang w:val="nl-NL"/>
        </w:rPr>
        <w:lastRenderedPageBreak/>
        <w:t>HOOFDSTUK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3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11"/>
        </w:numPr>
        <w:tabs>
          <w:tab w:val="left" w:pos="270"/>
        </w:tabs>
        <w:spacing w:line="259" w:lineRule="auto"/>
        <w:ind w:right="5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Naomi,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schoonmoeder,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zeide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haar: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Mijn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dochter!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zoude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ik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rust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zoeken,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 xml:space="preserve">het </w:t>
      </w:r>
      <w:r w:rsidRPr="0036548A">
        <w:rPr>
          <w:rFonts w:ascii="Times New Roman"/>
          <w:sz w:val="24"/>
          <w:lang w:val="nl-NL"/>
        </w:rPr>
        <w:t xml:space="preserve">u </w:t>
      </w:r>
      <w:r w:rsidRPr="0036548A">
        <w:rPr>
          <w:rFonts w:ascii="Times New Roman"/>
          <w:spacing w:val="-2"/>
          <w:sz w:val="24"/>
          <w:lang w:val="nl-NL"/>
        </w:rPr>
        <w:t>welga?</w:t>
      </w:r>
    </w:p>
    <w:p w:rsidR="00A209A2" w:rsidRPr="0036548A" w:rsidRDefault="0036548A">
      <w:pPr>
        <w:pStyle w:val="Lijstalinea"/>
        <w:numPr>
          <w:ilvl w:val="0"/>
          <w:numId w:val="11"/>
        </w:numPr>
        <w:tabs>
          <w:tab w:val="left" w:pos="280"/>
        </w:tabs>
        <w:spacing w:before="5" w:line="259" w:lineRule="auto"/>
        <w:ind w:right="5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Nu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dan,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Boaz,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met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wiens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maagden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gij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geweest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zijt,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onze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bloedvriendschap?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Zie,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zal dezen nacht gerst op den dorsvloer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wannen.</w:t>
      </w:r>
    </w:p>
    <w:p w:rsidR="00A209A2" w:rsidRPr="0036548A" w:rsidRDefault="0036548A">
      <w:pPr>
        <w:pStyle w:val="Lijstalinea"/>
        <w:numPr>
          <w:ilvl w:val="0"/>
          <w:numId w:val="11"/>
        </w:numPr>
        <w:tabs>
          <w:tab w:val="left" w:pos="289"/>
        </w:tabs>
        <w:spacing w:before="5" w:line="259" w:lineRule="auto"/>
        <w:ind w:right="5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Zo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baad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u,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zalf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u,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doe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uw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klederen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aan,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af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naar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dorsvloer;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maar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maak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man </w:t>
      </w:r>
      <w:r w:rsidRPr="0036548A">
        <w:rPr>
          <w:rFonts w:ascii="Times New Roman"/>
          <w:sz w:val="24"/>
          <w:lang w:val="nl-NL"/>
        </w:rPr>
        <w:t>niet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bekend,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totdat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hij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geeindigd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zal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hebben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eten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drinken.</w:t>
      </w:r>
    </w:p>
    <w:p w:rsidR="00A209A2" w:rsidRPr="0036548A" w:rsidRDefault="0036548A">
      <w:pPr>
        <w:pStyle w:val="Lijstalinea"/>
        <w:numPr>
          <w:ilvl w:val="0"/>
          <w:numId w:val="11"/>
        </w:numPr>
        <w:tabs>
          <w:tab w:val="left" w:pos="270"/>
        </w:tabs>
        <w:spacing w:before="5" w:line="259" w:lineRule="auto"/>
        <w:ind w:right="5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zal</w:t>
      </w:r>
      <w:r w:rsidRPr="0036548A">
        <w:rPr>
          <w:rFonts w:ascii="Times New Roman"/>
          <w:spacing w:val="-3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geschieden,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als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nederligt,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gij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plaats</w:t>
      </w:r>
      <w:r w:rsidRPr="0036548A">
        <w:rPr>
          <w:rFonts w:asci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zult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merken,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waar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hij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zal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nedergelegen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 xml:space="preserve">zijn; </w:t>
      </w:r>
      <w:r w:rsidRPr="0036548A">
        <w:rPr>
          <w:rFonts w:ascii="Times New Roman"/>
          <w:sz w:val="24"/>
          <w:lang w:val="nl-NL"/>
        </w:rPr>
        <w:t>ga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dan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in,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sla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zijn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voetdeksel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op,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leg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u;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zal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hij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kennen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geven,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gij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doen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zult.</w:t>
      </w:r>
    </w:p>
    <w:p w:rsidR="00A209A2" w:rsidRPr="0036548A" w:rsidRDefault="0036548A">
      <w:pPr>
        <w:pStyle w:val="Lijstalinea"/>
        <w:numPr>
          <w:ilvl w:val="0"/>
          <w:numId w:val="11"/>
        </w:numPr>
        <w:tabs>
          <w:tab w:val="left" w:pos="297"/>
        </w:tabs>
        <w:spacing w:before="5"/>
        <w:ind w:left="296" w:hanging="18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zeide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haar: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Al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gij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mij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zegt,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zal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ik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doen.</w:t>
      </w:r>
    </w:p>
    <w:p w:rsidR="00A209A2" w:rsidRPr="0036548A" w:rsidRDefault="0036548A">
      <w:pPr>
        <w:pStyle w:val="Lijstalinea"/>
        <w:numPr>
          <w:ilvl w:val="0"/>
          <w:numId w:val="11"/>
        </w:numPr>
        <w:tabs>
          <w:tab w:val="left" w:pos="297"/>
        </w:tabs>
        <w:spacing w:before="21" w:line="264" w:lineRule="auto"/>
        <w:ind w:right="112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Alzo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ging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af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naar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dorsvloer,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deed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naar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alles,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schoonmoeder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geboden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had. 7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Als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nu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gegeten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gedronken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had,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hart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vrolijk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kwam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neder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liggen</w:t>
      </w:r>
    </w:p>
    <w:p w:rsidR="00A209A2" w:rsidRPr="0036548A" w:rsidRDefault="0036548A">
      <w:pPr>
        <w:pStyle w:val="Plattetekst"/>
        <w:spacing w:line="264" w:lineRule="auto"/>
        <w:ind w:left="115" w:right="520"/>
        <w:jc w:val="both"/>
        <w:rPr>
          <w:lang w:val="nl-NL"/>
        </w:rPr>
      </w:pPr>
      <w:r w:rsidRPr="0036548A">
        <w:rPr>
          <w:lang w:val="nl-NL"/>
        </w:rPr>
        <w:t>aan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uiterste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koren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hoop.</w:t>
      </w:r>
      <w:r w:rsidRPr="0036548A">
        <w:rPr>
          <w:spacing w:val="-3"/>
          <w:lang w:val="nl-NL"/>
        </w:rPr>
        <w:t xml:space="preserve"> </w:t>
      </w:r>
      <w:r w:rsidRPr="0036548A">
        <w:rPr>
          <w:lang w:val="nl-NL"/>
        </w:rPr>
        <w:t>Daarna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kwam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4"/>
          <w:lang w:val="nl-NL"/>
        </w:rPr>
        <w:t>stilletjes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4"/>
          <w:lang w:val="nl-NL"/>
        </w:rPr>
        <w:t>in,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sloeg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voetdeksel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op,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 xml:space="preserve">en </w:t>
      </w:r>
      <w:r w:rsidRPr="0036548A">
        <w:rPr>
          <w:spacing w:val="-4"/>
          <w:lang w:val="nl-NL"/>
        </w:rPr>
        <w:t>leide</w:t>
      </w:r>
      <w:r w:rsidRPr="0036548A">
        <w:rPr>
          <w:spacing w:val="2"/>
          <w:lang w:val="nl-NL"/>
        </w:rPr>
        <w:t xml:space="preserve"> </w:t>
      </w:r>
      <w:r w:rsidRPr="0036548A">
        <w:rPr>
          <w:spacing w:val="-4"/>
          <w:lang w:val="nl-NL"/>
        </w:rPr>
        <w:t>zich.</w:t>
      </w:r>
    </w:p>
    <w:p w:rsidR="00A209A2" w:rsidRPr="0036548A" w:rsidRDefault="0036548A">
      <w:pPr>
        <w:pStyle w:val="Lijstalinea"/>
        <w:numPr>
          <w:ilvl w:val="0"/>
          <w:numId w:val="10"/>
        </w:numPr>
        <w:tabs>
          <w:tab w:val="left" w:pos="280"/>
        </w:tabs>
        <w:spacing w:line="264" w:lineRule="auto"/>
        <w:ind w:right="5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geschiedde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middernacht,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verschrikte,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zich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greep;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ziet,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vrouw lag aan </w:t>
      </w:r>
      <w:r w:rsidRPr="0036548A">
        <w:rPr>
          <w:rFonts w:ascii="Times New Roman"/>
          <w:spacing w:val="-3"/>
          <w:sz w:val="24"/>
          <w:lang w:val="nl-NL"/>
        </w:rPr>
        <w:t>zijn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voetdeksel.</w:t>
      </w:r>
    </w:p>
    <w:p w:rsidR="00A209A2" w:rsidRPr="0036548A" w:rsidRDefault="0036548A">
      <w:pPr>
        <w:pStyle w:val="Lijstalinea"/>
        <w:numPr>
          <w:ilvl w:val="0"/>
          <w:numId w:val="10"/>
        </w:numPr>
        <w:tabs>
          <w:tab w:val="left" w:pos="275"/>
        </w:tabs>
        <w:spacing w:line="264" w:lineRule="auto"/>
        <w:ind w:right="5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zeide: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Wie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zijt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gij?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zeide: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Ik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Ruth,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uw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dienstmaagd,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breid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uw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vleugel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uit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over uw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dienstmaagd,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want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gij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losser.</w:t>
      </w:r>
    </w:p>
    <w:p w:rsidR="00A209A2" w:rsidRPr="0036548A" w:rsidRDefault="0036548A">
      <w:pPr>
        <w:pStyle w:val="Lijstalinea"/>
        <w:numPr>
          <w:ilvl w:val="0"/>
          <w:numId w:val="10"/>
        </w:numPr>
        <w:tabs>
          <w:tab w:val="left" w:pos="395"/>
        </w:tabs>
        <w:spacing w:line="264" w:lineRule="auto"/>
        <w:ind w:right="53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zeide: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Gezegend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gij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HEERE,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8"/>
          <w:sz w:val="24"/>
          <w:lang w:val="nl-NL"/>
        </w:rPr>
        <w:t>mijn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dochter!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Gij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hebt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deze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uw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laatste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weldadigheid </w:t>
      </w:r>
      <w:r w:rsidRPr="0036548A">
        <w:rPr>
          <w:rFonts w:ascii="Times New Roman"/>
          <w:spacing w:val="-3"/>
          <w:sz w:val="24"/>
          <w:lang w:val="nl-NL"/>
        </w:rPr>
        <w:t xml:space="preserve">beter gemaakt </w:t>
      </w:r>
      <w:r w:rsidRPr="0036548A">
        <w:rPr>
          <w:rFonts w:ascii="Times New Roman"/>
          <w:sz w:val="24"/>
          <w:lang w:val="nl-NL"/>
        </w:rPr>
        <w:t xml:space="preserve">dan de </w:t>
      </w:r>
      <w:r w:rsidRPr="0036548A">
        <w:rPr>
          <w:rFonts w:ascii="Times New Roman"/>
          <w:spacing w:val="-3"/>
          <w:sz w:val="24"/>
          <w:lang w:val="nl-NL"/>
        </w:rPr>
        <w:t xml:space="preserve">eerste, dewijl </w:t>
      </w:r>
      <w:r w:rsidRPr="0036548A">
        <w:rPr>
          <w:rFonts w:ascii="Times New Roman"/>
          <w:sz w:val="24"/>
          <w:lang w:val="nl-NL"/>
        </w:rPr>
        <w:t xml:space="preserve">gij </w:t>
      </w:r>
      <w:r w:rsidRPr="0036548A">
        <w:rPr>
          <w:rFonts w:ascii="Times New Roman"/>
          <w:spacing w:val="-3"/>
          <w:sz w:val="24"/>
          <w:lang w:val="nl-NL"/>
        </w:rPr>
        <w:t xml:space="preserve">geen jonge gezellen zijt nagegaan, hetzij </w:t>
      </w:r>
      <w:r w:rsidRPr="0036548A">
        <w:rPr>
          <w:rFonts w:ascii="Times New Roman"/>
          <w:sz w:val="24"/>
          <w:lang w:val="nl-NL"/>
        </w:rPr>
        <w:t>arm of</w:t>
      </w:r>
      <w:r w:rsidRPr="0036548A">
        <w:rPr>
          <w:rFonts w:ascii="Times New Roman"/>
          <w:spacing w:val="3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rijk.</w:t>
      </w:r>
    </w:p>
    <w:p w:rsidR="00A209A2" w:rsidRPr="0036548A" w:rsidRDefault="0036548A">
      <w:pPr>
        <w:pStyle w:val="Lijstalinea"/>
        <w:numPr>
          <w:ilvl w:val="0"/>
          <w:numId w:val="10"/>
        </w:numPr>
        <w:tabs>
          <w:tab w:val="left" w:pos="409"/>
        </w:tabs>
        <w:spacing w:line="264" w:lineRule="auto"/>
        <w:ind w:right="5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nu,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8"/>
          <w:sz w:val="24"/>
          <w:lang w:val="nl-NL"/>
        </w:rPr>
        <w:t>mijn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dochter,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vrees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niet;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al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wat</w:t>
      </w:r>
      <w:r w:rsidRPr="0036548A">
        <w:rPr>
          <w:rFonts w:ascii="Times New Roman"/>
          <w:spacing w:val="-5"/>
          <w:sz w:val="24"/>
          <w:lang w:val="nl-NL"/>
        </w:rPr>
        <w:t xml:space="preserve"> gij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gezegd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hebt,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zal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ik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doen;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want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ganse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stad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8"/>
          <w:sz w:val="24"/>
          <w:lang w:val="nl-NL"/>
        </w:rPr>
        <w:t xml:space="preserve">mijns </w:t>
      </w:r>
      <w:r w:rsidRPr="0036548A">
        <w:rPr>
          <w:rFonts w:ascii="Times New Roman"/>
          <w:sz w:val="24"/>
          <w:lang w:val="nl-NL"/>
        </w:rPr>
        <w:t>volks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weet,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gij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deugdelijke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vrouw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zijt.</w:t>
      </w:r>
    </w:p>
    <w:p w:rsidR="00A209A2" w:rsidRPr="0036548A" w:rsidRDefault="0036548A">
      <w:pPr>
        <w:pStyle w:val="Lijstalinea"/>
        <w:numPr>
          <w:ilvl w:val="0"/>
          <w:numId w:val="10"/>
        </w:numPr>
        <w:tabs>
          <w:tab w:val="left" w:pos="416"/>
        </w:tabs>
        <w:spacing w:line="271" w:lineRule="exact"/>
        <w:ind w:left="415" w:hanging="29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Nu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dan,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wel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is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waar,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ik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losser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ben;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maar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is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nog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losser,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nader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dan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>ik.</w:t>
      </w:r>
    </w:p>
    <w:p w:rsidR="00A209A2" w:rsidRPr="0036548A" w:rsidRDefault="0036548A">
      <w:pPr>
        <w:pStyle w:val="Lijstalinea"/>
        <w:numPr>
          <w:ilvl w:val="0"/>
          <w:numId w:val="10"/>
        </w:numPr>
        <w:tabs>
          <w:tab w:val="left" w:pos="395"/>
        </w:tabs>
        <w:spacing w:before="26" w:line="261" w:lineRule="auto"/>
        <w:ind w:right="5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7"/>
          <w:sz w:val="24"/>
          <w:lang w:val="nl-NL"/>
        </w:rPr>
        <w:t>Blijf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dezen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nacht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over;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voorts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morgen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zal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geschieden,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indien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lost,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goed,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laat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 xml:space="preserve">hem </w:t>
      </w:r>
      <w:r w:rsidRPr="0036548A">
        <w:rPr>
          <w:rFonts w:ascii="Times New Roman"/>
          <w:spacing w:val="-3"/>
          <w:sz w:val="24"/>
          <w:lang w:val="nl-NL"/>
        </w:rPr>
        <w:t xml:space="preserve">lossen; maar </w:t>
      </w:r>
      <w:r w:rsidRPr="0036548A">
        <w:rPr>
          <w:rFonts w:ascii="Times New Roman"/>
          <w:spacing w:val="-4"/>
          <w:sz w:val="24"/>
          <w:lang w:val="nl-NL"/>
        </w:rPr>
        <w:t xml:space="preserve">indien </w:t>
      </w:r>
      <w:r w:rsidRPr="0036548A">
        <w:rPr>
          <w:rFonts w:ascii="Times New Roman"/>
          <w:sz w:val="24"/>
          <w:lang w:val="nl-NL"/>
        </w:rPr>
        <w:t xml:space="preserve">het hem </w:t>
      </w:r>
      <w:r w:rsidRPr="0036548A">
        <w:rPr>
          <w:rFonts w:ascii="Times New Roman"/>
          <w:spacing w:val="-3"/>
          <w:sz w:val="24"/>
          <w:lang w:val="nl-NL"/>
        </w:rPr>
        <w:t xml:space="preserve">niet lust </w:t>
      </w:r>
      <w:r w:rsidRPr="0036548A">
        <w:rPr>
          <w:rFonts w:ascii="Times New Roman"/>
          <w:sz w:val="24"/>
          <w:lang w:val="nl-NL"/>
        </w:rPr>
        <w:t xml:space="preserve">u te </w:t>
      </w:r>
      <w:r w:rsidRPr="0036548A">
        <w:rPr>
          <w:rFonts w:ascii="Times New Roman"/>
          <w:spacing w:val="-3"/>
          <w:sz w:val="24"/>
          <w:lang w:val="nl-NL"/>
        </w:rPr>
        <w:t xml:space="preserve">lossen, </w:t>
      </w:r>
      <w:r w:rsidRPr="0036548A">
        <w:rPr>
          <w:rFonts w:ascii="Times New Roman"/>
          <w:sz w:val="24"/>
          <w:lang w:val="nl-NL"/>
        </w:rPr>
        <w:t xml:space="preserve">zo zal </w:t>
      </w:r>
      <w:r w:rsidRPr="0036548A">
        <w:rPr>
          <w:rFonts w:ascii="Times New Roman"/>
          <w:spacing w:val="-5"/>
          <w:sz w:val="24"/>
          <w:lang w:val="nl-NL"/>
        </w:rPr>
        <w:t xml:space="preserve">ik </w:t>
      </w:r>
      <w:r w:rsidRPr="0036548A">
        <w:rPr>
          <w:rFonts w:ascii="Times New Roman"/>
          <w:sz w:val="24"/>
          <w:lang w:val="nl-NL"/>
        </w:rPr>
        <w:t xml:space="preserve">u </w:t>
      </w:r>
      <w:r w:rsidRPr="0036548A">
        <w:rPr>
          <w:rFonts w:ascii="Times New Roman"/>
          <w:spacing w:val="-3"/>
          <w:sz w:val="24"/>
          <w:lang w:val="nl-NL"/>
        </w:rPr>
        <w:t xml:space="preserve">lossen, </w:t>
      </w:r>
      <w:r w:rsidRPr="0036548A">
        <w:rPr>
          <w:rFonts w:ascii="Times New Roman"/>
          <w:sz w:val="24"/>
          <w:lang w:val="nl-NL"/>
        </w:rPr>
        <w:t xml:space="preserve">zo </w:t>
      </w:r>
      <w:r w:rsidRPr="0036548A">
        <w:rPr>
          <w:rFonts w:ascii="Times New Roman"/>
          <w:spacing w:val="-3"/>
          <w:sz w:val="24"/>
          <w:lang w:val="nl-NL"/>
        </w:rPr>
        <w:t xml:space="preserve">waarachtig </w:t>
      </w:r>
      <w:r w:rsidRPr="0036548A">
        <w:rPr>
          <w:rFonts w:ascii="Times New Roman"/>
          <w:spacing w:val="-4"/>
          <w:sz w:val="24"/>
          <w:lang w:val="nl-NL"/>
        </w:rPr>
        <w:t xml:space="preserve">als </w:t>
      </w:r>
      <w:r w:rsidRPr="0036548A">
        <w:rPr>
          <w:rFonts w:ascii="Times New Roman"/>
          <w:sz w:val="24"/>
          <w:lang w:val="nl-NL"/>
        </w:rPr>
        <w:t>de HEERE leeft; leg u neder tot den morgen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toe.</w:t>
      </w:r>
    </w:p>
    <w:p w:rsidR="00A209A2" w:rsidRPr="0036548A" w:rsidRDefault="0036548A">
      <w:pPr>
        <w:pStyle w:val="Lijstalinea"/>
        <w:numPr>
          <w:ilvl w:val="0"/>
          <w:numId w:val="10"/>
        </w:numPr>
        <w:tabs>
          <w:tab w:val="left" w:pos="414"/>
        </w:tabs>
        <w:spacing w:line="261" w:lineRule="auto"/>
        <w:ind w:right="5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3"/>
          <w:sz w:val="24"/>
          <w:lang w:val="nl-NL"/>
        </w:rPr>
        <w:t xml:space="preserve">Alzo </w:t>
      </w:r>
      <w:r w:rsidRPr="0036548A">
        <w:rPr>
          <w:rFonts w:ascii="Times New Roman"/>
          <w:sz w:val="24"/>
          <w:lang w:val="nl-NL"/>
        </w:rPr>
        <w:t xml:space="preserve">lag zij </w:t>
      </w:r>
      <w:r w:rsidRPr="0036548A">
        <w:rPr>
          <w:rFonts w:ascii="Times New Roman"/>
          <w:spacing w:val="-3"/>
          <w:sz w:val="24"/>
          <w:lang w:val="nl-NL"/>
        </w:rPr>
        <w:t xml:space="preserve">neder </w:t>
      </w:r>
      <w:r w:rsidRPr="0036548A">
        <w:rPr>
          <w:rFonts w:ascii="Times New Roman"/>
          <w:sz w:val="24"/>
          <w:lang w:val="nl-NL"/>
        </w:rPr>
        <w:t xml:space="preserve">aan </w:t>
      </w:r>
      <w:r w:rsidRPr="0036548A">
        <w:rPr>
          <w:rFonts w:ascii="Times New Roman"/>
          <w:spacing w:val="-3"/>
          <w:sz w:val="24"/>
          <w:lang w:val="nl-NL"/>
        </w:rPr>
        <w:t xml:space="preserve">zijn voetdeksel </w:t>
      </w:r>
      <w:r w:rsidRPr="0036548A">
        <w:rPr>
          <w:rFonts w:ascii="Times New Roman"/>
          <w:spacing w:val="3"/>
          <w:sz w:val="24"/>
          <w:lang w:val="nl-NL"/>
        </w:rPr>
        <w:t xml:space="preserve">tot </w:t>
      </w:r>
      <w:r w:rsidRPr="0036548A">
        <w:rPr>
          <w:rFonts w:ascii="Times New Roman"/>
          <w:sz w:val="24"/>
          <w:lang w:val="nl-NL"/>
        </w:rPr>
        <w:t xml:space="preserve">den morgen toe; en </w:t>
      </w:r>
      <w:r w:rsidRPr="0036548A">
        <w:rPr>
          <w:rFonts w:asci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/>
          <w:sz w:val="24"/>
          <w:lang w:val="nl-NL"/>
        </w:rPr>
        <w:t xml:space="preserve">stond op, eer dat de een den ander kennen kon; </w:t>
      </w:r>
      <w:r w:rsidRPr="0036548A">
        <w:rPr>
          <w:rFonts w:ascii="Times New Roman"/>
          <w:spacing w:val="-3"/>
          <w:sz w:val="24"/>
          <w:lang w:val="nl-NL"/>
        </w:rPr>
        <w:t xml:space="preserve">want </w:t>
      </w:r>
      <w:r w:rsidRPr="0036548A">
        <w:rPr>
          <w:rFonts w:ascii="Times New Roman"/>
          <w:spacing w:val="-6"/>
          <w:sz w:val="24"/>
          <w:lang w:val="nl-NL"/>
        </w:rPr>
        <w:t xml:space="preserve">hij </w:t>
      </w:r>
      <w:r w:rsidRPr="0036548A">
        <w:rPr>
          <w:rFonts w:ascii="Times New Roman"/>
          <w:sz w:val="24"/>
          <w:lang w:val="nl-NL"/>
        </w:rPr>
        <w:t xml:space="preserve">zeide: Het worde niet bekend, dat een vrouw op den dorsvloer </w:t>
      </w:r>
      <w:r w:rsidRPr="0036548A">
        <w:rPr>
          <w:rFonts w:ascii="Times New Roman"/>
          <w:spacing w:val="-3"/>
          <w:sz w:val="24"/>
          <w:lang w:val="nl-NL"/>
        </w:rPr>
        <w:t>gekomen</w:t>
      </w:r>
      <w:r w:rsidRPr="0036548A">
        <w:rPr>
          <w:rFonts w:ascii="Times New Roman"/>
          <w:spacing w:val="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is.</w:t>
      </w:r>
    </w:p>
    <w:p w:rsidR="00A209A2" w:rsidRPr="0036548A" w:rsidRDefault="0036548A">
      <w:pPr>
        <w:pStyle w:val="Lijstalinea"/>
        <w:numPr>
          <w:ilvl w:val="0"/>
          <w:numId w:val="10"/>
        </w:numPr>
        <w:tabs>
          <w:tab w:val="left" w:pos="400"/>
        </w:tabs>
        <w:spacing w:before="2" w:line="259" w:lineRule="auto"/>
        <w:ind w:right="5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2"/>
          <w:sz w:val="24"/>
          <w:lang w:val="nl-NL"/>
        </w:rPr>
        <w:t>Voorts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zeide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>hij: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Lang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sluier,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is,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houd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dien;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hield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hem;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zes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maten gerst,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leide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haar;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daarna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ging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hij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in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stad.</w:t>
      </w:r>
    </w:p>
    <w:p w:rsidR="00A209A2" w:rsidRPr="0036548A" w:rsidRDefault="0036548A">
      <w:pPr>
        <w:pStyle w:val="Lijstalinea"/>
        <w:numPr>
          <w:ilvl w:val="0"/>
          <w:numId w:val="10"/>
        </w:numPr>
        <w:tabs>
          <w:tab w:val="left" w:pos="395"/>
        </w:tabs>
        <w:spacing w:before="5" w:line="259" w:lineRule="auto"/>
        <w:ind w:right="5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nu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kwam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schoonmoeder,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dewelke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zeide: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Wie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zijt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gij,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8"/>
          <w:sz w:val="24"/>
          <w:lang w:val="nl-NL"/>
        </w:rPr>
        <w:t>mijn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dochter?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verhaalde </w:t>
      </w:r>
      <w:r w:rsidRPr="0036548A">
        <w:rPr>
          <w:rFonts w:ascii="Times New Roman"/>
          <w:sz w:val="24"/>
          <w:lang w:val="nl-NL"/>
        </w:rPr>
        <w:t>haar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alles,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man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gedaan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had.</w:t>
      </w:r>
    </w:p>
    <w:p w:rsidR="00A209A2" w:rsidRPr="0036548A" w:rsidRDefault="0036548A">
      <w:pPr>
        <w:pStyle w:val="Lijstalinea"/>
        <w:numPr>
          <w:ilvl w:val="0"/>
          <w:numId w:val="10"/>
        </w:numPr>
        <w:tabs>
          <w:tab w:val="left" w:pos="400"/>
        </w:tabs>
        <w:spacing w:before="5" w:line="259" w:lineRule="auto"/>
        <w:ind w:right="53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Ook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zeide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zij: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Deze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zes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maten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gerst</w:t>
      </w:r>
      <w:r w:rsidRPr="0036548A">
        <w:rPr>
          <w:rFonts w:ascii="Times New Roman"/>
          <w:spacing w:val="-4"/>
          <w:sz w:val="24"/>
          <w:lang w:val="nl-NL"/>
        </w:rPr>
        <w:t xml:space="preserve"> heeft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>mij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gegeven;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want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zeide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8"/>
          <w:sz w:val="24"/>
          <w:lang w:val="nl-NL"/>
        </w:rPr>
        <w:t>mij: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Kom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 xml:space="preserve">ledig </w:t>
      </w:r>
      <w:r w:rsidRPr="0036548A">
        <w:rPr>
          <w:rFonts w:ascii="Times New Roman"/>
          <w:sz w:val="24"/>
          <w:lang w:val="nl-NL"/>
        </w:rPr>
        <w:t>tot uw</w:t>
      </w:r>
      <w:r w:rsidRPr="0036548A">
        <w:rPr>
          <w:rFonts w:ascii="Times New Roman"/>
          <w:spacing w:val="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schoonmoeder.</w:t>
      </w:r>
    </w:p>
    <w:p w:rsidR="00A209A2" w:rsidRPr="0036548A" w:rsidRDefault="0036548A">
      <w:pPr>
        <w:pStyle w:val="Lijstalinea"/>
        <w:numPr>
          <w:ilvl w:val="0"/>
          <w:numId w:val="10"/>
        </w:numPr>
        <w:tabs>
          <w:tab w:val="left" w:pos="395"/>
        </w:tabs>
        <w:spacing w:before="5" w:line="259" w:lineRule="auto"/>
        <w:ind w:right="5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Toen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zeide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zij: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stil,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8"/>
          <w:sz w:val="24"/>
          <w:lang w:val="nl-NL"/>
        </w:rPr>
        <w:t>mijn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dochter,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totdat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gij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weet,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zaak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zal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vallen;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want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zal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niet </w:t>
      </w:r>
      <w:r w:rsidRPr="0036548A">
        <w:rPr>
          <w:rFonts w:ascii="Times New Roman"/>
          <w:spacing w:val="-3"/>
          <w:sz w:val="24"/>
          <w:lang w:val="nl-NL"/>
        </w:rPr>
        <w:t xml:space="preserve">rusten, tenzij </w:t>
      </w:r>
      <w:r w:rsidRPr="0036548A">
        <w:rPr>
          <w:rFonts w:ascii="Times New Roman"/>
          <w:sz w:val="24"/>
          <w:lang w:val="nl-NL"/>
        </w:rPr>
        <w:t xml:space="preserve">dat hij </w:t>
      </w:r>
      <w:r w:rsidRPr="0036548A">
        <w:rPr>
          <w:rFonts w:ascii="Times New Roman"/>
          <w:spacing w:val="-3"/>
          <w:sz w:val="24"/>
          <w:lang w:val="nl-NL"/>
        </w:rPr>
        <w:t>heden deze zaak voleind</w:t>
      </w:r>
      <w:r w:rsidRPr="0036548A">
        <w:rPr>
          <w:rFonts w:ascii="Times New Roman"/>
          <w:spacing w:val="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hebbe.</w:t>
      </w:r>
    </w:p>
    <w:p w:rsidR="00A209A2" w:rsidRPr="0036548A" w:rsidRDefault="00A209A2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A209A2" w:rsidRPr="0036548A">
          <w:pgSz w:w="11900" w:h="16840"/>
          <w:pgMar w:top="1380" w:right="88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 w:line="261" w:lineRule="auto"/>
        <w:ind w:left="115" w:right="115"/>
        <w:jc w:val="both"/>
        <w:rPr>
          <w:lang w:val="nl-NL"/>
        </w:rPr>
      </w:pPr>
      <w:r w:rsidRPr="0036548A">
        <w:rPr>
          <w:spacing w:val="-6"/>
          <w:lang w:val="nl-NL"/>
        </w:rPr>
        <w:lastRenderedPageBreak/>
        <w:t>Wij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vonden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zeer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-5"/>
          <w:lang w:val="nl-NL"/>
        </w:rPr>
        <w:t>gemakkelijk in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vorige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hoofdstuk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4"/>
          <w:lang w:val="nl-NL"/>
        </w:rPr>
        <w:t>waardigheid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Ruths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gedrag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4"/>
          <w:lang w:val="nl-NL"/>
        </w:rPr>
        <w:t xml:space="preserve">te </w:t>
      </w:r>
      <w:r w:rsidRPr="0036548A">
        <w:rPr>
          <w:spacing w:val="-4"/>
          <w:lang w:val="nl-NL"/>
        </w:rPr>
        <w:t xml:space="preserve">prijzen, </w:t>
      </w:r>
      <w:r w:rsidRPr="0036548A">
        <w:rPr>
          <w:lang w:val="nl-NL"/>
        </w:rPr>
        <w:t xml:space="preserve">en te tonen welk nut wij kunnen trekken uit het bericht dat ons er van is gegeven, in </w:t>
      </w:r>
      <w:r w:rsidRPr="0036548A">
        <w:rPr>
          <w:spacing w:val="-7"/>
          <w:lang w:val="nl-NL"/>
        </w:rPr>
        <w:t xml:space="preserve">dit </w:t>
      </w:r>
      <w:r w:rsidRPr="0036548A">
        <w:rPr>
          <w:spacing w:val="-3"/>
          <w:lang w:val="nl-NL"/>
        </w:rPr>
        <w:t>hoofdstuk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zullen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wij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echter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moeten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verdedigen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tegen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betichting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onbetamelijkheid.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3"/>
          <w:lang w:val="nl-NL"/>
        </w:rPr>
        <w:t xml:space="preserve">Maar </w:t>
      </w:r>
      <w:r w:rsidRPr="0036548A">
        <w:rPr>
          <w:lang w:val="nl-NL"/>
        </w:rPr>
        <w:t>de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goede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zeden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5"/>
          <w:lang w:val="nl-NL"/>
        </w:rPr>
        <w:t>tijd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maakte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hetgeen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4"/>
          <w:lang w:val="nl-NL"/>
        </w:rPr>
        <w:t>hier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3"/>
          <w:lang w:val="nl-NL"/>
        </w:rPr>
        <w:t>geschiedde,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verkeerd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2"/>
          <w:lang w:val="nl-NL"/>
        </w:rPr>
        <w:t>of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4"/>
          <w:lang w:val="nl-NL"/>
        </w:rPr>
        <w:t>slecht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was,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4"/>
          <w:lang w:val="nl-NL"/>
        </w:rPr>
        <w:t xml:space="preserve">terwijl </w:t>
      </w:r>
      <w:r w:rsidRPr="0036548A">
        <w:rPr>
          <w:lang w:val="nl-NL"/>
        </w:rPr>
        <w:t>de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slechte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zeden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onze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tijd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oorzaak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zijn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zulke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handelingen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thans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niet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gerechtvaardigd</w:t>
      </w:r>
      <w:r w:rsidRPr="0036548A">
        <w:rPr>
          <w:spacing w:val="-38"/>
          <w:lang w:val="nl-NL"/>
        </w:rPr>
        <w:t xml:space="preserve"> </w:t>
      </w:r>
      <w:r w:rsidRPr="0036548A">
        <w:rPr>
          <w:spacing w:val="-2"/>
          <w:lang w:val="nl-NL"/>
        </w:rPr>
        <w:t xml:space="preserve">zouden </w:t>
      </w:r>
      <w:r w:rsidRPr="0036548A">
        <w:rPr>
          <w:lang w:val="nl-NL"/>
        </w:rPr>
        <w:t>kunnen worden. Hier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2"/>
          <w:lang w:val="nl-NL"/>
        </w:rPr>
        <w:t>is: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9"/>
        </w:numPr>
        <w:tabs>
          <w:tab w:val="left" w:pos="316"/>
        </w:tabs>
        <w:spacing w:line="264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aanwijzing,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Naomi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gaf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schoondochter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om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aanspraak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maken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 echtgenoot te worden, vers 1-5.,</w:t>
      </w:r>
      <w:r w:rsidRPr="0036548A">
        <w:rPr>
          <w:rFonts w:ascii="Times New Roman"/>
          <w:spacing w:val="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.</w:t>
      </w:r>
    </w:p>
    <w:p w:rsidR="00A209A2" w:rsidRPr="0036548A" w:rsidRDefault="00A209A2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9"/>
        </w:numPr>
        <w:tabs>
          <w:tab w:val="left" w:pos="394"/>
        </w:tabs>
        <w:ind w:left="393" w:hanging="27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Ruths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stipt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opvolgen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aanwijzingen,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6,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7.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9"/>
        </w:numPr>
        <w:tabs>
          <w:tab w:val="left" w:pos="524"/>
        </w:tabs>
        <w:spacing w:line="259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 xml:space="preserve">Boaz </w:t>
      </w:r>
      <w:r w:rsidRPr="0036548A">
        <w:rPr>
          <w:rFonts w:ascii="Times New Roman"/>
          <w:spacing w:val="-4"/>
          <w:sz w:val="24"/>
          <w:lang w:val="nl-NL"/>
        </w:rPr>
        <w:t xml:space="preserve">vriendelijke </w:t>
      </w:r>
      <w:r w:rsidRPr="0036548A">
        <w:rPr>
          <w:rFonts w:ascii="Times New Roman"/>
          <w:sz w:val="24"/>
          <w:lang w:val="nl-NL"/>
        </w:rPr>
        <w:t>en eerbare behandeling van haar, vers 8-15. Haar terugkeer tot haar schoonmoeder, vers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16-18.</w:t>
      </w:r>
    </w:p>
    <w:p w:rsidR="00A209A2" w:rsidRPr="0036548A" w:rsidRDefault="00A209A2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A209A2" w:rsidRPr="0036548A">
          <w:pgSz w:w="11900" w:h="16840"/>
          <w:pgMar w:top="1380" w:right="128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/>
        <w:ind w:left="115"/>
        <w:jc w:val="both"/>
        <w:rPr>
          <w:lang w:val="nl-NL"/>
        </w:rPr>
      </w:pPr>
      <w:bookmarkStart w:id="11" w:name="3:1-5"/>
      <w:bookmarkEnd w:id="11"/>
      <w:r w:rsidRPr="0036548A">
        <w:rPr>
          <w:lang w:val="nl-NL"/>
        </w:rPr>
        <w:lastRenderedPageBreak/>
        <w:t>Ruth</w:t>
      </w:r>
      <w:r w:rsidRPr="0036548A">
        <w:rPr>
          <w:spacing w:val="2"/>
          <w:lang w:val="nl-NL"/>
        </w:rPr>
        <w:t xml:space="preserve"> </w:t>
      </w:r>
      <w:r w:rsidRPr="0036548A">
        <w:rPr>
          <w:lang w:val="nl-NL"/>
        </w:rPr>
        <w:t>3:1-5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8"/>
        </w:numPr>
        <w:tabs>
          <w:tab w:val="left" w:pos="294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Naomi’s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zorg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welzijn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harer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dochter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ongetwijfeld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zeer</w:t>
      </w:r>
      <w:r w:rsidRPr="0036548A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prijzenswaardig</w:t>
      </w:r>
      <w:r w:rsidRPr="0036548A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is</w:t>
      </w:r>
      <w:r w:rsidRPr="0036548A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geschreven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ter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navolging.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dacht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zelf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geen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huwelijk,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Hoofdstuk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1:12..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Maar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hoewel</w:t>
      </w:r>
      <w:r w:rsidRPr="0036548A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zij.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oud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was,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5"/>
          <w:sz w:val="24"/>
          <w:szCs w:val="24"/>
          <w:lang w:val="nl-NL"/>
        </w:rPr>
        <w:t xml:space="preserve">tot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6548A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altijddurend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weduwschap</w:t>
      </w:r>
      <w:r w:rsidRPr="0036548A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besloten,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toch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verre</w:t>
      </w:r>
      <w:r w:rsidRPr="0036548A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haar,</w:t>
      </w:r>
      <w:r w:rsidRPr="0036548A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6548A">
        <w:rPr>
          <w:rFonts w:ascii="Times New Roman" w:eastAsia="Times New Roman" w:hAnsi="Times New Roman" w:cs="Times New Roman"/>
          <w:spacing w:val="-3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schoondochter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toe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verbinden,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nog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jong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was.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ouderdom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moet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jeugd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maatstaf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steller. Integendeel,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zint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middelen</w:t>
      </w:r>
      <w:r w:rsidRPr="0036548A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6548A">
        <w:rPr>
          <w:rFonts w:ascii="Times New Roman" w:eastAsia="Times New Roman" w:hAnsi="Times New Roman" w:cs="Times New Roman"/>
          <w:spacing w:val="-3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goed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gehuwd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krijgen.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wijsheid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beraamde</w:t>
      </w:r>
      <w:r w:rsidRPr="0036548A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6548A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plan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dochter,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waaraan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dochter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zedigheid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zichzelve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gedacht zou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hebben,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vers 1. Dit deed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zij: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8"/>
        </w:numPr>
        <w:tabs>
          <w:tab w:val="left" w:pos="342"/>
        </w:tabs>
        <w:spacing w:line="259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In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gerechtigheid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jegens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doden,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zaad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verwekken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hen,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gestorven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aldus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 xml:space="preserve">het </w:t>
      </w:r>
      <w:r w:rsidRPr="0036548A">
        <w:rPr>
          <w:rFonts w:ascii="Times New Roman"/>
          <w:sz w:val="24"/>
          <w:lang w:val="nl-NL"/>
        </w:rPr>
        <w:t>geslacht voor uitsterven te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bewaren.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8"/>
        </w:numPr>
        <w:tabs>
          <w:tab w:val="left" w:pos="38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 xml:space="preserve">In </w:t>
      </w:r>
      <w:r w:rsidRPr="0036548A">
        <w:rPr>
          <w:rFonts w:ascii="Times New Roman"/>
          <w:spacing w:val="-3"/>
          <w:sz w:val="24"/>
          <w:lang w:val="nl-NL"/>
        </w:rPr>
        <w:t xml:space="preserve">vriendelijkheid </w:t>
      </w:r>
      <w:r w:rsidRPr="0036548A">
        <w:rPr>
          <w:rFonts w:ascii="Times New Roman"/>
          <w:sz w:val="24"/>
          <w:lang w:val="nl-NL"/>
        </w:rPr>
        <w:t xml:space="preserve">en dankbaarheid jegens haar schoondochter, die zich zo gehoorzaam en </w:t>
      </w:r>
      <w:r w:rsidRPr="0036548A">
        <w:rPr>
          <w:rFonts w:ascii="Times New Roman"/>
          <w:spacing w:val="-4"/>
          <w:sz w:val="24"/>
          <w:lang w:val="nl-NL"/>
        </w:rPr>
        <w:t xml:space="preserve">eerbiedig jegens </w:t>
      </w:r>
      <w:r w:rsidRPr="0036548A">
        <w:rPr>
          <w:rFonts w:asci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/>
          <w:sz w:val="24"/>
          <w:lang w:val="nl-NL"/>
        </w:rPr>
        <w:t xml:space="preserve">had gedragen. </w:t>
      </w:r>
      <w:r w:rsidRPr="0036548A">
        <w:rPr>
          <w:rFonts w:ascii="Times New Roman"/>
          <w:i/>
          <w:sz w:val="24"/>
          <w:lang w:val="nl-NL"/>
        </w:rPr>
        <w:t xml:space="preserve">"Mijne dochter" </w:t>
      </w:r>
      <w:r w:rsidRPr="0036548A">
        <w:rPr>
          <w:rFonts w:ascii="Times New Roman"/>
          <w:sz w:val="24"/>
          <w:lang w:val="nl-NL"/>
        </w:rPr>
        <w:t xml:space="preserve">(zei </w:t>
      </w:r>
      <w:r w:rsidRPr="0036548A">
        <w:rPr>
          <w:rFonts w:ascii="Times New Roman"/>
          <w:spacing w:val="-3"/>
          <w:sz w:val="24"/>
          <w:lang w:val="nl-NL"/>
        </w:rPr>
        <w:t xml:space="preserve">zij, daar zij haar </w:t>
      </w:r>
      <w:r w:rsidRPr="0036548A">
        <w:rPr>
          <w:rFonts w:ascii="Times New Roman"/>
          <w:spacing w:val="-5"/>
          <w:sz w:val="24"/>
          <w:lang w:val="nl-NL"/>
        </w:rPr>
        <w:t xml:space="preserve">in </w:t>
      </w:r>
      <w:r w:rsidRPr="0036548A">
        <w:rPr>
          <w:rFonts w:ascii="Times New Roman"/>
          <w:spacing w:val="-3"/>
          <w:sz w:val="24"/>
          <w:lang w:val="nl-NL"/>
        </w:rPr>
        <w:t xml:space="preserve">ieder opzicht </w:t>
      </w:r>
      <w:r w:rsidRPr="0036548A">
        <w:rPr>
          <w:rFonts w:ascii="Times New Roman"/>
          <w:spacing w:val="-4"/>
          <w:sz w:val="24"/>
          <w:lang w:val="nl-NL"/>
        </w:rPr>
        <w:t xml:space="preserve">als </w:t>
      </w:r>
      <w:r w:rsidRPr="0036548A">
        <w:rPr>
          <w:rFonts w:ascii="Times New Roman"/>
          <w:sz w:val="24"/>
          <w:lang w:val="nl-NL"/>
        </w:rPr>
        <w:t xml:space="preserve">de hare beschouwde) "zou </w:t>
      </w:r>
      <w:r w:rsidRPr="0036548A">
        <w:rPr>
          <w:rFonts w:ascii="Times New Roman"/>
          <w:i/>
          <w:sz w:val="24"/>
          <w:lang w:val="nl-NL"/>
        </w:rPr>
        <w:t xml:space="preserve">ik u geen rust zoeken?" </w:t>
      </w:r>
      <w:r w:rsidRPr="0036548A">
        <w:rPr>
          <w:rFonts w:ascii="Times New Roman"/>
          <w:sz w:val="24"/>
          <w:lang w:val="nl-NL"/>
        </w:rPr>
        <w:t xml:space="preserve">dat is: een </w:t>
      </w:r>
      <w:r w:rsidRPr="0036548A">
        <w:rPr>
          <w:rFonts w:ascii="Times New Roman"/>
          <w:spacing w:val="-4"/>
          <w:sz w:val="24"/>
          <w:lang w:val="nl-NL"/>
        </w:rPr>
        <w:t xml:space="preserve">vestiging </w:t>
      </w:r>
      <w:r w:rsidRPr="0036548A">
        <w:rPr>
          <w:rFonts w:ascii="Times New Roman"/>
          <w:spacing w:val="-5"/>
          <w:sz w:val="24"/>
          <w:lang w:val="nl-NL"/>
        </w:rPr>
        <w:t xml:space="preserve">in </w:t>
      </w:r>
      <w:r w:rsidRPr="0036548A">
        <w:rPr>
          <w:rFonts w:ascii="Times New Roman"/>
          <w:sz w:val="24"/>
          <w:lang w:val="nl-NL"/>
        </w:rPr>
        <w:t xml:space="preserve">de huwelijksstaat, zal </w:t>
      </w:r>
      <w:r w:rsidRPr="0036548A">
        <w:rPr>
          <w:rFonts w:ascii="Times New Roman"/>
          <w:spacing w:val="-10"/>
          <w:sz w:val="24"/>
          <w:lang w:val="nl-NL"/>
        </w:rPr>
        <w:t xml:space="preserve">ik </w:t>
      </w:r>
      <w:r w:rsidRPr="0036548A">
        <w:rPr>
          <w:rFonts w:ascii="Times New Roman"/>
          <w:sz w:val="24"/>
          <w:lang w:val="nl-NL"/>
        </w:rPr>
        <w:t>geen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goed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echtgenoot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zien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krijgen,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dat</w:t>
      </w:r>
      <w:r w:rsidRPr="0036548A">
        <w:rPr>
          <w:rFonts w:ascii="Times New Roman"/>
          <w:i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het</w:t>
      </w:r>
      <w:r w:rsidRPr="0036548A">
        <w:rPr>
          <w:rFonts w:ascii="Times New Roman"/>
          <w:i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u</w:t>
      </w:r>
      <w:r w:rsidRPr="0036548A">
        <w:rPr>
          <w:rFonts w:ascii="Times New Roman"/>
          <w:i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welga?</w:t>
      </w:r>
      <w:r w:rsidRPr="0036548A">
        <w:rPr>
          <w:rFonts w:ascii="Times New Roman"/>
          <w:i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4"/>
          <w:sz w:val="24"/>
          <w:lang w:val="nl-NL"/>
        </w:rPr>
        <w:t xml:space="preserve"> is: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"opdat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gij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aangenaam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10"/>
          <w:sz w:val="24"/>
          <w:lang w:val="nl-NL"/>
        </w:rPr>
        <w:t xml:space="preserve">in </w:t>
      </w:r>
      <w:r w:rsidRPr="0036548A">
        <w:rPr>
          <w:rFonts w:ascii="Times New Roman"/>
          <w:sz w:val="24"/>
          <w:lang w:val="nl-NL"/>
        </w:rPr>
        <w:t xml:space="preserve">overvloed </w:t>
      </w:r>
      <w:r w:rsidRPr="0036548A">
        <w:rPr>
          <w:rFonts w:ascii="Times New Roman"/>
          <w:spacing w:val="-3"/>
          <w:sz w:val="24"/>
          <w:lang w:val="nl-NL"/>
        </w:rPr>
        <w:t xml:space="preserve">kunt </w:t>
      </w:r>
      <w:r w:rsidRPr="0036548A">
        <w:rPr>
          <w:rFonts w:ascii="Times New Roman"/>
          <w:spacing w:val="-4"/>
          <w:sz w:val="24"/>
          <w:lang w:val="nl-NL"/>
        </w:rPr>
        <w:t xml:space="preserve">leven, </w:t>
      </w:r>
      <w:r w:rsidRPr="0036548A">
        <w:rPr>
          <w:rFonts w:ascii="Times New Roman"/>
          <w:sz w:val="24"/>
          <w:lang w:val="nl-NL"/>
        </w:rPr>
        <w:t>en niet al uw dagen zult doorbrengen in de geringe en treurige omstandigheden,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waarin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wij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ons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nu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bevinden".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gehuwde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staat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is,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of</w:t>
      </w:r>
      <w:r w:rsidR="005C558A">
        <w:rPr>
          <w:rFonts w:ascii="Times New Roman"/>
          <w:spacing w:val="3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behoort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wezen,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staat van</w:t>
      </w:r>
      <w:r w:rsidRPr="0036548A">
        <w:rPr>
          <w:rFonts w:ascii="Times New Roman"/>
          <w:spacing w:val="-3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rust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jonge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lieden.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Omzwervende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genegenheden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worden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dan</w:t>
      </w:r>
      <w:r w:rsidRPr="0036548A">
        <w:rPr>
          <w:rFonts w:asci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voorwerp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bepaald,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 het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hart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komt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rust,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rust</w:t>
      </w:r>
      <w:r w:rsidRPr="0036548A">
        <w:rPr>
          <w:rFonts w:ascii="Times New Roman"/>
          <w:spacing w:val="-5"/>
          <w:sz w:val="24"/>
          <w:lang w:val="nl-NL"/>
        </w:rPr>
        <w:t xml:space="preserve"> in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huis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echtgenoot,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hart,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Hoofdstuk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1:9. </w:t>
      </w:r>
      <w:r w:rsidRPr="0036548A">
        <w:rPr>
          <w:rFonts w:ascii="Times New Roman"/>
          <w:spacing w:val="-4"/>
          <w:sz w:val="24"/>
          <w:lang w:val="nl-NL"/>
        </w:rPr>
        <w:t>Diegenen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zijn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wel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zeer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onbezonnen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wispelturig,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door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huwelijk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tot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geen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bestendigheid komen.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Wat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begeerd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bedoeld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moet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wezen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door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hen,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zich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huwelijk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begeven,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is: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dat</w:t>
      </w:r>
      <w:r w:rsidRPr="0036548A">
        <w:rPr>
          <w:rFonts w:ascii="Times New Roman"/>
          <w:i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het hun</w:t>
      </w:r>
      <w:r w:rsidRPr="0036548A">
        <w:rPr>
          <w:rFonts w:ascii="Times New Roman"/>
          <w:i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wel</w:t>
      </w:r>
      <w:r w:rsidRPr="0036548A">
        <w:rPr>
          <w:rFonts w:ascii="Times New Roman"/>
          <w:i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zal</w:t>
      </w:r>
      <w:r w:rsidRPr="0036548A">
        <w:rPr>
          <w:rFonts w:ascii="Times New Roman"/>
          <w:i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gaan</w:t>
      </w:r>
      <w:r w:rsidRPr="0036548A">
        <w:rPr>
          <w:rFonts w:ascii="Times New Roman"/>
          <w:sz w:val="24"/>
          <w:lang w:val="nl-NL"/>
        </w:rPr>
        <w:t>,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daartoe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is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nodig,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goede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keuze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doen,</w:t>
      </w:r>
      <w:r w:rsidRPr="0036548A">
        <w:rPr>
          <w:rFonts w:ascii="Times New Roman"/>
          <w:spacing w:val="-3"/>
          <w:sz w:val="24"/>
          <w:lang w:val="nl-NL"/>
        </w:rPr>
        <w:t xml:space="preserve"> want</w:t>
      </w:r>
      <w:r w:rsidRPr="0036548A">
        <w:rPr>
          <w:rFonts w:ascii="Times New Roman"/>
          <w:sz w:val="24"/>
          <w:lang w:val="nl-NL"/>
        </w:rPr>
        <w:t xml:space="preserve"> anders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zal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instede van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rust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hen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wezen,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grootste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onrust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zijn.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Ouders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moeten,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als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over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hun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kinderen </w:t>
      </w:r>
      <w:r w:rsidRPr="0036548A">
        <w:rPr>
          <w:rFonts w:ascii="Times New Roman"/>
          <w:spacing w:val="-3"/>
          <w:sz w:val="24"/>
          <w:lang w:val="nl-NL"/>
        </w:rPr>
        <w:t xml:space="preserve">beschikken </w:t>
      </w:r>
      <w:r w:rsidRPr="0036548A">
        <w:rPr>
          <w:rFonts w:ascii="Times New Roman"/>
          <w:spacing w:val="-5"/>
          <w:sz w:val="24"/>
          <w:lang w:val="nl-NL"/>
        </w:rPr>
        <w:t xml:space="preserve">dit </w:t>
      </w:r>
      <w:r w:rsidRPr="0036548A">
        <w:rPr>
          <w:rFonts w:ascii="Times New Roman"/>
          <w:sz w:val="24"/>
          <w:lang w:val="nl-NL"/>
        </w:rPr>
        <w:t xml:space="preserve">op het oog hebben: </w:t>
      </w:r>
      <w:r w:rsidRPr="0036548A">
        <w:rPr>
          <w:rFonts w:ascii="Times New Roman"/>
          <w:i/>
          <w:sz w:val="24"/>
          <w:lang w:val="nl-NL"/>
        </w:rPr>
        <w:t xml:space="preserve">dat het hun </w:t>
      </w:r>
      <w:r w:rsidRPr="0036548A">
        <w:rPr>
          <w:rFonts w:ascii="Times New Roman"/>
          <w:i/>
          <w:spacing w:val="-3"/>
          <w:sz w:val="24"/>
          <w:lang w:val="nl-NL"/>
        </w:rPr>
        <w:t xml:space="preserve">wel </w:t>
      </w:r>
      <w:r w:rsidRPr="0036548A">
        <w:rPr>
          <w:rFonts w:ascii="Times New Roman"/>
          <w:i/>
          <w:sz w:val="24"/>
          <w:lang w:val="nl-NL"/>
        </w:rPr>
        <w:t xml:space="preserve">zal gaan. </w:t>
      </w:r>
      <w:r w:rsidRPr="0036548A">
        <w:rPr>
          <w:rFonts w:ascii="Times New Roman"/>
          <w:sz w:val="24"/>
          <w:lang w:val="nl-NL"/>
        </w:rPr>
        <w:t xml:space="preserve">En </w:t>
      </w:r>
      <w:r w:rsidRPr="0036548A">
        <w:rPr>
          <w:rFonts w:ascii="Times New Roman"/>
          <w:spacing w:val="-3"/>
          <w:sz w:val="24"/>
          <w:lang w:val="nl-NL"/>
        </w:rPr>
        <w:t xml:space="preserve">laat </w:t>
      </w:r>
      <w:r w:rsidRPr="0036548A">
        <w:rPr>
          <w:rFonts w:ascii="Times New Roman"/>
          <w:sz w:val="24"/>
          <w:lang w:val="nl-NL"/>
        </w:rPr>
        <w:t xml:space="preserve">het steeds </w:t>
      </w:r>
      <w:r w:rsidRPr="0036548A">
        <w:rPr>
          <w:rFonts w:ascii="Times New Roman"/>
          <w:spacing w:val="-5"/>
          <w:sz w:val="24"/>
          <w:lang w:val="nl-NL"/>
        </w:rPr>
        <w:t xml:space="preserve">in </w:t>
      </w:r>
      <w:r w:rsidRPr="0036548A">
        <w:rPr>
          <w:rFonts w:ascii="Times New Roman"/>
          <w:sz w:val="24"/>
          <w:lang w:val="nl-NL"/>
        </w:rPr>
        <w:t>gedachten worden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gehouden: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Datgene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beste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ons,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beste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onze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ziel.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 xml:space="preserve">plicht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ouders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deze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rust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hun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kinderen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zoeken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einde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alles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doen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wat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hun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betaamt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doen.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hoe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meer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gehoorzaam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eerbiedig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kinderen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zich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jegens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hen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betonen,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hoe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meer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 ouders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zich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alle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moeite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moeten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geven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aldus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gevestigd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zien,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al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ook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hun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hard </w:t>
      </w:r>
      <w:r w:rsidRPr="0036548A">
        <w:rPr>
          <w:rFonts w:ascii="Times New Roman"/>
          <w:spacing w:val="-3"/>
          <w:sz w:val="24"/>
          <w:lang w:val="nl-NL"/>
        </w:rPr>
        <w:t xml:space="preserve">valt </w:t>
      </w:r>
      <w:r w:rsidRPr="0036548A">
        <w:rPr>
          <w:rFonts w:ascii="Times New Roman"/>
          <w:sz w:val="24"/>
          <w:lang w:val="nl-NL"/>
        </w:rPr>
        <w:t xml:space="preserve">om van </w:t>
      </w:r>
      <w:r w:rsidRPr="0036548A">
        <w:rPr>
          <w:rFonts w:ascii="Times New Roman"/>
          <w:spacing w:val="-3"/>
          <w:sz w:val="24"/>
          <w:lang w:val="nl-NL"/>
        </w:rPr>
        <w:t xml:space="preserve">zulke kinderen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scheiden.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8"/>
        </w:numPr>
        <w:tabs>
          <w:tab w:val="left" w:pos="419"/>
        </w:tabs>
        <w:spacing w:line="259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z w:val="24"/>
          <w:lang w:val="nl-NL"/>
        </w:rPr>
        <w:t xml:space="preserve">Het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middel, </w:t>
      </w:r>
      <w:r w:rsidRPr="0036548A">
        <w:rPr>
          <w:rFonts w:ascii="Times New Roman" w:hAnsi="Times New Roman"/>
          <w:sz w:val="24"/>
          <w:lang w:val="nl-NL"/>
        </w:rPr>
        <w:t xml:space="preserve">dat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 w:hAnsi="Times New Roman"/>
          <w:sz w:val="24"/>
          <w:lang w:val="nl-NL"/>
        </w:rPr>
        <w:t xml:space="preserve">te baat nam </w:t>
      </w:r>
      <w:r w:rsidRPr="0036548A">
        <w:rPr>
          <w:rFonts w:ascii="Times New Roman" w:hAnsi="Times New Roman"/>
          <w:spacing w:val="2"/>
          <w:sz w:val="24"/>
          <w:lang w:val="nl-NL"/>
        </w:rPr>
        <w:t xml:space="preserve">om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 w:hAnsi="Times New Roman"/>
          <w:sz w:val="24"/>
          <w:lang w:val="nl-NL"/>
        </w:rPr>
        <w:t xml:space="preserve">dochter </w:t>
      </w:r>
      <w:r w:rsidRPr="0036548A">
        <w:rPr>
          <w:rFonts w:ascii="Times New Roman" w:hAnsi="Times New Roman"/>
          <w:spacing w:val="3"/>
          <w:sz w:val="24"/>
          <w:lang w:val="nl-NL"/>
        </w:rPr>
        <w:t xml:space="preserve">tot </w:t>
      </w:r>
      <w:r w:rsidRPr="0036548A">
        <w:rPr>
          <w:rFonts w:ascii="Times New Roman" w:hAnsi="Times New Roman"/>
          <w:sz w:val="24"/>
          <w:lang w:val="nl-NL"/>
        </w:rPr>
        <w:t xml:space="preserve">dat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huwelijk </w:t>
      </w:r>
      <w:r w:rsidRPr="0036548A">
        <w:rPr>
          <w:rFonts w:ascii="Times New Roman" w:hAnsi="Times New Roman"/>
          <w:sz w:val="24"/>
          <w:lang w:val="nl-NL"/>
        </w:rPr>
        <w:t xml:space="preserve">te doen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komen, </w:t>
      </w:r>
      <w:r w:rsidRPr="0036548A">
        <w:rPr>
          <w:rFonts w:ascii="Times New Roman" w:hAnsi="Times New Roman"/>
          <w:sz w:val="24"/>
          <w:lang w:val="nl-NL"/>
        </w:rPr>
        <w:t>was zeer buitengewoon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ziet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er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verdacht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uit.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Indien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er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iets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onbetamelijke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was,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dan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lag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schuld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daarvan bij Naomi, die er haar dochter toe aanzette, en die de wetten en zeden van Israël beter kende</w:t>
      </w:r>
      <w:r w:rsidRPr="0036548A">
        <w:rPr>
          <w:rFonts w:ascii="Times New Roman" w:hAnsi="Times New Roman"/>
          <w:spacing w:val="-4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of behoorde te kennen dan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Ruth.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8"/>
        </w:numPr>
        <w:tabs>
          <w:tab w:val="left" w:pos="342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waar,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Boaz,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naverwant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zijnde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overledenen,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(voorzoveel</w:t>
      </w:r>
      <w:r w:rsidRPr="0036548A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Naomi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niets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wist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tegendeel)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naastverwante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allen,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nog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leven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waren,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wet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Gods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verplicht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weduwe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huwen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Machlon,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oudste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zoon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Elimelech,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gestorven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was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zonder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kinderen</w:t>
      </w:r>
      <w:r w:rsidRPr="0036548A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na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laten,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2.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Is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Boaz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bloedvriendschap,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daarom</w:t>
      </w:r>
      <w:r w:rsidRPr="0036548A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gemoede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verplicht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zaken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zorgen?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Waarom</w:t>
      </w:r>
      <w:r w:rsidR="005C55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zouden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6548A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herinneren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plicht?"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Het kan ons aanmoedigen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om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ons </w:t>
      </w:r>
      <w:r w:rsidRPr="0036548A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door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het geloof aan Christus’ voeten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neer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 leggen dat Hij onze nabestaande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is,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daar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natuur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heeft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aangenomen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been</w:t>
      </w:r>
      <w:r w:rsidRPr="0036548A">
        <w:rPr>
          <w:rFonts w:ascii="Times New Roman" w:eastAsia="Times New Roman" w:hAnsi="Times New Roman" w:cs="Times New Roman"/>
          <w:i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i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ons</w:t>
      </w:r>
      <w:r w:rsidRPr="0036548A">
        <w:rPr>
          <w:rFonts w:ascii="Times New Roman" w:eastAsia="Times New Roman" w:hAnsi="Times New Roman" w:cs="Times New Roman"/>
          <w:i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been,</w:t>
      </w:r>
      <w:r w:rsidRPr="0036548A">
        <w:rPr>
          <w:rFonts w:ascii="Times New Roman" w:eastAsia="Times New Roman" w:hAnsi="Times New Roman" w:cs="Times New Roman"/>
          <w:i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i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vlees</w:t>
      </w:r>
      <w:r w:rsidRPr="0036548A">
        <w:rPr>
          <w:rFonts w:ascii="Times New Roman" w:eastAsia="Times New Roman" w:hAnsi="Times New Roman" w:cs="Times New Roman"/>
          <w:i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i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 xml:space="preserve">ons </w:t>
      </w:r>
      <w:r w:rsidRPr="0036548A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nl-NL"/>
        </w:rPr>
        <w:t>vlees.</w:t>
      </w:r>
    </w:p>
    <w:p w:rsidR="00A209A2" w:rsidRPr="0036548A" w:rsidRDefault="00A209A2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A209A2" w:rsidRPr="0036548A">
          <w:pgSz w:w="11900" w:h="16840"/>
          <w:pgMar w:top="1380" w:right="1280" w:bottom="280" w:left="1300" w:header="708" w:footer="708" w:gutter="0"/>
          <w:cols w:space="708"/>
        </w:sectPr>
      </w:pPr>
    </w:p>
    <w:p w:rsidR="00A209A2" w:rsidRPr="0036548A" w:rsidRDefault="0036548A">
      <w:pPr>
        <w:pStyle w:val="Lijstalinea"/>
        <w:numPr>
          <w:ilvl w:val="1"/>
          <w:numId w:val="8"/>
        </w:numPr>
        <w:tabs>
          <w:tab w:val="left" w:pos="385"/>
        </w:tabs>
        <w:spacing w:before="53"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lastRenderedPageBreak/>
        <w:t xml:space="preserve">Het was een geschikte tijd om hem er aan te herinneren, nu hij door Ruths voortdurende </w:t>
      </w:r>
      <w:r w:rsidRPr="0036548A">
        <w:rPr>
          <w:rFonts w:ascii="Times New Roman"/>
          <w:spacing w:val="-4"/>
          <w:sz w:val="24"/>
          <w:lang w:val="nl-NL"/>
        </w:rPr>
        <w:t>aanwezigheid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bij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maaiers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gedurende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hele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oogst,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nu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voleindigd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was,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bekend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/>
          <w:sz w:val="24"/>
          <w:lang w:val="nl-NL"/>
        </w:rPr>
        <w:t xml:space="preserve">was geworden, en </w:t>
      </w:r>
      <w:r w:rsidRPr="0036548A">
        <w:rPr>
          <w:rFonts w:ascii="Times New Roman"/>
          <w:spacing w:val="-3"/>
          <w:sz w:val="24"/>
          <w:lang w:val="nl-NL"/>
        </w:rPr>
        <w:t xml:space="preserve">nu </w:t>
      </w:r>
      <w:r w:rsidRPr="0036548A">
        <w:rPr>
          <w:rFonts w:ascii="Times New Roman"/>
          <w:spacing w:val="-6"/>
          <w:sz w:val="24"/>
          <w:lang w:val="nl-NL"/>
        </w:rPr>
        <w:t xml:space="preserve">hij </w:t>
      </w:r>
      <w:r w:rsidRPr="0036548A">
        <w:rPr>
          <w:rFonts w:ascii="Times New Roman"/>
          <w:spacing w:val="2"/>
          <w:sz w:val="24"/>
          <w:lang w:val="nl-NL"/>
        </w:rPr>
        <w:t xml:space="preserve">ook </w:t>
      </w:r>
      <w:r w:rsidRPr="0036548A">
        <w:rPr>
          <w:rFonts w:ascii="Times New Roman"/>
          <w:spacing w:val="-3"/>
          <w:sz w:val="24"/>
          <w:lang w:val="nl-NL"/>
        </w:rPr>
        <w:t xml:space="preserve">door zijn </w:t>
      </w:r>
      <w:r w:rsidRPr="0036548A">
        <w:rPr>
          <w:rFonts w:ascii="Times New Roman"/>
          <w:spacing w:val="-4"/>
          <w:sz w:val="24"/>
          <w:lang w:val="nl-NL"/>
        </w:rPr>
        <w:t xml:space="preserve">vriendelijkheid jegens </w:t>
      </w:r>
      <w:r w:rsidRPr="0036548A">
        <w:rPr>
          <w:rFonts w:ascii="Times New Roman"/>
          <w:spacing w:val="-3"/>
          <w:sz w:val="24"/>
          <w:lang w:val="nl-NL"/>
        </w:rPr>
        <w:t xml:space="preserve">Ruth </w:t>
      </w:r>
      <w:r w:rsidRPr="0036548A">
        <w:rPr>
          <w:rFonts w:ascii="Times New Roman"/>
          <w:sz w:val="24"/>
          <w:lang w:val="nl-NL"/>
        </w:rPr>
        <w:t xml:space="preserve">in </w:t>
      </w:r>
      <w:r w:rsidRPr="0036548A">
        <w:rPr>
          <w:rFonts w:ascii="Times New Roman"/>
          <w:spacing w:val="-3"/>
          <w:sz w:val="24"/>
          <w:lang w:val="nl-NL"/>
        </w:rPr>
        <w:t xml:space="preserve">mindere </w:t>
      </w:r>
      <w:r w:rsidRPr="0036548A">
        <w:rPr>
          <w:rFonts w:ascii="Times New Roman"/>
          <w:sz w:val="24"/>
          <w:lang w:val="nl-NL"/>
        </w:rPr>
        <w:t xml:space="preserve">aangelegenheden </w:t>
      </w:r>
      <w:r w:rsidRPr="0036548A">
        <w:rPr>
          <w:rFonts w:ascii="Times New Roman"/>
          <w:spacing w:val="-3"/>
          <w:sz w:val="24"/>
          <w:lang w:val="nl-NL"/>
        </w:rPr>
        <w:t>Naomi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aangemoedigd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hopen,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ook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deze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grotere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zaak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onvriendelijk,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nog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veel </w:t>
      </w:r>
      <w:r w:rsidRPr="0036548A">
        <w:rPr>
          <w:rFonts w:ascii="Times New Roman"/>
          <w:spacing w:val="-5"/>
          <w:sz w:val="24"/>
          <w:lang w:val="nl-NL"/>
        </w:rPr>
        <w:t>minder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onrechtvaardig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zou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wezen.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dacht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goede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gelegenheid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zich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 xml:space="preserve">hem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wenden,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nu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feest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gaf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wannen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dorsvloer,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2,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daar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dier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stonde de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oogstvreugde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besluiten,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als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goede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vriendelijke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meester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werklieden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onthalen. </w:t>
      </w:r>
      <w:r w:rsidRPr="0036548A">
        <w:rPr>
          <w:rFonts w:ascii="Times New Roman"/>
          <w:spacing w:val="-5"/>
          <w:sz w:val="24"/>
          <w:lang w:val="nl-NL"/>
        </w:rPr>
        <w:t xml:space="preserve">Hij </w:t>
      </w:r>
      <w:r w:rsidRPr="0036548A">
        <w:rPr>
          <w:rFonts w:ascii="Times New Roman"/>
          <w:i/>
          <w:sz w:val="24"/>
          <w:lang w:val="nl-NL"/>
        </w:rPr>
        <w:t xml:space="preserve">zal deze nacht gerst wannen, </w:t>
      </w:r>
      <w:r w:rsidRPr="0036548A">
        <w:rPr>
          <w:rFonts w:ascii="Times New Roman"/>
          <w:sz w:val="24"/>
          <w:lang w:val="nl-NL"/>
        </w:rPr>
        <w:t xml:space="preserve">dat </w:t>
      </w:r>
      <w:r w:rsidRPr="0036548A">
        <w:rPr>
          <w:rFonts w:ascii="Times New Roman"/>
          <w:spacing w:val="-4"/>
          <w:sz w:val="24"/>
          <w:lang w:val="nl-NL"/>
        </w:rPr>
        <w:t xml:space="preserve">is: </w:t>
      </w:r>
      <w:r w:rsidRPr="0036548A">
        <w:rPr>
          <w:rFonts w:ascii="Times New Roman"/>
          <w:sz w:val="24"/>
          <w:lang w:val="nl-NL"/>
        </w:rPr>
        <w:t xml:space="preserve">hij </w:t>
      </w:r>
      <w:r w:rsidRPr="0036548A">
        <w:rPr>
          <w:rFonts w:ascii="Times New Roman"/>
          <w:spacing w:val="-3"/>
          <w:sz w:val="24"/>
          <w:lang w:val="nl-NL"/>
        </w:rPr>
        <w:t xml:space="preserve">viert vannacht </w:t>
      </w:r>
      <w:r w:rsidRPr="0036548A">
        <w:rPr>
          <w:rFonts w:ascii="Times New Roman"/>
          <w:sz w:val="24"/>
          <w:lang w:val="nl-NL"/>
        </w:rPr>
        <w:t xml:space="preserve">dit </w:t>
      </w:r>
      <w:r w:rsidRPr="0036548A">
        <w:rPr>
          <w:rFonts w:ascii="Times New Roman"/>
          <w:spacing w:val="-3"/>
          <w:sz w:val="24"/>
          <w:lang w:val="nl-NL"/>
        </w:rPr>
        <w:t xml:space="preserve">feest, zoals Nabal </w:t>
      </w:r>
      <w:r w:rsidRPr="0036548A">
        <w:rPr>
          <w:rFonts w:ascii="Times New Roman"/>
          <w:sz w:val="24"/>
          <w:lang w:val="nl-NL"/>
        </w:rPr>
        <w:t xml:space="preserve">en </w:t>
      </w:r>
      <w:r w:rsidRPr="0036548A">
        <w:rPr>
          <w:rFonts w:ascii="Times New Roman"/>
          <w:spacing w:val="-3"/>
          <w:sz w:val="24"/>
          <w:lang w:val="nl-NL"/>
        </w:rPr>
        <w:t xml:space="preserve">Absalom een </w:t>
      </w:r>
      <w:r w:rsidRPr="0036548A">
        <w:rPr>
          <w:rFonts w:ascii="Times New Roman"/>
          <w:sz w:val="24"/>
          <w:lang w:val="nl-NL"/>
        </w:rPr>
        <w:t>feest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hadden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bij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scheren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schapen,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feest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bij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wannen.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8"/>
        </w:numPr>
        <w:tabs>
          <w:tab w:val="left" w:pos="35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Naomi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dacht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dat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Ruth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geschiktste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persoon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dit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zelf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doen,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misschien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dit</w:t>
      </w:r>
      <w:r w:rsidRPr="0036548A">
        <w:rPr>
          <w:rFonts w:ascii="Times New Roman" w:eastAsia="Times New Roman" w:hAnsi="Times New Roman" w:cs="Times New Roman"/>
          <w:spacing w:val="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het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gebruik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land,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vrouw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zo’n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geval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eis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zou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doen,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zoveel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wordt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tenminste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kennen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gegeven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wet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Deuteronomium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25:7-9.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Naomi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beveelt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haar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dochter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dus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zindelijk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 net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kleden,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schikken,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3.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Baad</w:t>
      </w:r>
      <w:r w:rsidRPr="0036548A">
        <w:rPr>
          <w:rFonts w:ascii="Times New Roman" w:eastAsia="Times New Roman" w:hAnsi="Times New Roman" w:cs="Times New Roman"/>
          <w:i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u</w:t>
      </w:r>
      <w:r w:rsidRPr="0036548A">
        <w:rPr>
          <w:rFonts w:ascii="Times New Roman" w:eastAsia="Times New Roman" w:hAnsi="Times New Roman" w:cs="Times New Roman"/>
          <w:i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i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zalf</w:t>
      </w:r>
      <w:r w:rsidRPr="0036548A">
        <w:rPr>
          <w:rFonts w:ascii="Times New Roman" w:eastAsia="Times New Roman" w:hAnsi="Times New Roman" w:cs="Times New Roman"/>
          <w:i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u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,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blanket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u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zoals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Isebel,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doe</w:t>
      </w:r>
      <w:r w:rsidRPr="0036548A">
        <w:rPr>
          <w:rFonts w:ascii="Times New Roman" w:eastAsia="Times New Roman" w:hAnsi="Times New Roman" w:cs="Times New Roman"/>
          <w:i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uw klederen</w:t>
      </w:r>
      <w:r w:rsidRPr="0036548A">
        <w:rPr>
          <w:rFonts w:ascii="Times New Roman" w:eastAsia="Times New Roman" w:hAnsi="Times New Roman" w:cs="Times New Roman"/>
          <w:i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aan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,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geen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hoerenversiersel,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ga</w:t>
      </w:r>
      <w:r w:rsidRPr="0036548A">
        <w:rPr>
          <w:rFonts w:ascii="Times New Roman" w:eastAsia="Times New Roman" w:hAnsi="Times New Roman" w:cs="Times New Roman"/>
          <w:i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af</w:t>
      </w:r>
      <w:r w:rsidRPr="0036548A">
        <w:rPr>
          <w:rFonts w:ascii="Times New Roman" w:eastAsia="Times New Roman" w:hAnsi="Times New Roman" w:cs="Times New Roman"/>
          <w:i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naar</w:t>
      </w:r>
      <w:r w:rsidRPr="0036548A">
        <w:rPr>
          <w:rFonts w:ascii="Times New Roman" w:eastAsia="Times New Roman" w:hAnsi="Times New Roman" w:cs="Times New Roman"/>
          <w:i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i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dorsvloer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",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waar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waarschijnlijk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genodigd was om aan de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avondmaaltijd deel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te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nemen, maar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zij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moet zich niet bekend maken,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dat is: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haar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boodschap niet bekend maken (zij zelf meest wel zeer bekend zijn onder de maaiers van</w:t>
      </w:r>
      <w:r w:rsidRPr="0036548A">
        <w:rPr>
          <w:rFonts w:ascii="Times New Roman" w:eastAsia="Times New Roman" w:hAnsi="Times New Roman" w:cs="Times New Roman"/>
          <w:spacing w:val="-4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Boaz) totdat het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gezelschap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uit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elkaar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was gegaan, en Boaz zich had teruggetrokken. En bij die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gelegenheid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kon</w:t>
      </w:r>
      <w:r w:rsidRPr="0036548A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gemakkelijker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afzonderlijk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toegang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6548A">
        <w:rPr>
          <w:rFonts w:ascii="Times New Roman" w:eastAsia="Times New Roman" w:hAnsi="Times New Roman" w:cs="Times New Roman"/>
          <w:spacing w:val="-3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verkrijgen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dan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in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zijn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eigen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huis.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En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zover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nu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alles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wel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goed.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Maar: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8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In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komen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voeten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neer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leggen,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sliep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bed,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zo’n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schijn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van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kwaad,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zo’n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naderen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kwaad,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zou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zo’n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aanleiding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toe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hebben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kunnen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wezen,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dat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goed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weten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hoe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rechtvaardigen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is,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inzonderheid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uitnemende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Dr.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Poole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die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mening.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Wij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moeten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geen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kwaad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doen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opdat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goed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uit</w:t>
      </w:r>
      <w:r w:rsidRPr="0036548A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zal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voortkomen. Het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gevaarlijk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 vonk en het tonder tot elkaar te brengen, want hoe groten hoop houts zal een klein vuur niet aansteken!</w:t>
      </w:r>
      <w:r w:rsidRPr="0036548A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Allen</w:t>
      </w:r>
      <w:r w:rsidRPr="0036548A">
        <w:rPr>
          <w:rFonts w:ascii="Times New Roman" w:eastAsia="Times New Roman" w:hAnsi="Times New Roman" w:cs="Times New Roman"/>
          <w:spacing w:val="-3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komen</w:t>
      </w:r>
      <w:r w:rsidRPr="0036548A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overeen</w:t>
      </w:r>
      <w:r w:rsidRPr="0036548A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precedent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gesteld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mag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worden.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Noch</w:t>
      </w:r>
      <w:r w:rsidRPr="0036548A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36548A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wetten, noch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onze tijd zijn gelijk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aan die van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toen. Toch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wil ik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gaarne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die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zaak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in een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gunstig licht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beschouwen.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right="125"/>
        <w:jc w:val="both"/>
        <w:rPr>
          <w:lang w:val="nl-NL"/>
        </w:rPr>
      </w:pPr>
      <w:r w:rsidRPr="0036548A">
        <w:rPr>
          <w:spacing w:val="-3"/>
          <w:lang w:val="nl-NL"/>
        </w:rPr>
        <w:t>Indien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Boaz,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3"/>
          <w:lang w:val="nl-NL"/>
        </w:rPr>
        <w:t>zoals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dachten,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naaste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3"/>
          <w:lang w:val="nl-NL"/>
        </w:rPr>
        <w:t>bloedverwant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was,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was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God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vrouw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2"/>
          <w:lang w:val="nl-NL"/>
        </w:rPr>
        <w:t xml:space="preserve">(zoals </w:t>
      </w:r>
      <w:r w:rsidRPr="0036548A">
        <w:rPr>
          <w:spacing w:val="-5"/>
          <w:lang w:val="nl-NL"/>
        </w:rPr>
        <w:t>wij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zeggen)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waren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4"/>
          <w:lang w:val="nl-NL"/>
        </w:rPr>
        <w:t>slechts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4"/>
          <w:lang w:val="nl-NL"/>
        </w:rPr>
        <w:t>weinige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4"/>
          <w:lang w:val="nl-NL"/>
        </w:rPr>
        <w:t>ceremoniën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4"/>
          <w:lang w:val="nl-NL"/>
        </w:rPr>
        <w:t>nodig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om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4"/>
          <w:lang w:val="nl-NL"/>
        </w:rPr>
        <w:t>bruiloft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4"/>
          <w:lang w:val="nl-NL"/>
        </w:rPr>
        <w:t>voltooien,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4"/>
          <w:lang w:val="nl-NL"/>
        </w:rPr>
        <w:t xml:space="preserve">Naomi </w:t>
      </w:r>
      <w:r w:rsidRPr="0036548A">
        <w:rPr>
          <w:lang w:val="nl-NL"/>
        </w:rPr>
        <w:t>heeft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niet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bedoeld,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zij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anders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als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zijn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vrouw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tot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hem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zou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naderen.</w:t>
      </w:r>
      <w:r w:rsidRPr="0036548A">
        <w:rPr>
          <w:spacing w:val="2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wist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Boaz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 xml:space="preserve">niet </w:t>
      </w:r>
      <w:r w:rsidRPr="0036548A">
        <w:rPr>
          <w:spacing w:val="-3"/>
          <w:lang w:val="nl-NL"/>
        </w:rPr>
        <w:t xml:space="preserve">alleen </w:t>
      </w:r>
      <w:r w:rsidRPr="0036548A">
        <w:rPr>
          <w:lang w:val="nl-NL"/>
        </w:rPr>
        <w:t xml:space="preserve">een oud </w:t>
      </w:r>
      <w:r w:rsidRPr="0036548A">
        <w:rPr>
          <w:spacing w:val="-3"/>
          <w:lang w:val="nl-NL"/>
        </w:rPr>
        <w:t xml:space="preserve">man </w:t>
      </w:r>
      <w:r w:rsidRPr="0036548A">
        <w:rPr>
          <w:lang w:val="nl-NL"/>
        </w:rPr>
        <w:t xml:space="preserve">was (daarop </w:t>
      </w:r>
      <w:r w:rsidRPr="0036548A">
        <w:rPr>
          <w:spacing w:val="-4"/>
          <w:lang w:val="nl-NL"/>
        </w:rPr>
        <w:t xml:space="preserve">alleen </w:t>
      </w:r>
      <w:r w:rsidRPr="0036548A">
        <w:rPr>
          <w:lang w:val="nl-NL"/>
        </w:rPr>
        <w:t xml:space="preserve">zou </w:t>
      </w:r>
      <w:r w:rsidRPr="0036548A">
        <w:rPr>
          <w:spacing w:val="-5"/>
          <w:lang w:val="nl-NL"/>
        </w:rPr>
        <w:t xml:space="preserve">zij </w:t>
      </w:r>
      <w:r w:rsidRPr="0036548A">
        <w:rPr>
          <w:spacing w:val="-3"/>
          <w:lang w:val="nl-NL"/>
        </w:rPr>
        <w:t xml:space="preserve">niet </w:t>
      </w:r>
      <w:r w:rsidRPr="0036548A">
        <w:rPr>
          <w:lang w:val="nl-NL"/>
        </w:rPr>
        <w:t xml:space="preserve">gewaagd </w:t>
      </w:r>
      <w:r w:rsidRPr="0036548A">
        <w:rPr>
          <w:spacing w:val="-3"/>
          <w:lang w:val="nl-NL"/>
        </w:rPr>
        <w:t xml:space="preserve">hebben </w:t>
      </w:r>
      <w:r w:rsidRPr="0036548A">
        <w:rPr>
          <w:spacing w:val="2"/>
          <w:lang w:val="nl-NL"/>
        </w:rPr>
        <w:t xml:space="preserve">om </w:t>
      </w:r>
      <w:r w:rsidRPr="0036548A">
        <w:rPr>
          <w:spacing w:val="-3"/>
          <w:lang w:val="nl-NL"/>
        </w:rPr>
        <w:t xml:space="preserve">haar </w:t>
      </w:r>
      <w:r w:rsidRPr="0036548A">
        <w:rPr>
          <w:lang w:val="nl-NL"/>
        </w:rPr>
        <w:t xml:space="preserve">schoondochter zo </w:t>
      </w:r>
      <w:r w:rsidRPr="0036548A">
        <w:rPr>
          <w:spacing w:val="-4"/>
          <w:lang w:val="nl-NL"/>
        </w:rPr>
        <w:t>dicht</w:t>
      </w:r>
      <w:r w:rsidRPr="0036548A">
        <w:rPr>
          <w:spacing w:val="-6"/>
          <w:lang w:val="nl-NL"/>
        </w:rPr>
        <w:t xml:space="preserve"> </w:t>
      </w:r>
      <w:r w:rsidRPr="0036548A">
        <w:rPr>
          <w:spacing w:val="3"/>
          <w:lang w:val="nl-NL"/>
        </w:rPr>
        <w:t>tot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hem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laten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naderen)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3"/>
          <w:lang w:val="nl-NL"/>
        </w:rPr>
        <w:t>maar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2"/>
          <w:lang w:val="nl-NL"/>
        </w:rPr>
        <w:t>ook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ernstig,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sober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4"/>
          <w:lang w:val="nl-NL"/>
        </w:rPr>
        <w:t>man,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deugdzaam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3"/>
          <w:lang w:val="nl-NL"/>
        </w:rPr>
        <w:t xml:space="preserve">Godsdienstig </w:t>
      </w:r>
      <w:r w:rsidRPr="0036548A">
        <w:rPr>
          <w:spacing w:val="-4"/>
          <w:lang w:val="nl-NL"/>
        </w:rPr>
        <w:t xml:space="preserve">man, </w:t>
      </w:r>
      <w:r w:rsidRPr="0036548A">
        <w:rPr>
          <w:spacing w:val="-3"/>
          <w:lang w:val="nl-NL"/>
        </w:rPr>
        <w:t xml:space="preserve">een, </w:t>
      </w:r>
      <w:r w:rsidRPr="0036548A">
        <w:rPr>
          <w:spacing w:val="-5"/>
          <w:lang w:val="nl-NL"/>
        </w:rPr>
        <w:t xml:space="preserve">die </w:t>
      </w:r>
      <w:r w:rsidRPr="0036548A">
        <w:rPr>
          <w:lang w:val="nl-NL"/>
        </w:rPr>
        <w:t xml:space="preserve">God vreesde. </w:t>
      </w:r>
      <w:r w:rsidRPr="0036548A">
        <w:rPr>
          <w:spacing w:val="-5"/>
          <w:lang w:val="nl-NL"/>
        </w:rPr>
        <w:t xml:space="preserve">Zij </w:t>
      </w:r>
      <w:r w:rsidRPr="0036548A">
        <w:rPr>
          <w:spacing w:val="-3"/>
          <w:lang w:val="nl-NL"/>
        </w:rPr>
        <w:t xml:space="preserve">wist </w:t>
      </w:r>
      <w:r w:rsidRPr="0036548A">
        <w:rPr>
          <w:lang w:val="nl-NL"/>
        </w:rPr>
        <w:t>dat Ruth een zedige jonge vrouw was, "kuis en het huis bewarende," Titus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2:5.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right="125"/>
        <w:jc w:val="both"/>
        <w:rPr>
          <w:lang w:val="nl-NL"/>
        </w:rPr>
      </w:pPr>
      <w:r w:rsidRPr="0036548A">
        <w:rPr>
          <w:lang w:val="nl-NL"/>
        </w:rPr>
        <w:t>Wèl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waren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Israëlieten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3"/>
          <w:lang w:val="nl-NL"/>
        </w:rPr>
        <w:t>eens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3"/>
          <w:lang w:val="nl-NL"/>
        </w:rPr>
        <w:t>door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dochteren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Moabs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5"/>
          <w:lang w:val="nl-NL"/>
        </w:rPr>
        <w:t>verleid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verdorven,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Numeri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25:1,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4"/>
          <w:lang w:val="nl-NL"/>
        </w:rPr>
        <w:t xml:space="preserve">maar </w:t>
      </w:r>
      <w:r w:rsidRPr="0036548A">
        <w:rPr>
          <w:lang w:val="nl-NL"/>
        </w:rPr>
        <w:t>deze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3"/>
          <w:lang w:val="nl-NL"/>
        </w:rPr>
        <w:t>Moabietische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was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4"/>
          <w:lang w:val="nl-NL"/>
        </w:rPr>
        <w:t>als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deze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dochteren.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3"/>
          <w:lang w:val="nl-NL"/>
        </w:rPr>
        <w:t>Naomi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4"/>
          <w:lang w:val="nl-NL"/>
        </w:rPr>
        <w:t>zelf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bedoelde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niets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wat</w:t>
      </w:r>
      <w:r w:rsidRPr="0036548A">
        <w:rPr>
          <w:spacing w:val="-6"/>
          <w:lang w:val="nl-NL"/>
        </w:rPr>
        <w:t xml:space="preserve"> eerlijk </w:t>
      </w:r>
      <w:r w:rsidRPr="0036548A">
        <w:rPr>
          <w:lang w:val="nl-NL"/>
        </w:rPr>
        <w:t xml:space="preserve">en eerbaar was, en haar </w:t>
      </w:r>
      <w:r w:rsidRPr="0036548A">
        <w:rPr>
          <w:spacing w:val="-5"/>
          <w:lang w:val="nl-NL"/>
        </w:rPr>
        <w:t xml:space="preserve">liefde </w:t>
      </w:r>
      <w:r w:rsidRPr="0036548A">
        <w:rPr>
          <w:spacing w:val="-4"/>
          <w:lang w:val="nl-NL"/>
        </w:rPr>
        <w:t xml:space="preserve">(die </w:t>
      </w:r>
      <w:r w:rsidRPr="0036548A">
        <w:rPr>
          <w:spacing w:val="-6"/>
          <w:lang w:val="nl-NL"/>
        </w:rPr>
        <w:t xml:space="preserve">alle </w:t>
      </w:r>
      <w:r w:rsidRPr="0036548A">
        <w:rPr>
          <w:spacing w:val="-3"/>
          <w:lang w:val="nl-NL"/>
        </w:rPr>
        <w:t xml:space="preserve">dingen </w:t>
      </w:r>
      <w:r w:rsidRPr="0036548A">
        <w:rPr>
          <w:lang w:val="nl-NL"/>
        </w:rPr>
        <w:t xml:space="preserve">gelooft, en </w:t>
      </w:r>
      <w:r w:rsidRPr="0036548A">
        <w:rPr>
          <w:spacing w:val="-6"/>
          <w:lang w:val="nl-NL"/>
        </w:rPr>
        <w:t xml:space="preserve">alle </w:t>
      </w:r>
      <w:r w:rsidRPr="0036548A">
        <w:rPr>
          <w:spacing w:val="-3"/>
          <w:lang w:val="nl-NL"/>
        </w:rPr>
        <w:t xml:space="preserve">dingen </w:t>
      </w:r>
      <w:r w:rsidRPr="0036548A">
        <w:rPr>
          <w:lang w:val="nl-NL"/>
        </w:rPr>
        <w:t xml:space="preserve">hoopt) verbande </w:t>
      </w:r>
      <w:r w:rsidRPr="0036548A">
        <w:rPr>
          <w:spacing w:val="-3"/>
          <w:lang w:val="nl-NL"/>
        </w:rPr>
        <w:t xml:space="preserve">alle boze </w:t>
      </w:r>
      <w:r w:rsidRPr="0036548A">
        <w:rPr>
          <w:lang w:val="nl-NL"/>
        </w:rPr>
        <w:t xml:space="preserve">achterdocht, dat </w:t>
      </w:r>
      <w:r w:rsidRPr="0036548A">
        <w:rPr>
          <w:spacing w:val="-4"/>
          <w:lang w:val="nl-NL"/>
        </w:rPr>
        <w:t xml:space="preserve">hetzij </w:t>
      </w:r>
      <w:r w:rsidRPr="0036548A">
        <w:rPr>
          <w:lang w:val="nl-NL"/>
        </w:rPr>
        <w:t xml:space="preserve">Boaz </w:t>
      </w:r>
      <w:r w:rsidRPr="0036548A">
        <w:rPr>
          <w:spacing w:val="2"/>
          <w:lang w:val="nl-NL"/>
        </w:rPr>
        <w:t xml:space="preserve">of </w:t>
      </w:r>
      <w:r w:rsidRPr="0036548A">
        <w:rPr>
          <w:lang w:val="nl-NL"/>
        </w:rPr>
        <w:t xml:space="preserve">Ruth iets anders zouden </w:t>
      </w:r>
      <w:r w:rsidRPr="0036548A">
        <w:rPr>
          <w:spacing w:val="-6"/>
          <w:lang w:val="nl-NL"/>
        </w:rPr>
        <w:t xml:space="preserve">willen, </w:t>
      </w:r>
      <w:r w:rsidRPr="0036548A">
        <w:rPr>
          <w:lang w:val="nl-NL"/>
        </w:rPr>
        <w:t xml:space="preserve">dan wat eerlijk en eerbaar was. </w:t>
      </w:r>
      <w:r w:rsidRPr="0036548A">
        <w:rPr>
          <w:spacing w:val="-3"/>
          <w:lang w:val="nl-NL"/>
        </w:rPr>
        <w:t>Indien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hetgeen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3"/>
          <w:lang w:val="nl-NL"/>
        </w:rPr>
        <w:t>Naomi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aanried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toen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even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5"/>
          <w:lang w:val="nl-NL"/>
        </w:rPr>
        <w:t>onbetamelijk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3"/>
          <w:lang w:val="nl-NL"/>
        </w:rPr>
        <w:t>onzedig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was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3"/>
          <w:lang w:val="nl-NL"/>
        </w:rPr>
        <w:t>(overeenkomstig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3"/>
          <w:lang w:val="nl-NL"/>
        </w:rPr>
        <w:t xml:space="preserve">gebruik </w:t>
      </w:r>
      <w:r w:rsidRPr="0036548A">
        <w:rPr>
          <w:lang w:val="nl-NL"/>
        </w:rPr>
        <w:t xml:space="preserve">des </w:t>
      </w:r>
      <w:r w:rsidRPr="0036548A">
        <w:rPr>
          <w:spacing w:val="-4"/>
          <w:lang w:val="nl-NL"/>
        </w:rPr>
        <w:t xml:space="preserve">lands) als </w:t>
      </w:r>
      <w:r w:rsidRPr="0036548A">
        <w:rPr>
          <w:lang w:val="nl-NL"/>
        </w:rPr>
        <w:t xml:space="preserve">het ons </w:t>
      </w:r>
      <w:r w:rsidRPr="0036548A">
        <w:rPr>
          <w:spacing w:val="-3"/>
          <w:lang w:val="nl-NL"/>
        </w:rPr>
        <w:t xml:space="preserve">thans toeschijnt, </w:t>
      </w:r>
      <w:r w:rsidRPr="0036548A">
        <w:rPr>
          <w:lang w:val="nl-NL"/>
        </w:rPr>
        <w:t xml:space="preserve">dan </w:t>
      </w:r>
      <w:r w:rsidRPr="0036548A">
        <w:rPr>
          <w:spacing w:val="-3"/>
          <w:lang w:val="nl-NL"/>
        </w:rPr>
        <w:t xml:space="preserve">kunnen </w:t>
      </w:r>
      <w:r w:rsidRPr="0036548A">
        <w:rPr>
          <w:lang w:val="nl-NL"/>
        </w:rPr>
        <w:t xml:space="preserve">wij </w:t>
      </w:r>
      <w:r w:rsidRPr="0036548A">
        <w:rPr>
          <w:spacing w:val="-3"/>
          <w:lang w:val="nl-NL"/>
        </w:rPr>
        <w:t xml:space="preserve">niet denken dat-indien Naomi </w:t>
      </w:r>
      <w:r w:rsidRPr="0036548A">
        <w:rPr>
          <w:lang w:val="nl-NL"/>
        </w:rPr>
        <w:t xml:space="preserve">zo </w:t>
      </w:r>
      <w:r w:rsidRPr="0036548A">
        <w:rPr>
          <w:spacing w:val="-3"/>
          <w:lang w:val="nl-NL"/>
        </w:rPr>
        <w:t xml:space="preserve">weinig </w:t>
      </w:r>
      <w:r w:rsidRPr="0036548A">
        <w:rPr>
          <w:lang w:val="nl-NL"/>
        </w:rPr>
        <w:t>deugd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had,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(en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5"/>
          <w:lang w:val="nl-NL"/>
        </w:rPr>
        <w:t>wij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hebben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geen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reden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deugd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verdenken)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6"/>
          <w:lang w:val="nl-NL"/>
        </w:rPr>
        <w:t>zij.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zo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5"/>
          <w:lang w:val="nl-NL"/>
        </w:rPr>
        <w:t>weinig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6"/>
          <w:lang w:val="nl-NL"/>
        </w:rPr>
        <w:t>wijsheid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had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</w:p>
    <w:p w:rsidR="00A209A2" w:rsidRPr="0036548A" w:rsidRDefault="00A209A2">
      <w:pPr>
        <w:spacing w:line="261" w:lineRule="auto"/>
        <w:jc w:val="both"/>
        <w:rPr>
          <w:lang w:val="nl-NL"/>
        </w:rPr>
        <w:sectPr w:rsidR="00A209A2" w:rsidRPr="0036548A">
          <w:pgSz w:w="11900" w:h="16840"/>
          <w:pgMar w:top="1380" w:right="128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 w:line="259" w:lineRule="auto"/>
        <w:ind w:left="115" w:right="100"/>
        <w:jc w:val="both"/>
        <w:rPr>
          <w:lang w:val="nl-NL"/>
        </w:rPr>
      </w:pPr>
      <w:r w:rsidRPr="0036548A">
        <w:rPr>
          <w:lang w:val="nl-NL"/>
        </w:rPr>
        <w:lastRenderedPageBreak/>
        <w:t>dochter hiertoe te bewegen, daar dit alleen het huwelijk in de weg zou gestaan hebben, en de genegenheid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zo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ernstig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goed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man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als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Boaz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was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haar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vervreemd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zou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hebben.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36548A">
        <w:rPr>
          <w:spacing w:val="-3"/>
          <w:lang w:val="nl-NL"/>
        </w:rPr>
        <w:t>Naomi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verwees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schoondochter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3"/>
          <w:lang w:val="nl-NL"/>
        </w:rPr>
        <w:t>naar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Boaz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verdere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instructies.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6"/>
          <w:lang w:val="nl-NL"/>
        </w:rPr>
        <w:t>Als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hem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3"/>
          <w:lang w:val="nl-NL"/>
        </w:rPr>
        <w:t>aldus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6"/>
          <w:lang w:val="nl-NL"/>
        </w:rPr>
        <w:t xml:space="preserve">eis </w:t>
      </w:r>
      <w:r w:rsidRPr="0036548A">
        <w:rPr>
          <w:spacing w:val="-3"/>
          <w:lang w:val="nl-NL"/>
        </w:rPr>
        <w:t xml:space="preserve">gesteld </w:t>
      </w:r>
      <w:r w:rsidRPr="0036548A">
        <w:rPr>
          <w:lang w:val="nl-NL"/>
        </w:rPr>
        <w:t xml:space="preserve">heeft, zal Boaz, </w:t>
      </w:r>
      <w:r w:rsidRPr="0036548A">
        <w:rPr>
          <w:spacing w:val="-5"/>
          <w:lang w:val="nl-NL"/>
        </w:rPr>
        <w:t xml:space="preserve">die </w:t>
      </w:r>
      <w:r w:rsidRPr="0036548A">
        <w:rPr>
          <w:spacing w:val="-3"/>
          <w:lang w:val="nl-NL"/>
        </w:rPr>
        <w:t xml:space="preserve">meer bekend </w:t>
      </w:r>
      <w:r w:rsidRPr="0036548A">
        <w:rPr>
          <w:lang w:val="nl-NL"/>
        </w:rPr>
        <w:t xml:space="preserve">en vertrouwd was met de wetten, </w:t>
      </w:r>
      <w:r w:rsidRPr="0036548A">
        <w:rPr>
          <w:i/>
          <w:lang w:val="nl-NL"/>
        </w:rPr>
        <w:t xml:space="preserve">haar zeggen </w:t>
      </w:r>
      <w:r w:rsidRPr="0036548A">
        <w:rPr>
          <w:i/>
          <w:spacing w:val="-3"/>
          <w:lang w:val="nl-NL"/>
        </w:rPr>
        <w:t xml:space="preserve">wat </w:t>
      </w:r>
      <w:r w:rsidRPr="0036548A">
        <w:rPr>
          <w:i/>
          <w:lang w:val="nl-NL"/>
        </w:rPr>
        <w:t>zij doen</w:t>
      </w:r>
      <w:r w:rsidRPr="0036548A">
        <w:rPr>
          <w:i/>
          <w:spacing w:val="-26"/>
          <w:lang w:val="nl-NL"/>
        </w:rPr>
        <w:t xml:space="preserve"> </w:t>
      </w:r>
      <w:r w:rsidRPr="0036548A">
        <w:rPr>
          <w:i/>
          <w:lang w:val="nl-NL"/>
        </w:rPr>
        <w:t>moet.</w:t>
      </w:r>
      <w:r w:rsidRPr="0036548A">
        <w:rPr>
          <w:i/>
          <w:spacing w:val="-26"/>
          <w:lang w:val="nl-NL"/>
        </w:rPr>
        <w:t xml:space="preserve"> </w:t>
      </w:r>
      <w:r w:rsidRPr="0036548A">
        <w:rPr>
          <w:lang w:val="nl-NL"/>
        </w:rPr>
        <w:t>Zo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moeten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5"/>
          <w:lang w:val="nl-NL"/>
        </w:rPr>
        <w:t>wij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ons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nederleggen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aan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voeten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onze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Verlosser,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Hem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ons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lot te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4"/>
          <w:lang w:val="nl-NL"/>
        </w:rPr>
        <w:t>vernemen: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Heere!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wat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6"/>
          <w:lang w:val="nl-NL"/>
        </w:rPr>
        <w:t>wilt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5"/>
          <w:lang w:val="nl-NL"/>
        </w:rPr>
        <w:t>Gij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5"/>
          <w:lang w:val="nl-NL"/>
        </w:rPr>
        <w:t>ik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doen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4"/>
          <w:lang w:val="nl-NL"/>
        </w:rPr>
        <w:t>zal,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3"/>
          <w:lang w:val="nl-NL"/>
        </w:rPr>
        <w:t>Handelingen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9:6.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6"/>
          <w:lang w:val="nl-NL"/>
        </w:rPr>
        <w:t>Wij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kunnen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zeker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dat Ruth,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4"/>
          <w:lang w:val="nl-NL"/>
        </w:rPr>
        <w:t>indien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6"/>
          <w:lang w:val="nl-NL"/>
        </w:rPr>
        <w:t>enig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kwaad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gevreesd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had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hetgeen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moeder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3"/>
          <w:lang w:val="nl-NL"/>
        </w:rPr>
        <w:t>aanried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vrouw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was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2"/>
          <w:lang w:val="nl-NL"/>
        </w:rPr>
        <w:t xml:space="preserve">van </w:t>
      </w:r>
      <w:r w:rsidRPr="0036548A">
        <w:rPr>
          <w:lang w:val="nl-NL"/>
        </w:rPr>
        <w:t>te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veel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deugd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veel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gezond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verstand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3"/>
          <w:lang w:val="nl-NL"/>
        </w:rPr>
        <w:t>beloven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wat</w:t>
      </w:r>
      <w:r w:rsidRPr="0036548A">
        <w:rPr>
          <w:spacing w:val="-5"/>
          <w:lang w:val="nl-NL"/>
        </w:rPr>
        <w:t xml:space="preserve"> zij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4"/>
          <w:lang w:val="nl-NL"/>
        </w:rPr>
        <w:t>beloofd</w:t>
      </w:r>
      <w:r w:rsidRPr="0036548A">
        <w:rPr>
          <w:spacing w:val="-3"/>
          <w:lang w:val="nl-NL"/>
        </w:rPr>
        <w:t xml:space="preserve"> </w:t>
      </w:r>
      <w:r w:rsidRPr="0036548A">
        <w:rPr>
          <w:spacing w:val="-4"/>
          <w:lang w:val="nl-NL"/>
        </w:rPr>
        <w:t>heeft</w:t>
      </w:r>
      <w:r w:rsidRPr="0036548A">
        <w:rPr>
          <w:lang w:val="nl-NL"/>
        </w:rPr>
        <w:t xml:space="preserve"> vers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5.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3"/>
          <w:lang w:val="nl-NL"/>
        </w:rPr>
        <w:t>Al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wat</w:t>
      </w:r>
      <w:r w:rsidRPr="0036548A">
        <w:rPr>
          <w:spacing w:val="-5"/>
          <w:lang w:val="nl-NL"/>
        </w:rPr>
        <w:t xml:space="preserve"> gij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5"/>
          <w:lang w:val="nl-NL"/>
        </w:rPr>
        <w:t xml:space="preserve">tot </w:t>
      </w:r>
      <w:r w:rsidRPr="0036548A">
        <w:rPr>
          <w:spacing w:val="-7"/>
          <w:lang w:val="nl-NL"/>
        </w:rPr>
        <w:t xml:space="preserve">mij </w:t>
      </w:r>
      <w:r w:rsidRPr="0036548A">
        <w:rPr>
          <w:lang w:val="nl-NL"/>
        </w:rPr>
        <w:t xml:space="preserve">zegt, zal </w:t>
      </w:r>
      <w:r w:rsidRPr="0036548A">
        <w:rPr>
          <w:spacing w:val="-5"/>
          <w:lang w:val="nl-NL"/>
        </w:rPr>
        <w:t xml:space="preserve">ik </w:t>
      </w:r>
      <w:r w:rsidRPr="0036548A">
        <w:rPr>
          <w:lang w:val="nl-NL"/>
        </w:rPr>
        <w:t xml:space="preserve">doen. </w:t>
      </w:r>
      <w:r w:rsidRPr="0036548A">
        <w:rPr>
          <w:spacing w:val="-4"/>
          <w:lang w:val="nl-NL"/>
        </w:rPr>
        <w:t xml:space="preserve">Aldus </w:t>
      </w:r>
      <w:r w:rsidRPr="0036548A">
        <w:rPr>
          <w:lang w:val="nl-NL"/>
        </w:rPr>
        <w:t xml:space="preserve">moeten de jongen </w:t>
      </w:r>
      <w:r w:rsidRPr="0036548A">
        <w:rPr>
          <w:spacing w:val="-3"/>
          <w:lang w:val="nl-NL"/>
        </w:rPr>
        <w:t xml:space="preserve">zich </w:t>
      </w:r>
      <w:r w:rsidRPr="0036548A">
        <w:rPr>
          <w:lang w:val="nl-NL"/>
        </w:rPr>
        <w:t xml:space="preserve">onderwerpen aan de ouderen, en aan </w:t>
      </w:r>
      <w:r w:rsidRPr="0036548A">
        <w:rPr>
          <w:spacing w:val="-2"/>
          <w:lang w:val="nl-NL"/>
        </w:rPr>
        <w:t xml:space="preserve">hun </w:t>
      </w:r>
      <w:r w:rsidRPr="0036548A">
        <w:rPr>
          <w:spacing w:val="-3"/>
          <w:lang w:val="nl-NL"/>
        </w:rPr>
        <w:t xml:space="preserve">ernstigen </w:t>
      </w:r>
      <w:r w:rsidRPr="0036548A">
        <w:rPr>
          <w:lang w:val="nl-NL"/>
        </w:rPr>
        <w:t xml:space="preserve">en </w:t>
      </w:r>
      <w:r w:rsidRPr="0036548A">
        <w:rPr>
          <w:spacing w:val="-3"/>
          <w:lang w:val="nl-NL"/>
        </w:rPr>
        <w:t xml:space="preserve">wijzen raad, </w:t>
      </w:r>
      <w:r w:rsidRPr="0036548A">
        <w:rPr>
          <w:lang w:val="nl-NL"/>
        </w:rPr>
        <w:t xml:space="preserve">als zij er </w:t>
      </w:r>
      <w:r w:rsidRPr="0036548A">
        <w:rPr>
          <w:spacing w:val="-3"/>
          <w:lang w:val="nl-NL"/>
        </w:rPr>
        <w:t xml:space="preserve">niets </w:t>
      </w:r>
      <w:r w:rsidRPr="0036548A">
        <w:rPr>
          <w:lang w:val="nl-NL"/>
        </w:rPr>
        <w:t xml:space="preserve">van </w:t>
      </w:r>
      <w:r w:rsidRPr="0036548A">
        <w:rPr>
          <w:spacing w:val="-3"/>
          <w:lang w:val="nl-NL"/>
        </w:rPr>
        <w:t>belang tegen inbrengen</w:t>
      </w:r>
      <w:r w:rsidRPr="0036548A">
        <w:rPr>
          <w:spacing w:val="7"/>
          <w:lang w:val="nl-NL"/>
        </w:rPr>
        <w:t xml:space="preserve"> </w:t>
      </w:r>
      <w:r w:rsidRPr="0036548A">
        <w:rPr>
          <w:spacing w:val="-3"/>
          <w:lang w:val="nl-NL"/>
        </w:rPr>
        <w:t>kunnen.</w:t>
      </w:r>
    </w:p>
    <w:p w:rsidR="00A209A2" w:rsidRPr="0036548A" w:rsidRDefault="00A209A2">
      <w:pPr>
        <w:spacing w:line="261" w:lineRule="auto"/>
        <w:jc w:val="both"/>
        <w:rPr>
          <w:lang w:val="nl-NL"/>
        </w:rPr>
        <w:sectPr w:rsidR="00A209A2" w:rsidRPr="0036548A">
          <w:pgSz w:w="11900" w:h="16840"/>
          <w:pgMar w:top="1380" w:right="130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/>
        <w:ind w:left="115"/>
        <w:jc w:val="both"/>
        <w:rPr>
          <w:lang w:val="nl-NL"/>
        </w:rPr>
      </w:pPr>
      <w:bookmarkStart w:id="12" w:name="3:6-13"/>
      <w:bookmarkEnd w:id="12"/>
      <w:r w:rsidRPr="0036548A">
        <w:rPr>
          <w:lang w:val="nl-NL"/>
        </w:rPr>
        <w:lastRenderedPageBreak/>
        <w:t>Ruth</w:t>
      </w:r>
      <w:r w:rsidRPr="0036548A">
        <w:rPr>
          <w:spacing w:val="2"/>
          <w:lang w:val="nl-NL"/>
        </w:rPr>
        <w:t xml:space="preserve"> </w:t>
      </w:r>
      <w:r w:rsidRPr="0036548A">
        <w:rPr>
          <w:lang w:val="nl-NL"/>
        </w:rPr>
        <w:t>3:6-13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2"/>
          <w:numId w:val="8"/>
        </w:numPr>
        <w:tabs>
          <w:tab w:val="left" w:pos="315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Hier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is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Boaz’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goed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bestuur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zijn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gewone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zaken,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waarschijnlijk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overeenkomstig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gebruik.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3"/>
          <w:numId w:val="8"/>
        </w:numPr>
        <w:tabs>
          <w:tab w:val="left" w:pos="342"/>
        </w:tabs>
        <w:spacing w:line="261" w:lineRule="auto"/>
        <w:ind w:right="2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Toen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dienstknechten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wanden,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bij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hen,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oog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hen,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9"/>
          <w:sz w:val="24"/>
          <w:lang w:val="nl-NL"/>
        </w:rPr>
        <w:t>om</w:t>
      </w:r>
      <w:r w:rsidR="005C558A">
        <w:rPr>
          <w:rFonts w:ascii="Times New Roman"/>
          <w:spacing w:val="9"/>
          <w:sz w:val="24"/>
          <w:lang w:val="nl-NL"/>
        </w:rPr>
        <w:t xml:space="preserve"> </w:t>
      </w:r>
      <w:r w:rsidRPr="0036548A">
        <w:rPr>
          <w:rFonts w:ascii="Times New Roman"/>
          <w:spacing w:val="9"/>
          <w:sz w:val="24"/>
          <w:lang w:val="nl-NL"/>
        </w:rPr>
        <w:t>te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voorkomen,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niet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koren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zouden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stelen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(hij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reden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hiervoor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vrezen)</w:t>
      </w:r>
      <w:r w:rsidRPr="0036548A">
        <w:rPr>
          <w:rFonts w:ascii="Times New Roman"/>
          <w:spacing w:val="-3"/>
          <w:sz w:val="24"/>
          <w:lang w:val="nl-NL"/>
        </w:rPr>
        <w:t xml:space="preserve"> maar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4"/>
          <w:sz w:val="24"/>
          <w:lang w:val="nl-NL"/>
        </w:rPr>
        <w:t xml:space="preserve">door </w:t>
      </w:r>
      <w:r w:rsidRPr="0036548A">
        <w:rPr>
          <w:rFonts w:ascii="Times New Roman"/>
          <w:sz w:val="24"/>
          <w:lang w:val="nl-NL"/>
        </w:rPr>
        <w:t>onachtzaamheid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bij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wannen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iets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teloor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zouden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laten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gaan.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right="220"/>
        <w:jc w:val="both"/>
        <w:rPr>
          <w:lang w:val="nl-NL"/>
        </w:rPr>
      </w:pPr>
      <w:r w:rsidRPr="0036548A">
        <w:rPr>
          <w:spacing w:val="-3"/>
          <w:lang w:val="nl-NL"/>
        </w:rPr>
        <w:t>Meesters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kunnen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grote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verliezen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lijden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door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dienstknechten,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die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achteloos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zijn,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al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zijn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zij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ook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 xml:space="preserve">eerlijk, </w:t>
      </w:r>
      <w:r w:rsidRPr="0036548A">
        <w:rPr>
          <w:lang w:val="nl-NL"/>
        </w:rPr>
        <w:t>hetgeen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reden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4"/>
          <w:lang w:val="nl-NL"/>
        </w:rPr>
        <w:t>is,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waarom</w:t>
      </w:r>
      <w:r w:rsidRPr="0036548A">
        <w:rPr>
          <w:spacing w:val="-35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3"/>
          <w:lang w:val="nl-NL"/>
        </w:rPr>
        <w:t>mensen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>naarstig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moeten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goed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op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hoogte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4"/>
          <w:lang w:val="nl-NL"/>
        </w:rPr>
        <w:t>hunner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zaken te wezen, en er wèl acht op te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geven.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3"/>
          <w:numId w:val="8"/>
        </w:numPr>
        <w:tabs>
          <w:tab w:val="left" w:pos="342"/>
        </w:tabs>
        <w:spacing w:line="259" w:lineRule="auto"/>
        <w:ind w:right="2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Toen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meer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gewoon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werk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doen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had,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heeft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dienstknechten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buitengewoon </w:t>
      </w:r>
      <w:r w:rsidRPr="0036548A">
        <w:rPr>
          <w:rFonts w:ascii="Times New Roman"/>
          <w:spacing w:val="-3"/>
          <w:sz w:val="24"/>
          <w:lang w:val="nl-NL"/>
        </w:rPr>
        <w:t>maal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onthaald,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hun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aanmoediging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heeft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met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gegeten</w:t>
      </w:r>
      <w:r w:rsidRPr="0036548A">
        <w:rPr>
          <w:rFonts w:ascii="Times New Roman"/>
          <w:i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en</w:t>
      </w:r>
      <w:r w:rsidRPr="0036548A">
        <w:rPr>
          <w:rFonts w:ascii="Times New Roman"/>
          <w:i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gedronken.</w:t>
      </w:r>
      <w:r w:rsidRPr="0036548A">
        <w:rPr>
          <w:rFonts w:ascii="Times New Roman"/>
          <w:i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betaamt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hun, </w:t>
      </w:r>
      <w:r w:rsidRPr="0036548A">
        <w:rPr>
          <w:rFonts w:ascii="Times New Roman"/>
          <w:spacing w:val="-5"/>
          <w:sz w:val="24"/>
          <w:lang w:val="nl-NL"/>
        </w:rPr>
        <w:t xml:space="preserve">die </w:t>
      </w:r>
      <w:r w:rsidRPr="0036548A">
        <w:rPr>
          <w:rFonts w:ascii="Times New Roman"/>
          <w:spacing w:val="-6"/>
          <w:sz w:val="24"/>
          <w:lang w:val="nl-NL"/>
        </w:rPr>
        <w:t>rijk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voornaam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zijn,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vrijgevig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voor,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ook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gemeenzaam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hen,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 zij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10"/>
          <w:sz w:val="24"/>
          <w:lang w:val="nl-NL"/>
        </w:rPr>
        <w:t xml:space="preserve">in </w:t>
      </w:r>
      <w:r w:rsidRPr="0036548A">
        <w:rPr>
          <w:rFonts w:ascii="Times New Roman"/>
          <w:sz w:val="24"/>
          <w:lang w:val="nl-NL"/>
        </w:rPr>
        <w:t>hun werk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gebruiken.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3"/>
          <w:numId w:val="8"/>
        </w:numPr>
        <w:tabs>
          <w:tab w:val="left" w:pos="337"/>
        </w:tabs>
        <w:spacing w:line="261" w:lineRule="auto"/>
        <w:ind w:right="2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z w:val="24"/>
          <w:lang w:val="nl-NL"/>
        </w:rPr>
        <w:t>Toen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Boaz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avondmaaltijd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met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zijn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werklieden</w:t>
      </w:r>
      <w:r w:rsidRPr="0036548A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had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gebruikt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7"/>
          <w:sz w:val="24"/>
          <w:lang w:val="nl-NL"/>
        </w:rPr>
        <w:t>wijle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vrolijk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genoegelijk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met </w:t>
      </w:r>
      <w:r w:rsidRPr="0036548A">
        <w:rPr>
          <w:rFonts w:ascii="Times New Roman" w:hAnsi="Times New Roman"/>
          <w:sz w:val="24"/>
          <w:lang w:val="nl-NL"/>
        </w:rPr>
        <w:t xml:space="preserve">hen had doorgebracht, ging hij ter bestemder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tijd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naar </w:t>
      </w:r>
      <w:r w:rsidRPr="0036548A">
        <w:rPr>
          <w:rFonts w:ascii="Times New Roman" w:hAnsi="Times New Roman"/>
          <w:sz w:val="24"/>
          <w:lang w:val="nl-NL"/>
        </w:rPr>
        <w:t xml:space="preserve">bed, zo vroeg dat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hij </w:t>
      </w:r>
      <w:r w:rsidRPr="0036548A">
        <w:rPr>
          <w:rFonts w:ascii="Times New Roman" w:hAnsi="Times New Roman"/>
          <w:sz w:val="24"/>
          <w:lang w:val="nl-NL"/>
        </w:rPr>
        <w:t xml:space="preserve">te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middernacht </w:t>
      </w:r>
      <w:r w:rsidRPr="0036548A">
        <w:rPr>
          <w:rFonts w:ascii="Times New Roman" w:hAnsi="Times New Roman"/>
          <w:sz w:val="24"/>
          <w:lang w:val="nl-NL"/>
        </w:rPr>
        <w:t>reeds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eersten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slaap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heeft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gehad,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vers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8,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dus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geschikt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kon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werk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op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volgenden dag.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Ieder,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die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goed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heer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des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huizes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is,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zal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vroege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uren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liefhebben,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zich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gaarne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vroeg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ter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ruste begeven 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zichzelf noch zijn gezin </w:t>
      </w:r>
      <w:r w:rsidRPr="0036548A">
        <w:rPr>
          <w:rFonts w:ascii="Times New Roman" w:hAnsi="Times New Roman"/>
          <w:sz w:val="24"/>
          <w:lang w:val="nl-NL"/>
        </w:rPr>
        <w:t xml:space="preserve">aan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ontijdige vrolijkheid overgeven, </w:t>
      </w:r>
      <w:r w:rsidRPr="0036548A">
        <w:rPr>
          <w:rFonts w:ascii="Times New Roman" w:hAnsi="Times New Roman"/>
          <w:sz w:val="24"/>
          <w:lang w:val="nl-NL"/>
        </w:rPr>
        <w:t xml:space="preserve">die tot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laat </w:t>
      </w:r>
      <w:r w:rsidRPr="0036548A">
        <w:rPr>
          <w:rFonts w:ascii="Times New Roman" w:hAnsi="Times New Roman"/>
          <w:sz w:val="24"/>
          <w:lang w:val="nl-NL"/>
        </w:rPr>
        <w:t xml:space="preserve">in de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nacht </w:t>
      </w:r>
      <w:r w:rsidRPr="0036548A">
        <w:rPr>
          <w:rFonts w:ascii="Times New Roman" w:hAnsi="Times New Roman"/>
          <w:sz w:val="24"/>
          <w:lang w:val="nl-NL"/>
        </w:rPr>
        <w:t>aanhoudt.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Chaldeeuwse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paraphrast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heeft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deze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lezing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vers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7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:Boaz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at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dronk,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zijn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hart was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goed,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(dat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is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ook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betekenis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Hebreeuwse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woord)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hij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loofde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naam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des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Heeren, </w:t>
      </w:r>
      <w:r w:rsidRPr="0036548A">
        <w:rPr>
          <w:rFonts w:ascii="Times New Roman" w:hAnsi="Times New Roman"/>
          <w:spacing w:val="-5"/>
          <w:sz w:val="24"/>
          <w:lang w:val="nl-NL"/>
        </w:rPr>
        <w:t>die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zijn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gebeden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had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verhoord,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hongersnood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land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Israëls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had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doen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ophouden.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Zodat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hij </w:t>
      </w:r>
      <w:r w:rsidRPr="0036548A">
        <w:rPr>
          <w:rFonts w:ascii="Times New Roman" w:hAnsi="Times New Roman"/>
          <w:spacing w:val="-3"/>
          <w:sz w:val="24"/>
          <w:lang w:val="nl-NL"/>
        </w:rPr>
        <w:t>zich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sober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ter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ruste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begaf,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zijn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hart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goede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stemming,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bezwaard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3"/>
          <w:sz w:val="24"/>
          <w:lang w:val="nl-NL"/>
        </w:rPr>
        <w:t>door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overmatig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eten </w:t>
      </w:r>
      <w:proofErr w:type="spellStart"/>
      <w:r w:rsidRPr="0036548A">
        <w:rPr>
          <w:rFonts w:ascii="Times New Roman" w:hAnsi="Times New Roman"/>
          <w:spacing w:val="7"/>
          <w:sz w:val="24"/>
          <w:lang w:val="nl-NL"/>
        </w:rPr>
        <w:t>ofdoor</w:t>
      </w:r>
      <w:proofErr w:type="spellEnd"/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dronkenschap.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hij</w:t>
      </w:r>
      <w:r w:rsidRPr="0036548A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ging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ook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zonder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gebed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naar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zijn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legerstede.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Nu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hij</w:t>
      </w:r>
      <w:r w:rsidRPr="0036548A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gegeten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had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 verzadigd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was,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loofde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hij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naam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des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Heeren,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nu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hij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ging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rusten,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beval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hij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zich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hoede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36548A">
        <w:rPr>
          <w:rFonts w:ascii="Times New Roman" w:hAnsi="Times New Roman"/>
          <w:sz w:val="24"/>
          <w:lang w:val="nl-NL"/>
        </w:rPr>
        <w:t xml:space="preserve">de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Goddelijke voorzienigheid. </w:t>
      </w:r>
      <w:r w:rsidRPr="0036548A">
        <w:rPr>
          <w:rFonts w:ascii="Times New Roman" w:hAnsi="Times New Roman"/>
          <w:sz w:val="24"/>
          <w:lang w:val="nl-NL"/>
        </w:rPr>
        <w:t>Het was goed dat hij dit deed, want er wachtte hem een buitengewone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verzoeking,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hoewel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hij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niet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wist.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3"/>
          <w:numId w:val="8"/>
        </w:numPr>
        <w:tabs>
          <w:tab w:val="left" w:pos="356"/>
        </w:tabs>
        <w:spacing w:line="261" w:lineRule="auto"/>
        <w:ind w:right="2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bed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gespreid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aan</w:t>
      </w:r>
      <w:r w:rsidRPr="0036548A">
        <w:rPr>
          <w:rFonts w:ascii="Times New Roman"/>
          <w:i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het</w:t>
      </w:r>
      <w:r w:rsidRPr="0036548A">
        <w:rPr>
          <w:rFonts w:ascii="Times New Roman"/>
          <w:i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uiterste</w:t>
      </w:r>
      <w:r w:rsidRPr="0036548A">
        <w:rPr>
          <w:rFonts w:ascii="Times New Roman"/>
          <w:i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van</w:t>
      </w:r>
      <w:r w:rsidRPr="0036548A">
        <w:rPr>
          <w:rFonts w:ascii="Times New Roman"/>
          <w:i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een</w:t>
      </w:r>
      <w:r w:rsidRPr="0036548A">
        <w:rPr>
          <w:rFonts w:ascii="Times New Roman"/>
          <w:i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korenhoop</w:t>
      </w:r>
      <w:r w:rsidRPr="0036548A">
        <w:rPr>
          <w:rFonts w:ascii="Times New Roman"/>
          <w:sz w:val="24"/>
          <w:lang w:val="nl-NL"/>
        </w:rPr>
        <w:t>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omdat</w:t>
      </w:r>
      <w:r w:rsidRPr="0036548A">
        <w:rPr>
          <w:rFonts w:ascii="Times New Roman"/>
          <w:spacing w:val="-6"/>
          <w:sz w:val="24"/>
          <w:lang w:val="nl-NL"/>
        </w:rPr>
        <w:t xml:space="preserve"> hij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daar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hart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 xml:space="preserve">had </w:t>
      </w:r>
      <w:r w:rsidRPr="0036548A">
        <w:rPr>
          <w:rFonts w:ascii="Times New Roman"/>
          <w:sz w:val="24"/>
          <w:lang w:val="nl-NL"/>
        </w:rPr>
        <w:t>gezet,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noch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alleen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maar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hem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tegen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dieven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behoeden,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maar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laat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naar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huis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10"/>
          <w:sz w:val="24"/>
          <w:lang w:val="nl-NL"/>
        </w:rPr>
        <w:t xml:space="preserve">in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stad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gaan,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hier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zou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bij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werk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wezen,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volgende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morgen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gereed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zijn.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 xml:space="preserve">Hij </w:t>
      </w:r>
      <w:r w:rsidRPr="0036548A">
        <w:rPr>
          <w:rFonts w:ascii="Times New Roman"/>
          <w:spacing w:val="-4"/>
          <w:sz w:val="24"/>
          <w:lang w:val="nl-NL"/>
        </w:rPr>
        <w:t xml:space="preserve">wilde </w:t>
      </w:r>
      <w:r w:rsidRPr="0036548A">
        <w:rPr>
          <w:rFonts w:ascii="Times New Roman"/>
          <w:spacing w:val="2"/>
          <w:sz w:val="24"/>
          <w:lang w:val="nl-NL"/>
        </w:rPr>
        <w:t xml:space="preserve">ook </w:t>
      </w:r>
      <w:r w:rsidRPr="0036548A">
        <w:rPr>
          <w:rFonts w:ascii="Times New Roman"/>
          <w:sz w:val="24"/>
          <w:lang w:val="nl-NL"/>
        </w:rPr>
        <w:t xml:space="preserve">tonen dat </w:t>
      </w:r>
      <w:r w:rsidRPr="0036548A">
        <w:rPr>
          <w:rFonts w:ascii="Times New Roman"/>
          <w:spacing w:val="-6"/>
          <w:sz w:val="24"/>
          <w:lang w:val="nl-NL"/>
        </w:rPr>
        <w:t xml:space="preserve">hij </w:t>
      </w:r>
      <w:r w:rsidRPr="0036548A">
        <w:rPr>
          <w:rFonts w:ascii="Times New Roman"/>
          <w:spacing w:val="-3"/>
          <w:sz w:val="24"/>
          <w:lang w:val="nl-NL"/>
        </w:rPr>
        <w:t xml:space="preserve">niet </w:t>
      </w:r>
      <w:r w:rsidRPr="0036548A">
        <w:rPr>
          <w:rFonts w:ascii="Times New Roman"/>
          <w:sz w:val="24"/>
          <w:lang w:val="nl-NL"/>
        </w:rPr>
        <w:t xml:space="preserve">al te </w:t>
      </w:r>
      <w:r w:rsidRPr="0036548A">
        <w:rPr>
          <w:rFonts w:ascii="Times New Roman"/>
          <w:spacing w:val="-3"/>
          <w:sz w:val="24"/>
          <w:lang w:val="nl-NL"/>
        </w:rPr>
        <w:t xml:space="preserve">kieskeurig </w:t>
      </w:r>
      <w:r w:rsidRPr="0036548A">
        <w:rPr>
          <w:rFonts w:ascii="Times New Roman"/>
          <w:sz w:val="24"/>
          <w:lang w:val="nl-NL"/>
        </w:rPr>
        <w:t xml:space="preserve">was </w:t>
      </w:r>
      <w:r w:rsidRPr="0036548A">
        <w:rPr>
          <w:rFonts w:ascii="Times New Roman"/>
          <w:spacing w:val="-3"/>
          <w:sz w:val="24"/>
          <w:lang w:val="nl-NL"/>
        </w:rPr>
        <w:t xml:space="preserve">voor zijn nachtverblijf, geen </w:t>
      </w:r>
      <w:r w:rsidRPr="0036548A">
        <w:rPr>
          <w:rFonts w:ascii="Times New Roman"/>
          <w:sz w:val="24"/>
          <w:lang w:val="nl-NL"/>
        </w:rPr>
        <w:t xml:space="preserve">grootse staat </w:t>
      </w:r>
      <w:r w:rsidRPr="0036548A">
        <w:rPr>
          <w:rFonts w:ascii="Times New Roman"/>
          <w:spacing w:val="-4"/>
          <w:sz w:val="24"/>
          <w:lang w:val="nl-NL"/>
        </w:rPr>
        <w:t xml:space="preserve">wilde </w:t>
      </w:r>
      <w:r w:rsidRPr="0036548A">
        <w:rPr>
          <w:rFonts w:ascii="Times New Roman"/>
          <w:sz w:val="24"/>
          <w:lang w:val="nl-NL"/>
        </w:rPr>
        <w:t>voeren,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gemak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gesteld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was,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maar,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evenals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vader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Jakob,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eenvoudig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 xml:space="preserve">was </w:t>
      </w:r>
      <w:r w:rsidRPr="0036548A">
        <w:rPr>
          <w:rFonts w:ascii="Times New Roman"/>
          <w:sz w:val="24"/>
          <w:lang w:val="nl-NL"/>
        </w:rPr>
        <w:t>die,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als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nodig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bed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kon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hebben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scheur,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zeer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tevreden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stro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kon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slapen.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2"/>
          <w:numId w:val="8"/>
        </w:numPr>
        <w:tabs>
          <w:tab w:val="left" w:pos="385"/>
        </w:tabs>
        <w:spacing w:line="261" w:lineRule="auto"/>
        <w:ind w:right="2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Ruths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kloekmoedigheid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uitvoer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brengen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deze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zaak.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volgde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orders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/>
          <w:sz w:val="24"/>
          <w:lang w:val="nl-NL"/>
        </w:rPr>
        <w:t>moeder,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ging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zich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neerleggen,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naast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hem,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maar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dwars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voeten,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klederen,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bleef </w:t>
      </w:r>
      <w:r w:rsidRPr="0036548A">
        <w:rPr>
          <w:rFonts w:ascii="Times New Roman"/>
          <w:sz w:val="24"/>
          <w:lang w:val="nl-NL"/>
        </w:rPr>
        <w:t>wakker, wachtende op de gelegenheid om te doen waarvoor zij gekomen</w:t>
      </w:r>
      <w:r w:rsidRPr="0036548A">
        <w:rPr>
          <w:rFonts w:ascii="Times New Roman"/>
          <w:spacing w:val="-3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59" w:lineRule="auto"/>
        <w:ind w:right="220"/>
        <w:jc w:val="both"/>
        <w:rPr>
          <w:lang w:val="nl-NL"/>
        </w:rPr>
      </w:pPr>
      <w:r w:rsidRPr="0036548A">
        <w:rPr>
          <w:lang w:val="nl-NL"/>
        </w:rPr>
        <w:t>Toen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4"/>
          <w:lang w:val="nl-NL"/>
        </w:rPr>
        <w:t>nacht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ontwaakte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bemerkte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5"/>
          <w:lang w:val="nl-NL"/>
        </w:rPr>
        <w:t>iemand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aan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voeten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lag,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vroeg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5"/>
          <w:lang w:val="nl-NL"/>
        </w:rPr>
        <w:t>wie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5"/>
          <w:lang w:val="nl-NL"/>
        </w:rPr>
        <w:t>dit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 xml:space="preserve">was, zei zij hem </w:t>
      </w:r>
      <w:r w:rsidRPr="0036548A">
        <w:rPr>
          <w:spacing w:val="-3"/>
          <w:lang w:val="nl-NL"/>
        </w:rPr>
        <w:t xml:space="preserve">haar naam, </w:t>
      </w:r>
      <w:r w:rsidRPr="0036548A">
        <w:rPr>
          <w:lang w:val="nl-NL"/>
        </w:rPr>
        <w:t xml:space="preserve">en </w:t>
      </w:r>
      <w:r w:rsidRPr="0036548A">
        <w:rPr>
          <w:spacing w:val="-3"/>
          <w:lang w:val="nl-NL"/>
        </w:rPr>
        <w:t xml:space="preserve">daarna haar boodschap, vers </w:t>
      </w:r>
      <w:r w:rsidRPr="0036548A">
        <w:rPr>
          <w:lang w:val="nl-NL"/>
        </w:rPr>
        <w:t xml:space="preserve">9, </w:t>
      </w:r>
      <w:r w:rsidRPr="0036548A">
        <w:rPr>
          <w:spacing w:val="-3"/>
          <w:lang w:val="nl-NL"/>
        </w:rPr>
        <w:t xml:space="preserve">namelijk </w:t>
      </w:r>
      <w:r w:rsidRPr="0036548A">
        <w:rPr>
          <w:lang w:val="nl-NL"/>
        </w:rPr>
        <w:t xml:space="preserve">dat </w:t>
      </w:r>
      <w:r w:rsidRPr="0036548A">
        <w:rPr>
          <w:spacing w:val="-5"/>
          <w:lang w:val="nl-NL"/>
        </w:rPr>
        <w:t xml:space="preserve">zij </w:t>
      </w:r>
      <w:r w:rsidRPr="0036548A">
        <w:rPr>
          <w:lang w:val="nl-NL"/>
        </w:rPr>
        <w:t>gekomen was om zich onder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4"/>
          <w:lang w:val="nl-NL"/>
        </w:rPr>
        <w:t>bescherming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4"/>
          <w:lang w:val="nl-NL"/>
        </w:rPr>
        <w:t>stellen,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daar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persoon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was,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3"/>
          <w:lang w:val="nl-NL"/>
        </w:rPr>
        <w:t>door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wet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Gods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aangewezen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3"/>
          <w:lang w:val="nl-NL"/>
        </w:rPr>
        <w:t>haar beschermer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5"/>
          <w:lang w:val="nl-NL"/>
        </w:rPr>
        <w:t>zijn.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5"/>
          <w:lang w:val="nl-NL"/>
        </w:rPr>
        <w:t>"Gij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6"/>
          <w:lang w:val="nl-NL"/>
        </w:rPr>
        <w:t>zijt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het,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recht</w:t>
      </w:r>
      <w:r w:rsidRPr="0036548A">
        <w:rPr>
          <w:spacing w:val="-5"/>
          <w:lang w:val="nl-NL"/>
        </w:rPr>
        <w:t xml:space="preserve"> </w:t>
      </w:r>
      <w:r w:rsidRPr="0036548A">
        <w:rPr>
          <w:spacing w:val="-3"/>
          <w:lang w:val="nl-NL"/>
        </w:rPr>
        <w:t>hebt</w:t>
      </w:r>
      <w:r w:rsidRPr="0036548A">
        <w:rPr>
          <w:spacing w:val="-2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3"/>
          <w:lang w:val="nl-NL"/>
        </w:rPr>
        <w:t>geslacht</w:t>
      </w:r>
      <w:r w:rsidRPr="0036548A">
        <w:rPr>
          <w:spacing w:val="-1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3"/>
          <w:lang w:val="nl-NL"/>
        </w:rPr>
        <w:t>erfbezitting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3"/>
          <w:lang w:val="nl-NL"/>
        </w:rPr>
        <w:t>lossen,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4"/>
          <w:lang w:val="nl-NL"/>
        </w:rPr>
        <w:t>te</w:t>
      </w:r>
    </w:p>
    <w:p w:rsidR="00A209A2" w:rsidRPr="0036548A" w:rsidRDefault="00A209A2">
      <w:pPr>
        <w:spacing w:line="259" w:lineRule="auto"/>
        <w:jc w:val="both"/>
        <w:rPr>
          <w:lang w:val="nl-NL"/>
        </w:rPr>
        <w:sectPr w:rsidR="00A209A2" w:rsidRPr="0036548A">
          <w:pgSz w:w="11900" w:h="16840"/>
          <w:pgMar w:top="1380" w:right="118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 w:line="261" w:lineRule="auto"/>
        <w:ind w:right="120"/>
        <w:jc w:val="both"/>
        <w:rPr>
          <w:lang w:val="nl-NL"/>
        </w:rPr>
      </w:pPr>
      <w:r w:rsidRPr="0036548A">
        <w:rPr>
          <w:lang w:val="nl-NL"/>
        </w:rPr>
        <w:lastRenderedPageBreak/>
        <w:t>behoeden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komen</w:t>
      </w:r>
      <w:r w:rsidRPr="0036548A">
        <w:rPr>
          <w:spacing w:val="-3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3"/>
          <w:lang w:val="nl-NL"/>
        </w:rPr>
        <w:t xml:space="preserve"> </w:t>
      </w:r>
      <w:r w:rsidRPr="0036548A">
        <w:rPr>
          <w:lang w:val="nl-NL"/>
        </w:rPr>
        <w:t>verloren</w:t>
      </w:r>
      <w:r w:rsidRPr="0036548A">
        <w:rPr>
          <w:spacing w:val="-3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3"/>
          <w:lang w:val="nl-NL"/>
        </w:rPr>
        <w:t xml:space="preserve"> </w:t>
      </w:r>
      <w:r w:rsidRPr="0036548A">
        <w:rPr>
          <w:lang w:val="nl-NL"/>
        </w:rPr>
        <w:t>gaan,</w:t>
      </w:r>
      <w:r w:rsidRPr="0036548A">
        <w:rPr>
          <w:spacing w:val="-3"/>
          <w:lang w:val="nl-NL"/>
        </w:rPr>
        <w:t xml:space="preserve"> </w:t>
      </w:r>
      <w:r w:rsidRPr="0036548A">
        <w:rPr>
          <w:i/>
          <w:lang w:val="nl-NL"/>
        </w:rPr>
        <w:t>breid</w:t>
      </w:r>
      <w:r w:rsidRPr="0036548A">
        <w:rPr>
          <w:i/>
          <w:spacing w:val="-2"/>
          <w:lang w:val="nl-NL"/>
        </w:rPr>
        <w:t xml:space="preserve"> </w:t>
      </w:r>
      <w:r w:rsidRPr="0036548A">
        <w:rPr>
          <w:i/>
          <w:lang w:val="nl-NL"/>
        </w:rPr>
        <w:t>dan</w:t>
      </w:r>
      <w:r w:rsidRPr="0036548A">
        <w:rPr>
          <w:i/>
          <w:spacing w:val="-7"/>
          <w:lang w:val="nl-NL"/>
        </w:rPr>
        <w:t xml:space="preserve"> </w:t>
      </w:r>
      <w:r w:rsidRPr="0036548A">
        <w:rPr>
          <w:i/>
          <w:lang w:val="nl-NL"/>
        </w:rPr>
        <w:t>uw</w:t>
      </w:r>
      <w:r w:rsidRPr="0036548A">
        <w:rPr>
          <w:i/>
          <w:spacing w:val="-16"/>
          <w:lang w:val="nl-NL"/>
        </w:rPr>
        <w:t xml:space="preserve"> </w:t>
      </w:r>
      <w:r w:rsidRPr="0036548A">
        <w:rPr>
          <w:i/>
          <w:lang w:val="nl-NL"/>
        </w:rPr>
        <w:t>vleugel</w:t>
      </w:r>
      <w:r w:rsidRPr="0036548A">
        <w:rPr>
          <w:i/>
          <w:spacing w:val="-7"/>
          <w:lang w:val="nl-NL"/>
        </w:rPr>
        <w:t xml:space="preserve"> </w:t>
      </w:r>
      <w:r w:rsidRPr="0036548A">
        <w:rPr>
          <w:i/>
          <w:lang w:val="nl-NL"/>
        </w:rPr>
        <w:t>over</w:t>
      </w:r>
      <w:r w:rsidRPr="0036548A">
        <w:rPr>
          <w:i/>
          <w:spacing w:val="-7"/>
          <w:lang w:val="nl-NL"/>
        </w:rPr>
        <w:t xml:space="preserve"> </w:t>
      </w:r>
      <w:r w:rsidRPr="0036548A">
        <w:rPr>
          <w:i/>
          <w:lang w:val="nl-NL"/>
        </w:rPr>
        <w:t>mij</w:t>
      </w:r>
      <w:r w:rsidRPr="0036548A">
        <w:rPr>
          <w:i/>
          <w:spacing w:val="-7"/>
          <w:lang w:val="nl-NL"/>
        </w:rPr>
        <w:t xml:space="preserve"> </w:t>
      </w:r>
      <w:r w:rsidRPr="0036548A">
        <w:rPr>
          <w:i/>
          <w:lang w:val="nl-NL"/>
        </w:rPr>
        <w:t>uit</w:t>
      </w:r>
      <w:r w:rsidRPr="0036548A">
        <w:rPr>
          <w:lang w:val="nl-NL"/>
        </w:rPr>
        <w:t>,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4"/>
          <w:lang w:val="nl-NL"/>
        </w:rPr>
        <w:t xml:space="preserve"> </w:t>
      </w:r>
      <w:r w:rsidRPr="0036548A">
        <w:rPr>
          <w:spacing w:val="-3"/>
          <w:lang w:val="nl-NL"/>
        </w:rPr>
        <w:t>behage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 xml:space="preserve">u </w:t>
      </w:r>
      <w:r w:rsidRPr="0036548A">
        <w:rPr>
          <w:spacing w:val="-7"/>
          <w:lang w:val="nl-NL"/>
        </w:rPr>
        <w:t>mij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7"/>
          <w:lang w:val="nl-NL"/>
        </w:rPr>
        <w:t>mijne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zaak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huwen."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Zo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moeten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5"/>
          <w:lang w:val="nl-NL"/>
        </w:rPr>
        <w:t>wij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3"/>
          <w:lang w:val="nl-NL"/>
        </w:rPr>
        <w:t>door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geloof</w:t>
      </w:r>
      <w:r w:rsidRPr="0036548A">
        <w:rPr>
          <w:spacing w:val="-37"/>
          <w:lang w:val="nl-NL"/>
        </w:rPr>
        <w:t xml:space="preserve"> </w:t>
      </w:r>
      <w:r w:rsidRPr="0036548A">
        <w:rPr>
          <w:lang w:val="nl-NL"/>
        </w:rPr>
        <w:t>ons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wenden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3"/>
          <w:lang w:val="nl-NL"/>
        </w:rPr>
        <w:t>tot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Jezus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Christus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4"/>
          <w:lang w:val="nl-NL"/>
        </w:rPr>
        <w:t>als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onze nabestaande,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5"/>
          <w:lang w:val="nl-NL"/>
        </w:rPr>
        <w:t>machtig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ons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>verlossen,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komen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onder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4"/>
          <w:lang w:val="nl-NL"/>
        </w:rPr>
        <w:t>vleugelen,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waartoe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5"/>
          <w:lang w:val="nl-NL"/>
        </w:rPr>
        <w:t>wij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 xml:space="preserve">uitgenodigd </w:t>
      </w:r>
      <w:r w:rsidRPr="0036548A">
        <w:rPr>
          <w:spacing w:val="-5"/>
          <w:lang w:val="nl-NL"/>
        </w:rPr>
        <w:t>zijn,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Mattheus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23:37,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Hem</w:t>
      </w:r>
      <w:r w:rsidRPr="0036548A">
        <w:rPr>
          <w:spacing w:val="-38"/>
          <w:lang w:val="nl-NL"/>
        </w:rPr>
        <w:t xml:space="preserve"> </w:t>
      </w:r>
      <w:r w:rsidRPr="0036548A">
        <w:rPr>
          <w:spacing w:val="-3"/>
          <w:lang w:val="nl-NL"/>
        </w:rPr>
        <w:t>bidden</w:t>
      </w:r>
      <w:r w:rsidRPr="0036548A">
        <w:rPr>
          <w:spacing w:val="-35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3"/>
          <w:lang w:val="nl-NL"/>
        </w:rPr>
        <w:t>vleugel</w:t>
      </w:r>
      <w:r w:rsidRPr="0036548A">
        <w:rPr>
          <w:spacing w:val="-40"/>
          <w:lang w:val="nl-NL"/>
        </w:rPr>
        <w:t xml:space="preserve"> </w:t>
      </w:r>
      <w:r w:rsidRPr="0036548A">
        <w:rPr>
          <w:lang w:val="nl-NL"/>
        </w:rPr>
        <w:t>over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ons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5"/>
          <w:lang w:val="nl-NL"/>
        </w:rPr>
        <w:t>uit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breiden.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"Heere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Jezus,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neem</w:t>
      </w:r>
      <w:r w:rsidRPr="0036548A">
        <w:rPr>
          <w:spacing w:val="-39"/>
          <w:lang w:val="nl-NL"/>
        </w:rPr>
        <w:t xml:space="preserve"> </w:t>
      </w:r>
      <w:r w:rsidRPr="0036548A">
        <w:rPr>
          <w:spacing w:val="-7"/>
          <w:lang w:val="nl-NL"/>
        </w:rPr>
        <w:t>mij</w:t>
      </w:r>
      <w:r w:rsidRPr="0036548A">
        <w:rPr>
          <w:spacing w:val="-37"/>
          <w:lang w:val="nl-NL"/>
        </w:rPr>
        <w:t xml:space="preserve"> </w:t>
      </w:r>
      <w:r w:rsidRPr="0036548A">
        <w:rPr>
          <w:spacing w:val="4"/>
          <w:lang w:val="nl-NL"/>
        </w:rPr>
        <w:t xml:space="preserve">op </w:t>
      </w:r>
      <w:r w:rsidRPr="0036548A">
        <w:rPr>
          <w:lang w:val="nl-NL"/>
        </w:rPr>
        <w:t>in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Uw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verbond,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onder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Uwe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hoede,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ik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word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onderdrukt,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wees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Gij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mijn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-2"/>
          <w:lang w:val="nl-NL"/>
        </w:rPr>
        <w:t>Borg."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2"/>
          <w:numId w:val="8"/>
        </w:numPr>
        <w:tabs>
          <w:tab w:val="left" w:pos="472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goede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ontvangst,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Ruth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beurt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viel.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gedaan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had,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slechte uitwerking,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zodat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Naomi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zich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vergist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goede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mening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over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bloedverwanten.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 xml:space="preserve">Hij </w:t>
      </w:r>
      <w:r w:rsidRPr="0036548A">
        <w:rPr>
          <w:rFonts w:ascii="Times New Roman"/>
          <w:sz w:val="24"/>
          <w:lang w:val="nl-NL"/>
        </w:rPr>
        <w:t>wist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eis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rechtvaardig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eerbaar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was,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dienovereenkomstig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behandelde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hij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haar,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maar heeft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met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zuster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niet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als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met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hoer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gedaan.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Genesis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34:31..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Want: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7"/>
        </w:numPr>
        <w:tabs>
          <w:tab w:val="left" w:pos="361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z w:val="24"/>
          <w:lang w:val="nl-NL"/>
        </w:rPr>
        <w:t>Hij heeft niet gepoogd haar kuisheid te schenden, hoewel hij er alle gelegenheid toe had.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 Chaldeeuwse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paraphrast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weidt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er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dier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voege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over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uit: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Hij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onderdrukte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zijn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zucht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3"/>
          <w:sz w:val="24"/>
          <w:lang w:val="nl-NL"/>
        </w:rPr>
        <w:t>tot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wellust,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 naderde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niet,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maar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deed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als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Jozef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Rechtvaardige,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die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zijn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Egyptische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meesteres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wilde </w:t>
      </w:r>
      <w:r w:rsidRPr="0036548A">
        <w:rPr>
          <w:rFonts w:ascii="Times New Roman" w:hAnsi="Times New Roman"/>
          <w:sz w:val="24"/>
          <w:lang w:val="nl-NL"/>
        </w:rPr>
        <w:t>naderen,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zoals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Palthiël</w:t>
      </w:r>
      <w:r w:rsidRPr="0036548A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Vrome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aan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wie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Saul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zijn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dochter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Michal,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Davids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huisvrouw,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1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Samuel </w:t>
      </w:r>
      <w:r w:rsidRPr="0036548A">
        <w:rPr>
          <w:rFonts w:ascii="Times New Roman" w:hAnsi="Times New Roman"/>
          <w:sz w:val="24"/>
          <w:lang w:val="nl-NL"/>
        </w:rPr>
        <w:t>25:44,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S.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had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gegeven,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die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zwaard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legde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tussen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hem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ten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einde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aan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roeren. Boaz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wist,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dat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geen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zondige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lust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was,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die</w:t>
      </w:r>
      <w:r w:rsidRPr="0036548A">
        <w:rPr>
          <w:rFonts w:ascii="Times New Roman" w:hAnsi="Times New Roman"/>
          <w:spacing w:val="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 w:hAnsi="Times New Roman"/>
          <w:sz w:val="24"/>
          <w:lang w:val="nl-NL"/>
        </w:rPr>
        <w:t>herwaarts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heeft</w:t>
      </w:r>
      <w:r w:rsidRPr="0036548A">
        <w:rPr>
          <w:rFonts w:ascii="Times New Roman" w:hAnsi="Times New Roman"/>
          <w:spacing w:val="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gebracht,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daarom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heeft</w:t>
      </w:r>
      <w:r w:rsidRPr="0036548A">
        <w:rPr>
          <w:rFonts w:ascii="Times New Roman" w:hAnsi="Times New Roman"/>
          <w:spacing w:val="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hij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kloekmoedig </w:t>
      </w:r>
      <w:r w:rsidRPr="0036548A">
        <w:rPr>
          <w:rFonts w:ascii="Times New Roman" w:hAnsi="Times New Roman"/>
          <w:sz w:val="24"/>
          <w:lang w:val="nl-NL"/>
        </w:rPr>
        <w:t xml:space="preserve">zowel zijn eigen als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 w:hAnsi="Times New Roman"/>
          <w:sz w:val="24"/>
          <w:lang w:val="nl-NL"/>
        </w:rPr>
        <w:t>eer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bewaard.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7"/>
        </w:numPr>
        <w:tabs>
          <w:tab w:val="left" w:pos="347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5"/>
          <w:sz w:val="24"/>
          <w:lang w:val="nl-NL"/>
        </w:rPr>
        <w:t>Hij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heeft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boze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uitlegging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gegeven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hetgeen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gedaan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heeft,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heeft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gesmaad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 xml:space="preserve">als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schaamteloze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vrouw,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ongeschikt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4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huisvrouw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eerbaar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man.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Daar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 xml:space="preserve">zij </w:t>
      </w:r>
      <w:r w:rsidRPr="0036548A">
        <w:rPr>
          <w:rFonts w:ascii="Times New Roman"/>
          <w:spacing w:val="-3"/>
          <w:sz w:val="24"/>
          <w:lang w:val="nl-NL"/>
        </w:rPr>
        <w:t>zich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goed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gedragen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veld,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geheel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houding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gedrag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zedigheid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ingetogenheid </w:t>
      </w:r>
      <w:r w:rsidRPr="0036548A">
        <w:rPr>
          <w:rFonts w:ascii="Times New Roman"/>
          <w:sz w:val="24"/>
          <w:lang w:val="nl-NL"/>
        </w:rPr>
        <w:t>getuigden,</w:t>
      </w:r>
      <w:r w:rsidRPr="0036548A">
        <w:rPr>
          <w:rFonts w:ascii="Times New Roman"/>
          <w:spacing w:val="-4"/>
          <w:sz w:val="24"/>
          <w:lang w:val="nl-NL"/>
        </w:rPr>
        <w:t xml:space="preserve"> wilde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vanwege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hetgeen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nu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gedaan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karakter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verdenken,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of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daar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de </w:t>
      </w:r>
      <w:r w:rsidRPr="0036548A">
        <w:rPr>
          <w:rFonts w:ascii="Times New Roman"/>
          <w:spacing w:val="-5"/>
          <w:sz w:val="24"/>
          <w:lang w:val="nl-NL"/>
        </w:rPr>
        <w:t xml:space="preserve">schijn </w:t>
      </w:r>
      <w:r w:rsidRPr="0036548A">
        <w:rPr>
          <w:rFonts w:ascii="Times New Roman"/>
          <w:sz w:val="24"/>
          <w:lang w:val="nl-NL"/>
        </w:rPr>
        <w:t xml:space="preserve">van </w:t>
      </w:r>
      <w:r w:rsidRPr="0036548A">
        <w:rPr>
          <w:rFonts w:ascii="Times New Roman"/>
          <w:spacing w:val="-4"/>
          <w:sz w:val="24"/>
          <w:lang w:val="nl-NL"/>
        </w:rPr>
        <w:t xml:space="preserve">hebben. </w:t>
      </w:r>
      <w:r w:rsidRPr="0036548A">
        <w:rPr>
          <w:rFonts w:ascii="Times New Roman"/>
          <w:spacing w:val="-6"/>
          <w:sz w:val="24"/>
          <w:lang w:val="nl-NL"/>
        </w:rPr>
        <w:t xml:space="preserve">Wellicht </w:t>
      </w:r>
      <w:r w:rsidRPr="0036548A">
        <w:rPr>
          <w:rFonts w:ascii="Times New Roman"/>
          <w:spacing w:val="-4"/>
          <w:sz w:val="24"/>
          <w:lang w:val="nl-NL"/>
        </w:rPr>
        <w:t xml:space="preserve">heeft </w:t>
      </w:r>
      <w:r w:rsidRPr="0036548A">
        <w:rPr>
          <w:rFonts w:ascii="Times New Roman"/>
          <w:spacing w:val="-6"/>
          <w:sz w:val="24"/>
          <w:lang w:val="nl-NL"/>
        </w:rPr>
        <w:t xml:space="preserve">hij </w:t>
      </w:r>
      <w:r w:rsidRPr="0036548A">
        <w:rPr>
          <w:rFonts w:ascii="Times New Roman"/>
          <w:sz w:val="24"/>
          <w:lang w:val="nl-NL"/>
        </w:rPr>
        <w:t xml:space="preserve">er </w:t>
      </w:r>
      <w:r w:rsidRPr="0036548A">
        <w:rPr>
          <w:rFonts w:ascii="Times New Roman"/>
          <w:spacing w:val="-5"/>
          <w:sz w:val="24"/>
          <w:lang w:val="nl-NL"/>
        </w:rPr>
        <w:t xml:space="preserve">zichzelf </w:t>
      </w:r>
      <w:r w:rsidRPr="0036548A">
        <w:rPr>
          <w:rFonts w:ascii="Times New Roman"/>
          <w:spacing w:val="2"/>
          <w:sz w:val="24"/>
          <w:lang w:val="nl-NL"/>
        </w:rPr>
        <w:t xml:space="preserve">om </w:t>
      </w:r>
      <w:r w:rsidRPr="0036548A">
        <w:rPr>
          <w:rFonts w:ascii="Times New Roman"/>
          <w:sz w:val="24"/>
          <w:lang w:val="nl-NL"/>
        </w:rPr>
        <w:t xml:space="preserve">gelaakt, dat </w:t>
      </w:r>
      <w:r w:rsidRPr="0036548A">
        <w:rPr>
          <w:rFonts w:ascii="Times New Roman"/>
          <w:spacing w:val="-6"/>
          <w:sz w:val="24"/>
          <w:lang w:val="nl-NL"/>
        </w:rPr>
        <w:t xml:space="preserve">hij </w:t>
      </w:r>
      <w:r w:rsidRPr="0036548A">
        <w:rPr>
          <w:rFonts w:ascii="Times New Roman"/>
          <w:sz w:val="24"/>
          <w:lang w:val="nl-NL"/>
        </w:rPr>
        <w:t xml:space="preserve">aan deze </w:t>
      </w:r>
      <w:r w:rsidRPr="0036548A">
        <w:rPr>
          <w:rFonts w:ascii="Times New Roman"/>
          <w:spacing w:val="-5"/>
          <w:sz w:val="24"/>
          <w:lang w:val="nl-NL"/>
        </w:rPr>
        <w:t xml:space="preserve">in </w:t>
      </w:r>
      <w:r w:rsidRPr="0036548A">
        <w:rPr>
          <w:rFonts w:ascii="Times New Roman"/>
          <w:sz w:val="24"/>
          <w:lang w:val="nl-NL"/>
        </w:rPr>
        <w:t>treurige omstandigheden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verkerende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weduwen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dienst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als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nabestaande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aangeboden,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8"/>
          <w:sz w:val="24"/>
          <w:lang w:val="nl-NL"/>
        </w:rPr>
        <w:t xml:space="preserve">hij </w:t>
      </w:r>
      <w:r w:rsidRPr="0036548A">
        <w:rPr>
          <w:rFonts w:ascii="Times New Roman"/>
          <w:spacing w:val="-4"/>
          <w:sz w:val="24"/>
          <w:lang w:val="nl-NL"/>
        </w:rPr>
        <w:t>bereid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zeggen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Juda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schoondochter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gezegd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heeft: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is</w:t>
      </w:r>
      <w:r w:rsidRPr="0036548A">
        <w:rPr>
          <w:rFonts w:ascii="Times New Roman"/>
          <w:i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rechtvaardiger</w:t>
      </w:r>
      <w:r w:rsidRPr="0036548A">
        <w:rPr>
          <w:rFonts w:ascii="Times New Roman"/>
          <w:i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dan</w:t>
      </w:r>
      <w:r w:rsidRPr="0036548A">
        <w:rPr>
          <w:rFonts w:ascii="Times New Roman"/>
          <w:i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ik.</w:t>
      </w:r>
      <w:r w:rsidRPr="0036548A">
        <w:rPr>
          <w:rFonts w:ascii="Times New Roman"/>
          <w:i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Maar </w:t>
      </w:r>
      <w:r w:rsidRPr="0036548A">
        <w:rPr>
          <w:rFonts w:ascii="Times New Roman"/>
          <w:spacing w:val="-3"/>
          <w:sz w:val="24"/>
          <w:lang w:val="nl-NL"/>
        </w:rPr>
        <w:t>integendeel: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7"/>
        </w:numPr>
        <w:tabs>
          <w:tab w:val="left" w:pos="40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pacing w:val="-5"/>
          <w:sz w:val="24"/>
          <w:lang w:val="nl-NL"/>
        </w:rPr>
        <w:t>Hij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prijst</w:t>
      </w:r>
      <w:r w:rsidRPr="0036548A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haar,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sprak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vriendelijk</w:t>
      </w:r>
      <w:r w:rsidRPr="0036548A">
        <w:rPr>
          <w:rFonts w:ascii="Times New Roman" w:hAnsi="Times New Roman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3"/>
          <w:sz w:val="24"/>
          <w:lang w:val="nl-NL"/>
        </w:rPr>
        <w:t>tot</w:t>
      </w:r>
      <w:r w:rsidRPr="0036548A">
        <w:rPr>
          <w:rFonts w:ascii="Times New Roman" w:hAnsi="Times New Roman"/>
          <w:sz w:val="24"/>
          <w:lang w:val="nl-NL"/>
        </w:rPr>
        <w:t xml:space="preserve"> haar,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noemde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zijn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dochter</w:t>
      </w:r>
      <w:r w:rsidRPr="0036548A">
        <w:rPr>
          <w:rFonts w:ascii="Times New Roman" w:hAnsi="Times New Roman"/>
          <w:sz w:val="24"/>
          <w:lang w:val="nl-NL"/>
        </w:rPr>
        <w:t>,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sprak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met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ere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 w:hAnsi="Times New Roman"/>
          <w:spacing w:val="-4"/>
          <w:sz w:val="24"/>
          <w:lang w:val="nl-NL"/>
        </w:rPr>
        <w:t>als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vrouw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uitnemende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deugd.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heeft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deze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zaak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nog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meer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vriendelijkheid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betoond aan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schoonmoeder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aan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7"/>
          <w:sz w:val="24"/>
          <w:lang w:val="nl-NL"/>
        </w:rPr>
        <w:t>familie,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waaraan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zich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3"/>
          <w:sz w:val="24"/>
          <w:lang w:val="nl-NL"/>
        </w:rPr>
        <w:t>door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huwelijk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had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verbonden,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in </w:t>
      </w:r>
      <w:r w:rsidRPr="0036548A">
        <w:rPr>
          <w:rFonts w:ascii="Times New Roman" w:hAnsi="Times New Roman"/>
          <w:spacing w:val="-4"/>
          <w:sz w:val="24"/>
          <w:lang w:val="nl-NL"/>
        </w:rPr>
        <w:t>alles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wat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vroeger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gedaan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heeft.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zeer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goed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om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vaderland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verlaten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met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haar schoonmoeder </w:t>
      </w:r>
      <w:r w:rsidRPr="0036548A">
        <w:rPr>
          <w:rFonts w:ascii="Times New Roman" w:hAnsi="Times New Roman"/>
          <w:sz w:val="24"/>
          <w:lang w:val="nl-NL"/>
        </w:rPr>
        <w:t>naar het land Israëls te gaan om er bij haar te blijven en te helpen haar te onderhouden,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daarvoor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had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hij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reeds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gezegend,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Hoofdstuk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2:12,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.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maar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nu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zegt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7"/>
          <w:sz w:val="24"/>
          <w:lang w:val="nl-NL"/>
        </w:rPr>
        <w:t>hij: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Gij</w:t>
      </w:r>
      <w:r w:rsidRPr="0036548A">
        <w:rPr>
          <w:rFonts w:ascii="Times New Roman" w:hAnsi="Times New Roman"/>
          <w:i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hebt deze</w:t>
      </w:r>
      <w:r w:rsidRPr="0036548A">
        <w:rPr>
          <w:rFonts w:ascii="Times New Roman" w:hAnsi="Times New Roman"/>
          <w:i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uw</w:t>
      </w:r>
      <w:r w:rsidRPr="0036548A">
        <w:rPr>
          <w:rFonts w:ascii="Times New Roman" w:hAnsi="Times New Roman"/>
          <w:i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laatste</w:t>
      </w:r>
      <w:r w:rsidRPr="0036548A">
        <w:rPr>
          <w:rFonts w:ascii="Times New Roman" w:hAnsi="Times New Roman"/>
          <w:i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weldadigheid</w:t>
      </w:r>
      <w:r w:rsidRPr="0036548A">
        <w:rPr>
          <w:rFonts w:ascii="Times New Roman" w:hAnsi="Times New Roman"/>
          <w:i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beter</w:t>
      </w:r>
      <w:r w:rsidRPr="0036548A">
        <w:rPr>
          <w:rFonts w:ascii="Times New Roman" w:hAnsi="Times New Roman"/>
          <w:i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gemaakt</w:t>
      </w:r>
      <w:r w:rsidRPr="0036548A">
        <w:rPr>
          <w:rFonts w:ascii="Times New Roman" w:hAnsi="Times New Roman"/>
          <w:i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dan</w:t>
      </w:r>
      <w:r w:rsidRPr="0036548A">
        <w:rPr>
          <w:rFonts w:ascii="Times New Roman" w:hAnsi="Times New Roman"/>
          <w:i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de</w:t>
      </w:r>
      <w:r w:rsidRPr="0036548A">
        <w:rPr>
          <w:rFonts w:ascii="Times New Roman" w:hAnsi="Times New Roman"/>
          <w:i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eerste</w:t>
      </w:r>
      <w:r w:rsidRPr="0036548A">
        <w:rPr>
          <w:rFonts w:ascii="Times New Roman" w:hAnsi="Times New Roman"/>
          <w:sz w:val="24"/>
          <w:lang w:val="nl-NL"/>
        </w:rPr>
        <w:t>,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vers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10,.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daar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zij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niet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met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eigen </w:t>
      </w:r>
      <w:r w:rsidRPr="0036548A">
        <w:rPr>
          <w:rFonts w:ascii="Times New Roman" w:hAnsi="Times New Roman"/>
          <w:spacing w:val="-5"/>
          <w:sz w:val="24"/>
          <w:lang w:val="nl-NL"/>
        </w:rPr>
        <w:t>zin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wil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is</w:t>
      </w:r>
      <w:r w:rsidRPr="0036548A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rade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gegaan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tweede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huwelijk,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maar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met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geslacht</w:t>
      </w:r>
      <w:r w:rsidRPr="0036548A">
        <w:rPr>
          <w:rFonts w:ascii="Times New Roman" w:hAnsi="Times New Roman"/>
          <w:spacing w:val="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overleden echtgenoot.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 w:hAnsi="Times New Roman"/>
          <w:sz w:val="24"/>
          <w:lang w:val="nl-NL"/>
        </w:rPr>
        <w:t xml:space="preserve">had geen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liefdesbetuigingen </w:t>
      </w:r>
      <w:r w:rsidRPr="0036548A">
        <w:rPr>
          <w:rFonts w:ascii="Times New Roman" w:hAnsi="Times New Roman"/>
          <w:sz w:val="24"/>
          <w:lang w:val="nl-NL"/>
        </w:rPr>
        <w:t xml:space="preserve">van jonge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lieden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aangenomen </w:t>
      </w:r>
      <w:r w:rsidRPr="0036548A">
        <w:rPr>
          <w:rFonts w:ascii="Times New Roman" w:hAnsi="Times New Roman"/>
          <w:sz w:val="24"/>
          <w:lang w:val="nl-NL"/>
        </w:rPr>
        <w:t xml:space="preserve">veel minder nog 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die </w:t>
      </w:r>
      <w:r w:rsidRPr="0036548A">
        <w:rPr>
          <w:rFonts w:ascii="Times New Roman" w:hAnsi="Times New Roman"/>
          <w:sz w:val="24"/>
          <w:lang w:val="nl-NL"/>
        </w:rPr>
        <w:t>gezocht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hetzij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rijk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of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arm,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maar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bereid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huwen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volgens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voorschrift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wet,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al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was </w:t>
      </w:r>
      <w:r w:rsidRPr="0036548A">
        <w:rPr>
          <w:rFonts w:ascii="Times New Roman" w:hAnsi="Times New Roman"/>
          <w:sz w:val="24"/>
          <w:lang w:val="nl-NL"/>
        </w:rPr>
        <w:t xml:space="preserve">het dan </w:t>
      </w:r>
      <w:r w:rsidRPr="0036548A">
        <w:rPr>
          <w:rFonts w:ascii="Times New Roman" w:hAnsi="Times New Roman"/>
          <w:spacing w:val="2"/>
          <w:sz w:val="24"/>
          <w:lang w:val="nl-NL"/>
        </w:rPr>
        <w:t xml:space="preserve">ook </w:t>
      </w:r>
      <w:r w:rsidRPr="0036548A">
        <w:rPr>
          <w:rFonts w:ascii="Times New Roman" w:hAnsi="Times New Roman"/>
          <w:sz w:val="24"/>
          <w:lang w:val="nl-NL"/>
        </w:rPr>
        <w:t xml:space="preserve">een oud man, omdat het voor de eer en het belang was van de familie, waarin 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zij </w:t>
      </w:r>
      <w:r w:rsidRPr="0036548A">
        <w:rPr>
          <w:rFonts w:ascii="Times New Roman" w:hAnsi="Times New Roman"/>
          <w:sz w:val="24"/>
          <w:lang w:val="nl-NL"/>
        </w:rPr>
        <w:t>gehuwd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waaraan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harte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toegewijd.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Als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jonge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lieden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over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zichzelf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beschikken, </w:t>
      </w:r>
      <w:r w:rsidRPr="0036548A">
        <w:rPr>
          <w:rFonts w:ascii="Times New Roman" w:hAnsi="Times New Roman"/>
          <w:sz w:val="24"/>
          <w:lang w:val="nl-NL"/>
        </w:rPr>
        <w:t>dan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moeten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zij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daarbij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minder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hun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eigen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neiging,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lust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hunner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ogen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volgen,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dan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wel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zoeken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God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en </w:t>
      </w:r>
      <w:r w:rsidRPr="0036548A">
        <w:rPr>
          <w:rFonts w:ascii="Times New Roman" w:hAnsi="Times New Roman"/>
          <w:sz w:val="24"/>
          <w:lang w:val="nl-NL"/>
        </w:rPr>
        <w:t>hun ouders te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behagen.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7"/>
        </w:numPr>
        <w:tabs>
          <w:tab w:val="left" w:pos="404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5"/>
          <w:sz w:val="24"/>
          <w:lang w:val="nl-NL"/>
        </w:rPr>
        <w:t xml:space="preserve">Hij </w:t>
      </w:r>
      <w:r w:rsidRPr="0036548A">
        <w:rPr>
          <w:rFonts w:ascii="Times New Roman"/>
          <w:sz w:val="24"/>
          <w:lang w:val="nl-NL"/>
        </w:rPr>
        <w:t xml:space="preserve">beloofde </w:t>
      </w:r>
      <w:r w:rsidRPr="0036548A">
        <w:rPr>
          <w:rFonts w:asci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/>
          <w:sz w:val="24"/>
          <w:lang w:val="nl-NL"/>
        </w:rPr>
        <w:t xml:space="preserve">te </w:t>
      </w:r>
      <w:r w:rsidRPr="0036548A">
        <w:rPr>
          <w:rFonts w:ascii="Times New Roman"/>
          <w:spacing w:val="-4"/>
          <w:sz w:val="24"/>
          <w:lang w:val="nl-NL"/>
        </w:rPr>
        <w:t xml:space="preserve">zullen </w:t>
      </w:r>
      <w:r w:rsidRPr="0036548A">
        <w:rPr>
          <w:rFonts w:ascii="Times New Roman"/>
          <w:spacing w:val="-3"/>
          <w:sz w:val="24"/>
          <w:lang w:val="nl-NL"/>
        </w:rPr>
        <w:t xml:space="preserve">huwen, </w:t>
      </w:r>
      <w:r w:rsidRPr="0036548A">
        <w:rPr>
          <w:rFonts w:ascii="Times New Roman"/>
          <w:sz w:val="24"/>
          <w:lang w:val="nl-NL"/>
        </w:rPr>
        <w:t xml:space="preserve">vers 11.. </w:t>
      </w:r>
      <w:r w:rsidRPr="0036548A">
        <w:rPr>
          <w:rFonts w:ascii="Times New Roman"/>
          <w:i/>
          <w:sz w:val="24"/>
          <w:lang w:val="nl-NL"/>
        </w:rPr>
        <w:t>"Vrees niet</w:t>
      </w:r>
      <w:r w:rsidRPr="0036548A">
        <w:rPr>
          <w:rFonts w:ascii="Times New Roman"/>
          <w:sz w:val="24"/>
          <w:lang w:val="nl-NL"/>
        </w:rPr>
        <w:t xml:space="preserve">, dat ik u zal veronachtzamen </w:t>
      </w:r>
      <w:r w:rsidRPr="0036548A">
        <w:rPr>
          <w:rFonts w:ascii="Times New Roman"/>
          <w:spacing w:val="2"/>
          <w:sz w:val="24"/>
          <w:lang w:val="nl-NL"/>
        </w:rPr>
        <w:t xml:space="preserve">of </w:t>
      </w:r>
      <w:r w:rsidRPr="0036548A">
        <w:rPr>
          <w:rFonts w:ascii="Times New Roman"/>
          <w:sz w:val="24"/>
          <w:lang w:val="nl-NL"/>
        </w:rPr>
        <w:t xml:space="preserve">u </w:t>
      </w:r>
      <w:r w:rsidRPr="0036548A">
        <w:rPr>
          <w:rFonts w:ascii="Times New Roman"/>
          <w:spacing w:val="4"/>
          <w:sz w:val="24"/>
          <w:lang w:val="nl-NL"/>
        </w:rPr>
        <w:t xml:space="preserve">te </w:t>
      </w:r>
      <w:r w:rsidRPr="0036548A">
        <w:rPr>
          <w:rFonts w:ascii="Times New Roman"/>
          <w:spacing w:val="-3"/>
          <w:sz w:val="24"/>
          <w:lang w:val="nl-NL"/>
        </w:rPr>
        <w:t xml:space="preserve">schande </w:t>
      </w:r>
      <w:r w:rsidRPr="0036548A">
        <w:rPr>
          <w:rFonts w:ascii="Times New Roman"/>
          <w:sz w:val="24"/>
          <w:lang w:val="nl-NL"/>
        </w:rPr>
        <w:t xml:space="preserve">zal </w:t>
      </w:r>
      <w:r w:rsidRPr="0036548A">
        <w:rPr>
          <w:rFonts w:ascii="Times New Roman"/>
          <w:spacing w:val="-3"/>
          <w:sz w:val="24"/>
          <w:lang w:val="nl-NL"/>
        </w:rPr>
        <w:t xml:space="preserve">maken, neen, </w:t>
      </w:r>
      <w:r w:rsidRPr="0036548A">
        <w:rPr>
          <w:rFonts w:ascii="Times New Roman"/>
          <w:i/>
          <w:sz w:val="24"/>
          <w:lang w:val="nl-NL"/>
        </w:rPr>
        <w:t>al wat gij gezegd hebt zal ik u doen</w:t>
      </w:r>
      <w:r w:rsidRPr="0036548A">
        <w:rPr>
          <w:rFonts w:ascii="Times New Roman"/>
          <w:sz w:val="24"/>
          <w:lang w:val="nl-NL"/>
        </w:rPr>
        <w:t xml:space="preserve">, </w:t>
      </w:r>
      <w:r w:rsidRPr="0036548A">
        <w:rPr>
          <w:rFonts w:ascii="Times New Roman"/>
          <w:spacing w:val="-3"/>
          <w:sz w:val="24"/>
          <w:lang w:val="nl-NL"/>
        </w:rPr>
        <w:t xml:space="preserve">want </w:t>
      </w:r>
      <w:r w:rsidRPr="0036548A">
        <w:rPr>
          <w:rFonts w:ascii="Times New Roman"/>
          <w:sz w:val="24"/>
          <w:lang w:val="nl-NL"/>
        </w:rPr>
        <w:t xml:space="preserve">het </w:t>
      </w:r>
      <w:r w:rsidRPr="0036548A">
        <w:rPr>
          <w:rFonts w:ascii="Times New Roman"/>
          <w:spacing w:val="-4"/>
          <w:sz w:val="24"/>
          <w:lang w:val="nl-NL"/>
        </w:rPr>
        <w:t xml:space="preserve">is </w:t>
      </w:r>
      <w:r w:rsidRPr="0036548A">
        <w:rPr>
          <w:rFonts w:ascii="Times New Roman"/>
          <w:sz w:val="24"/>
          <w:lang w:val="nl-NL"/>
        </w:rPr>
        <w:t xml:space="preserve">hetgeen </w:t>
      </w:r>
      <w:r w:rsidRPr="0036548A">
        <w:rPr>
          <w:rFonts w:ascii="Times New Roman"/>
          <w:spacing w:val="3"/>
          <w:sz w:val="24"/>
          <w:lang w:val="nl-NL"/>
        </w:rPr>
        <w:t xml:space="preserve">door </w:t>
      </w:r>
      <w:r w:rsidRPr="0036548A">
        <w:rPr>
          <w:rFonts w:ascii="Times New Roman"/>
          <w:sz w:val="24"/>
          <w:lang w:val="nl-NL"/>
        </w:rPr>
        <w:t>de wet vereist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wordt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nabestaande,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ik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heb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geen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reden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om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weigeren,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want</w:t>
      </w:r>
      <w:r w:rsidRPr="0036548A">
        <w:rPr>
          <w:rFonts w:ascii="Times New Roman"/>
          <w:i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de</w:t>
      </w:r>
      <w:r w:rsidRPr="0036548A">
        <w:rPr>
          <w:rFonts w:ascii="Times New Roman"/>
          <w:i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ganse</w:t>
      </w:r>
      <w:r w:rsidRPr="0036548A">
        <w:rPr>
          <w:rFonts w:ascii="Times New Roman"/>
          <w:i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stad</w:t>
      </w:r>
    </w:p>
    <w:p w:rsidR="00A209A2" w:rsidRPr="0036548A" w:rsidRDefault="00A209A2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A209A2" w:rsidRPr="0036548A">
          <w:pgSz w:w="11900" w:h="16840"/>
          <w:pgMar w:top="1380" w:right="128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 w:line="261" w:lineRule="auto"/>
        <w:ind w:left="115" w:right="110"/>
        <w:jc w:val="both"/>
        <w:rPr>
          <w:lang w:val="nl-NL"/>
        </w:rPr>
      </w:pPr>
      <w:r w:rsidRPr="0036548A">
        <w:rPr>
          <w:i/>
          <w:lang w:val="nl-NL"/>
        </w:rPr>
        <w:lastRenderedPageBreak/>
        <w:t>mijns</w:t>
      </w:r>
      <w:r w:rsidRPr="0036548A">
        <w:rPr>
          <w:i/>
          <w:spacing w:val="-12"/>
          <w:lang w:val="nl-NL"/>
        </w:rPr>
        <w:t xml:space="preserve"> </w:t>
      </w:r>
      <w:r w:rsidRPr="0036548A">
        <w:rPr>
          <w:i/>
          <w:lang w:val="nl-NL"/>
        </w:rPr>
        <w:t>volks</w:t>
      </w:r>
      <w:r w:rsidRPr="0036548A">
        <w:rPr>
          <w:i/>
          <w:spacing w:val="-12"/>
          <w:lang w:val="nl-NL"/>
        </w:rPr>
        <w:t xml:space="preserve"> </w:t>
      </w:r>
      <w:r w:rsidRPr="0036548A">
        <w:rPr>
          <w:i/>
          <w:spacing w:val="-3"/>
          <w:lang w:val="nl-NL"/>
        </w:rPr>
        <w:t>weet</w:t>
      </w:r>
      <w:r w:rsidRPr="0036548A">
        <w:rPr>
          <w:i/>
          <w:spacing w:val="-10"/>
          <w:lang w:val="nl-NL"/>
        </w:rPr>
        <w:t xml:space="preserve"> </w:t>
      </w:r>
      <w:r w:rsidRPr="0036548A">
        <w:rPr>
          <w:i/>
          <w:lang w:val="nl-NL"/>
        </w:rPr>
        <w:t>dat</w:t>
      </w:r>
      <w:r w:rsidRPr="0036548A">
        <w:rPr>
          <w:i/>
          <w:spacing w:val="-7"/>
          <w:lang w:val="nl-NL"/>
        </w:rPr>
        <w:t xml:space="preserve"> </w:t>
      </w:r>
      <w:r w:rsidRPr="0036548A">
        <w:rPr>
          <w:i/>
          <w:lang w:val="nl-NL"/>
        </w:rPr>
        <w:t>gij</w:t>
      </w:r>
      <w:r w:rsidRPr="0036548A">
        <w:rPr>
          <w:i/>
          <w:spacing w:val="-6"/>
          <w:lang w:val="nl-NL"/>
        </w:rPr>
        <w:t xml:space="preserve"> </w:t>
      </w:r>
      <w:r w:rsidRPr="0036548A">
        <w:rPr>
          <w:i/>
          <w:lang w:val="nl-NL"/>
        </w:rPr>
        <w:t>een</w:t>
      </w:r>
      <w:r w:rsidRPr="0036548A">
        <w:rPr>
          <w:i/>
          <w:spacing w:val="-7"/>
          <w:lang w:val="nl-NL"/>
        </w:rPr>
        <w:t xml:space="preserve"> </w:t>
      </w:r>
      <w:r w:rsidRPr="0036548A">
        <w:rPr>
          <w:i/>
          <w:lang w:val="nl-NL"/>
        </w:rPr>
        <w:t>deugdelijke</w:t>
      </w:r>
      <w:r w:rsidRPr="0036548A">
        <w:rPr>
          <w:i/>
          <w:spacing w:val="-7"/>
          <w:lang w:val="nl-NL"/>
        </w:rPr>
        <w:t xml:space="preserve"> </w:t>
      </w:r>
      <w:r w:rsidRPr="0036548A">
        <w:rPr>
          <w:i/>
          <w:lang w:val="nl-NL"/>
        </w:rPr>
        <w:t>vrouw</w:t>
      </w:r>
      <w:r w:rsidRPr="0036548A">
        <w:rPr>
          <w:i/>
          <w:spacing w:val="-17"/>
          <w:lang w:val="nl-NL"/>
        </w:rPr>
        <w:t xml:space="preserve"> </w:t>
      </w:r>
      <w:r w:rsidRPr="0036548A">
        <w:rPr>
          <w:i/>
          <w:lang w:val="nl-NL"/>
        </w:rPr>
        <w:t>zijt</w:t>
      </w:r>
      <w:r w:rsidRPr="0036548A">
        <w:rPr>
          <w:lang w:val="nl-NL"/>
        </w:rPr>
        <w:t>",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vers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11..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Voorbeeldige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deugd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moet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 xml:space="preserve">lof </w:t>
      </w:r>
      <w:r w:rsidRPr="0036548A">
        <w:rPr>
          <w:spacing w:val="-4"/>
          <w:lang w:val="nl-NL"/>
        </w:rPr>
        <w:t>hebben,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5"/>
          <w:lang w:val="nl-NL"/>
        </w:rPr>
        <w:t>Filipp.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4:8,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zal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4"/>
          <w:lang w:val="nl-NL"/>
        </w:rPr>
        <w:t>beide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4"/>
          <w:lang w:val="nl-NL"/>
        </w:rPr>
        <w:t>mannen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vrouwen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3"/>
          <w:lang w:val="nl-NL"/>
        </w:rPr>
        <w:t>aanbevelen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3"/>
          <w:lang w:val="nl-NL"/>
        </w:rPr>
        <w:t>achting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3"/>
          <w:lang w:val="nl-NL"/>
        </w:rPr>
        <w:t>wijsten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en de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besten.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Ruth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was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4"/>
          <w:lang w:val="nl-NL"/>
        </w:rPr>
        <w:t>arme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vrouw,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armoede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doet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6"/>
          <w:lang w:val="nl-NL"/>
        </w:rPr>
        <w:t>dikwijls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>luister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deugd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tanen,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4"/>
          <w:lang w:val="nl-NL"/>
        </w:rPr>
        <w:t xml:space="preserve">maar </w:t>
      </w:r>
      <w:r w:rsidRPr="0036548A">
        <w:rPr>
          <w:lang w:val="nl-NL"/>
        </w:rPr>
        <w:t xml:space="preserve">van Ruths deugden </w:t>
      </w:r>
      <w:r w:rsidRPr="0036548A">
        <w:rPr>
          <w:spacing w:val="-5"/>
          <w:lang w:val="nl-NL"/>
        </w:rPr>
        <w:t xml:space="preserve">zelfs in </w:t>
      </w:r>
      <w:r w:rsidRPr="0036548A">
        <w:rPr>
          <w:lang w:val="nl-NL"/>
        </w:rPr>
        <w:t xml:space="preserve">kommervolle omstandigheden werd door ieder kennis genomen, </w:t>
      </w:r>
      <w:r w:rsidRPr="0036548A">
        <w:rPr>
          <w:spacing w:val="-2"/>
          <w:lang w:val="nl-NL"/>
        </w:rPr>
        <w:t xml:space="preserve">zij </w:t>
      </w:r>
      <w:r w:rsidRPr="0036548A">
        <w:rPr>
          <w:lang w:val="nl-NL"/>
        </w:rPr>
        <w:t>konden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verborgen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6"/>
          <w:lang w:val="nl-NL"/>
        </w:rPr>
        <w:t>blijven,</w:t>
      </w:r>
      <w:r w:rsidRPr="0036548A">
        <w:rPr>
          <w:spacing w:val="-5"/>
          <w:lang w:val="nl-NL"/>
        </w:rPr>
        <w:t xml:space="preserve"> ja</w:t>
      </w:r>
      <w:r w:rsidRPr="0036548A">
        <w:rPr>
          <w:spacing w:val="-4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deugden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4"/>
          <w:lang w:val="nl-NL"/>
        </w:rPr>
        <w:t>namen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3"/>
          <w:lang w:val="nl-NL"/>
        </w:rPr>
        <w:t>smaad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weg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armoede,</w:t>
      </w:r>
      <w:r w:rsidRPr="0036548A">
        <w:rPr>
          <w:spacing w:val="-5"/>
          <w:lang w:val="nl-NL"/>
        </w:rPr>
        <w:t xml:space="preserve"> </w:t>
      </w:r>
      <w:r w:rsidRPr="0036548A">
        <w:rPr>
          <w:spacing w:val="-4"/>
          <w:lang w:val="nl-NL"/>
        </w:rPr>
        <w:t>als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5"/>
          <w:lang w:val="nl-NL"/>
        </w:rPr>
        <w:t xml:space="preserve">arme </w:t>
      </w:r>
      <w:r w:rsidRPr="0036548A">
        <w:rPr>
          <w:spacing w:val="-4"/>
          <w:lang w:val="nl-NL"/>
        </w:rPr>
        <w:t>lieden</w:t>
      </w:r>
      <w:r w:rsidRPr="0036548A">
        <w:rPr>
          <w:spacing w:val="-35"/>
          <w:lang w:val="nl-NL"/>
        </w:rPr>
        <w:t xml:space="preserve"> </w:t>
      </w:r>
      <w:r w:rsidRPr="0036548A">
        <w:rPr>
          <w:lang w:val="nl-NL"/>
        </w:rPr>
        <w:t>slechts</w:t>
      </w:r>
      <w:r w:rsidRPr="0036548A">
        <w:rPr>
          <w:spacing w:val="-37"/>
          <w:lang w:val="nl-NL"/>
        </w:rPr>
        <w:t xml:space="preserve"> </w:t>
      </w:r>
      <w:r w:rsidRPr="0036548A">
        <w:rPr>
          <w:lang w:val="nl-NL"/>
        </w:rPr>
        <w:t>Godvruchtige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4"/>
          <w:lang w:val="nl-NL"/>
        </w:rPr>
        <w:t>lieden</w:t>
      </w:r>
      <w:r w:rsidRPr="0036548A">
        <w:rPr>
          <w:spacing w:val="-35"/>
          <w:lang w:val="nl-NL"/>
        </w:rPr>
        <w:t xml:space="preserve"> </w:t>
      </w:r>
      <w:r w:rsidRPr="0036548A">
        <w:rPr>
          <w:spacing w:val="-5"/>
          <w:lang w:val="nl-NL"/>
        </w:rPr>
        <w:t>zijn,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4"/>
          <w:lang w:val="nl-NL"/>
        </w:rPr>
        <w:t>zullen</w:t>
      </w:r>
      <w:r w:rsidRPr="0036548A">
        <w:rPr>
          <w:spacing w:val="-35"/>
          <w:lang w:val="nl-NL"/>
        </w:rPr>
        <w:t xml:space="preserve"> </w:t>
      </w:r>
      <w:r w:rsidRPr="0036548A">
        <w:rPr>
          <w:spacing w:val="-4"/>
          <w:lang w:val="nl-NL"/>
        </w:rPr>
        <w:t>zij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4"/>
          <w:lang w:val="nl-NL"/>
        </w:rPr>
        <w:t>eer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5"/>
          <w:lang w:val="nl-NL"/>
        </w:rPr>
        <w:t>ontvangen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4"/>
          <w:lang w:val="nl-NL"/>
        </w:rPr>
        <w:t>van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4"/>
          <w:lang w:val="nl-NL"/>
        </w:rPr>
        <w:t>God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3"/>
          <w:lang w:val="nl-NL"/>
        </w:rPr>
        <w:t>en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4"/>
          <w:lang w:val="nl-NL"/>
        </w:rPr>
        <w:t>van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3"/>
          <w:lang w:val="nl-NL"/>
        </w:rPr>
        <w:t>de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5"/>
          <w:lang w:val="nl-NL"/>
        </w:rPr>
        <w:t>mensen.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5"/>
          <w:lang w:val="nl-NL"/>
        </w:rPr>
        <w:t xml:space="preserve">Ruth </w:t>
      </w:r>
      <w:r w:rsidRPr="0036548A">
        <w:rPr>
          <w:lang w:val="nl-NL"/>
        </w:rPr>
        <w:t>was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3"/>
          <w:lang w:val="nl-NL"/>
        </w:rPr>
        <w:t>merkwaardig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3"/>
          <w:lang w:val="nl-NL"/>
        </w:rPr>
        <w:t>nederigheid,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weg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4"/>
          <w:lang w:val="nl-NL"/>
        </w:rPr>
        <w:t>heeft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4"/>
          <w:lang w:val="nl-NL"/>
        </w:rPr>
        <w:t>geëffend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deze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eer,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hoe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5"/>
          <w:lang w:val="nl-NL"/>
        </w:rPr>
        <w:t>minder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5"/>
          <w:lang w:val="nl-NL"/>
        </w:rPr>
        <w:t xml:space="preserve">zelf </w:t>
      </w:r>
      <w:r w:rsidRPr="0036548A">
        <w:rPr>
          <w:lang w:val="nl-NL"/>
        </w:rPr>
        <w:t xml:space="preserve">van </w:t>
      </w:r>
      <w:r w:rsidRPr="0036548A">
        <w:rPr>
          <w:spacing w:val="-3"/>
          <w:lang w:val="nl-NL"/>
        </w:rPr>
        <w:t xml:space="preserve">haar </w:t>
      </w:r>
      <w:r w:rsidRPr="0036548A">
        <w:rPr>
          <w:lang w:val="nl-NL"/>
        </w:rPr>
        <w:t>deugden sprak, hoe meer zij door haar naburen werden opgemerkt. Bij de keuze van echtgenoten,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behoort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4"/>
          <w:lang w:val="nl-NL"/>
        </w:rPr>
        <w:t>inzonderheid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>acht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geslagen</w:t>
      </w:r>
      <w:r w:rsidRPr="0036548A">
        <w:rPr>
          <w:spacing w:val="-36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4"/>
          <w:lang w:val="nl-NL"/>
        </w:rPr>
        <w:t>worden</w:t>
      </w:r>
      <w:r w:rsidR="005C558A">
        <w:rPr>
          <w:spacing w:val="4"/>
          <w:lang w:val="nl-NL"/>
        </w:rPr>
        <w:t xml:space="preserve"> </w:t>
      </w:r>
      <w:r w:rsidRPr="0036548A">
        <w:rPr>
          <w:spacing w:val="4"/>
          <w:lang w:val="nl-NL"/>
        </w:rPr>
        <w:t>op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deugd,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bekende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35"/>
          <w:lang w:val="nl-NL"/>
        </w:rPr>
        <w:t xml:space="preserve"> </w:t>
      </w:r>
      <w:r w:rsidRPr="0036548A">
        <w:rPr>
          <w:lang w:val="nl-NL"/>
        </w:rPr>
        <w:t>bewezen</w:t>
      </w:r>
      <w:r w:rsidRPr="0036548A">
        <w:rPr>
          <w:spacing w:val="-36"/>
          <w:lang w:val="nl-NL"/>
        </w:rPr>
        <w:t xml:space="preserve"> </w:t>
      </w:r>
      <w:r w:rsidRPr="0036548A">
        <w:rPr>
          <w:lang w:val="nl-NL"/>
        </w:rPr>
        <w:t>deugd, laat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Godsdienst</w:t>
      </w:r>
      <w:r w:rsidRPr="0036548A">
        <w:rPr>
          <w:spacing w:val="-3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keuze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3"/>
          <w:lang w:val="nl-NL"/>
        </w:rPr>
        <w:t>bepalen,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zal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die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keus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voorzeker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gekroond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worden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 xml:space="preserve">lieflijk gemaakt. </w:t>
      </w:r>
      <w:r w:rsidRPr="0036548A">
        <w:rPr>
          <w:spacing w:val="-7"/>
          <w:lang w:val="nl-NL"/>
        </w:rPr>
        <w:t xml:space="preserve">Wijsheid </w:t>
      </w:r>
      <w:r w:rsidRPr="0036548A">
        <w:rPr>
          <w:spacing w:val="-4"/>
          <w:lang w:val="nl-NL"/>
        </w:rPr>
        <w:t xml:space="preserve">is </w:t>
      </w:r>
      <w:r w:rsidRPr="0036548A">
        <w:rPr>
          <w:lang w:val="nl-NL"/>
        </w:rPr>
        <w:t xml:space="preserve">beter dan goud, en </w:t>
      </w:r>
      <w:r w:rsidRPr="0036548A">
        <w:rPr>
          <w:spacing w:val="-4"/>
          <w:lang w:val="nl-NL"/>
        </w:rPr>
        <w:t xml:space="preserve">als </w:t>
      </w:r>
      <w:r w:rsidRPr="0036548A">
        <w:rPr>
          <w:lang w:val="nl-NL"/>
        </w:rPr>
        <w:t xml:space="preserve">er gezegd </w:t>
      </w:r>
      <w:r w:rsidRPr="0036548A">
        <w:rPr>
          <w:spacing w:val="2"/>
          <w:lang w:val="nl-NL"/>
        </w:rPr>
        <w:t xml:space="preserve">wordt, </w:t>
      </w:r>
      <w:r w:rsidRPr="0036548A">
        <w:rPr>
          <w:lang w:val="nl-NL"/>
        </w:rPr>
        <w:t xml:space="preserve">dat </w:t>
      </w:r>
      <w:r w:rsidRPr="0036548A">
        <w:rPr>
          <w:spacing w:val="-5"/>
          <w:lang w:val="nl-NL"/>
        </w:rPr>
        <w:t xml:space="preserve">zij </w:t>
      </w:r>
      <w:r w:rsidRPr="0036548A">
        <w:rPr>
          <w:lang w:val="nl-NL"/>
        </w:rPr>
        <w:t xml:space="preserve">goed </w:t>
      </w:r>
      <w:r w:rsidRPr="0036548A">
        <w:rPr>
          <w:spacing w:val="-4"/>
          <w:lang w:val="nl-NL"/>
        </w:rPr>
        <w:t xml:space="preserve">is </w:t>
      </w:r>
      <w:r w:rsidRPr="0036548A">
        <w:rPr>
          <w:spacing w:val="-3"/>
          <w:lang w:val="nl-NL"/>
        </w:rPr>
        <w:t xml:space="preserve">met </w:t>
      </w:r>
      <w:r w:rsidRPr="0036548A">
        <w:rPr>
          <w:lang w:val="nl-NL"/>
        </w:rPr>
        <w:t xml:space="preserve">een </w:t>
      </w:r>
      <w:r w:rsidRPr="0036548A">
        <w:rPr>
          <w:spacing w:val="-4"/>
          <w:lang w:val="nl-NL"/>
        </w:rPr>
        <w:t xml:space="preserve">erfdeel, </w:t>
      </w:r>
      <w:r w:rsidRPr="0036548A">
        <w:rPr>
          <w:lang w:val="nl-NL"/>
        </w:rPr>
        <w:t>dan betekent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dit,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zonder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haar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erfdeel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weinig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waarde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2"/>
          <w:lang w:val="nl-NL"/>
        </w:rPr>
        <w:t>heeft.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7"/>
        </w:numPr>
        <w:tabs>
          <w:tab w:val="left" w:pos="371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5"/>
          <w:sz w:val="24"/>
          <w:lang w:val="nl-NL"/>
        </w:rPr>
        <w:t>Hij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deed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belofte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voorwaardelijk,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kon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anders,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want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scheen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bloedverwant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zijn,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nader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hij,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wie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recht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lossing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behoorde,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12..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wist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hij,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maar </w:t>
      </w:r>
      <w:r w:rsidRPr="0036548A">
        <w:rPr>
          <w:rFonts w:ascii="Times New Roman"/>
          <w:spacing w:val="-5"/>
          <w:sz w:val="24"/>
          <w:lang w:val="nl-NL"/>
        </w:rPr>
        <w:t>wij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kunnen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redelijkerwijs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onderstellen,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Naomi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(die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lang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buitenslands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geweest,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 xml:space="preserve">misschien </w:t>
      </w:r>
      <w:r w:rsidRPr="0036548A">
        <w:rPr>
          <w:rFonts w:ascii="Times New Roman"/>
          <w:sz w:val="24"/>
          <w:lang w:val="nl-NL"/>
        </w:rPr>
        <w:t>niet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nauwkeurig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hoogte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al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graden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bloedverwantschap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overleden echtgenoot) </w:t>
      </w:r>
      <w:r w:rsidRPr="0036548A">
        <w:rPr>
          <w:rFonts w:ascii="Times New Roman"/>
          <w:spacing w:val="-5"/>
          <w:sz w:val="24"/>
          <w:lang w:val="nl-NL"/>
        </w:rPr>
        <w:t xml:space="preserve">dit </w:t>
      </w:r>
      <w:r w:rsidRPr="0036548A">
        <w:rPr>
          <w:rFonts w:ascii="Times New Roman"/>
          <w:spacing w:val="-3"/>
          <w:sz w:val="24"/>
          <w:lang w:val="nl-NL"/>
        </w:rPr>
        <w:t xml:space="preserve">niet </w:t>
      </w:r>
      <w:r w:rsidRPr="0036548A">
        <w:rPr>
          <w:rFonts w:ascii="Times New Roman"/>
          <w:sz w:val="24"/>
          <w:lang w:val="nl-NL"/>
        </w:rPr>
        <w:t xml:space="preserve">geweten heeft, </w:t>
      </w:r>
      <w:r w:rsidRPr="0036548A">
        <w:rPr>
          <w:rFonts w:ascii="Times New Roman"/>
          <w:spacing w:val="-3"/>
          <w:sz w:val="24"/>
          <w:lang w:val="nl-NL"/>
        </w:rPr>
        <w:t xml:space="preserve">want </w:t>
      </w:r>
      <w:r w:rsidRPr="0036548A">
        <w:rPr>
          <w:rFonts w:ascii="Times New Roman"/>
          <w:sz w:val="24"/>
          <w:lang w:val="nl-NL"/>
        </w:rPr>
        <w:t xml:space="preserve">anders zou </w:t>
      </w:r>
      <w:r w:rsidRPr="0036548A">
        <w:rPr>
          <w:rFonts w:asci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/>
          <w:sz w:val="24"/>
          <w:lang w:val="nl-NL"/>
        </w:rPr>
        <w:t xml:space="preserve">dochter </w:t>
      </w:r>
      <w:r w:rsidRPr="0036548A">
        <w:rPr>
          <w:rFonts w:ascii="Times New Roman"/>
          <w:spacing w:val="-3"/>
          <w:sz w:val="24"/>
          <w:lang w:val="nl-NL"/>
        </w:rPr>
        <w:t xml:space="preserve">nooit </w:t>
      </w:r>
      <w:r w:rsidRPr="0036548A">
        <w:rPr>
          <w:rFonts w:ascii="Times New Roman"/>
          <w:spacing w:val="3"/>
          <w:sz w:val="24"/>
          <w:lang w:val="nl-NL"/>
        </w:rPr>
        <w:t xml:space="preserve">tot </w:t>
      </w:r>
      <w:r w:rsidRPr="0036548A">
        <w:rPr>
          <w:rFonts w:ascii="Times New Roman"/>
          <w:sz w:val="24"/>
          <w:lang w:val="nl-NL"/>
        </w:rPr>
        <w:t xml:space="preserve">Boaz </w:t>
      </w:r>
      <w:r w:rsidRPr="0036548A">
        <w:rPr>
          <w:rFonts w:ascii="Times New Roman"/>
          <w:spacing w:val="-2"/>
          <w:sz w:val="24"/>
          <w:lang w:val="nl-NL"/>
        </w:rPr>
        <w:t xml:space="preserve">hebben </w:t>
      </w:r>
      <w:r w:rsidRPr="0036548A">
        <w:rPr>
          <w:rFonts w:ascii="Times New Roman"/>
          <w:sz w:val="24"/>
          <w:lang w:val="nl-NL"/>
        </w:rPr>
        <w:t xml:space="preserve">gezonden, </w:t>
      </w:r>
      <w:r w:rsidRPr="0036548A">
        <w:rPr>
          <w:rFonts w:ascii="Times New Roman"/>
          <w:spacing w:val="2"/>
          <w:sz w:val="24"/>
          <w:lang w:val="nl-NL"/>
        </w:rPr>
        <w:t xml:space="preserve">om </w:t>
      </w:r>
      <w:r w:rsidRPr="0036548A">
        <w:rPr>
          <w:rFonts w:ascii="Times New Roman"/>
          <w:sz w:val="24"/>
          <w:lang w:val="nl-NL"/>
        </w:rPr>
        <w:t xml:space="preserve">hem haar eis te stellen. Toch zegt hij haar niet, dat zij zelf naar die anderen </w:t>
      </w:r>
      <w:r w:rsidRPr="0036548A">
        <w:rPr>
          <w:rFonts w:ascii="Times New Roman"/>
          <w:spacing w:val="-3"/>
          <w:sz w:val="24"/>
          <w:lang w:val="nl-NL"/>
        </w:rPr>
        <w:t>bloedverwant</w:t>
      </w:r>
      <w:r w:rsidRPr="0036548A">
        <w:rPr>
          <w:rFonts w:ascii="Times New Roman"/>
          <w:spacing w:val="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moest</w:t>
      </w:r>
      <w:r w:rsidRPr="0036548A">
        <w:rPr>
          <w:rFonts w:ascii="Times New Roman"/>
          <w:spacing w:val="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gaan,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want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zou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zeer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hard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zwaar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geweest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zou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 xml:space="preserve">zijn. </w:t>
      </w:r>
      <w:r w:rsidRPr="0036548A">
        <w:rPr>
          <w:rFonts w:ascii="Times New Roman"/>
          <w:sz w:val="24"/>
          <w:lang w:val="nl-NL"/>
        </w:rPr>
        <w:t>Maar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pacing w:val="-8"/>
          <w:sz w:val="24"/>
          <w:lang w:val="nl-NL"/>
        </w:rPr>
        <w:t xml:space="preserve">hij </w:t>
      </w:r>
      <w:r w:rsidRPr="0036548A">
        <w:rPr>
          <w:rFonts w:ascii="Times New Roman"/>
          <w:sz w:val="24"/>
          <w:lang w:val="nl-NL"/>
        </w:rPr>
        <w:t>belooft: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2"/>
          <w:numId w:val="7"/>
        </w:numPr>
        <w:tabs>
          <w:tab w:val="left" w:pos="337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6"/>
          <w:sz w:val="24"/>
          <w:lang w:val="nl-NL"/>
        </w:rPr>
        <w:t xml:space="preserve"> hijzelf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voorstel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anderen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nabestaande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zal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gaan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teneinde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weten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deze zou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willen.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Hebreeuwse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woord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weduwe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betekent een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stom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is.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zal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daarom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8"/>
          <w:sz w:val="24"/>
          <w:lang w:val="nl-NL"/>
        </w:rPr>
        <w:t xml:space="preserve">zijn </w:t>
      </w:r>
      <w:r w:rsidRPr="0036548A">
        <w:rPr>
          <w:rFonts w:ascii="Times New Roman"/>
          <w:spacing w:val="-3"/>
          <w:sz w:val="24"/>
          <w:lang w:val="nl-NL"/>
        </w:rPr>
        <w:t xml:space="preserve">mond </w:t>
      </w:r>
      <w:r w:rsidRPr="0036548A">
        <w:rPr>
          <w:rFonts w:ascii="Times New Roman"/>
          <w:sz w:val="24"/>
          <w:lang w:val="nl-NL"/>
        </w:rPr>
        <w:t>openen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4"/>
          <w:sz w:val="24"/>
          <w:lang w:val="nl-NL"/>
        </w:rPr>
        <w:t xml:space="preserve"> stomme</w:t>
      </w:r>
      <w:r w:rsidRPr="0036548A">
        <w:rPr>
          <w:rFonts w:ascii="Times New Roman"/>
          <w:spacing w:val="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Spreuken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31:8,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zal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deze</w:t>
      </w:r>
      <w:r w:rsidRPr="0036548A">
        <w:rPr>
          <w:rFonts w:ascii="Times New Roman"/>
          <w:spacing w:val="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weduwe</w:t>
      </w:r>
      <w:r w:rsidRPr="0036548A">
        <w:rPr>
          <w:rFonts w:ascii="Times New Roman"/>
          <w:spacing w:val="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zeggen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wat</w:t>
      </w:r>
      <w:r w:rsidRPr="0036548A">
        <w:rPr>
          <w:rFonts w:ascii="Times New Roman"/>
          <w:spacing w:val="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zelf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niet </w:t>
      </w:r>
      <w:r w:rsidRPr="0036548A">
        <w:rPr>
          <w:rFonts w:ascii="Times New Roman"/>
          <w:sz w:val="24"/>
          <w:lang w:val="nl-NL"/>
        </w:rPr>
        <w:t>weet te</w:t>
      </w:r>
      <w:r w:rsidRPr="0036548A">
        <w:rPr>
          <w:rFonts w:ascii="Times New Roman"/>
          <w:spacing w:val="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zeggen.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2"/>
          <w:numId w:val="7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Dat,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andere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bloedverwant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weigerde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plicht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des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naastbestaanden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vervullen,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 xml:space="preserve">zou </w:t>
      </w:r>
      <w:r w:rsidRPr="0036548A">
        <w:rPr>
          <w:rFonts w:ascii="Times New Roman"/>
          <w:sz w:val="24"/>
          <w:lang w:val="nl-NL"/>
        </w:rPr>
        <w:t>doen,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weduwe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zou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huwen,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land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zou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lossen,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>familie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weer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zou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oprichten.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Deze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belofte bevestigt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met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plechtigen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eed,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want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voorwaardelijk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huwelijksverdrag,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13,. zo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waarachtig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als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Heere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leeft.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zaak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aldus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opschortende,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zegt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wachten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 morgen.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In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overdenkingen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geeft</w:t>
      </w:r>
      <w:r w:rsidRPr="0036548A">
        <w:rPr>
          <w:rFonts w:ascii="Times New Roman"/>
          <w:spacing w:val="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bisschop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Hall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deze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korten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inhoud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zaak.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heeft, inplaats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raken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als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wellusteling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gezegend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als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vader,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bemoedigd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 xml:space="preserve">ais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vriend,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beloften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gedaan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als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bloedverwant,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beloond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als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beschermer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haar weggezonden, </w:t>
      </w:r>
      <w:r w:rsidRPr="0036548A">
        <w:rPr>
          <w:rFonts w:ascii="Times New Roman"/>
          <w:spacing w:val="-3"/>
          <w:sz w:val="24"/>
          <w:lang w:val="nl-NL"/>
        </w:rPr>
        <w:t xml:space="preserve">beladen met </w:t>
      </w:r>
      <w:r w:rsidRPr="0036548A">
        <w:rPr>
          <w:rFonts w:ascii="Times New Roman"/>
          <w:sz w:val="24"/>
          <w:lang w:val="nl-NL"/>
        </w:rPr>
        <w:t xml:space="preserve">hoop en </w:t>
      </w:r>
      <w:r w:rsidRPr="0036548A">
        <w:rPr>
          <w:rFonts w:ascii="Times New Roman"/>
          <w:spacing w:val="-3"/>
          <w:sz w:val="24"/>
          <w:lang w:val="nl-NL"/>
        </w:rPr>
        <w:t xml:space="preserve">met gaven, niet </w:t>
      </w:r>
      <w:r w:rsidRPr="0036548A">
        <w:rPr>
          <w:rFonts w:ascii="Times New Roman"/>
          <w:spacing w:val="-5"/>
          <w:sz w:val="24"/>
          <w:lang w:val="nl-NL"/>
        </w:rPr>
        <w:t xml:space="preserve">minder </w:t>
      </w:r>
      <w:r w:rsidRPr="0036548A">
        <w:rPr>
          <w:rFonts w:ascii="Times New Roman"/>
          <w:spacing w:val="-3"/>
          <w:sz w:val="24"/>
          <w:lang w:val="nl-NL"/>
        </w:rPr>
        <w:t xml:space="preserve">kuis </w:t>
      </w:r>
      <w:r w:rsidRPr="0036548A">
        <w:rPr>
          <w:rFonts w:ascii="Times New Roman"/>
          <w:sz w:val="24"/>
          <w:lang w:val="nl-NL"/>
        </w:rPr>
        <w:t xml:space="preserve">en </w:t>
      </w:r>
      <w:r w:rsidRPr="0036548A">
        <w:rPr>
          <w:rFonts w:ascii="Times New Roman"/>
          <w:spacing w:val="-3"/>
          <w:sz w:val="24"/>
          <w:lang w:val="nl-NL"/>
        </w:rPr>
        <w:t xml:space="preserve">meer </w:t>
      </w:r>
      <w:r w:rsidRPr="0036548A">
        <w:rPr>
          <w:rFonts w:ascii="Times New Roman"/>
          <w:sz w:val="24"/>
          <w:lang w:val="nl-NL"/>
        </w:rPr>
        <w:t xml:space="preserve">gelukkig dan toen zij </w:t>
      </w:r>
      <w:r w:rsidRPr="0036548A">
        <w:rPr>
          <w:rFonts w:ascii="Times New Roman"/>
          <w:spacing w:val="-4"/>
          <w:sz w:val="24"/>
          <w:lang w:val="nl-NL"/>
        </w:rPr>
        <w:t>kwam.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bewonderenswaardige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ingetogenheid,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waardig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voorvader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Hem,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wiens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lippen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en </w:t>
      </w:r>
      <w:r w:rsidRPr="0036548A">
        <w:rPr>
          <w:rFonts w:ascii="Times New Roman"/>
          <w:sz w:val="24"/>
          <w:lang w:val="nl-NL"/>
        </w:rPr>
        <w:t>in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wiens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hart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bedrog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werd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gevonden."</w:t>
      </w:r>
    </w:p>
    <w:p w:rsidR="00A209A2" w:rsidRPr="0036548A" w:rsidRDefault="00A209A2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A209A2" w:rsidRPr="0036548A">
          <w:pgSz w:w="11900" w:h="16840"/>
          <w:pgMar w:top="1380" w:right="128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/>
        <w:ind w:left="115"/>
        <w:jc w:val="both"/>
        <w:rPr>
          <w:lang w:val="nl-NL"/>
        </w:rPr>
      </w:pPr>
      <w:bookmarkStart w:id="13" w:name="3:14-18"/>
      <w:bookmarkEnd w:id="13"/>
      <w:r w:rsidRPr="0036548A">
        <w:rPr>
          <w:lang w:val="nl-NL"/>
        </w:rPr>
        <w:lastRenderedPageBreak/>
        <w:t>Ruth</w:t>
      </w:r>
      <w:r w:rsidRPr="0036548A">
        <w:rPr>
          <w:spacing w:val="2"/>
          <w:lang w:val="nl-NL"/>
        </w:rPr>
        <w:t xml:space="preserve"> </w:t>
      </w:r>
      <w:r w:rsidRPr="0036548A">
        <w:rPr>
          <w:lang w:val="nl-NL"/>
        </w:rPr>
        <w:t>3:14-18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Plattetekst"/>
        <w:ind w:left="115"/>
        <w:jc w:val="both"/>
        <w:rPr>
          <w:lang w:val="nl-NL"/>
        </w:rPr>
      </w:pPr>
      <w:r w:rsidRPr="0036548A">
        <w:rPr>
          <w:lang w:val="nl-NL"/>
        </w:rPr>
        <w:t>Hier wordt ons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verhaald: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3"/>
          <w:numId w:val="7"/>
        </w:numPr>
        <w:tabs>
          <w:tab w:val="left" w:pos="318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 xml:space="preserve">Hoe Ruth </w:t>
      </w:r>
      <w:r w:rsidRPr="0036548A">
        <w:rPr>
          <w:rFonts w:ascii="Times New Roman"/>
          <w:spacing w:val="3"/>
          <w:sz w:val="24"/>
          <w:lang w:val="nl-NL"/>
        </w:rPr>
        <w:t xml:space="preserve">door </w:t>
      </w:r>
      <w:r w:rsidRPr="0036548A">
        <w:rPr>
          <w:rFonts w:ascii="Times New Roman"/>
          <w:sz w:val="24"/>
          <w:lang w:val="nl-NL"/>
        </w:rPr>
        <w:t xml:space="preserve">Boaz werd weggezonden. Het zou </w:t>
      </w:r>
      <w:r w:rsidRPr="0036548A">
        <w:rPr>
          <w:rFonts w:ascii="Times New Roman"/>
          <w:spacing w:val="-3"/>
          <w:sz w:val="24"/>
          <w:lang w:val="nl-NL"/>
        </w:rPr>
        <w:t xml:space="preserve">niet </w:t>
      </w:r>
      <w:r w:rsidRPr="0036548A">
        <w:rPr>
          <w:rFonts w:ascii="Times New Roman"/>
          <w:spacing w:val="-7"/>
          <w:sz w:val="24"/>
          <w:lang w:val="nl-NL"/>
        </w:rPr>
        <w:t xml:space="preserve">veilig </w:t>
      </w:r>
      <w:r w:rsidRPr="0036548A">
        <w:rPr>
          <w:rFonts w:ascii="Times New Roman"/>
          <w:sz w:val="24"/>
          <w:lang w:val="nl-NL"/>
        </w:rPr>
        <w:t xml:space="preserve">voor </w:t>
      </w:r>
      <w:r w:rsidRPr="0036548A">
        <w:rPr>
          <w:rFonts w:asci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/>
          <w:sz w:val="24"/>
          <w:lang w:val="nl-NL"/>
        </w:rPr>
        <w:t xml:space="preserve">geweest </w:t>
      </w:r>
      <w:r w:rsidRPr="0036548A">
        <w:rPr>
          <w:rFonts w:ascii="Times New Roman"/>
          <w:spacing w:val="-6"/>
          <w:sz w:val="24"/>
          <w:lang w:val="nl-NL"/>
        </w:rPr>
        <w:t xml:space="preserve">zijn </w:t>
      </w:r>
      <w:r w:rsidRPr="0036548A">
        <w:rPr>
          <w:rFonts w:ascii="Times New Roman"/>
          <w:spacing w:val="2"/>
          <w:sz w:val="24"/>
          <w:lang w:val="nl-NL"/>
        </w:rPr>
        <w:t xml:space="preserve">om </w:t>
      </w:r>
      <w:r w:rsidRPr="0036548A">
        <w:rPr>
          <w:rFonts w:ascii="Times New Roman"/>
          <w:spacing w:val="-5"/>
          <w:sz w:val="24"/>
          <w:lang w:val="nl-NL"/>
        </w:rPr>
        <w:t xml:space="preserve">in </w:t>
      </w:r>
      <w:r w:rsidRPr="0036548A">
        <w:rPr>
          <w:rFonts w:ascii="Times New Roman"/>
          <w:spacing w:val="-2"/>
          <w:sz w:val="24"/>
          <w:lang w:val="nl-NL"/>
        </w:rPr>
        <w:t xml:space="preserve">het </w:t>
      </w:r>
      <w:r w:rsidRPr="0036548A">
        <w:rPr>
          <w:rFonts w:ascii="Times New Roman"/>
          <w:spacing w:val="-5"/>
          <w:sz w:val="24"/>
          <w:lang w:val="nl-NL"/>
        </w:rPr>
        <w:t>holle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nacht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naar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huis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gaan,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daarom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lag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neer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voeten,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naast</w:t>
      </w:r>
      <w:r w:rsidRPr="0036548A">
        <w:rPr>
          <w:rFonts w:ascii="Times New Roman"/>
          <w:spacing w:val="-5"/>
          <w:sz w:val="24"/>
          <w:lang w:val="nl-NL"/>
        </w:rPr>
        <w:t xml:space="preserve"> hem,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 morgen,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maar </w:t>
      </w:r>
      <w:r w:rsidRPr="0036548A">
        <w:rPr>
          <w:rFonts w:ascii="Times New Roman"/>
          <w:sz w:val="24"/>
          <w:lang w:val="nl-NL"/>
        </w:rPr>
        <w:t>zodra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dag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begon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breken.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zodat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 xml:space="preserve">licht </w:t>
      </w:r>
      <w:r w:rsidRPr="0036548A">
        <w:rPr>
          <w:rFonts w:ascii="Times New Roman"/>
          <w:sz w:val="24"/>
          <w:lang w:val="nl-NL"/>
        </w:rPr>
        <w:t>had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weg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naar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huis,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ging </w:t>
      </w:r>
      <w:r w:rsidRPr="0036548A">
        <w:rPr>
          <w:rFonts w:ascii="Times New Roman"/>
          <w:spacing w:val="-7"/>
          <w:sz w:val="24"/>
          <w:lang w:val="nl-NL"/>
        </w:rPr>
        <w:t xml:space="preserve">zij </w:t>
      </w:r>
      <w:r w:rsidRPr="0036548A">
        <w:rPr>
          <w:rFonts w:ascii="Times New Roman"/>
          <w:spacing w:val="-3"/>
          <w:sz w:val="24"/>
          <w:lang w:val="nl-NL"/>
        </w:rPr>
        <w:t>heen,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eer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ander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kennen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kon, opdat,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zo </w:t>
      </w:r>
      <w:r w:rsidRPr="0036548A">
        <w:rPr>
          <w:rFonts w:ascii="Times New Roman"/>
          <w:spacing w:val="-3"/>
          <w:sz w:val="24"/>
          <w:lang w:val="nl-NL"/>
        </w:rPr>
        <w:t xml:space="preserve">zij </w:t>
      </w:r>
      <w:r w:rsidRPr="0036548A">
        <w:rPr>
          <w:rFonts w:ascii="Times New Roman"/>
          <w:sz w:val="24"/>
          <w:lang w:val="nl-NL"/>
        </w:rPr>
        <w:t>al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gezien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werd,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toch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 herkend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 xml:space="preserve">zou </w:t>
      </w:r>
      <w:r w:rsidRPr="0036548A">
        <w:rPr>
          <w:rFonts w:ascii="Times New Roman"/>
          <w:sz w:val="24"/>
          <w:lang w:val="nl-NL"/>
        </w:rPr>
        <w:t>worden,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dus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zou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weten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ontijdig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uur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buitenshuis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was.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bevreesd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bekend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als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ene,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aren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oplas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veld,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schaamde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zich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dit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8"/>
          <w:sz w:val="24"/>
          <w:lang w:val="nl-NL"/>
        </w:rPr>
        <w:t>blijk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armoede, </w:t>
      </w:r>
      <w:r w:rsidRPr="0036548A">
        <w:rPr>
          <w:rFonts w:ascii="Times New Roman"/>
          <w:spacing w:val="-3"/>
          <w:sz w:val="24"/>
          <w:lang w:val="nl-NL"/>
        </w:rPr>
        <w:t>maar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zou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gaarne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bekend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willen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als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iemand,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des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nachts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straat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is,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want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deugd was haar grootste eer, en hetgeen haar het dierbaarst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ind w:left="115"/>
        <w:jc w:val="both"/>
        <w:rPr>
          <w:lang w:val="nl-NL"/>
        </w:rPr>
      </w:pPr>
      <w:r w:rsidRPr="0036548A">
        <w:rPr>
          <w:lang w:val="nl-NL"/>
        </w:rPr>
        <w:t>Boaz zond haar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heen: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4"/>
          <w:numId w:val="7"/>
        </w:numPr>
        <w:tabs>
          <w:tab w:val="left" w:pos="366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z w:val="24"/>
          <w:lang w:val="nl-NL"/>
        </w:rPr>
        <w:t xml:space="preserve">Met de raad </w:t>
      </w:r>
      <w:r w:rsidRPr="0036548A">
        <w:rPr>
          <w:rFonts w:ascii="Times New Roman" w:hAnsi="Times New Roman"/>
          <w:spacing w:val="2"/>
          <w:sz w:val="24"/>
          <w:lang w:val="nl-NL"/>
        </w:rPr>
        <w:t xml:space="preserve">om </w:t>
      </w:r>
      <w:r w:rsidRPr="0036548A">
        <w:rPr>
          <w:rFonts w:ascii="Times New Roman" w:hAnsi="Times New Roman"/>
          <w:sz w:val="24"/>
          <w:lang w:val="nl-NL"/>
        </w:rPr>
        <w:t xml:space="preserve">te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zwijgen, </w:t>
      </w:r>
      <w:r w:rsidRPr="0036548A">
        <w:rPr>
          <w:rFonts w:ascii="Times New Roman" w:hAnsi="Times New Roman"/>
          <w:sz w:val="24"/>
          <w:lang w:val="nl-NL"/>
        </w:rPr>
        <w:t xml:space="preserve">vers 14.. Het worde niet bekend dat een vrouw op de dorsvloer gekomen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is, </w:t>
      </w:r>
      <w:r w:rsidRPr="0036548A">
        <w:rPr>
          <w:rFonts w:ascii="Times New Roman" w:hAnsi="Times New Roman"/>
          <w:sz w:val="24"/>
          <w:lang w:val="nl-NL"/>
        </w:rPr>
        <w:t xml:space="preserve">en de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gehelen </w:t>
      </w:r>
      <w:r w:rsidRPr="0036548A">
        <w:rPr>
          <w:rFonts w:ascii="Times New Roman" w:hAnsi="Times New Roman"/>
          <w:sz w:val="24"/>
          <w:lang w:val="nl-NL"/>
        </w:rPr>
        <w:t>nacht zo dicht bij Boaz gelegen heeft. Niet alsof zij er zich veel om behoefden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bekommeren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wat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mensen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hen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zeiden,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terwijl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zijzelf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zich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bewust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waren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rein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zijn,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maar </w:t>
      </w:r>
      <w:r w:rsidRPr="0036548A">
        <w:rPr>
          <w:rFonts w:ascii="Times New Roman" w:hAnsi="Times New Roman"/>
          <w:sz w:val="24"/>
          <w:lang w:val="nl-NL"/>
        </w:rPr>
        <w:t xml:space="preserve">omdat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weinigen </w:t>
      </w:r>
      <w:r w:rsidRPr="0036548A">
        <w:rPr>
          <w:rFonts w:ascii="Times New Roman" w:hAnsi="Times New Roman"/>
          <w:sz w:val="24"/>
          <w:lang w:val="nl-NL"/>
        </w:rPr>
        <w:t xml:space="preserve">zó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dicht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bij </w:t>
      </w:r>
      <w:r w:rsidRPr="0036548A">
        <w:rPr>
          <w:rFonts w:ascii="Times New Roman" w:hAnsi="Times New Roman"/>
          <w:sz w:val="24"/>
          <w:lang w:val="nl-NL"/>
        </w:rPr>
        <w:t xml:space="preserve">het vuur konden naderen,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als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 w:hAnsi="Times New Roman"/>
          <w:sz w:val="24"/>
          <w:lang w:val="nl-NL"/>
        </w:rPr>
        <w:t>er toe genaderd waren, zonder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zich</w:t>
      </w:r>
      <w:r w:rsidRPr="0036548A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branden.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Ware</w:t>
      </w:r>
      <w:r w:rsidRPr="0036548A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bekend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geweest,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zou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in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sommigen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achterdocht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hebben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kunnen </w:t>
      </w:r>
      <w:r w:rsidRPr="0036548A">
        <w:rPr>
          <w:rFonts w:ascii="Times New Roman" w:hAnsi="Times New Roman"/>
          <w:sz w:val="24"/>
          <w:lang w:val="nl-NL"/>
        </w:rPr>
        <w:t xml:space="preserve">opwekken, en anderen zouden er aanmerkingen op gemaakt hebben. Vrome mensen zouden er </w:t>
      </w:r>
      <w:r w:rsidRPr="0036548A">
        <w:rPr>
          <w:rFonts w:ascii="Times New Roman" w:hAnsi="Times New Roman"/>
          <w:spacing w:val="3"/>
          <w:sz w:val="24"/>
          <w:lang w:val="nl-NL"/>
        </w:rPr>
        <w:t>door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ontroerd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of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bedroefd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zijn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geweest,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slechte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mensen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zouden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gejuicht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hebben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daarom: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het </w:t>
      </w:r>
      <w:r w:rsidRPr="0036548A">
        <w:rPr>
          <w:rFonts w:ascii="Times New Roman" w:hAnsi="Times New Roman"/>
          <w:sz w:val="24"/>
          <w:lang w:val="nl-NL"/>
        </w:rPr>
        <w:t>worde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bekend.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Wij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moeten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altijd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zorgen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alleen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om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goed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geweten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hebben,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maar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4"/>
          <w:sz w:val="24"/>
          <w:lang w:val="nl-NL"/>
        </w:rPr>
        <w:t xml:space="preserve">ook </w:t>
      </w:r>
      <w:r w:rsidRPr="0036548A">
        <w:rPr>
          <w:rFonts w:ascii="Times New Roman" w:hAnsi="Times New Roman"/>
          <w:sz w:val="24"/>
          <w:lang w:val="nl-NL"/>
        </w:rPr>
        <w:t>onze goeden naam te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bewaren.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right="120"/>
        <w:jc w:val="both"/>
        <w:rPr>
          <w:lang w:val="nl-NL"/>
        </w:rPr>
      </w:pPr>
      <w:r w:rsidRPr="0036548A">
        <w:rPr>
          <w:spacing w:val="-6"/>
          <w:lang w:val="nl-NL"/>
        </w:rPr>
        <w:t xml:space="preserve">Wij </w:t>
      </w:r>
      <w:r w:rsidRPr="0036548A">
        <w:rPr>
          <w:lang w:val="nl-NL"/>
        </w:rPr>
        <w:t xml:space="preserve">moeten </w:t>
      </w:r>
      <w:r w:rsidRPr="0036548A">
        <w:rPr>
          <w:spacing w:val="2"/>
          <w:lang w:val="nl-NL"/>
        </w:rPr>
        <w:t xml:space="preserve">of </w:t>
      </w:r>
      <w:r w:rsidRPr="0036548A">
        <w:rPr>
          <w:spacing w:val="-3"/>
          <w:lang w:val="nl-NL"/>
        </w:rPr>
        <w:t xml:space="preserve">niet </w:t>
      </w:r>
      <w:r w:rsidRPr="0036548A">
        <w:rPr>
          <w:lang w:val="nl-NL"/>
        </w:rPr>
        <w:t xml:space="preserve">doen wat, hoewel het </w:t>
      </w:r>
      <w:r w:rsidRPr="0036548A">
        <w:rPr>
          <w:spacing w:val="-3"/>
          <w:lang w:val="nl-NL"/>
        </w:rPr>
        <w:t xml:space="preserve">onschuldig </w:t>
      </w:r>
      <w:r w:rsidRPr="0036548A">
        <w:rPr>
          <w:lang w:val="nl-NL"/>
        </w:rPr>
        <w:t xml:space="preserve">is, </w:t>
      </w:r>
      <w:r w:rsidRPr="0036548A">
        <w:rPr>
          <w:spacing w:val="-3"/>
          <w:lang w:val="nl-NL"/>
        </w:rPr>
        <w:t xml:space="preserve">toch aanleiding </w:t>
      </w:r>
      <w:r w:rsidRPr="0036548A">
        <w:rPr>
          <w:lang w:val="nl-NL"/>
        </w:rPr>
        <w:t xml:space="preserve">kan geven </w:t>
      </w:r>
      <w:r w:rsidRPr="0036548A">
        <w:rPr>
          <w:spacing w:val="2"/>
          <w:lang w:val="nl-NL"/>
        </w:rPr>
        <w:t xml:space="preserve">om </w:t>
      </w:r>
      <w:r w:rsidRPr="0036548A">
        <w:rPr>
          <w:lang w:val="nl-NL"/>
        </w:rPr>
        <w:t>verkeerd uitgelegd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worden,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2"/>
          <w:lang w:val="nl-NL"/>
        </w:rPr>
        <w:t>of</w:t>
      </w:r>
      <w:r w:rsidRPr="0036548A">
        <w:rPr>
          <w:spacing w:val="-38"/>
          <w:lang w:val="nl-NL"/>
        </w:rPr>
        <w:t xml:space="preserve"> </w:t>
      </w:r>
      <w:r w:rsidRPr="0036548A">
        <w:rPr>
          <w:lang w:val="nl-NL"/>
        </w:rPr>
        <w:t>zo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5"/>
          <w:lang w:val="nl-NL"/>
        </w:rPr>
        <w:t>wij</w:t>
      </w:r>
      <w:r w:rsidRPr="0036548A">
        <w:rPr>
          <w:spacing w:val="-35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doen,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bekend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laten</w:t>
      </w:r>
      <w:r w:rsidRPr="0036548A">
        <w:rPr>
          <w:spacing w:val="-35"/>
          <w:lang w:val="nl-NL"/>
        </w:rPr>
        <w:t xml:space="preserve"> </w:t>
      </w:r>
      <w:r w:rsidRPr="0036548A">
        <w:rPr>
          <w:lang w:val="nl-NL"/>
        </w:rPr>
        <w:t>worden.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6"/>
          <w:lang w:val="nl-NL"/>
        </w:rPr>
        <w:t>Wij</w:t>
      </w:r>
      <w:r w:rsidRPr="0036548A">
        <w:rPr>
          <w:spacing w:val="-37"/>
          <w:lang w:val="nl-NL"/>
        </w:rPr>
        <w:t xml:space="preserve"> </w:t>
      </w:r>
      <w:r w:rsidRPr="0036548A">
        <w:rPr>
          <w:lang w:val="nl-NL"/>
        </w:rPr>
        <w:t>moeten</w:t>
      </w:r>
      <w:r w:rsidRPr="0036548A">
        <w:rPr>
          <w:spacing w:val="-35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4"/>
          <w:lang w:val="nl-NL"/>
        </w:rPr>
        <w:t>alleen</w:t>
      </w:r>
      <w:r w:rsidRPr="0036548A">
        <w:rPr>
          <w:spacing w:val="-37"/>
          <w:lang w:val="nl-NL"/>
        </w:rPr>
        <w:t xml:space="preserve"> </w:t>
      </w:r>
      <w:r w:rsidRPr="0036548A">
        <w:rPr>
          <w:lang w:val="nl-NL"/>
        </w:rPr>
        <w:t xml:space="preserve">zonde, </w:t>
      </w:r>
      <w:r w:rsidRPr="0036548A">
        <w:rPr>
          <w:spacing w:val="-3"/>
          <w:lang w:val="nl-NL"/>
        </w:rPr>
        <w:t xml:space="preserve">maar </w:t>
      </w:r>
      <w:r w:rsidRPr="0036548A">
        <w:rPr>
          <w:spacing w:val="2"/>
          <w:lang w:val="nl-NL"/>
        </w:rPr>
        <w:t xml:space="preserve">ook </w:t>
      </w:r>
      <w:r w:rsidRPr="0036548A">
        <w:rPr>
          <w:spacing w:val="-3"/>
          <w:lang w:val="nl-NL"/>
        </w:rPr>
        <w:t xml:space="preserve">ergernis </w:t>
      </w:r>
      <w:r w:rsidRPr="0036548A">
        <w:rPr>
          <w:spacing w:val="-4"/>
          <w:lang w:val="nl-NL"/>
        </w:rPr>
        <w:t xml:space="preserve">vermijden. </w:t>
      </w:r>
      <w:r w:rsidRPr="0036548A">
        <w:rPr>
          <w:lang w:val="nl-NL"/>
        </w:rPr>
        <w:t xml:space="preserve">Er was </w:t>
      </w:r>
      <w:r w:rsidRPr="0036548A">
        <w:rPr>
          <w:spacing w:val="-4"/>
          <w:lang w:val="nl-NL"/>
        </w:rPr>
        <w:t xml:space="preserve">hier </w:t>
      </w:r>
      <w:r w:rsidRPr="0036548A">
        <w:rPr>
          <w:spacing w:val="2"/>
          <w:lang w:val="nl-NL"/>
        </w:rPr>
        <w:t xml:space="preserve">ook </w:t>
      </w:r>
      <w:r w:rsidRPr="0036548A">
        <w:rPr>
          <w:lang w:val="nl-NL"/>
        </w:rPr>
        <w:t xml:space="preserve">een </w:t>
      </w:r>
      <w:r w:rsidRPr="0036548A">
        <w:rPr>
          <w:spacing w:val="-3"/>
          <w:lang w:val="nl-NL"/>
        </w:rPr>
        <w:t xml:space="preserve">bijzondere reden voor geheimhouding: indien </w:t>
      </w:r>
      <w:r w:rsidRPr="0036548A">
        <w:rPr>
          <w:lang w:val="nl-NL"/>
        </w:rPr>
        <w:t>deze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zaak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ruchtbaar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werd,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zou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5"/>
          <w:lang w:val="nl-NL"/>
        </w:rPr>
        <w:t>dit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aan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6"/>
          <w:lang w:val="nl-NL"/>
        </w:rPr>
        <w:t>vrijheid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keus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anderen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nabestaande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2"/>
          <w:lang w:val="nl-NL"/>
        </w:rPr>
        <w:t xml:space="preserve">kunnen </w:t>
      </w:r>
      <w:r w:rsidRPr="0036548A">
        <w:rPr>
          <w:spacing w:val="-3"/>
          <w:lang w:val="nl-NL"/>
        </w:rPr>
        <w:t>schaden,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zou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4"/>
          <w:lang w:val="nl-NL"/>
        </w:rPr>
        <w:t>als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reden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kunnen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opgeven,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Ruth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weigeren,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Boaz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tezamen waren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geweest.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4"/>
          <w:numId w:val="7"/>
        </w:numPr>
        <w:tabs>
          <w:tab w:val="left" w:pos="376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5"/>
          <w:sz w:val="24"/>
          <w:lang w:val="nl-NL"/>
        </w:rPr>
        <w:t xml:space="preserve">Hij </w:t>
      </w:r>
      <w:r w:rsidRPr="0036548A">
        <w:rPr>
          <w:rFonts w:ascii="Times New Roman"/>
          <w:sz w:val="24"/>
          <w:lang w:val="nl-NL"/>
        </w:rPr>
        <w:t xml:space="preserve">zond </w:t>
      </w:r>
      <w:r w:rsidRPr="0036548A">
        <w:rPr>
          <w:rFonts w:asci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/>
          <w:sz w:val="24"/>
          <w:lang w:val="nl-NL"/>
        </w:rPr>
        <w:t xml:space="preserve">weg </w:t>
      </w:r>
      <w:r w:rsidRPr="0036548A">
        <w:rPr>
          <w:rFonts w:ascii="Times New Roman"/>
          <w:spacing w:val="-3"/>
          <w:sz w:val="24"/>
          <w:lang w:val="nl-NL"/>
        </w:rPr>
        <w:t xml:space="preserve">met </w:t>
      </w:r>
      <w:r w:rsidRPr="0036548A">
        <w:rPr>
          <w:rFonts w:ascii="Times New Roman"/>
          <w:sz w:val="24"/>
          <w:lang w:val="nl-NL"/>
        </w:rPr>
        <w:t xml:space="preserve">een goed </w:t>
      </w:r>
      <w:r w:rsidRPr="0036548A">
        <w:rPr>
          <w:rFonts w:ascii="Times New Roman"/>
          <w:spacing w:val="-3"/>
          <w:sz w:val="24"/>
          <w:lang w:val="nl-NL"/>
        </w:rPr>
        <w:t xml:space="preserve">geschenk </w:t>
      </w:r>
      <w:r w:rsidRPr="0036548A">
        <w:rPr>
          <w:rFonts w:ascii="Times New Roman"/>
          <w:spacing w:val="-5"/>
          <w:sz w:val="24"/>
          <w:lang w:val="nl-NL"/>
        </w:rPr>
        <w:t xml:space="preserve">in </w:t>
      </w:r>
      <w:r w:rsidRPr="0036548A">
        <w:rPr>
          <w:rFonts w:ascii="Times New Roman"/>
          <w:sz w:val="24"/>
          <w:lang w:val="nl-NL"/>
        </w:rPr>
        <w:t xml:space="preserve">koren, dat aan haar arme moeder tehuis zeer welkom </w:t>
      </w:r>
      <w:r w:rsidRPr="0036548A">
        <w:rPr>
          <w:rFonts w:ascii="Times New Roman"/>
          <w:spacing w:val="-6"/>
          <w:sz w:val="24"/>
          <w:lang w:val="nl-NL"/>
        </w:rPr>
        <w:t xml:space="preserve">zijn </w:t>
      </w:r>
      <w:r w:rsidRPr="0036548A">
        <w:rPr>
          <w:rFonts w:ascii="Times New Roman"/>
          <w:spacing w:val="-4"/>
          <w:sz w:val="24"/>
          <w:lang w:val="nl-NL"/>
        </w:rPr>
        <w:t xml:space="preserve">zal, </w:t>
      </w:r>
      <w:r w:rsidRPr="0036548A">
        <w:rPr>
          <w:rFonts w:ascii="Times New Roman"/>
          <w:sz w:val="24"/>
          <w:lang w:val="nl-NL"/>
        </w:rPr>
        <w:t xml:space="preserve">en </w:t>
      </w:r>
      <w:r w:rsidRPr="0036548A">
        <w:rPr>
          <w:rFonts w:asci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/>
          <w:sz w:val="24"/>
          <w:lang w:val="nl-NL"/>
        </w:rPr>
        <w:t xml:space="preserve">tot </w:t>
      </w:r>
      <w:r w:rsidRPr="0036548A">
        <w:rPr>
          <w:rFonts w:ascii="Times New Roman"/>
          <w:spacing w:val="-3"/>
          <w:sz w:val="24"/>
          <w:lang w:val="nl-NL"/>
        </w:rPr>
        <w:t xml:space="preserve">bewijs </w:t>
      </w:r>
      <w:r w:rsidRPr="0036548A">
        <w:rPr>
          <w:rFonts w:ascii="Times New Roman"/>
          <w:sz w:val="24"/>
          <w:lang w:val="nl-NL"/>
        </w:rPr>
        <w:t xml:space="preserve">zal </w:t>
      </w:r>
      <w:r w:rsidRPr="0036548A">
        <w:rPr>
          <w:rFonts w:ascii="Times New Roman"/>
          <w:spacing w:val="-3"/>
          <w:sz w:val="24"/>
          <w:lang w:val="nl-NL"/>
        </w:rPr>
        <w:t xml:space="preserve">wezen, </w:t>
      </w:r>
      <w:r w:rsidRPr="0036548A">
        <w:rPr>
          <w:rFonts w:ascii="Times New Roman"/>
          <w:sz w:val="24"/>
          <w:lang w:val="nl-NL"/>
        </w:rPr>
        <w:t xml:space="preserve">dat hij </w:t>
      </w:r>
      <w:r w:rsidRPr="0036548A">
        <w:rPr>
          <w:rFonts w:ascii="Times New Roman"/>
          <w:spacing w:val="-3"/>
          <w:sz w:val="24"/>
          <w:lang w:val="nl-NL"/>
        </w:rPr>
        <w:t xml:space="preserve">haar niet </w:t>
      </w:r>
      <w:r w:rsidRPr="0036548A">
        <w:rPr>
          <w:rFonts w:ascii="Times New Roman"/>
          <w:sz w:val="24"/>
          <w:lang w:val="nl-NL"/>
        </w:rPr>
        <w:t xml:space="preserve">in </w:t>
      </w:r>
      <w:r w:rsidRPr="0036548A">
        <w:rPr>
          <w:rFonts w:ascii="Times New Roman"/>
          <w:spacing w:val="-3"/>
          <w:sz w:val="24"/>
          <w:lang w:val="nl-NL"/>
        </w:rPr>
        <w:t xml:space="preserve">misnoegen </w:t>
      </w:r>
      <w:r w:rsidRPr="0036548A">
        <w:rPr>
          <w:rFonts w:ascii="Times New Roman"/>
          <w:sz w:val="24"/>
          <w:lang w:val="nl-NL"/>
        </w:rPr>
        <w:t>had weggezonden, hetgeen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Naomi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kunnen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denken,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indien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ledig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weggezonden.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Hij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gaf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haar sluier, </w:t>
      </w:r>
      <w:r w:rsidRPr="0036548A">
        <w:rPr>
          <w:rFonts w:ascii="Times New Roman"/>
          <w:spacing w:val="2"/>
          <w:sz w:val="24"/>
          <w:lang w:val="nl-NL"/>
        </w:rPr>
        <w:t xml:space="preserve">of </w:t>
      </w:r>
      <w:r w:rsidRPr="0036548A">
        <w:rPr>
          <w:rFonts w:ascii="Times New Roman"/>
          <w:sz w:val="24"/>
          <w:lang w:val="nl-NL"/>
        </w:rPr>
        <w:t xml:space="preserve">voorschoot, </w:t>
      </w:r>
      <w:r w:rsidRPr="0036548A">
        <w:rPr>
          <w:rFonts w:ascii="Times New Roman"/>
          <w:spacing w:val="2"/>
          <w:sz w:val="24"/>
          <w:lang w:val="nl-NL"/>
        </w:rPr>
        <w:t xml:space="preserve">of </w:t>
      </w:r>
      <w:r w:rsidRPr="0036548A">
        <w:rPr>
          <w:rFonts w:ascii="Times New Roman"/>
          <w:sz w:val="24"/>
          <w:lang w:val="nl-NL"/>
        </w:rPr>
        <w:t xml:space="preserve">schorteldoek, gaf het haar bij maten, als een wijs korenheer hield </w:t>
      </w:r>
      <w:r w:rsidRPr="0036548A">
        <w:rPr>
          <w:rFonts w:ascii="Times New Roman"/>
          <w:spacing w:val="-2"/>
          <w:sz w:val="24"/>
          <w:lang w:val="nl-NL"/>
        </w:rPr>
        <w:t xml:space="preserve">hij </w:t>
      </w:r>
      <w:r w:rsidRPr="0036548A">
        <w:rPr>
          <w:rFonts w:ascii="Times New Roman"/>
          <w:spacing w:val="-3"/>
          <w:sz w:val="24"/>
          <w:lang w:val="nl-NL"/>
        </w:rPr>
        <w:t xml:space="preserve">rekening </w:t>
      </w:r>
      <w:r w:rsidRPr="0036548A">
        <w:rPr>
          <w:rFonts w:ascii="Times New Roman"/>
          <w:sz w:val="24"/>
          <w:lang w:val="nl-NL"/>
        </w:rPr>
        <w:t xml:space="preserve">van </w:t>
      </w:r>
      <w:r w:rsidRPr="0036548A">
        <w:rPr>
          <w:rFonts w:ascii="Times New Roman"/>
          <w:spacing w:val="-3"/>
          <w:sz w:val="24"/>
          <w:lang w:val="nl-NL"/>
        </w:rPr>
        <w:t xml:space="preserve">alles </w:t>
      </w:r>
      <w:r w:rsidRPr="0036548A">
        <w:rPr>
          <w:rFonts w:ascii="Times New Roman"/>
          <w:sz w:val="24"/>
          <w:lang w:val="nl-NL"/>
        </w:rPr>
        <w:t>wat hij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uitgaf.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right="115"/>
        <w:jc w:val="both"/>
        <w:rPr>
          <w:lang w:val="nl-NL"/>
        </w:rPr>
      </w:pPr>
      <w:r w:rsidRPr="0036548A">
        <w:rPr>
          <w:lang w:val="nl-NL"/>
        </w:rPr>
        <w:t xml:space="preserve">Het waren zes </w:t>
      </w:r>
      <w:r w:rsidRPr="0036548A">
        <w:rPr>
          <w:spacing w:val="-3"/>
          <w:lang w:val="nl-NL"/>
        </w:rPr>
        <w:t xml:space="preserve">maten, </w:t>
      </w:r>
      <w:r w:rsidRPr="0036548A">
        <w:rPr>
          <w:lang w:val="nl-NL"/>
        </w:rPr>
        <w:t xml:space="preserve">dat </w:t>
      </w:r>
      <w:r w:rsidRPr="0036548A">
        <w:rPr>
          <w:spacing w:val="-4"/>
          <w:lang w:val="nl-NL"/>
        </w:rPr>
        <w:t xml:space="preserve">is: </w:t>
      </w:r>
      <w:r w:rsidRPr="0036548A">
        <w:rPr>
          <w:lang w:val="nl-NL"/>
        </w:rPr>
        <w:t xml:space="preserve">zes gomers </w:t>
      </w:r>
      <w:r w:rsidRPr="0036548A">
        <w:rPr>
          <w:spacing w:val="-3"/>
          <w:lang w:val="nl-NL"/>
        </w:rPr>
        <w:t xml:space="preserve">naar </w:t>
      </w:r>
      <w:r w:rsidRPr="0036548A">
        <w:rPr>
          <w:lang w:val="nl-NL"/>
        </w:rPr>
        <w:t xml:space="preserve">verondersteld </w:t>
      </w:r>
      <w:r w:rsidRPr="0036548A">
        <w:rPr>
          <w:spacing w:val="2"/>
          <w:lang w:val="nl-NL"/>
        </w:rPr>
        <w:t xml:space="preserve">wordt, </w:t>
      </w:r>
      <w:r w:rsidRPr="0036548A">
        <w:rPr>
          <w:lang w:val="nl-NL"/>
        </w:rPr>
        <w:t xml:space="preserve">waarvan er tien </w:t>
      </w:r>
      <w:r w:rsidRPr="0036548A">
        <w:rPr>
          <w:spacing w:val="-5"/>
          <w:lang w:val="nl-NL"/>
        </w:rPr>
        <w:t xml:space="preserve">in </w:t>
      </w:r>
      <w:r w:rsidRPr="0036548A">
        <w:rPr>
          <w:lang w:val="nl-NL"/>
        </w:rPr>
        <w:t xml:space="preserve">een </w:t>
      </w:r>
      <w:r w:rsidRPr="0036548A">
        <w:rPr>
          <w:spacing w:val="-5"/>
          <w:lang w:val="nl-NL"/>
        </w:rPr>
        <w:t xml:space="preserve">efa </w:t>
      </w:r>
      <w:r w:rsidRPr="0036548A">
        <w:rPr>
          <w:lang w:val="nl-NL"/>
        </w:rPr>
        <w:t xml:space="preserve">gingen. Welke maat het nu ook moge geweest </w:t>
      </w:r>
      <w:r w:rsidRPr="0036548A">
        <w:rPr>
          <w:spacing w:val="-5"/>
          <w:lang w:val="nl-NL"/>
        </w:rPr>
        <w:t xml:space="preserve">zijn, waarschijnlijk </w:t>
      </w:r>
      <w:r w:rsidRPr="0036548A">
        <w:rPr>
          <w:lang w:val="nl-NL"/>
        </w:rPr>
        <w:t xml:space="preserve">gaf hij </w:t>
      </w:r>
      <w:r w:rsidRPr="0036548A">
        <w:rPr>
          <w:spacing w:val="-3"/>
          <w:lang w:val="nl-NL"/>
        </w:rPr>
        <w:t xml:space="preserve">haar zoveel </w:t>
      </w:r>
      <w:r w:rsidRPr="0036548A">
        <w:rPr>
          <w:lang w:val="nl-NL"/>
        </w:rPr>
        <w:t xml:space="preserve">als zij </w:t>
      </w:r>
      <w:r w:rsidRPr="0036548A">
        <w:rPr>
          <w:spacing w:val="-3"/>
          <w:lang w:val="nl-NL"/>
        </w:rPr>
        <w:t xml:space="preserve">kon </w:t>
      </w:r>
      <w:r w:rsidRPr="0036548A">
        <w:rPr>
          <w:lang w:val="nl-NL"/>
        </w:rPr>
        <w:t>dragen,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vers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15.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3"/>
          <w:lang w:val="nl-NL"/>
        </w:rPr>
        <w:t>Chaldeër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zegt: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Heere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gaf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kracht</w:t>
      </w:r>
      <w:r w:rsidRPr="0036548A">
        <w:rPr>
          <w:spacing w:val="-3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dragen,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voegt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8"/>
          <w:lang w:val="nl-NL"/>
        </w:rPr>
        <w:t xml:space="preserve"> bij, </w:t>
      </w:r>
      <w:r w:rsidRPr="0036548A">
        <w:rPr>
          <w:lang w:val="nl-NL"/>
        </w:rPr>
        <w:t xml:space="preserve">dat </w:t>
      </w:r>
      <w:r w:rsidRPr="0036548A">
        <w:rPr>
          <w:spacing w:val="-3"/>
          <w:lang w:val="nl-NL"/>
        </w:rPr>
        <w:t xml:space="preserve">haar thans </w:t>
      </w:r>
      <w:r w:rsidRPr="0036548A">
        <w:rPr>
          <w:spacing w:val="3"/>
          <w:lang w:val="nl-NL"/>
        </w:rPr>
        <w:t xml:space="preserve">door </w:t>
      </w:r>
      <w:r w:rsidRPr="0036548A">
        <w:rPr>
          <w:lang w:val="nl-NL"/>
        </w:rPr>
        <w:t xml:space="preserve">de geest van de </w:t>
      </w:r>
      <w:r w:rsidRPr="0036548A">
        <w:rPr>
          <w:spacing w:val="-3"/>
          <w:lang w:val="nl-NL"/>
        </w:rPr>
        <w:t xml:space="preserve">profetie </w:t>
      </w:r>
      <w:r w:rsidRPr="0036548A">
        <w:rPr>
          <w:lang w:val="nl-NL"/>
        </w:rPr>
        <w:t xml:space="preserve">werd meegedeeld, dat uit haar zes van de rechtvaardigste </w:t>
      </w:r>
      <w:r w:rsidRPr="0036548A">
        <w:rPr>
          <w:spacing w:val="-4"/>
          <w:lang w:val="nl-NL"/>
        </w:rPr>
        <w:t xml:space="preserve">mannen </w:t>
      </w:r>
      <w:r w:rsidRPr="0036548A">
        <w:rPr>
          <w:lang w:val="nl-NL"/>
        </w:rPr>
        <w:t xml:space="preserve">van hun </w:t>
      </w:r>
      <w:r w:rsidRPr="0036548A">
        <w:rPr>
          <w:spacing w:val="-5"/>
          <w:lang w:val="nl-NL"/>
        </w:rPr>
        <w:t xml:space="preserve">tijd </w:t>
      </w:r>
      <w:r w:rsidRPr="0036548A">
        <w:rPr>
          <w:lang w:val="nl-NL"/>
        </w:rPr>
        <w:t xml:space="preserve">zouden voortkomen, </w:t>
      </w:r>
      <w:r w:rsidRPr="0036548A">
        <w:rPr>
          <w:spacing w:val="-5"/>
          <w:lang w:val="nl-NL"/>
        </w:rPr>
        <w:t xml:space="preserve">namelijk: </w:t>
      </w:r>
      <w:r w:rsidRPr="0036548A">
        <w:rPr>
          <w:spacing w:val="-3"/>
          <w:lang w:val="nl-NL"/>
        </w:rPr>
        <w:t xml:space="preserve">David, </w:t>
      </w:r>
      <w:r w:rsidRPr="0036548A">
        <w:rPr>
          <w:spacing w:val="-5"/>
          <w:lang w:val="nl-NL"/>
        </w:rPr>
        <w:t xml:space="preserve">Daniel, </w:t>
      </w:r>
      <w:r w:rsidRPr="0036548A">
        <w:rPr>
          <w:spacing w:val="-4"/>
          <w:lang w:val="nl-NL"/>
        </w:rPr>
        <w:t xml:space="preserve">diens </w:t>
      </w:r>
      <w:r w:rsidRPr="0036548A">
        <w:rPr>
          <w:spacing w:val="-5"/>
          <w:lang w:val="nl-NL"/>
        </w:rPr>
        <w:t xml:space="preserve">drie </w:t>
      </w:r>
      <w:r w:rsidRPr="0036548A">
        <w:rPr>
          <w:spacing w:val="-3"/>
          <w:lang w:val="nl-NL"/>
        </w:rPr>
        <w:t xml:space="preserve">metgezellen </w:t>
      </w:r>
      <w:r w:rsidRPr="0036548A">
        <w:rPr>
          <w:lang w:val="nl-NL"/>
        </w:rPr>
        <w:t xml:space="preserve">en de </w:t>
      </w:r>
      <w:r w:rsidRPr="0036548A">
        <w:rPr>
          <w:spacing w:val="-3"/>
          <w:lang w:val="nl-NL"/>
        </w:rPr>
        <w:t>Koning</w:t>
      </w:r>
      <w:r w:rsidRPr="0036548A">
        <w:rPr>
          <w:spacing w:val="-1"/>
          <w:lang w:val="nl-NL"/>
        </w:rPr>
        <w:t xml:space="preserve"> </w:t>
      </w:r>
      <w:r w:rsidRPr="0036548A">
        <w:rPr>
          <w:spacing w:val="-3"/>
          <w:lang w:val="nl-NL"/>
        </w:rPr>
        <w:t>Messias.</w:t>
      </w:r>
    </w:p>
    <w:p w:rsidR="00A209A2" w:rsidRPr="0036548A" w:rsidRDefault="00A209A2">
      <w:pPr>
        <w:spacing w:line="261" w:lineRule="auto"/>
        <w:jc w:val="both"/>
        <w:rPr>
          <w:lang w:val="nl-NL"/>
        </w:rPr>
        <w:sectPr w:rsidR="00A209A2" w:rsidRPr="0036548A">
          <w:pgSz w:w="11900" w:h="16840"/>
          <w:pgMar w:top="1380" w:right="1280" w:bottom="280" w:left="1300" w:header="708" w:footer="708" w:gutter="0"/>
          <w:cols w:space="708"/>
        </w:sectPr>
      </w:pPr>
    </w:p>
    <w:p w:rsidR="00A209A2" w:rsidRPr="0036548A" w:rsidRDefault="0036548A">
      <w:pPr>
        <w:pStyle w:val="Lijstalinea"/>
        <w:numPr>
          <w:ilvl w:val="3"/>
          <w:numId w:val="7"/>
        </w:numPr>
        <w:tabs>
          <w:tab w:val="left" w:pos="443"/>
        </w:tabs>
        <w:spacing w:before="53" w:line="261" w:lineRule="auto"/>
        <w:ind w:right="5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lastRenderedPageBreak/>
        <w:t xml:space="preserve">Hoe </w:t>
      </w:r>
      <w:r w:rsidRPr="0036548A">
        <w:rPr>
          <w:rFonts w:asci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/>
          <w:spacing w:val="3"/>
          <w:sz w:val="24"/>
          <w:lang w:val="nl-NL"/>
        </w:rPr>
        <w:t xml:space="preserve">door </w:t>
      </w:r>
      <w:r w:rsidRPr="0036548A">
        <w:rPr>
          <w:rFonts w:asci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/>
          <w:sz w:val="24"/>
          <w:lang w:val="nl-NL"/>
        </w:rPr>
        <w:t xml:space="preserve">schoonmoeder werd verwelkomd. Zij vroeg haar: </w:t>
      </w:r>
      <w:r w:rsidRPr="0036548A">
        <w:rPr>
          <w:rFonts w:ascii="Times New Roman"/>
          <w:i/>
          <w:sz w:val="24"/>
          <w:lang w:val="nl-NL"/>
        </w:rPr>
        <w:t>"Wie zijt gij, mijn dochter?</w:t>
      </w:r>
      <w:r w:rsidRPr="0036548A">
        <w:rPr>
          <w:rFonts w:ascii="Times New Roman"/>
          <w:i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gij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bruid,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of</w:t>
      </w:r>
      <w:r w:rsidRPr="0036548A">
        <w:rPr>
          <w:rFonts w:asci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gij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niet?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Moet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ik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gelukwensen?"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zei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Ruth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hoe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 zaak stond, vers 16, 17. Waarop haar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moeder: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6"/>
        </w:numPr>
        <w:tabs>
          <w:tab w:val="left" w:pos="358"/>
        </w:tabs>
        <w:spacing w:line="261" w:lineRule="auto"/>
        <w:ind w:right="5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z w:val="24"/>
          <w:lang w:val="nl-NL"/>
        </w:rPr>
        <w:t xml:space="preserve">Haar aanraadde om tevreden te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met </w:t>
      </w:r>
      <w:r w:rsidRPr="0036548A">
        <w:rPr>
          <w:rFonts w:ascii="Times New Roman" w:hAnsi="Times New Roman"/>
          <w:sz w:val="24"/>
          <w:lang w:val="nl-NL"/>
        </w:rPr>
        <w:t xml:space="preserve">hetgeen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geschied </w:t>
      </w:r>
      <w:r w:rsidRPr="0036548A">
        <w:rPr>
          <w:rFonts w:ascii="Times New Roman" w:hAnsi="Times New Roman"/>
          <w:sz w:val="24"/>
          <w:lang w:val="nl-NL"/>
        </w:rPr>
        <w:t xml:space="preserve">was: </w:t>
      </w:r>
      <w:r w:rsidRPr="0036548A">
        <w:rPr>
          <w:rFonts w:ascii="Times New Roman" w:hAnsi="Times New Roman"/>
          <w:i/>
          <w:sz w:val="24"/>
          <w:lang w:val="nl-NL"/>
        </w:rPr>
        <w:t xml:space="preserve">Zit stil, mijne dochter, totdat gij </w:t>
      </w:r>
      <w:r w:rsidRPr="0036548A">
        <w:rPr>
          <w:rFonts w:ascii="Times New Roman" w:hAnsi="Times New Roman"/>
          <w:i/>
          <w:spacing w:val="-3"/>
          <w:sz w:val="24"/>
          <w:lang w:val="nl-NL"/>
        </w:rPr>
        <w:t xml:space="preserve">weet </w:t>
      </w:r>
      <w:r w:rsidRPr="0036548A">
        <w:rPr>
          <w:rFonts w:ascii="Times New Roman" w:hAnsi="Times New Roman"/>
          <w:i/>
          <w:sz w:val="24"/>
          <w:lang w:val="nl-NL"/>
        </w:rPr>
        <w:t>hoe de zaak zal vallen. Hoe het besloten is in de hemel</w:t>
      </w:r>
      <w:r w:rsidRPr="0036548A">
        <w:rPr>
          <w:rFonts w:ascii="Times New Roman" w:hAnsi="Times New Roman"/>
          <w:sz w:val="24"/>
          <w:lang w:val="nl-NL"/>
        </w:rPr>
        <w:t xml:space="preserve">,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leest hier </w:t>
      </w:r>
      <w:r w:rsidRPr="0036548A">
        <w:rPr>
          <w:rFonts w:ascii="Times New Roman" w:hAnsi="Times New Roman"/>
          <w:sz w:val="24"/>
          <w:lang w:val="nl-NL"/>
        </w:rPr>
        <w:t xml:space="preserve">de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Chaldeër want </w:t>
      </w:r>
      <w:r w:rsidRPr="0036548A">
        <w:rPr>
          <w:rFonts w:ascii="Times New Roman" w:hAnsi="Times New Roman"/>
          <w:sz w:val="24"/>
          <w:lang w:val="nl-NL"/>
        </w:rPr>
        <w:t>daar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worden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huwelijken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gesloten.</w:t>
      </w:r>
      <w:r w:rsidRPr="0036548A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had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gedaan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alles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wat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paste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doen,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nu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moest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zij </w:t>
      </w:r>
      <w:r w:rsidRPr="0036548A">
        <w:rPr>
          <w:rFonts w:ascii="Times New Roman" w:hAnsi="Times New Roman"/>
          <w:spacing w:val="-4"/>
          <w:sz w:val="24"/>
          <w:lang w:val="nl-NL"/>
        </w:rPr>
        <w:t>geduldig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uitslag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verbeiden,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er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verlegenheid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om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zijn.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Laat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ons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hieruit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leren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onze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zorgen op God te werpen,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leidingen </w:t>
      </w:r>
      <w:r w:rsidRPr="0036548A">
        <w:rPr>
          <w:rFonts w:ascii="Times New Roman" w:hAnsi="Times New Roman"/>
          <w:sz w:val="24"/>
          <w:lang w:val="nl-NL"/>
        </w:rPr>
        <w:t xml:space="preserve">te volgen en er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acht </w:t>
      </w:r>
      <w:r w:rsidRPr="0036548A">
        <w:rPr>
          <w:rFonts w:ascii="Times New Roman" w:hAnsi="Times New Roman"/>
          <w:sz w:val="24"/>
          <w:lang w:val="nl-NL"/>
        </w:rPr>
        <w:t>op te geven, in kalmte van gemoed de gebeurtenis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af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wachten,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met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vaste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besluit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er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berusten,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hoe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ook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zijn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moge,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soms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blijkt </w:t>
      </w:r>
      <w:r w:rsidRPr="0036548A">
        <w:rPr>
          <w:rFonts w:ascii="Times New Roman" w:hAnsi="Times New Roman"/>
          <w:sz w:val="24"/>
          <w:lang w:val="nl-NL"/>
        </w:rPr>
        <w:t>datgene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best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ons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gedaan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zijn,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wat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minst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ons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eigen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doen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is.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"Daarom,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zit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stil,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7"/>
          <w:sz w:val="24"/>
          <w:lang w:val="nl-NL"/>
        </w:rPr>
        <w:t>zie</w:t>
      </w:r>
    </w:p>
    <w:p w:rsidR="00A209A2" w:rsidRPr="0036548A" w:rsidRDefault="0036548A">
      <w:pPr>
        <w:pStyle w:val="Plattetekst"/>
        <w:spacing w:line="274" w:lineRule="exact"/>
        <w:ind w:left="115"/>
        <w:jc w:val="both"/>
        <w:rPr>
          <w:lang w:val="nl-NL"/>
        </w:rPr>
      </w:pPr>
      <w:r w:rsidRPr="0036548A">
        <w:rPr>
          <w:lang w:val="nl-NL"/>
        </w:rPr>
        <w:t>hoe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zaak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zal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vallen,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zeg: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Hoe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zij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ook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zal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vallen,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ik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ben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mee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tevreden,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ben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toe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bereid."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6"/>
        </w:numPr>
        <w:tabs>
          <w:tab w:val="left" w:pos="366"/>
        </w:tabs>
        <w:spacing w:line="261" w:lineRule="auto"/>
        <w:ind w:right="49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 w:hAnsi="Times New Roman"/>
          <w:sz w:val="24"/>
          <w:lang w:val="nl-NL"/>
        </w:rPr>
        <w:t xml:space="preserve">verzekerde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 w:hAnsi="Times New Roman"/>
          <w:sz w:val="24"/>
          <w:lang w:val="nl-NL"/>
        </w:rPr>
        <w:t xml:space="preserve">dat Boaz, deze zaak op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zich </w:t>
      </w:r>
      <w:r w:rsidRPr="0036548A">
        <w:rPr>
          <w:rFonts w:ascii="Times New Roman" w:hAnsi="Times New Roman"/>
          <w:sz w:val="24"/>
          <w:lang w:val="nl-NL"/>
        </w:rPr>
        <w:t xml:space="preserve">genomen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hebbende, </w:t>
      </w:r>
      <w:r w:rsidRPr="0036548A">
        <w:rPr>
          <w:rFonts w:ascii="Times New Roman" w:hAnsi="Times New Roman"/>
          <w:sz w:val="24"/>
          <w:lang w:val="nl-NL"/>
        </w:rPr>
        <w:t xml:space="preserve">er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zich </w:t>
      </w:r>
      <w:r w:rsidRPr="0036548A">
        <w:rPr>
          <w:rFonts w:ascii="Times New Roman" w:hAnsi="Times New Roman"/>
          <w:sz w:val="24"/>
          <w:lang w:val="nl-NL"/>
        </w:rPr>
        <w:t>een getrouw en zorgzaam</w:t>
      </w:r>
      <w:r w:rsidRPr="0036548A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vriend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zou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betonen.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Hij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zal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rusten,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tenzij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dat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hij</w:t>
      </w:r>
      <w:r w:rsidRPr="0036548A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heden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deze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zaak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voleindigd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hebbe. </w:t>
      </w:r>
      <w:r w:rsidRPr="0036548A">
        <w:rPr>
          <w:rFonts w:ascii="Times New Roman" w:hAnsi="Times New Roman"/>
          <w:sz w:val="24"/>
          <w:lang w:val="nl-NL"/>
        </w:rPr>
        <w:t>Hoewel het een drukke tijd voor hem was in het veld en op de dorsvloer, zal hij toch, op zich genomen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hebbende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dienen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zaak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veronachtzamen.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Naomi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gelooft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lat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Ruth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zijn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hart gewonnen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heeft,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daarom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zal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hij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rusten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vóór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hij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weet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of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al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of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zijne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wezen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kan.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Dit </w:t>
      </w:r>
      <w:r w:rsidRPr="0036548A">
        <w:rPr>
          <w:rFonts w:ascii="Times New Roman" w:hAnsi="Times New Roman"/>
          <w:sz w:val="24"/>
          <w:lang w:val="nl-NL"/>
        </w:rPr>
        <w:t>voert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aan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als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reden,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waarom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Ruth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stil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moet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zitten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er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kommer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om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moet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zijn,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Boaz </w:t>
      </w:r>
      <w:r w:rsidRPr="0036548A">
        <w:rPr>
          <w:rFonts w:ascii="Times New Roman" w:hAnsi="Times New Roman"/>
          <w:spacing w:val="-4"/>
          <w:sz w:val="24"/>
          <w:lang w:val="nl-NL"/>
        </w:rPr>
        <w:t>heeft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zaak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op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zich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genomen,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hij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zal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gewis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goed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ten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einde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brengen.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Nog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veel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meer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reden </w:t>
      </w:r>
      <w:r w:rsidRPr="0036548A">
        <w:rPr>
          <w:rFonts w:ascii="Times New Roman" w:hAnsi="Times New Roman"/>
          <w:spacing w:val="-3"/>
          <w:sz w:val="24"/>
          <w:lang w:val="nl-NL"/>
        </w:rPr>
        <w:t>hebben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goede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Christenen,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geen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ding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bezorgd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zijn,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maar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hun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zorg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op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God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werpen,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omdat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Hij </w:t>
      </w:r>
      <w:r w:rsidRPr="0036548A">
        <w:rPr>
          <w:rFonts w:ascii="Times New Roman" w:hAnsi="Times New Roman"/>
          <w:sz w:val="24"/>
          <w:lang w:val="nl-NL"/>
        </w:rPr>
        <w:t>beroofd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heeft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zorgen,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als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Hij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doet,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is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immers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nodig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dat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wij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ook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doen. </w:t>
      </w:r>
      <w:r w:rsidRPr="0036548A">
        <w:rPr>
          <w:rFonts w:ascii="Times New Roman" w:hAnsi="Times New Roman"/>
          <w:spacing w:val="-5"/>
          <w:sz w:val="24"/>
          <w:lang w:val="nl-NL"/>
        </w:rPr>
        <w:t>"Zit</w:t>
      </w:r>
      <w:r w:rsidRPr="0036548A">
        <w:rPr>
          <w:rFonts w:ascii="Times New Roman" w:hAnsi="Times New Roman"/>
          <w:spacing w:val="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stil,</w:t>
      </w:r>
      <w:r w:rsidRPr="0036548A">
        <w:rPr>
          <w:rFonts w:ascii="Times New Roman" w:hAnsi="Times New Roman"/>
          <w:sz w:val="24"/>
          <w:lang w:val="nl-NL"/>
        </w:rPr>
        <w:t xml:space="preserve"> en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zie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hoe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zaak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zal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vallen, </w:t>
      </w:r>
      <w:r w:rsidRPr="0036548A">
        <w:rPr>
          <w:rFonts w:ascii="Times New Roman" w:hAnsi="Times New Roman"/>
          <w:spacing w:val="-3"/>
          <w:sz w:val="24"/>
          <w:lang w:val="nl-NL"/>
        </w:rPr>
        <w:t>want</w:t>
      </w:r>
      <w:r w:rsidRPr="0036548A">
        <w:rPr>
          <w:rFonts w:ascii="Times New Roman" w:hAnsi="Times New Roman"/>
          <w:spacing w:val="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Heere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zal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u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voleindigen,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zal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u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ten goede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doen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medewerken,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Psalm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37:4,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5,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138:8.,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Stilzitten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zal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uw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sterkte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zijn,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Jesaja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30.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7.</w:t>
      </w:r>
    </w:p>
    <w:p w:rsidR="00A209A2" w:rsidRPr="0036548A" w:rsidRDefault="00A209A2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A209A2" w:rsidRPr="0036548A">
          <w:pgSz w:w="11900" w:h="16840"/>
          <w:pgMar w:top="1380" w:right="90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/>
        <w:ind w:left="115"/>
        <w:jc w:val="both"/>
        <w:rPr>
          <w:lang w:val="nl-NL"/>
        </w:rPr>
      </w:pPr>
      <w:bookmarkStart w:id="14" w:name="4"/>
      <w:bookmarkStart w:id="15" w:name="sv"/>
      <w:bookmarkEnd w:id="14"/>
      <w:bookmarkEnd w:id="15"/>
      <w:r w:rsidRPr="0036548A">
        <w:rPr>
          <w:lang w:val="nl-NL"/>
        </w:rPr>
        <w:lastRenderedPageBreak/>
        <w:t>HOOFDSTUK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4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5"/>
        </w:numPr>
        <w:tabs>
          <w:tab w:val="left" w:pos="289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ging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poort,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zette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zich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aldaar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ziet,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losser,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welken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gesproken had,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ging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voorbij;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zeide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>hij: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>Wijk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herwaarts,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hier,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gij,</w:t>
      </w:r>
      <w:r w:rsidRPr="0036548A">
        <w:rPr>
          <w:rFonts w:ascii="Times New Roman"/>
          <w:spacing w:val="-4"/>
          <w:sz w:val="24"/>
          <w:lang w:val="nl-NL"/>
        </w:rPr>
        <w:t xml:space="preserve"> zulk</w:t>
      </w:r>
      <w:r w:rsidRPr="0036548A">
        <w:rPr>
          <w:rFonts w:ascii="Times New Roman"/>
          <w:spacing w:val="-3"/>
          <w:sz w:val="24"/>
          <w:lang w:val="nl-NL"/>
        </w:rPr>
        <w:t xml:space="preserve"> een!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week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derwaarts,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 zette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zich.</w:t>
      </w:r>
    </w:p>
    <w:p w:rsidR="00A209A2" w:rsidRPr="0036548A" w:rsidRDefault="0036548A">
      <w:pPr>
        <w:pStyle w:val="Lijstalinea"/>
        <w:numPr>
          <w:ilvl w:val="0"/>
          <w:numId w:val="5"/>
        </w:numPr>
        <w:tabs>
          <w:tab w:val="left" w:pos="297"/>
        </w:tabs>
        <w:spacing w:line="274" w:lineRule="exact"/>
        <w:ind w:left="296" w:hanging="18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 xml:space="preserve">En hij nam </w:t>
      </w:r>
      <w:r w:rsidRPr="0036548A">
        <w:rPr>
          <w:rFonts w:ascii="Times New Roman"/>
          <w:spacing w:val="-3"/>
          <w:sz w:val="24"/>
          <w:lang w:val="nl-NL"/>
        </w:rPr>
        <w:t xml:space="preserve">tien mannen </w:t>
      </w:r>
      <w:r w:rsidRPr="0036548A">
        <w:rPr>
          <w:rFonts w:ascii="Times New Roman"/>
          <w:sz w:val="24"/>
          <w:lang w:val="nl-NL"/>
        </w:rPr>
        <w:t xml:space="preserve">van de </w:t>
      </w:r>
      <w:r w:rsidRPr="0036548A">
        <w:rPr>
          <w:rFonts w:ascii="Times New Roman"/>
          <w:spacing w:val="-3"/>
          <w:sz w:val="24"/>
          <w:lang w:val="nl-NL"/>
        </w:rPr>
        <w:t xml:space="preserve">oudsten </w:t>
      </w:r>
      <w:r w:rsidRPr="0036548A">
        <w:rPr>
          <w:rFonts w:ascii="Times New Roman"/>
          <w:sz w:val="24"/>
          <w:lang w:val="nl-NL"/>
        </w:rPr>
        <w:t xml:space="preserve">der </w:t>
      </w:r>
      <w:r w:rsidRPr="0036548A">
        <w:rPr>
          <w:rFonts w:ascii="Times New Roman"/>
          <w:spacing w:val="-3"/>
          <w:sz w:val="24"/>
          <w:lang w:val="nl-NL"/>
        </w:rPr>
        <w:t xml:space="preserve">stad, </w:t>
      </w:r>
      <w:r w:rsidRPr="0036548A">
        <w:rPr>
          <w:rFonts w:ascii="Times New Roman"/>
          <w:sz w:val="24"/>
          <w:lang w:val="nl-NL"/>
        </w:rPr>
        <w:t xml:space="preserve">en </w:t>
      </w:r>
      <w:r w:rsidRPr="0036548A">
        <w:rPr>
          <w:rFonts w:ascii="Times New Roman"/>
          <w:spacing w:val="-3"/>
          <w:sz w:val="24"/>
          <w:lang w:val="nl-NL"/>
        </w:rPr>
        <w:t xml:space="preserve">zeide: </w:t>
      </w:r>
      <w:r w:rsidRPr="0036548A">
        <w:rPr>
          <w:rFonts w:ascii="Times New Roman"/>
          <w:sz w:val="24"/>
          <w:lang w:val="nl-NL"/>
        </w:rPr>
        <w:t xml:space="preserve">Zet u </w:t>
      </w:r>
      <w:r w:rsidRPr="0036548A">
        <w:rPr>
          <w:rFonts w:ascii="Times New Roman"/>
          <w:spacing w:val="-3"/>
          <w:sz w:val="24"/>
          <w:lang w:val="nl-NL"/>
        </w:rPr>
        <w:t xml:space="preserve">hier; </w:t>
      </w:r>
      <w:r w:rsidRPr="0036548A">
        <w:rPr>
          <w:rFonts w:ascii="Times New Roman"/>
          <w:sz w:val="24"/>
          <w:lang w:val="nl-NL"/>
        </w:rPr>
        <w:t xml:space="preserve">en zij </w:t>
      </w:r>
      <w:r w:rsidRPr="0036548A">
        <w:rPr>
          <w:rFonts w:ascii="Times New Roman"/>
          <w:spacing w:val="-3"/>
          <w:sz w:val="24"/>
          <w:lang w:val="nl-NL"/>
        </w:rPr>
        <w:t>zetten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zich.</w:t>
      </w:r>
    </w:p>
    <w:p w:rsidR="00A209A2" w:rsidRPr="0036548A" w:rsidRDefault="0036548A">
      <w:pPr>
        <w:pStyle w:val="Lijstalinea"/>
        <w:numPr>
          <w:ilvl w:val="0"/>
          <w:numId w:val="5"/>
        </w:numPr>
        <w:tabs>
          <w:tab w:val="left" w:pos="275"/>
        </w:tabs>
        <w:spacing w:before="26" w:line="259" w:lineRule="auto"/>
        <w:ind w:right="13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Toen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zeide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dien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losser: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stuk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lands,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onzen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broeder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Elimelech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was,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heeft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Naomi, </w:t>
      </w:r>
      <w:r w:rsidRPr="0036548A">
        <w:rPr>
          <w:rFonts w:ascii="Times New Roman"/>
          <w:sz w:val="24"/>
          <w:lang w:val="nl-NL"/>
        </w:rPr>
        <w:t>die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uit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der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Moabieten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land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wedergekomen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is,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verkocht;</w:t>
      </w:r>
    </w:p>
    <w:p w:rsidR="00A209A2" w:rsidRPr="0036548A" w:rsidRDefault="0036548A">
      <w:pPr>
        <w:pStyle w:val="Lijstalinea"/>
        <w:numPr>
          <w:ilvl w:val="0"/>
          <w:numId w:val="5"/>
        </w:numPr>
        <w:tabs>
          <w:tab w:val="left" w:pos="270"/>
        </w:tabs>
        <w:spacing w:before="5" w:line="259" w:lineRule="auto"/>
        <w:ind w:right="13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ik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heb</w:t>
      </w:r>
      <w:r w:rsidRPr="0036548A">
        <w:rPr>
          <w:rFonts w:asci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gezegd: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Ik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zal</w:t>
      </w:r>
      <w:r w:rsidRPr="0036548A">
        <w:rPr>
          <w:rFonts w:ascii="Times New Roman"/>
          <w:spacing w:val="-4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uw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oor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openbaren,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zeggende: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Aanvaard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 xml:space="preserve">tegenwoordigheid </w:t>
      </w:r>
      <w:r w:rsidRPr="0036548A">
        <w:rPr>
          <w:rFonts w:ascii="Times New Roman"/>
          <w:sz w:val="24"/>
          <w:lang w:val="nl-NL"/>
        </w:rPr>
        <w:t>der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inwoners,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tegenwoordigheid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der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oudsten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>mijns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volks;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gij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zult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lossen,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los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het;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zo </w:t>
      </w:r>
      <w:r w:rsidRPr="0036548A">
        <w:rPr>
          <w:rFonts w:ascii="Times New Roman"/>
          <w:spacing w:val="-3"/>
          <w:sz w:val="24"/>
          <w:lang w:val="nl-NL"/>
        </w:rPr>
        <w:t>men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ook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zou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lossen,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verklaar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 xml:space="preserve">mij,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ik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wete;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want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niemand,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behalve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gij,</w:t>
      </w:r>
      <w:r w:rsidRPr="0036548A">
        <w:rPr>
          <w:rFonts w:asci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 xml:space="preserve">die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losse,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ik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u.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Toen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zeide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hij: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Ik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zal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lossen.</w:t>
      </w:r>
    </w:p>
    <w:p w:rsidR="00A209A2" w:rsidRPr="0036548A" w:rsidRDefault="0036548A">
      <w:pPr>
        <w:pStyle w:val="Lijstalinea"/>
        <w:numPr>
          <w:ilvl w:val="0"/>
          <w:numId w:val="5"/>
        </w:numPr>
        <w:tabs>
          <w:tab w:val="left" w:pos="280"/>
        </w:tabs>
        <w:spacing w:before="5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Maar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zeide: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dage,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als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gij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land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aanvaardt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hand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Naomi,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zult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gij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4"/>
          <w:sz w:val="24"/>
          <w:lang w:val="nl-NL"/>
        </w:rPr>
        <w:t xml:space="preserve">ook </w:t>
      </w:r>
      <w:r w:rsidRPr="0036548A">
        <w:rPr>
          <w:rFonts w:ascii="Times New Roman"/>
          <w:sz w:val="24"/>
          <w:lang w:val="nl-NL"/>
        </w:rPr>
        <w:t xml:space="preserve">aanvaarden van Ruth, de Moabietische, de huisvrouw des verstorvenen, om den naam </w:t>
      </w:r>
      <w:r w:rsidRPr="0036548A">
        <w:rPr>
          <w:rFonts w:ascii="Times New Roman"/>
          <w:spacing w:val="-2"/>
          <w:sz w:val="24"/>
          <w:lang w:val="nl-NL"/>
        </w:rPr>
        <w:t xml:space="preserve">des </w:t>
      </w:r>
      <w:r w:rsidRPr="0036548A">
        <w:rPr>
          <w:rFonts w:ascii="Times New Roman"/>
          <w:sz w:val="24"/>
          <w:lang w:val="nl-NL"/>
        </w:rPr>
        <w:t>verstorvenen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verwekken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over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erfdeel.</w:t>
      </w:r>
    </w:p>
    <w:p w:rsidR="00A209A2" w:rsidRPr="0036548A" w:rsidRDefault="0036548A">
      <w:pPr>
        <w:pStyle w:val="Lijstalinea"/>
        <w:numPr>
          <w:ilvl w:val="0"/>
          <w:numId w:val="5"/>
        </w:numPr>
        <w:tabs>
          <w:tab w:val="left" w:pos="284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Toen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zeide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losser: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Ik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zal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>mij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kunnen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lossen,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opdat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ik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8"/>
          <w:sz w:val="24"/>
          <w:lang w:val="nl-NL"/>
        </w:rPr>
        <w:t>mijn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erfdeel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 xml:space="preserve">misschien </w:t>
      </w:r>
      <w:r w:rsidRPr="0036548A">
        <w:rPr>
          <w:rFonts w:ascii="Times New Roman"/>
          <w:spacing w:val="-3"/>
          <w:sz w:val="24"/>
          <w:lang w:val="nl-NL"/>
        </w:rPr>
        <w:t xml:space="preserve">verderve; </w:t>
      </w:r>
      <w:r w:rsidRPr="0036548A">
        <w:rPr>
          <w:rFonts w:ascii="Times New Roman"/>
          <w:sz w:val="24"/>
          <w:lang w:val="nl-NL"/>
        </w:rPr>
        <w:t xml:space="preserve">los gij </w:t>
      </w:r>
      <w:r w:rsidRPr="0036548A">
        <w:rPr>
          <w:rFonts w:ascii="Times New Roman"/>
          <w:spacing w:val="-3"/>
          <w:sz w:val="24"/>
          <w:lang w:val="nl-NL"/>
        </w:rPr>
        <w:t xml:space="preserve">mijn lossing voor </w:t>
      </w:r>
      <w:r w:rsidRPr="0036548A">
        <w:rPr>
          <w:rFonts w:ascii="Times New Roman"/>
          <w:sz w:val="24"/>
          <w:lang w:val="nl-NL"/>
        </w:rPr>
        <w:t xml:space="preserve">u; </w:t>
      </w:r>
      <w:r w:rsidRPr="0036548A">
        <w:rPr>
          <w:rFonts w:ascii="Times New Roman"/>
          <w:spacing w:val="-3"/>
          <w:sz w:val="24"/>
          <w:lang w:val="nl-NL"/>
        </w:rPr>
        <w:t xml:space="preserve">want </w:t>
      </w:r>
      <w:r w:rsidRPr="0036548A">
        <w:rPr>
          <w:rFonts w:ascii="Times New Roman"/>
          <w:sz w:val="24"/>
          <w:lang w:val="nl-NL"/>
        </w:rPr>
        <w:t xml:space="preserve">ik zal </w:t>
      </w:r>
      <w:r w:rsidRPr="0036548A">
        <w:rPr>
          <w:rFonts w:ascii="Times New Roman"/>
          <w:spacing w:val="-3"/>
          <w:sz w:val="24"/>
          <w:lang w:val="nl-NL"/>
        </w:rPr>
        <w:t>niet kunnen</w:t>
      </w:r>
      <w:r w:rsidRPr="0036548A">
        <w:rPr>
          <w:rFonts w:ascii="Times New Roman"/>
          <w:spacing w:val="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lossen.</w:t>
      </w:r>
    </w:p>
    <w:p w:rsidR="00A209A2" w:rsidRPr="0036548A" w:rsidRDefault="0036548A">
      <w:pPr>
        <w:pStyle w:val="Lijstalinea"/>
        <w:numPr>
          <w:ilvl w:val="0"/>
          <w:numId w:val="5"/>
        </w:numPr>
        <w:tabs>
          <w:tab w:val="left" w:pos="284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Nu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 xml:space="preserve">dit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ouds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gewoonheid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Israel,</w:t>
      </w:r>
      <w:r w:rsidRPr="0036548A">
        <w:rPr>
          <w:rFonts w:ascii="Times New Roman"/>
          <w:spacing w:val="-6"/>
          <w:sz w:val="24"/>
          <w:lang w:val="nl-NL"/>
        </w:rPr>
        <w:t xml:space="preserve"> bij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lossing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bij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verwisseling,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ganse zaak te </w:t>
      </w:r>
      <w:r w:rsidRPr="0036548A">
        <w:rPr>
          <w:rFonts w:ascii="Times New Roman"/>
          <w:spacing w:val="-3"/>
          <w:sz w:val="24"/>
          <w:lang w:val="nl-NL"/>
        </w:rPr>
        <w:t xml:space="preserve">bevestigen, </w:t>
      </w:r>
      <w:r w:rsidRPr="0036548A">
        <w:rPr>
          <w:rFonts w:ascii="Times New Roman"/>
          <w:sz w:val="24"/>
          <w:lang w:val="nl-NL"/>
        </w:rPr>
        <w:t xml:space="preserve">zo </w:t>
      </w:r>
      <w:r w:rsidRPr="0036548A">
        <w:rPr>
          <w:rFonts w:ascii="Times New Roman"/>
          <w:spacing w:val="3"/>
          <w:sz w:val="24"/>
          <w:lang w:val="nl-NL"/>
        </w:rPr>
        <w:t xml:space="preserve">trok </w:t>
      </w:r>
      <w:r w:rsidRPr="0036548A">
        <w:rPr>
          <w:rFonts w:ascii="Times New Roman"/>
          <w:sz w:val="24"/>
          <w:lang w:val="nl-NL"/>
        </w:rPr>
        <w:t xml:space="preserve">de </w:t>
      </w:r>
      <w:r w:rsidRPr="0036548A">
        <w:rPr>
          <w:rFonts w:ascii="Times New Roman"/>
          <w:spacing w:val="-3"/>
          <w:sz w:val="24"/>
          <w:lang w:val="nl-NL"/>
        </w:rPr>
        <w:t xml:space="preserve">man </w:t>
      </w:r>
      <w:r w:rsidRPr="0036548A">
        <w:rPr>
          <w:rFonts w:ascii="Times New Roman"/>
          <w:spacing w:val="-6"/>
          <w:sz w:val="24"/>
          <w:lang w:val="nl-NL"/>
        </w:rPr>
        <w:t xml:space="preserve">zijn </w:t>
      </w:r>
      <w:r w:rsidRPr="0036548A">
        <w:rPr>
          <w:rFonts w:ascii="Times New Roman"/>
          <w:sz w:val="24"/>
          <w:lang w:val="nl-NL"/>
        </w:rPr>
        <w:t xml:space="preserve">schoen </w:t>
      </w:r>
      <w:r w:rsidRPr="0036548A">
        <w:rPr>
          <w:rFonts w:ascii="Times New Roman"/>
          <w:spacing w:val="-5"/>
          <w:sz w:val="24"/>
          <w:lang w:val="nl-NL"/>
        </w:rPr>
        <w:t xml:space="preserve">uit </w:t>
      </w:r>
      <w:r w:rsidRPr="0036548A">
        <w:rPr>
          <w:rFonts w:ascii="Times New Roman"/>
          <w:sz w:val="24"/>
          <w:lang w:val="nl-NL"/>
        </w:rPr>
        <w:t xml:space="preserve">en gaf </w:t>
      </w:r>
      <w:r w:rsidRPr="0036548A">
        <w:rPr>
          <w:rFonts w:ascii="Times New Roman"/>
          <w:spacing w:val="-5"/>
          <w:sz w:val="24"/>
          <w:lang w:val="nl-NL"/>
        </w:rPr>
        <w:t xml:space="preserve">die </w:t>
      </w:r>
      <w:r w:rsidRPr="0036548A">
        <w:rPr>
          <w:rFonts w:ascii="Times New Roman"/>
          <w:sz w:val="24"/>
          <w:lang w:val="nl-NL"/>
        </w:rPr>
        <w:t xml:space="preserve">aan </w:t>
      </w:r>
      <w:r w:rsidRPr="0036548A">
        <w:rPr>
          <w:rFonts w:ascii="Times New Roman"/>
          <w:spacing w:val="-6"/>
          <w:sz w:val="24"/>
          <w:lang w:val="nl-NL"/>
        </w:rPr>
        <w:t xml:space="preserve">zijn </w:t>
      </w:r>
      <w:r w:rsidRPr="0036548A">
        <w:rPr>
          <w:rFonts w:ascii="Times New Roman"/>
          <w:sz w:val="24"/>
          <w:lang w:val="nl-NL"/>
        </w:rPr>
        <w:t xml:space="preserve">naaste; en </w:t>
      </w:r>
      <w:r w:rsidRPr="0036548A">
        <w:rPr>
          <w:rFonts w:ascii="Times New Roman"/>
          <w:spacing w:val="-5"/>
          <w:sz w:val="24"/>
          <w:lang w:val="nl-NL"/>
        </w:rPr>
        <w:t xml:space="preserve">dit </w:t>
      </w:r>
      <w:r w:rsidRPr="0036548A">
        <w:rPr>
          <w:rFonts w:ascii="Times New Roman"/>
          <w:sz w:val="24"/>
          <w:lang w:val="nl-NL"/>
        </w:rPr>
        <w:t xml:space="preserve">was </w:t>
      </w:r>
      <w:r w:rsidRPr="0036548A">
        <w:rPr>
          <w:rFonts w:ascii="Times New Roman"/>
          <w:spacing w:val="3"/>
          <w:sz w:val="24"/>
          <w:lang w:val="nl-NL"/>
        </w:rPr>
        <w:t xml:space="preserve">tot </w:t>
      </w:r>
      <w:r w:rsidRPr="0036548A">
        <w:rPr>
          <w:rFonts w:ascii="Times New Roman"/>
          <w:sz w:val="24"/>
          <w:lang w:val="nl-NL"/>
        </w:rPr>
        <w:t xml:space="preserve">een </w:t>
      </w:r>
      <w:r w:rsidRPr="0036548A">
        <w:rPr>
          <w:rFonts w:ascii="Times New Roman"/>
          <w:spacing w:val="-3"/>
          <w:sz w:val="24"/>
          <w:lang w:val="nl-NL"/>
        </w:rPr>
        <w:t xml:space="preserve">getuigenis </w:t>
      </w:r>
      <w:r w:rsidRPr="0036548A">
        <w:rPr>
          <w:rFonts w:ascii="Times New Roman"/>
          <w:sz w:val="24"/>
          <w:lang w:val="nl-NL"/>
        </w:rPr>
        <w:t>in</w:t>
      </w:r>
      <w:r w:rsidRPr="0036548A">
        <w:rPr>
          <w:rFonts w:ascii="Times New Roman"/>
          <w:spacing w:val="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Israel.</w:t>
      </w:r>
    </w:p>
    <w:p w:rsidR="00A209A2" w:rsidRPr="0036548A" w:rsidRDefault="0036548A">
      <w:pPr>
        <w:pStyle w:val="Lijstalinea"/>
        <w:numPr>
          <w:ilvl w:val="0"/>
          <w:numId w:val="5"/>
        </w:numPr>
        <w:tabs>
          <w:tab w:val="left" w:pos="298"/>
        </w:tabs>
        <w:spacing w:before="2"/>
        <w:ind w:left="297" w:hanging="181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Zo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zeide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losser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Boaz: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Aanvaard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gij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u;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hij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trok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zijn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schoen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uit.</w:t>
      </w:r>
    </w:p>
    <w:p w:rsidR="00A209A2" w:rsidRPr="0036548A" w:rsidRDefault="0036548A">
      <w:pPr>
        <w:pStyle w:val="Lijstalinea"/>
        <w:numPr>
          <w:ilvl w:val="0"/>
          <w:numId w:val="5"/>
        </w:numPr>
        <w:tabs>
          <w:tab w:val="left" w:pos="284"/>
        </w:tabs>
        <w:spacing w:before="21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Toen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zeide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oudsten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al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volk: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Gijlieden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zijt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heden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getuigen,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ik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aanvaard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 xml:space="preserve">heb </w:t>
      </w:r>
      <w:r w:rsidRPr="0036548A">
        <w:rPr>
          <w:rFonts w:ascii="Times New Roman"/>
          <w:spacing w:val="-5"/>
          <w:sz w:val="24"/>
          <w:lang w:val="nl-NL"/>
        </w:rPr>
        <w:t>alles,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Elimelech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geweest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is,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alles,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Chiljon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Machlon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geweest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is,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hand </w:t>
      </w:r>
      <w:r w:rsidRPr="0036548A">
        <w:rPr>
          <w:rFonts w:ascii="Times New Roman"/>
          <w:spacing w:val="-3"/>
          <w:sz w:val="24"/>
          <w:lang w:val="nl-NL"/>
        </w:rPr>
        <w:t>van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Naomi.</w:t>
      </w:r>
    </w:p>
    <w:p w:rsidR="00A209A2" w:rsidRPr="0036548A" w:rsidRDefault="0036548A">
      <w:pPr>
        <w:pStyle w:val="Lijstalinea"/>
        <w:numPr>
          <w:ilvl w:val="0"/>
          <w:numId w:val="5"/>
        </w:numPr>
        <w:tabs>
          <w:tab w:val="left" w:pos="395"/>
        </w:tabs>
        <w:spacing w:before="2" w:line="261" w:lineRule="auto"/>
        <w:ind w:right="10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Daartoe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aanvaard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ik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>mij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ook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Ruth,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Moabietische,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huisvrouw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Machlon,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vrouw,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4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den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naam</w:t>
      </w:r>
      <w:r w:rsidRPr="0036548A">
        <w:rPr>
          <w:rFonts w:ascii="Times New Roman"/>
          <w:spacing w:val="-4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des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verstorvenen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over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erfdeel</w:t>
      </w:r>
      <w:r w:rsidRPr="0036548A">
        <w:rPr>
          <w:rFonts w:ascii="Times New Roman"/>
          <w:spacing w:val="-4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verwekken,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opdat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naam</w:t>
      </w:r>
      <w:r w:rsidRPr="0036548A">
        <w:rPr>
          <w:rFonts w:ascii="Times New Roman"/>
          <w:spacing w:val="-4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des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verstorvenen</w:t>
      </w:r>
      <w:r w:rsidRPr="0036548A">
        <w:rPr>
          <w:rFonts w:asci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niet </w:t>
      </w:r>
      <w:r w:rsidRPr="0036548A">
        <w:rPr>
          <w:rFonts w:ascii="Times New Roman"/>
          <w:sz w:val="24"/>
          <w:lang w:val="nl-NL"/>
        </w:rPr>
        <w:t>worde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uitgeroeid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broederen,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poort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zijner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plaats;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gijlieden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heden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getuigen. 11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al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volk,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poort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was,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mitsgaders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oudsten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zeiden: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Wij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getuigen;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HEERE </w:t>
      </w:r>
      <w:r w:rsidRPr="0036548A">
        <w:rPr>
          <w:rFonts w:ascii="Times New Roman"/>
          <w:spacing w:val="-3"/>
          <w:sz w:val="24"/>
          <w:lang w:val="nl-NL"/>
        </w:rPr>
        <w:t xml:space="preserve">make </w:t>
      </w:r>
      <w:r w:rsidRPr="0036548A">
        <w:rPr>
          <w:rFonts w:ascii="Times New Roman"/>
          <w:sz w:val="24"/>
          <w:lang w:val="nl-NL"/>
        </w:rPr>
        <w:t xml:space="preserve">deze vrouw, </w:t>
      </w:r>
      <w:r w:rsidRPr="0036548A">
        <w:rPr>
          <w:rFonts w:ascii="Times New Roman"/>
          <w:spacing w:val="-5"/>
          <w:sz w:val="24"/>
          <w:lang w:val="nl-NL"/>
        </w:rPr>
        <w:t xml:space="preserve">die in </w:t>
      </w:r>
      <w:r w:rsidRPr="0036548A">
        <w:rPr>
          <w:rFonts w:ascii="Times New Roman"/>
          <w:sz w:val="24"/>
          <w:lang w:val="nl-NL"/>
        </w:rPr>
        <w:t xml:space="preserve">uw huis komt, als Rachel en als Lea, die beiden het huis van </w:t>
      </w:r>
      <w:r w:rsidRPr="0036548A">
        <w:rPr>
          <w:rFonts w:ascii="Times New Roman"/>
          <w:spacing w:val="-2"/>
          <w:sz w:val="24"/>
          <w:lang w:val="nl-NL"/>
        </w:rPr>
        <w:t xml:space="preserve">Israel </w:t>
      </w:r>
      <w:r w:rsidRPr="0036548A">
        <w:rPr>
          <w:rFonts w:ascii="Times New Roman"/>
          <w:spacing w:val="-3"/>
          <w:sz w:val="24"/>
          <w:lang w:val="nl-NL"/>
        </w:rPr>
        <w:t xml:space="preserve">gebouwd hebben; </w:t>
      </w:r>
      <w:r w:rsidRPr="0036548A">
        <w:rPr>
          <w:rFonts w:ascii="Times New Roman"/>
          <w:sz w:val="24"/>
          <w:lang w:val="nl-NL"/>
        </w:rPr>
        <w:t xml:space="preserve">en </w:t>
      </w:r>
      <w:r w:rsidRPr="0036548A">
        <w:rPr>
          <w:rFonts w:ascii="Times New Roman"/>
          <w:spacing w:val="-3"/>
          <w:sz w:val="24"/>
          <w:lang w:val="nl-NL"/>
        </w:rPr>
        <w:t xml:space="preserve">handel kloekelijk </w:t>
      </w:r>
      <w:r w:rsidRPr="0036548A">
        <w:rPr>
          <w:rFonts w:ascii="Times New Roman"/>
          <w:sz w:val="24"/>
          <w:lang w:val="nl-NL"/>
        </w:rPr>
        <w:t xml:space="preserve">in </w:t>
      </w:r>
      <w:r w:rsidRPr="0036548A">
        <w:rPr>
          <w:rFonts w:ascii="Times New Roman"/>
          <w:spacing w:val="-3"/>
          <w:sz w:val="24"/>
          <w:lang w:val="nl-NL"/>
        </w:rPr>
        <w:t xml:space="preserve">Efratha, </w:t>
      </w:r>
      <w:r w:rsidRPr="0036548A">
        <w:rPr>
          <w:rFonts w:ascii="Times New Roman"/>
          <w:sz w:val="24"/>
          <w:lang w:val="nl-NL"/>
        </w:rPr>
        <w:t xml:space="preserve">en </w:t>
      </w:r>
      <w:r w:rsidRPr="0036548A">
        <w:rPr>
          <w:rFonts w:ascii="Times New Roman"/>
          <w:spacing w:val="-3"/>
          <w:sz w:val="24"/>
          <w:lang w:val="nl-NL"/>
        </w:rPr>
        <w:t xml:space="preserve">maak </w:t>
      </w:r>
      <w:r w:rsidRPr="0036548A">
        <w:rPr>
          <w:rFonts w:ascii="Times New Roman"/>
          <w:sz w:val="24"/>
          <w:lang w:val="nl-NL"/>
        </w:rPr>
        <w:t xml:space="preserve">uw </w:t>
      </w:r>
      <w:r w:rsidRPr="0036548A">
        <w:rPr>
          <w:rFonts w:ascii="Times New Roman"/>
          <w:spacing w:val="-3"/>
          <w:sz w:val="24"/>
          <w:lang w:val="nl-NL"/>
        </w:rPr>
        <w:t xml:space="preserve">naam vermaard </w:t>
      </w:r>
      <w:r w:rsidRPr="0036548A">
        <w:rPr>
          <w:rFonts w:ascii="Times New Roman"/>
          <w:sz w:val="24"/>
          <w:lang w:val="nl-NL"/>
        </w:rPr>
        <w:t>in</w:t>
      </w:r>
      <w:r w:rsidRPr="0036548A">
        <w:rPr>
          <w:rFonts w:ascii="Times New Roman"/>
          <w:spacing w:val="2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Bethlehem!</w:t>
      </w:r>
    </w:p>
    <w:p w:rsidR="00A209A2" w:rsidRPr="0036548A" w:rsidRDefault="0036548A">
      <w:pPr>
        <w:pStyle w:val="Lijstalinea"/>
        <w:numPr>
          <w:ilvl w:val="0"/>
          <w:numId w:val="4"/>
        </w:numPr>
        <w:tabs>
          <w:tab w:val="left" w:pos="433"/>
        </w:tabs>
        <w:spacing w:before="2"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 xml:space="preserve">En uw </w:t>
      </w:r>
      <w:r w:rsidRPr="0036548A">
        <w:rPr>
          <w:rFonts w:ascii="Times New Roman"/>
          <w:spacing w:val="-5"/>
          <w:sz w:val="24"/>
          <w:lang w:val="nl-NL"/>
        </w:rPr>
        <w:t xml:space="preserve">huis </w:t>
      </w:r>
      <w:r w:rsidRPr="0036548A">
        <w:rPr>
          <w:rFonts w:ascii="Times New Roman"/>
          <w:spacing w:val="-6"/>
          <w:sz w:val="24"/>
          <w:lang w:val="nl-NL"/>
        </w:rPr>
        <w:t xml:space="preserve">zij, </w:t>
      </w:r>
      <w:r w:rsidRPr="0036548A">
        <w:rPr>
          <w:rFonts w:ascii="Times New Roman"/>
          <w:spacing w:val="-4"/>
          <w:sz w:val="24"/>
          <w:lang w:val="nl-NL"/>
        </w:rPr>
        <w:t xml:space="preserve">als </w:t>
      </w:r>
      <w:r w:rsidRPr="0036548A">
        <w:rPr>
          <w:rFonts w:ascii="Times New Roman"/>
          <w:sz w:val="24"/>
          <w:lang w:val="nl-NL"/>
        </w:rPr>
        <w:t xml:space="preserve">het </w:t>
      </w:r>
      <w:r w:rsidRPr="0036548A">
        <w:rPr>
          <w:rFonts w:ascii="Times New Roman"/>
          <w:spacing w:val="-5"/>
          <w:sz w:val="24"/>
          <w:lang w:val="nl-NL"/>
        </w:rPr>
        <w:t xml:space="preserve">huis </w:t>
      </w:r>
      <w:r w:rsidRPr="0036548A">
        <w:rPr>
          <w:rFonts w:ascii="Times New Roman"/>
          <w:sz w:val="24"/>
          <w:lang w:val="nl-NL"/>
        </w:rPr>
        <w:t>van Perez (die Thamar aan Juda baarde), van het zaad, dat de HEERE u geven zal uit deze jonge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>vrouw.</w:t>
      </w:r>
    </w:p>
    <w:p w:rsidR="00A209A2" w:rsidRPr="0036548A" w:rsidRDefault="0036548A">
      <w:pPr>
        <w:pStyle w:val="Lijstalinea"/>
        <w:numPr>
          <w:ilvl w:val="0"/>
          <w:numId w:val="4"/>
        </w:numPr>
        <w:tabs>
          <w:tab w:val="left" w:pos="395"/>
        </w:tabs>
        <w:spacing w:before="5"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3"/>
          <w:sz w:val="24"/>
          <w:lang w:val="nl-NL"/>
        </w:rPr>
        <w:t>Alzo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nam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Ruth,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werd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hem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ter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vrouwe,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ging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in;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HEERE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gaf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haar, dat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zwanger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werd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zoon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baarde.</w:t>
      </w:r>
    </w:p>
    <w:p w:rsidR="00A209A2" w:rsidRPr="0036548A" w:rsidRDefault="0036548A">
      <w:pPr>
        <w:pStyle w:val="Lijstalinea"/>
        <w:numPr>
          <w:ilvl w:val="0"/>
          <w:numId w:val="4"/>
        </w:numPr>
        <w:tabs>
          <w:tab w:val="left" w:pos="390"/>
        </w:tabs>
        <w:spacing w:before="5"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Toen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zeiden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vrouwen</w:t>
      </w:r>
      <w:r w:rsidR="005C558A">
        <w:rPr>
          <w:rFonts w:ascii="Times New Roman"/>
          <w:spacing w:val="3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Naomi: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Geloofd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HEERE,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niet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heeft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nagelaten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heden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een </w:t>
      </w:r>
      <w:r w:rsidRPr="0036548A">
        <w:rPr>
          <w:rFonts w:ascii="Times New Roman"/>
          <w:spacing w:val="-3"/>
          <w:sz w:val="24"/>
          <w:lang w:val="nl-NL"/>
        </w:rPr>
        <w:t xml:space="preserve">losser </w:t>
      </w:r>
      <w:r w:rsidRPr="0036548A">
        <w:rPr>
          <w:rFonts w:ascii="Times New Roman"/>
          <w:sz w:val="24"/>
          <w:lang w:val="nl-NL"/>
        </w:rPr>
        <w:t xml:space="preserve">te </w:t>
      </w:r>
      <w:r w:rsidRPr="0036548A">
        <w:rPr>
          <w:rFonts w:ascii="Times New Roman"/>
          <w:spacing w:val="-3"/>
          <w:sz w:val="24"/>
          <w:lang w:val="nl-NL"/>
        </w:rPr>
        <w:t xml:space="preserve">geven; </w:t>
      </w:r>
      <w:r w:rsidRPr="0036548A">
        <w:rPr>
          <w:rFonts w:ascii="Times New Roman"/>
          <w:sz w:val="24"/>
          <w:lang w:val="nl-NL"/>
        </w:rPr>
        <w:t xml:space="preserve">en </w:t>
      </w:r>
      <w:r w:rsidRPr="0036548A">
        <w:rPr>
          <w:rFonts w:ascii="Times New Roman"/>
          <w:spacing w:val="-3"/>
          <w:sz w:val="24"/>
          <w:lang w:val="nl-NL"/>
        </w:rPr>
        <w:t xml:space="preserve">zijn naam worde vermaard </w:t>
      </w:r>
      <w:r w:rsidRPr="0036548A">
        <w:rPr>
          <w:rFonts w:ascii="Times New Roman"/>
          <w:sz w:val="24"/>
          <w:lang w:val="nl-NL"/>
        </w:rPr>
        <w:t>in</w:t>
      </w:r>
      <w:r w:rsidRPr="0036548A">
        <w:rPr>
          <w:rFonts w:ascii="Times New Roman"/>
          <w:spacing w:val="2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Israel!</w:t>
      </w:r>
    </w:p>
    <w:p w:rsidR="00A209A2" w:rsidRPr="0036548A" w:rsidRDefault="0036548A">
      <w:pPr>
        <w:pStyle w:val="Lijstalinea"/>
        <w:numPr>
          <w:ilvl w:val="0"/>
          <w:numId w:val="4"/>
        </w:numPr>
        <w:tabs>
          <w:tab w:val="left" w:pos="433"/>
        </w:tabs>
        <w:spacing w:before="5"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5"/>
          <w:sz w:val="24"/>
          <w:lang w:val="nl-NL"/>
        </w:rPr>
        <w:t xml:space="preserve">Die </w:t>
      </w:r>
      <w:r w:rsidRPr="0036548A">
        <w:rPr>
          <w:rFonts w:ascii="Times New Roman"/>
          <w:sz w:val="24"/>
          <w:lang w:val="nl-NL"/>
        </w:rPr>
        <w:t xml:space="preserve">zal u </w:t>
      </w:r>
      <w:r w:rsidRPr="0036548A">
        <w:rPr>
          <w:rFonts w:ascii="Times New Roman"/>
          <w:spacing w:val="-6"/>
          <w:sz w:val="24"/>
          <w:lang w:val="nl-NL"/>
        </w:rPr>
        <w:t xml:space="preserve">zijn </w:t>
      </w:r>
      <w:r w:rsidRPr="0036548A">
        <w:rPr>
          <w:rFonts w:ascii="Times New Roman"/>
          <w:spacing w:val="3"/>
          <w:sz w:val="24"/>
          <w:lang w:val="nl-NL"/>
        </w:rPr>
        <w:t xml:space="preserve">tot </w:t>
      </w:r>
      <w:r w:rsidRPr="0036548A">
        <w:rPr>
          <w:rFonts w:ascii="Times New Roman"/>
          <w:sz w:val="24"/>
          <w:lang w:val="nl-NL"/>
        </w:rPr>
        <w:t xml:space="preserve">een verkwikker der </w:t>
      </w:r>
      <w:r w:rsidRPr="0036548A">
        <w:rPr>
          <w:rFonts w:ascii="Times New Roman"/>
          <w:spacing w:val="-5"/>
          <w:sz w:val="24"/>
          <w:lang w:val="nl-NL"/>
        </w:rPr>
        <w:t xml:space="preserve">ziel, </w:t>
      </w:r>
      <w:r w:rsidRPr="0036548A">
        <w:rPr>
          <w:rFonts w:ascii="Times New Roman"/>
          <w:sz w:val="24"/>
          <w:lang w:val="nl-NL"/>
        </w:rPr>
        <w:t xml:space="preserve">en </w:t>
      </w:r>
      <w:r w:rsidRPr="0036548A">
        <w:rPr>
          <w:rFonts w:ascii="Times New Roman"/>
          <w:spacing w:val="2"/>
          <w:sz w:val="24"/>
          <w:lang w:val="nl-NL"/>
        </w:rPr>
        <w:t xml:space="preserve">om </w:t>
      </w:r>
      <w:r w:rsidRPr="0036548A">
        <w:rPr>
          <w:rFonts w:ascii="Times New Roman"/>
          <w:sz w:val="24"/>
          <w:lang w:val="nl-NL"/>
        </w:rPr>
        <w:t xml:space="preserve">uw ouderdom te onderhouden; </w:t>
      </w:r>
      <w:r w:rsidRPr="0036548A">
        <w:rPr>
          <w:rFonts w:ascii="Times New Roman"/>
          <w:spacing w:val="3"/>
          <w:sz w:val="24"/>
          <w:lang w:val="nl-NL"/>
        </w:rPr>
        <w:t xml:space="preserve">want </w:t>
      </w:r>
      <w:r w:rsidRPr="0036548A">
        <w:rPr>
          <w:rFonts w:ascii="Times New Roman"/>
          <w:spacing w:val="4"/>
          <w:sz w:val="24"/>
          <w:lang w:val="nl-NL"/>
        </w:rPr>
        <w:t xml:space="preserve">uw </w:t>
      </w:r>
      <w:r w:rsidRPr="0036548A">
        <w:rPr>
          <w:rFonts w:ascii="Times New Roman"/>
          <w:sz w:val="24"/>
          <w:lang w:val="nl-NL"/>
        </w:rPr>
        <w:t>schoondochter,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liefheeft,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heeft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hem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gebaard,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dewelke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beter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is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zeven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>zonen.</w:t>
      </w:r>
    </w:p>
    <w:p w:rsidR="00A209A2" w:rsidRPr="0036548A" w:rsidRDefault="0036548A">
      <w:pPr>
        <w:pStyle w:val="Lijstalinea"/>
        <w:numPr>
          <w:ilvl w:val="0"/>
          <w:numId w:val="4"/>
        </w:numPr>
        <w:tabs>
          <w:tab w:val="left" w:pos="417"/>
        </w:tabs>
        <w:spacing w:before="5"/>
        <w:ind w:left="416" w:hanging="30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En Naomi nam dat kind, en zette het op haar schoot, en werd zijn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voedster.</w:t>
      </w:r>
    </w:p>
    <w:p w:rsidR="00A209A2" w:rsidRPr="0036548A" w:rsidRDefault="0036548A">
      <w:pPr>
        <w:pStyle w:val="Lijstalinea"/>
        <w:numPr>
          <w:ilvl w:val="0"/>
          <w:numId w:val="4"/>
        </w:numPr>
        <w:tabs>
          <w:tab w:val="left" w:pos="433"/>
        </w:tabs>
        <w:spacing w:before="21" w:line="264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 xml:space="preserve">En de </w:t>
      </w:r>
      <w:r w:rsidRPr="0036548A">
        <w:rPr>
          <w:rFonts w:ascii="Times New Roman"/>
          <w:spacing w:val="-3"/>
          <w:sz w:val="24"/>
          <w:lang w:val="nl-NL"/>
        </w:rPr>
        <w:t xml:space="preserve">naburinnen </w:t>
      </w:r>
      <w:r w:rsidRPr="0036548A">
        <w:rPr>
          <w:rFonts w:ascii="Times New Roman"/>
          <w:sz w:val="24"/>
          <w:lang w:val="nl-NL"/>
        </w:rPr>
        <w:t xml:space="preserve">gaven hem een </w:t>
      </w:r>
      <w:r w:rsidRPr="0036548A">
        <w:rPr>
          <w:rFonts w:ascii="Times New Roman"/>
          <w:spacing w:val="-3"/>
          <w:sz w:val="24"/>
          <w:lang w:val="nl-NL"/>
        </w:rPr>
        <w:t xml:space="preserve">naam, zeggende: </w:t>
      </w:r>
      <w:r w:rsidRPr="0036548A">
        <w:rPr>
          <w:rFonts w:ascii="Times New Roman"/>
          <w:sz w:val="24"/>
          <w:lang w:val="nl-NL"/>
        </w:rPr>
        <w:t xml:space="preserve">Aan </w:t>
      </w:r>
      <w:r w:rsidRPr="0036548A">
        <w:rPr>
          <w:rFonts w:ascii="Times New Roman"/>
          <w:spacing w:val="-3"/>
          <w:sz w:val="24"/>
          <w:lang w:val="nl-NL"/>
        </w:rPr>
        <w:t xml:space="preserve">Naomi </w:t>
      </w:r>
      <w:r w:rsidRPr="0036548A">
        <w:rPr>
          <w:rFonts w:ascii="Times New Roman"/>
          <w:sz w:val="24"/>
          <w:lang w:val="nl-NL"/>
        </w:rPr>
        <w:t xml:space="preserve">is een </w:t>
      </w:r>
      <w:r w:rsidRPr="0036548A">
        <w:rPr>
          <w:rFonts w:ascii="Times New Roman"/>
          <w:spacing w:val="-3"/>
          <w:sz w:val="24"/>
          <w:lang w:val="nl-NL"/>
        </w:rPr>
        <w:t xml:space="preserve">zoon geboren; </w:t>
      </w:r>
      <w:r w:rsidRPr="0036548A">
        <w:rPr>
          <w:rFonts w:ascii="Times New Roman"/>
          <w:sz w:val="24"/>
          <w:lang w:val="nl-NL"/>
        </w:rPr>
        <w:t xml:space="preserve">en </w:t>
      </w:r>
      <w:r w:rsidRPr="0036548A">
        <w:rPr>
          <w:rFonts w:ascii="Times New Roman"/>
          <w:spacing w:val="-3"/>
          <w:sz w:val="24"/>
          <w:lang w:val="nl-NL"/>
        </w:rPr>
        <w:t xml:space="preserve">zij noemden zijn naam Obed; deze </w:t>
      </w:r>
      <w:r w:rsidRPr="0036548A">
        <w:rPr>
          <w:rFonts w:ascii="Times New Roman"/>
          <w:sz w:val="24"/>
          <w:lang w:val="nl-NL"/>
        </w:rPr>
        <w:t xml:space="preserve">is de </w:t>
      </w:r>
      <w:r w:rsidRPr="0036548A">
        <w:rPr>
          <w:rFonts w:ascii="Times New Roman"/>
          <w:spacing w:val="-3"/>
          <w:sz w:val="24"/>
          <w:lang w:val="nl-NL"/>
        </w:rPr>
        <w:t xml:space="preserve">vader </w:t>
      </w:r>
      <w:r w:rsidRPr="0036548A">
        <w:rPr>
          <w:rFonts w:ascii="Times New Roman"/>
          <w:sz w:val="24"/>
          <w:lang w:val="nl-NL"/>
        </w:rPr>
        <w:t xml:space="preserve">van </w:t>
      </w:r>
      <w:r w:rsidRPr="0036548A">
        <w:rPr>
          <w:rFonts w:ascii="Times New Roman"/>
          <w:spacing w:val="-3"/>
          <w:sz w:val="24"/>
          <w:lang w:val="nl-NL"/>
        </w:rPr>
        <w:t>Isai, Davids</w:t>
      </w:r>
      <w:r w:rsidRPr="0036548A">
        <w:rPr>
          <w:rFonts w:ascii="Times New Roman"/>
          <w:spacing w:val="3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vader.</w:t>
      </w:r>
    </w:p>
    <w:p w:rsidR="00A209A2" w:rsidRPr="0036548A" w:rsidRDefault="0036548A">
      <w:pPr>
        <w:pStyle w:val="Lijstalinea"/>
        <w:numPr>
          <w:ilvl w:val="0"/>
          <w:numId w:val="4"/>
        </w:numPr>
        <w:tabs>
          <w:tab w:val="left" w:pos="417"/>
        </w:tabs>
        <w:spacing w:line="264" w:lineRule="auto"/>
        <w:ind w:right="3398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Dit nu zijn de geboorten van Perez: Perez gewon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Hezron; 19 En </w:t>
      </w:r>
      <w:r w:rsidRPr="0036548A">
        <w:rPr>
          <w:rFonts w:ascii="Times New Roman"/>
          <w:spacing w:val="-3"/>
          <w:sz w:val="24"/>
          <w:lang w:val="nl-NL"/>
        </w:rPr>
        <w:t xml:space="preserve">Hezron gewon Ram; </w:t>
      </w:r>
      <w:r w:rsidRPr="0036548A">
        <w:rPr>
          <w:rFonts w:ascii="Times New Roman"/>
          <w:sz w:val="24"/>
          <w:lang w:val="nl-NL"/>
        </w:rPr>
        <w:t xml:space="preserve">en Ram </w:t>
      </w:r>
      <w:r w:rsidRPr="0036548A">
        <w:rPr>
          <w:rFonts w:ascii="Times New Roman"/>
          <w:spacing w:val="-3"/>
          <w:sz w:val="24"/>
          <w:lang w:val="nl-NL"/>
        </w:rPr>
        <w:t>gewon</w:t>
      </w:r>
      <w:r w:rsidRPr="0036548A">
        <w:rPr>
          <w:rFonts w:ascii="Times New Roman"/>
          <w:spacing w:val="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Amminadab;</w:t>
      </w:r>
    </w:p>
    <w:p w:rsidR="00A209A2" w:rsidRPr="0036548A" w:rsidRDefault="0036548A">
      <w:pPr>
        <w:pStyle w:val="Plattetekst"/>
        <w:spacing w:line="264" w:lineRule="auto"/>
        <w:ind w:right="2845"/>
        <w:rPr>
          <w:lang w:val="nl-NL"/>
        </w:rPr>
      </w:pPr>
      <w:r w:rsidRPr="0036548A">
        <w:rPr>
          <w:lang w:val="nl-NL"/>
        </w:rPr>
        <w:t xml:space="preserve">20 En </w:t>
      </w:r>
      <w:r w:rsidRPr="0036548A">
        <w:rPr>
          <w:spacing w:val="-3"/>
          <w:lang w:val="nl-NL"/>
        </w:rPr>
        <w:t xml:space="preserve">Amminadab gewon Nahesson; </w:t>
      </w:r>
      <w:r w:rsidRPr="0036548A">
        <w:rPr>
          <w:lang w:val="nl-NL"/>
        </w:rPr>
        <w:t xml:space="preserve">en </w:t>
      </w:r>
      <w:r w:rsidRPr="0036548A">
        <w:rPr>
          <w:spacing w:val="-3"/>
          <w:lang w:val="nl-NL"/>
        </w:rPr>
        <w:t xml:space="preserve">Nahesson gewon Salma; </w:t>
      </w:r>
      <w:r w:rsidRPr="0036548A">
        <w:rPr>
          <w:lang w:val="nl-NL"/>
        </w:rPr>
        <w:t>21 En Salmon gewon Boaz, en Boaz gewon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Obed;</w:t>
      </w:r>
    </w:p>
    <w:p w:rsidR="00A209A2" w:rsidRPr="0036548A" w:rsidRDefault="0036548A">
      <w:pPr>
        <w:pStyle w:val="Plattetekst"/>
        <w:spacing w:line="271" w:lineRule="exact"/>
        <w:jc w:val="both"/>
        <w:rPr>
          <w:lang w:val="nl-NL"/>
        </w:rPr>
      </w:pPr>
      <w:r w:rsidRPr="0036548A">
        <w:rPr>
          <w:lang w:val="nl-NL"/>
        </w:rPr>
        <w:t>22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Obed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gewon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Isai;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Isai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gewon</w:t>
      </w:r>
      <w:r w:rsidRPr="0036548A">
        <w:rPr>
          <w:spacing w:val="-6"/>
          <w:lang w:val="nl-NL"/>
        </w:rPr>
        <w:t xml:space="preserve"> </w:t>
      </w:r>
      <w:r w:rsidRPr="0036548A">
        <w:rPr>
          <w:spacing w:val="-2"/>
          <w:lang w:val="nl-NL"/>
        </w:rPr>
        <w:t>David.</w:t>
      </w:r>
    </w:p>
    <w:p w:rsidR="00A209A2" w:rsidRPr="0036548A" w:rsidRDefault="00A209A2">
      <w:pPr>
        <w:spacing w:line="271" w:lineRule="exact"/>
        <w:jc w:val="both"/>
        <w:rPr>
          <w:lang w:val="nl-NL"/>
        </w:rPr>
        <w:sectPr w:rsidR="00A209A2" w:rsidRPr="0036548A">
          <w:pgSz w:w="11900" w:h="16840"/>
          <w:pgMar w:top="1380" w:right="128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131" w:line="261" w:lineRule="auto"/>
        <w:ind w:left="115" w:right="115"/>
        <w:jc w:val="both"/>
        <w:rPr>
          <w:lang w:val="nl-NL"/>
        </w:rPr>
      </w:pPr>
      <w:bookmarkStart w:id="16" w:name="inleiding"/>
      <w:bookmarkEnd w:id="16"/>
      <w:r w:rsidRPr="0036548A">
        <w:rPr>
          <w:lang w:val="nl-NL"/>
        </w:rPr>
        <w:lastRenderedPageBreak/>
        <w:t>In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5"/>
          <w:lang w:val="nl-NL"/>
        </w:rPr>
        <w:t>dit</w:t>
      </w:r>
      <w:r w:rsidRPr="0036548A">
        <w:rPr>
          <w:spacing w:val="-2"/>
          <w:lang w:val="nl-NL"/>
        </w:rPr>
        <w:t xml:space="preserve"> </w:t>
      </w:r>
      <w:r w:rsidRPr="0036548A">
        <w:rPr>
          <w:lang w:val="nl-NL"/>
        </w:rPr>
        <w:t>hoofdstuk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3"/>
          <w:lang w:val="nl-NL"/>
        </w:rPr>
        <w:t>hebben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5"/>
          <w:lang w:val="nl-NL"/>
        </w:rPr>
        <w:t>wij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3"/>
          <w:lang w:val="nl-NL"/>
        </w:rPr>
        <w:t xml:space="preserve"> </w:t>
      </w:r>
      <w:r w:rsidRPr="0036548A">
        <w:rPr>
          <w:spacing w:val="-6"/>
          <w:lang w:val="nl-NL"/>
        </w:rPr>
        <w:t>huwelijk</w:t>
      </w:r>
      <w:r w:rsidRPr="0036548A">
        <w:rPr>
          <w:spacing w:val="-2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Boaz</w:t>
      </w:r>
      <w:r w:rsidRPr="0036548A">
        <w:rPr>
          <w:spacing w:val="-6"/>
          <w:lang w:val="nl-NL"/>
        </w:rPr>
        <w:t xml:space="preserve"> </w:t>
      </w:r>
      <w:r w:rsidRPr="0036548A">
        <w:rPr>
          <w:spacing w:val="-3"/>
          <w:lang w:val="nl-NL"/>
        </w:rPr>
        <w:t>met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Ruth,</w:t>
      </w:r>
      <w:r w:rsidRPr="0036548A">
        <w:rPr>
          <w:spacing w:val="-2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omstandigheden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waarvan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iets buitengewoons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was,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4"/>
          <w:lang w:val="nl-NL"/>
        </w:rPr>
        <w:t>geschiedenis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bewaard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gebleven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ter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opheldering,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slechts</w:t>
      </w:r>
      <w:r w:rsidRPr="0036548A">
        <w:rPr>
          <w:spacing w:val="-36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de wet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3"/>
          <w:lang w:val="nl-NL"/>
        </w:rPr>
        <w:t>betreffende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huwen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weduwe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3"/>
          <w:lang w:val="nl-NL"/>
        </w:rPr>
        <w:t>eens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broeders,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Deuter.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25:5,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3"/>
          <w:lang w:val="nl-NL"/>
        </w:rPr>
        <w:t>want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3"/>
          <w:lang w:val="nl-NL"/>
        </w:rPr>
        <w:t>bepaalde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 xml:space="preserve">voorvallen kunnen </w:t>
      </w:r>
      <w:r w:rsidRPr="0036548A">
        <w:rPr>
          <w:spacing w:val="-3"/>
          <w:lang w:val="nl-NL"/>
        </w:rPr>
        <w:t xml:space="preserve">helpen </w:t>
      </w:r>
      <w:r w:rsidRPr="0036548A">
        <w:rPr>
          <w:spacing w:val="2"/>
          <w:lang w:val="nl-NL"/>
        </w:rPr>
        <w:t xml:space="preserve">om </w:t>
      </w:r>
      <w:r w:rsidRPr="0036548A">
        <w:rPr>
          <w:lang w:val="nl-NL"/>
        </w:rPr>
        <w:t xml:space="preserve">wetten te </w:t>
      </w:r>
      <w:r w:rsidRPr="0036548A">
        <w:rPr>
          <w:spacing w:val="-4"/>
          <w:lang w:val="nl-NL"/>
        </w:rPr>
        <w:t xml:space="preserve">verduidelijken-maar </w:t>
      </w:r>
      <w:r w:rsidRPr="0036548A">
        <w:rPr>
          <w:spacing w:val="2"/>
          <w:lang w:val="nl-NL"/>
        </w:rPr>
        <w:t xml:space="preserve">ook </w:t>
      </w:r>
      <w:r w:rsidRPr="0036548A">
        <w:rPr>
          <w:lang w:val="nl-NL"/>
        </w:rPr>
        <w:t xml:space="preserve">van het </w:t>
      </w:r>
      <w:r w:rsidRPr="0036548A">
        <w:rPr>
          <w:spacing w:val="-4"/>
          <w:lang w:val="nl-NL"/>
        </w:rPr>
        <w:t xml:space="preserve">Evangelie, </w:t>
      </w:r>
      <w:r w:rsidRPr="0036548A">
        <w:rPr>
          <w:lang w:val="nl-NL"/>
        </w:rPr>
        <w:t xml:space="preserve">want van </w:t>
      </w:r>
      <w:r w:rsidRPr="0036548A">
        <w:rPr>
          <w:spacing w:val="-3"/>
          <w:lang w:val="nl-NL"/>
        </w:rPr>
        <w:t xml:space="preserve">hen, </w:t>
      </w:r>
      <w:r w:rsidRPr="0036548A">
        <w:rPr>
          <w:lang w:val="nl-NL"/>
        </w:rPr>
        <w:t xml:space="preserve">die </w:t>
      </w:r>
      <w:r w:rsidRPr="0036548A">
        <w:rPr>
          <w:spacing w:val="-3"/>
          <w:lang w:val="nl-NL"/>
        </w:rPr>
        <w:t>dit huwelijk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aangingen,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is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David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afgestamd,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Zone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Davids,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wiens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ondertrouw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met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gemeente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 xml:space="preserve">uit </w:t>
      </w:r>
      <w:r w:rsidRPr="0036548A">
        <w:rPr>
          <w:lang w:val="nl-NL"/>
        </w:rPr>
        <w:t>de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heidenen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hierdoor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afgeschaduwd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is.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Hier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wordt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ons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gezegd: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3"/>
        </w:numPr>
        <w:tabs>
          <w:tab w:val="left" w:pos="317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Hoe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zijn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mededinger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ontdaan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werd,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1-8,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.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3"/>
        </w:numPr>
        <w:tabs>
          <w:tab w:val="left" w:pos="409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 xml:space="preserve">Hoe </w:t>
      </w:r>
      <w:r w:rsidRPr="0036548A">
        <w:rPr>
          <w:rFonts w:ascii="Times New Roman"/>
          <w:spacing w:val="-6"/>
          <w:sz w:val="24"/>
          <w:lang w:val="nl-NL"/>
        </w:rPr>
        <w:t xml:space="preserve">zijn huwelijk </w:t>
      </w:r>
      <w:r w:rsidRPr="0036548A">
        <w:rPr>
          <w:rFonts w:ascii="Times New Roman"/>
          <w:spacing w:val="-3"/>
          <w:sz w:val="24"/>
          <w:lang w:val="nl-NL"/>
        </w:rPr>
        <w:t xml:space="preserve">met </w:t>
      </w:r>
      <w:r w:rsidRPr="0036548A">
        <w:rPr>
          <w:rFonts w:ascii="Times New Roman"/>
          <w:sz w:val="24"/>
          <w:lang w:val="nl-NL"/>
        </w:rPr>
        <w:t xml:space="preserve">Ruth </w:t>
      </w:r>
      <w:r w:rsidRPr="0036548A">
        <w:rPr>
          <w:rFonts w:ascii="Times New Roman"/>
          <w:spacing w:val="-5"/>
          <w:sz w:val="24"/>
          <w:lang w:val="nl-NL"/>
        </w:rPr>
        <w:t xml:space="preserve">in </w:t>
      </w:r>
      <w:r w:rsidRPr="0036548A">
        <w:rPr>
          <w:rFonts w:ascii="Times New Roman"/>
          <w:sz w:val="24"/>
          <w:lang w:val="nl-NL"/>
        </w:rPr>
        <w:t xml:space="preserve">het openbaar gesloten werd, en vergezeld ging van de goede </w:t>
      </w:r>
      <w:r w:rsidRPr="0036548A">
        <w:rPr>
          <w:rFonts w:ascii="Times New Roman"/>
          <w:spacing w:val="-3"/>
          <w:sz w:val="24"/>
          <w:lang w:val="nl-NL"/>
        </w:rPr>
        <w:t xml:space="preserve">wensen </w:t>
      </w:r>
      <w:r w:rsidRPr="0036548A">
        <w:rPr>
          <w:rFonts w:ascii="Times New Roman"/>
          <w:sz w:val="24"/>
          <w:lang w:val="nl-NL"/>
        </w:rPr>
        <w:t xml:space="preserve">van </w:t>
      </w:r>
      <w:r w:rsidRPr="0036548A">
        <w:rPr>
          <w:rFonts w:ascii="Times New Roman"/>
          <w:spacing w:val="-3"/>
          <w:sz w:val="24"/>
          <w:lang w:val="nl-NL"/>
        </w:rPr>
        <w:t>zijn naburen, vers</w:t>
      </w:r>
      <w:r w:rsidRPr="0036548A">
        <w:rPr>
          <w:rFonts w:ascii="Times New Roman"/>
          <w:spacing w:val="1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9-12.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3"/>
        </w:numPr>
        <w:tabs>
          <w:tab w:val="left" w:pos="46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uit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dit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huwelijk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zoon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voortgekomen,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Obed,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grootvader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David,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13-17.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 zo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besluit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boek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stamboom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David,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18-22.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Misschien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zijnen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gevalle,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gezegende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Geest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dit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verhaal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Heilige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Schrift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heeft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opnemen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daar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wenste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de deugden van </w:t>
      </w:r>
      <w:r w:rsidRPr="0036548A">
        <w:rPr>
          <w:rFonts w:ascii="Times New Roman"/>
          <w:spacing w:val="-6"/>
          <w:sz w:val="24"/>
          <w:lang w:val="nl-NL"/>
        </w:rPr>
        <w:t xml:space="preserve">zijn </w:t>
      </w:r>
      <w:r w:rsidRPr="0036548A">
        <w:rPr>
          <w:rFonts w:ascii="Times New Roman"/>
          <w:sz w:val="24"/>
          <w:lang w:val="nl-NL"/>
        </w:rPr>
        <w:t xml:space="preserve">overgrootmoeder Ruth en haar heidense afkomst aan de nakomelingschap overgeleverd zouden worden, </w:t>
      </w:r>
      <w:r w:rsidRPr="0036548A">
        <w:rPr>
          <w:rFonts w:ascii="Times New Roman"/>
          <w:spacing w:val="-3"/>
          <w:sz w:val="24"/>
          <w:lang w:val="nl-NL"/>
        </w:rPr>
        <w:t xml:space="preserve">met </w:t>
      </w:r>
      <w:r w:rsidRPr="0036548A">
        <w:rPr>
          <w:rFonts w:ascii="Times New Roman"/>
          <w:sz w:val="24"/>
          <w:lang w:val="nl-NL"/>
        </w:rPr>
        <w:t xml:space="preserve">de bijzondere </w:t>
      </w:r>
      <w:r w:rsidRPr="0036548A">
        <w:rPr>
          <w:rFonts w:ascii="Times New Roman"/>
          <w:spacing w:val="-6"/>
          <w:sz w:val="24"/>
          <w:lang w:val="nl-NL"/>
        </w:rPr>
        <w:t xml:space="preserve">leiding </w:t>
      </w:r>
      <w:r w:rsidRPr="0036548A">
        <w:rPr>
          <w:rFonts w:ascii="Times New Roman"/>
          <w:sz w:val="24"/>
          <w:lang w:val="nl-NL"/>
        </w:rPr>
        <w:t xml:space="preserve">van Gods </w:t>
      </w:r>
      <w:r w:rsidRPr="0036548A">
        <w:rPr>
          <w:rFonts w:ascii="Times New Roman"/>
          <w:spacing w:val="-3"/>
          <w:sz w:val="24"/>
          <w:lang w:val="nl-NL"/>
        </w:rPr>
        <w:t xml:space="preserve">voorzienigheid, </w:t>
      </w:r>
      <w:r w:rsidRPr="0036548A">
        <w:rPr>
          <w:rFonts w:ascii="Times New Roman"/>
          <w:spacing w:val="-5"/>
          <w:sz w:val="24"/>
          <w:lang w:val="nl-NL"/>
        </w:rPr>
        <w:t xml:space="preserve">die </w:t>
      </w:r>
      <w:r w:rsidRPr="0036548A">
        <w:rPr>
          <w:rFonts w:ascii="Times New Roman"/>
          <w:sz w:val="24"/>
          <w:lang w:val="nl-NL"/>
        </w:rPr>
        <w:t>daarbij opgemerkt</w:t>
      </w:r>
      <w:r w:rsidRPr="0036548A">
        <w:rPr>
          <w:rFonts w:ascii="Times New Roman"/>
          <w:spacing w:val="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werd.</w:t>
      </w:r>
    </w:p>
    <w:p w:rsidR="00A209A2" w:rsidRPr="0036548A" w:rsidRDefault="00A209A2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A209A2" w:rsidRPr="0036548A">
          <w:pgSz w:w="11900" w:h="16840"/>
          <w:pgMar w:top="1600" w:right="128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/>
        <w:ind w:left="115"/>
        <w:jc w:val="both"/>
        <w:rPr>
          <w:lang w:val="nl-NL"/>
        </w:rPr>
      </w:pPr>
      <w:bookmarkStart w:id="17" w:name="4:1-8"/>
      <w:bookmarkEnd w:id="17"/>
      <w:r w:rsidRPr="0036548A">
        <w:rPr>
          <w:lang w:val="nl-NL"/>
        </w:rPr>
        <w:lastRenderedPageBreak/>
        <w:t>Ruth</w:t>
      </w:r>
      <w:r w:rsidRPr="0036548A">
        <w:rPr>
          <w:spacing w:val="2"/>
          <w:lang w:val="nl-NL"/>
        </w:rPr>
        <w:t xml:space="preserve"> </w:t>
      </w:r>
      <w:r w:rsidRPr="0036548A">
        <w:rPr>
          <w:lang w:val="nl-NL"/>
        </w:rPr>
        <w:t>4:1-8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2"/>
        </w:numPr>
        <w:tabs>
          <w:tab w:val="left" w:pos="337"/>
        </w:tabs>
        <w:spacing w:line="261" w:lineRule="auto"/>
        <w:ind w:right="2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Hier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roept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Boaz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terstond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vergadering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samen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ter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rechtszitting.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Waarschijnlijk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hijzelf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een van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oudsten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stad,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want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man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geweldig</w:t>
      </w:r>
      <w:r w:rsidRPr="0036548A">
        <w:rPr>
          <w:rFonts w:ascii="Times New Roman" w:eastAsia="Times New Roman" w:hAnsi="Times New Roman" w:cs="Times New Roman"/>
          <w:spacing w:val="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vermogen.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Misschien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 vader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stad,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zat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voornaamste,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want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schijnt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hier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naar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poort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opgegaan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als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gezaghebbende,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gewoon</w:t>
      </w:r>
      <w:r w:rsidRPr="0036548A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burger,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zoals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Job,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Hoofdstuk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29:7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verv.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Wij</w:t>
      </w:r>
      <w:r w:rsidRPr="0036548A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kunnen</w:t>
      </w:r>
      <w:r w:rsidRPr="0036548A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ons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hem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niet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minder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voorstellen dan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als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een magistraat van de stad, die een kleinzoon was 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van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Nahesson, overste van Juda, en dat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hij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nacht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tevoren aan het einde van een korenhoop zijn legerstede had, was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die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dagen van eenvoud volstrekt niet onbestaanbaar met de eer van 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als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rechter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poort te zitten. Maar waarom heeft Boaz zo’n haast gemaakt, waarom was hij zo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gesteld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huwelijk?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Ruth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rijk,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leefde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aalmoezen,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eer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of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aanzien,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maar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arme vreemdelinge.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wordt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nergens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gezegd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6548A">
        <w:rPr>
          <w:rFonts w:ascii="Times New Roman" w:eastAsia="Times New Roman" w:hAnsi="Times New Roman" w:cs="Times New Roman"/>
          <w:spacing w:val="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schoon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was,</w:t>
      </w:r>
      <w:r w:rsidRPr="0036548A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6548A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geweest</w:t>
      </w:r>
      <w:r w:rsidRPr="0036548A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dan kunnen</w:t>
      </w:r>
      <w:r w:rsidRPr="0036548A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36548A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wel</w:t>
      </w:r>
      <w:r w:rsidRPr="0036548A">
        <w:rPr>
          <w:rFonts w:ascii="Times New Roman" w:eastAsia="Times New Roman" w:hAnsi="Times New Roman" w:cs="Times New Roman"/>
          <w:spacing w:val="-3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onderstellen,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vele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wenen,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moeizame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reizen,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werk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aren</w:t>
      </w:r>
      <w:r w:rsidRPr="0036548A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4"/>
          <w:sz w:val="24"/>
          <w:szCs w:val="24"/>
          <w:lang w:val="nl-NL"/>
        </w:rPr>
        <w:t xml:space="preserve">te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lezen,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lelies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rozen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gelaat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verdord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waren.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Maar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wat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Boaz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liefhad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deed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verlangen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zaak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bespoedigen,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haar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naburen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over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eens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waren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een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deugdzame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vrouw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was,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maakte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waardij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ver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boven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robijnen,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Spreuken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31:10. En.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daarom</w:t>
      </w:r>
      <w:r w:rsidRPr="0036548A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denkt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dat,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indien</w:t>
      </w:r>
      <w:r w:rsidRPr="0036548A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6548A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huwen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wezenlijke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vriendelijkheid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bewees,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6548A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zichzelf</w:t>
      </w:r>
      <w:r w:rsidRPr="0036548A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ook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6548A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zeer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grote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vriendelijkheid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mee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bewees,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daarom</w:t>
      </w:r>
      <w:r w:rsidRPr="0036548A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wil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6548A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zaak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terstond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5"/>
          <w:sz w:val="24"/>
          <w:szCs w:val="24"/>
          <w:lang w:val="nl-NL"/>
        </w:rPr>
        <w:t xml:space="preserve">tot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einde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brengen.</w:t>
      </w:r>
      <w:r w:rsidRPr="0036548A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geen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rechtsdag,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kreeg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tien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mannen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uit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oudsten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stad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bij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elkaar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rechtszaal aan de </w:t>
      </w:r>
      <w:r w:rsidRPr="0036548A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poort,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waar de openbare aangelegenheden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behandeld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werden, vers</w:t>
      </w:r>
      <w:r w:rsidRPr="0036548A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2.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Waarschijnlijk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werd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dit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getal</w:t>
      </w:r>
      <w:r w:rsidRPr="0036548A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volledig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hof</w:t>
      </w:r>
      <w:r w:rsidRPr="0036548A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gevormd.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Hoewel</w:t>
      </w:r>
      <w:r w:rsidRPr="0036548A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Boaz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36548A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rechter</w:t>
      </w:r>
      <w:r w:rsidRPr="0036548A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was,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wilde</w:t>
      </w:r>
      <w:r w:rsidRPr="0036548A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6548A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toch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geen</w:t>
      </w:r>
      <w:r w:rsidRPr="0036548A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rechter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6548A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36548A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eigen</w:t>
      </w:r>
      <w:r w:rsidRPr="0036548A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zaak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verlangde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36548A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medewerking</w:t>
      </w:r>
      <w:r w:rsidRPr="0036548A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instemming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andere oudsten. Eerlijke bedoelingen schromen geen openbare</w:t>
      </w:r>
      <w:r w:rsidRPr="0036548A">
        <w:rPr>
          <w:rFonts w:ascii="Times New Roman" w:eastAsia="Times New Roman" w:hAnsi="Times New Roman" w:cs="Times New Roman"/>
          <w:spacing w:val="3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kennisneming.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2"/>
        </w:numPr>
        <w:tabs>
          <w:tab w:val="left" w:pos="332"/>
        </w:tabs>
        <w:spacing w:line="261" w:lineRule="auto"/>
        <w:ind w:right="11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5"/>
          <w:sz w:val="24"/>
          <w:lang w:val="nl-NL"/>
        </w:rPr>
        <w:t>Hij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roept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mededinger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8"/>
          <w:sz w:val="24"/>
          <w:lang w:val="nl-NL"/>
        </w:rPr>
        <w:t>om</w:t>
      </w:r>
      <w:r w:rsidR="005C558A">
        <w:rPr>
          <w:rFonts w:ascii="Times New Roman"/>
          <w:spacing w:val="8"/>
          <w:sz w:val="24"/>
          <w:lang w:val="nl-NL"/>
        </w:rPr>
        <w:t xml:space="preserve"> </w:t>
      </w:r>
      <w:r w:rsidRPr="0036548A">
        <w:rPr>
          <w:rFonts w:ascii="Times New Roman"/>
          <w:spacing w:val="8"/>
          <w:sz w:val="24"/>
          <w:lang w:val="nl-NL"/>
        </w:rPr>
        <w:t>te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komen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voorstel</w:t>
      </w:r>
      <w:r w:rsidR="005C558A">
        <w:rPr>
          <w:rFonts w:ascii="Times New Roman"/>
          <w:spacing w:val="3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te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horen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ging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doen,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1.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"Gij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 xml:space="preserve">zulk </w:t>
      </w:r>
      <w:r w:rsidRPr="0036548A">
        <w:rPr>
          <w:rFonts w:ascii="Times New Roman"/>
          <w:spacing w:val="-3"/>
          <w:sz w:val="24"/>
          <w:lang w:val="nl-NL"/>
        </w:rPr>
        <w:t xml:space="preserve">een, </w:t>
      </w:r>
      <w:r w:rsidRPr="0036548A">
        <w:rPr>
          <w:rFonts w:ascii="Times New Roman"/>
          <w:sz w:val="24"/>
          <w:lang w:val="nl-NL"/>
        </w:rPr>
        <w:t xml:space="preserve">zet u hier." </w:t>
      </w:r>
      <w:r w:rsidRPr="0036548A">
        <w:rPr>
          <w:rFonts w:ascii="Times New Roman"/>
          <w:spacing w:val="-5"/>
          <w:sz w:val="24"/>
          <w:lang w:val="nl-NL"/>
        </w:rPr>
        <w:t xml:space="preserve">Hij </w:t>
      </w:r>
      <w:r w:rsidRPr="0036548A">
        <w:rPr>
          <w:rFonts w:ascii="Times New Roman"/>
          <w:spacing w:val="-4"/>
          <w:sz w:val="24"/>
          <w:lang w:val="nl-NL"/>
        </w:rPr>
        <w:t>heeft</w:t>
      </w:r>
      <w:r w:rsidRPr="0036548A">
        <w:rPr>
          <w:rFonts w:ascii="Times New Roman"/>
          <w:spacing w:val="5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hem </w:t>
      </w:r>
      <w:r w:rsidRPr="0036548A">
        <w:rPr>
          <w:rFonts w:ascii="Times New Roman"/>
          <w:spacing w:val="-4"/>
          <w:sz w:val="24"/>
          <w:lang w:val="nl-NL"/>
        </w:rPr>
        <w:t>ongetwijfeld</w:t>
      </w:r>
      <w:r w:rsidRPr="0036548A">
        <w:rPr>
          <w:rFonts w:ascii="Times New Roman"/>
          <w:spacing w:val="5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bij </w:t>
      </w:r>
      <w:r w:rsidRPr="0036548A">
        <w:rPr>
          <w:rFonts w:ascii="Times New Roman"/>
          <w:spacing w:val="-3"/>
          <w:sz w:val="24"/>
          <w:lang w:val="nl-NL"/>
        </w:rPr>
        <w:t xml:space="preserve">zijn naam genoemd, maar </w:t>
      </w:r>
      <w:r w:rsidRPr="0036548A">
        <w:rPr>
          <w:rFonts w:ascii="Times New Roman"/>
          <w:sz w:val="24"/>
          <w:lang w:val="nl-NL"/>
        </w:rPr>
        <w:t xml:space="preserve">de </w:t>
      </w:r>
      <w:r w:rsidRPr="0036548A">
        <w:rPr>
          <w:rFonts w:ascii="Times New Roman"/>
          <w:spacing w:val="-3"/>
          <w:sz w:val="24"/>
          <w:lang w:val="nl-NL"/>
        </w:rPr>
        <w:t xml:space="preserve">gewijde </w:t>
      </w:r>
      <w:r w:rsidRPr="0036548A">
        <w:rPr>
          <w:rFonts w:ascii="Times New Roman"/>
          <w:spacing w:val="-4"/>
          <w:sz w:val="24"/>
          <w:lang w:val="nl-NL"/>
        </w:rPr>
        <w:t xml:space="preserve">geschiedschrijver </w:t>
      </w:r>
      <w:r w:rsidRPr="0036548A">
        <w:rPr>
          <w:rFonts w:ascii="Times New Roman"/>
          <w:sz w:val="24"/>
          <w:lang w:val="nl-NL"/>
        </w:rPr>
        <w:t xml:space="preserve">achtte het </w:t>
      </w:r>
      <w:r w:rsidRPr="0036548A">
        <w:rPr>
          <w:rFonts w:ascii="Times New Roman"/>
          <w:spacing w:val="-3"/>
          <w:sz w:val="24"/>
          <w:lang w:val="nl-NL"/>
        </w:rPr>
        <w:t xml:space="preserve">niet </w:t>
      </w:r>
      <w:r w:rsidRPr="0036548A">
        <w:rPr>
          <w:rFonts w:ascii="Times New Roman"/>
          <w:sz w:val="24"/>
          <w:lang w:val="nl-NL"/>
        </w:rPr>
        <w:t xml:space="preserve">gepast hem te </w:t>
      </w:r>
      <w:r w:rsidRPr="0036548A">
        <w:rPr>
          <w:rFonts w:ascii="Times New Roman"/>
          <w:spacing w:val="-4"/>
          <w:sz w:val="24"/>
          <w:lang w:val="nl-NL"/>
        </w:rPr>
        <w:t xml:space="preserve">vermelden, </w:t>
      </w:r>
      <w:r w:rsidRPr="0036548A">
        <w:rPr>
          <w:rFonts w:ascii="Times New Roman"/>
          <w:sz w:val="24"/>
          <w:lang w:val="nl-NL"/>
        </w:rPr>
        <w:t xml:space="preserve">want, daar hij geweigerd heeft de gestorvene zaad te verwekken en dus </w:t>
      </w:r>
      <w:r w:rsidRPr="0036548A">
        <w:rPr>
          <w:rFonts w:ascii="Times New Roman"/>
          <w:spacing w:val="-4"/>
          <w:sz w:val="24"/>
          <w:lang w:val="nl-NL"/>
        </w:rPr>
        <w:t xml:space="preserve">diens </w:t>
      </w:r>
      <w:r w:rsidRPr="0036548A">
        <w:rPr>
          <w:rFonts w:ascii="Times New Roman"/>
          <w:sz w:val="24"/>
          <w:lang w:val="nl-NL"/>
        </w:rPr>
        <w:t xml:space="preserve">naam </w:t>
      </w:r>
      <w:r w:rsidRPr="0036548A">
        <w:rPr>
          <w:rFonts w:ascii="Times New Roman"/>
          <w:spacing w:val="-5"/>
          <w:sz w:val="24"/>
          <w:lang w:val="nl-NL"/>
        </w:rPr>
        <w:t xml:space="preserve">in </w:t>
      </w:r>
      <w:r w:rsidRPr="0036548A">
        <w:rPr>
          <w:rFonts w:ascii="Times New Roman"/>
          <w:sz w:val="24"/>
          <w:lang w:val="nl-NL"/>
        </w:rPr>
        <w:t xml:space="preserve">wezen te houden, was </w:t>
      </w:r>
      <w:r w:rsidRPr="0036548A">
        <w:rPr>
          <w:rFonts w:ascii="Times New Roman"/>
          <w:spacing w:val="-6"/>
          <w:sz w:val="24"/>
          <w:lang w:val="nl-NL"/>
        </w:rPr>
        <w:t xml:space="preserve">hij </w:t>
      </w:r>
      <w:r w:rsidRPr="0036548A">
        <w:rPr>
          <w:rFonts w:ascii="Times New Roman"/>
          <w:spacing w:val="-3"/>
          <w:sz w:val="24"/>
          <w:lang w:val="nl-NL"/>
        </w:rPr>
        <w:t xml:space="preserve">niet </w:t>
      </w:r>
      <w:r w:rsidRPr="0036548A">
        <w:rPr>
          <w:rFonts w:ascii="Times New Roman"/>
          <w:sz w:val="24"/>
          <w:lang w:val="nl-NL"/>
        </w:rPr>
        <w:t xml:space="preserve">waard dat </w:t>
      </w:r>
      <w:r w:rsidRPr="0036548A">
        <w:rPr>
          <w:rFonts w:ascii="Times New Roman"/>
          <w:spacing w:val="-8"/>
          <w:sz w:val="24"/>
          <w:lang w:val="nl-NL"/>
        </w:rPr>
        <w:t xml:space="preserve">zijn </w:t>
      </w:r>
      <w:r w:rsidRPr="0036548A">
        <w:rPr>
          <w:rFonts w:ascii="Times New Roman"/>
          <w:sz w:val="24"/>
          <w:lang w:val="nl-NL"/>
        </w:rPr>
        <w:t>naam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toekomende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eeuwen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geslachten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deze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geschiedenis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bewaard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zou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blijven.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Gods </w:t>
      </w:r>
      <w:r w:rsidRPr="0036548A">
        <w:rPr>
          <w:rFonts w:ascii="Times New Roman"/>
          <w:spacing w:val="-4"/>
          <w:sz w:val="24"/>
          <w:lang w:val="nl-NL"/>
        </w:rPr>
        <w:t xml:space="preserve">voorzienigheid </w:t>
      </w:r>
      <w:r w:rsidRPr="0036548A">
        <w:rPr>
          <w:rFonts w:ascii="Times New Roman"/>
          <w:sz w:val="24"/>
          <w:lang w:val="nl-NL"/>
        </w:rPr>
        <w:t xml:space="preserve">begunstigde Boaz, door het zo te </w:t>
      </w:r>
      <w:r w:rsidRPr="0036548A">
        <w:rPr>
          <w:rFonts w:ascii="Times New Roman"/>
          <w:spacing w:val="-3"/>
          <w:sz w:val="24"/>
          <w:lang w:val="nl-NL"/>
        </w:rPr>
        <w:t xml:space="preserve">beschikken </w:t>
      </w:r>
      <w:r w:rsidRPr="0036548A">
        <w:rPr>
          <w:rFonts w:ascii="Times New Roman"/>
          <w:sz w:val="24"/>
          <w:lang w:val="nl-NL"/>
        </w:rPr>
        <w:t xml:space="preserve">dat deze nabestaande </w:t>
      </w:r>
      <w:r w:rsidRPr="0036548A">
        <w:rPr>
          <w:rFonts w:ascii="Times New Roman"/>
          <w:spacing w:val="-4"/>
          <w:sz w:val="24"/>
          <w:lang w:val="nl-NL"/>
        </w:rPr>
        <w:t xml:space="preserve">juist </w:t>
      </w:r>
      <w:r w:rsidRPr="0036548A">
        <w:rPr>
          <w:rFonts w:ascii="Times New Roman"/>
          <w:spacing w:val="-3"/>
          <w:sz w:val="24"/>
          <w:lang w:val="nl-NL"/>
        </w:rPr>
        <w:t xml:space="preserve">voorbij </w:t>
      </w:r>
      <w:r w:rsidRPr="0036548A">
        <w:rPr>
          <w:rFonts w:ascii="Times New Roman"/>
          <w:spacing w:val="-4"/>
          <w:sz w:val="24"/>
          <w:lang w:val="nl-NL"/>
        </w:rPr>
        <w:t xml:space="preserve">kwam, </w:t>
      </w:r>
      <w:r w:rsidRPr="0036548A">
        <w:rPr>
          <w:rFonts w:ascii="Times New Roman"/>
          <w:sz w:val="24"/>
          <w:lang w:val="nl-NL"/>
        </w:rPr>
        <w:t xml:space="preserve">toen de zaak gereed was </w:t>
      </w:r>
      <w:r w:rsidRPr="0036548A">
        <w:rPr>
          <w:rFonts w:ascii="Times New Roman"/>
          <w:spacing w:val="2"/>
          <w:sz w:val="24"/>
          <w:lang w:val="nl-NL"/>
        </w:rPr>
        <w:t xml:space="preserve">om </w:t>
      </w:r>
      <w:r w:rsidRPr="0036548A">
        <w:rPr>
          <w:rFonts w:ascii="Times New Roman"/>
          <w:sz w:val="24"/>
          <w:lang w:val="nl-NL"/>
        </w:rPr>
        <w:t xml:space="preserve">hem voorgesteld te worden. </w:t>
      </w:r>
      <w:r w:rsidRPr="0036548A">
        <w:rPr>
          <w:rFonts w:ascii="Times New Roman"/>
          <w:spacing w:val="2"/>
          <w:sz w:val="24"/>
          <w:lang w:val="nl-NL"/>
        </w:rPr>
        <w:t xml:space="preserve">Grote </w:t>
      </w:r>
      <w:r w:rsidRPr="0036548A">
        <w:rPr>
          <w:rFonts w:ascii="Times New Roman"/>
          <w:sz w:val="24"/>
          <w:lang w:val="nl-NL"/>
        </w:rPr>
        <w:t xml:space="preserve">zaken worden </w:t>
      </w:r>
      <w:r w:rsidRPr="0036548A">
        <w:rPr>
          <w:rFonts w:ascii="Times New Roman"/>
          <w:spacing w:val="-3"/>
          <w:sz w:val="24"/>
          <w:lang w:val="nl-NL"/>
        </w:rPr>
        <w:t xml:space="preserve">soms </w:t>
      </w:r>
      <w:r w:rsidRPr="0036548A">
        <w:rPr>
          <w:rFonts w:ascii="Times New Roman"/>
          <w:spacing w:val="4"/>
          <w:sz w:val="24"/>
          <w:lang w:val="nl-NL"/>
        </w:rPr>
        <w:t xml:space="preserve">door </w:t>
      </w:r>
      <w:r w:rsidRPr="0036548A">
        <w:rPr>
          <w:rFonts w:ascii="Times New Roman"/>
          <w:sz w:val="24"/>
          <w:lang w:val="nl-NL"/>
        </w:rPr>
        <w:t>kleine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omstandigheden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in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hand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gewerkt,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waardoor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vergemakkelijkt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bespoedigd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worden.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2"/>
        </w:numPr>
        <w:tabs>
          <w:tab w:val="left" w:pos="352"/>
        </w:tabs>
        <w:spacing w:line="261" w:lineRule="auto"/>
        <w:ind w:right="2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stelt</w:t>
      </w:r>
      <w:r w:rsidRPr="0036548A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anderen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nabestaande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lossing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36548A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Naomi’s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land,</w:t>
      </w:r>
      <w:r w:rsidRPr="0036548A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36548A">
        <w:rPr>
          <w:rFonts w:ascii="Times New Roman" w:eastAsia="Times New Roman" w:hAnsi="Times New Roman" w:cs="Times New Roman"/>
          <w:spacing w:val="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waarschijnlijk</w:t>
      </w:r>
      <w:r w:rsidRPr="0036548A">
        <w:rPr>
          <w:rFonts w:ascii="Times New Roman" w:eastAsia="Times New Roman" w:hAnsi="Times New Roman" w:cs="Times New Roman"/>
          <w:spacing w:val="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verpand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was voor geld om er brood voor te kopen toen de hongersnood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het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land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was, vers 3. </w:t>
      </w:r>
      <w:r w:rsidRPr="0036548A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"Naomi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verkoopt een stak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lands 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namelijk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het recht om het te lossen uit de hand van de pandhouder, waarvan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afstand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wil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doen.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Of,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zoals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sommigen</w:t>
      </w:r>
      <w:r w:rsidRPr="0036548A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denken,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36548A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weduwgift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gedurende</w:t>
      </w:r>
      <w:r w:rsidRPr="0036548A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haar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leven,</w:t>
      </w:r>
      <w:r w:rsidRPr="0036548A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geld</w:t>
      </w:r>
      <w:r w:rsidRPr="0036548A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nodig</w:t>
      </w:r>
      <w:r w:rsidRPr="0036548A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hebbende,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zou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36548A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deel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36548A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goedkoop</w:t>
      </w:r>
      <w:r w:rsidRPr="0036548A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36548A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36548A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wettigen</w:t>
      </w:r>
      <w:r w:rsidRPr="0036548A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erfgenaam</w:t>
      </w:r>
      <w:r w:rsidRPr="0036548A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willen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verkopen, die de geschiktste koper er</w:t>
      </w:r>
      <w:r w:rsidRPr="0036548A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36548A">
        <w:rPr>
          <w:rFonts w:ascii="Times New Roman" w:eastAsia="Times New Roman" w:hAnsi="Times New Roman" w:cs="Times New Roman"/>
          <w:sz w:val="24"/>
          <w:szCs w:val="24"/>
          <w:lang w:val="nl-NL"/>
        </w:rPr>
        <w:t>voorwas.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right="260"/>
        <w:jc w:val="both"/>
        <w:rPr>
          <w:lang w:val="nl-NL"/>
        </w:rPr>
      </w:pPr>
      <w:r w:rsidRPr="0036548A">
        <w:rPr>
          <w:spacing w:val="-3"/>
          <w:lang w:val="nl-NL"/>
        </w:rPr>
        <w:t>Hiervan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4"/>
          <w:lang w:val="nl-NL"/>
        </w:rPr>
        <w:t>geeft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4"/>
          <w:lang w:val="nl-NL"/>
        </w:rPr>
        <w:t>wettelijk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5"/>
          <w:lang w:val="nl-NL"/>
        </w:rPr>
        <w:t>kennis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aan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nabestaande,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vers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4,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teneinde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hem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keus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geven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7"/>
          <w:lang w:val="nl-NL"/>
        </w:rPr>
        <w:t xml:space="preserve">dit </w:t>
      </w:r>
      <w:r w:rsidRPr="0036548A">
        <w:rPr>
          <w:lang w:val="nl-NL"/>
        </w:rPr>
        <w:t>aanbod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aan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4"/>
          <w:lang w:val="nl-NL"/>
        </w:rPr>
        <w:t>nemen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2"/>
          <w:lang w:val="nl-NL"/>
        </w:rPr>
        <w:t>of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af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4"/>
          <w:lang w:val="nl-NL"/>
        </w:rPr>
        <w:t>slaan.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-6"/>
          <w:lang w:val="nl-NL"/>
        </w:rPr>
        <w:t>Wie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verkreeg,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3"/>
          <w:lang w:val="nl-NL"/>
        </w:rPr>
        <w:t>moest</w:t>
      </w:r>
      <w:r w:rsidRPr="0036548A">
        <w:rPr>
          <w:spacing w:val="2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1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betalen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Boaz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had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2"/>
          <w:lang w:val="nl-NL"/>
        </w:rPr>
        <w:t xml:space="preserve">kunnen </w:t>
      </w:r>
      <w:r w:rsidRPr="0036548A">
        <w:rPr>
          <w:lang w:val="nl-NL"/>
        </w:rPr>
        <w:t>zeggen: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6"/>
          <w:lang w:val="nl-NL"/>
        </w:rPr>
        <w:t>"Mijn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4"/>
          <w:lang w:val="nl-NL"/>
        </w:rPr>
        <w:t>geld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zo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goed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4"/>
          <w:lang w:val="nl-NL"/>
        </w:rPr>
        <w:t>als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8"/>
          <w:lang w:val="nl-NL"/>
        </w:rPr>
        <w:t>mijn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bloedverwant,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3"/>
          <w:lang w:val="nl-NL"/>
        </w:rPr>
        <w:t>waarom</w:t>
      </w:r>
      <w:r w:rsidR="005C558A">
        <w:rPr>
          <w:spacing w:val="3"/>
          <w:lang w:val="nl-NL"/>
        </w:rPr>
        <w:t xml:space="preserve"> </w:t>
      </w:r>
      <w:r w:rsidRPr="0036548A">
        <w:rPr>
          <w:spacing w:val="3"/>
          <w:lang w:val="nl-NL"/>
        </w:rPr>
        <w:t>zou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ik,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4"/>
          <w:lang w:val="nl-NL"/>
        </w:rPr>
        <w:t>als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5"/>
          <w:lang w:val="nl-NL"/>
        </w:rPr>
        <w:t>ik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5"/>
          <w:lang w:val="nl-NL"/>
        </w:rPr>
        <w:t>zin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heb,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2"/>
          <w:lang w:val="nl-NL"/>
        </w:rPr>
        <w:t xml:space="preserve">het </w:t>
      </w:r>
      <w:r w:rsidRPr="0036548A">
        <w:rPr>
          <w:spacing w:val="-3"/>
          <w:lang w:val="nl-NL"/>
        </w:rPr>
        <w:t xml:space="preserve">niet </w:t>
      </w:r>
      <w:r w:rsidRPr="0036548A">
        <w:rPr>
          <w:spacing w:val="-5"/>
          <w:lang w:val="nl-NL"/>
        </w:rPr>
        <w:t xml:space="preserve">in </w:t>
      </w:r>
      <w:r w:rsidRPr="0036548A">
        <w:rPr>
          <w:lang w:val="nl-NL"/>
        </w:rPr>
        <w:t xml:space="preserve">stilte kunnen kopen, daar er </w:t>
      </w:r>
      <w:r w:rsidRPr="0036548A">
        <w:rPr>
          <w:spacing w:val="-7"/>
          <w:lang w:val="nl-NL"/>
        </w:rPr>
        <w:t xml:space="preserve">mij </w:t>
      </w:r>
      <w:r w:rsidRPr="0036548A">
        <w:rPr>
          <w:lang w:val="nl-NL"/>
        </w:rPr>
        <w:t xml:space="preserve">toch het eerst het aanbod van is gedaan, en er aan mijn </w:t>
      </w:r>
      <w:r w:rsidRPr="0036548A">
        <w:rPr>
          <w:spacing w:val="-3"/>
          <w:lang w:val="nl-NL"/>
        </w:rPr>
        <w:t>bloedverwant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niets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>zeggen?"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Neen,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hoewel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Boaz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wel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gaarne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zou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5"/>
          <w:lang w:val="nl-NL"/>
        </w:rPr>
        <w:t>willen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kopen,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5"/>
          <w:lang w:val="nl-NL"/>
        </w:rPr>
        <w:t>wil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toch niets</w:t>
      </w:r>
      <w:r w:rsidRPr="0036548A">
        <w:rPr>
          <w:spacing w:val="-35"/>
          <w:lang w:val="nl-NL"/>
        </w:rPr>
        <w:t xml:space="preserve"> </w:t>
      </w:r>
      <w:r w:rsidRPr="0036548A">
        <w:rPr>
          <w:lang w:val="nl-NL"/>
        </w:rPr>
        <w:t>doen,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4"/>
          <w:lang w:val="nl-NL"/>
        </w:rPr>
        <w:t>als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verkorten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3"/>
          <w:lang w:val="nl-NL"/>
        </w:rPr>
        <w:t>eens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anders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recht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aangemerkt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zou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kunnen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worden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3"/>
          <w:lang w:val="nl-NL"/>
        </w:rPr>
        <w:t>door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7"/>
          <w:lang w:val="nl-NL"/>
        </w:rPr>
        <w:t>dit</w:t>
      </w:r>
    </w:p>
    <w:p w:rsidR="00A209A2" w:rsidRPr="0036548A" w:rsidRDefault="00A209A2">
      <w:pPr>
        <w:spacing w:line="261" w:lineRule="auto"/>
        <w:jc w:val="both"/>
        <w:rPr>
          <w:lang w:val="nl-NL"/>
        </w:rPr>
        <w:sectPr w:rsidR="00A209A2" w:rsidRPr="0036548A">
          <w:pgSz w:w="11900" w:h="16840"/>
          <w:pgMar w:top="1380" w:right="114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 w:line="259" w:lineRule="auto"/>
        <w:ind w:left="115" w:right="131"/>
        <w:jc w:val="both"/>
        <w:rPr>
          <w:lang w:val="nl-NL"/>
        </w:rPr>
      </w:pPr>
      <w:r w:rsidRPr="0036548A">
        <w:rPr>
          <w:spacing w:val="-3"/>
          <w:lang w:val="nl-NL"/>
        </w:rPr>
        <w:lastRenderedPageBreak/>
        <w:t>voorbeeld</w:t>
      </w:r>
      <w:r w:rsidRPr="0036548A">
        <w:rPr>
          <w:spacing w:val="-2"/>
          <w:lang w:val="nl-NL"/>
        </w:rPr>
        <w:t xml:space="preserve"> </w:t>
      </w:r>
      <w:r w:rsidRPr="0036548A">
        <w:rPr>
          <w:lang w:val="nl-NL"/>
        </w:rPr>
        <w:t>wordt</w:t>
      </w:r>
      <w:r w:rsidRPr="0036548A">
        <w:rPr>
          <w:spacing w:val="-3"/>
          <w:lang w:val="nl-NL"/>
        </w:rPr>
        <w:t xml:space="preserve"> </w:t>
      </w:r>
      <w:r w:rsidRPr="0036548A">
        <w:rPr>
          <w:lang w:val="nl-NL"/>
        </w:rPr>
        <w:t>ons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geleerd,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slechts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rechtvaardig</w:t>
      </w:r>
      <w:r w:rsidRPr="0036548A">
        <w:rPr>
          <w:spacing w:val="-2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6"/>
          <w:lang w:val="nl-NL"/>
        </w:rPr>
        <w:t>eerlijk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5"/>
          <w:lang w:val="nl-NL"/>
        </w:rPr>
        <w:t>zijn,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3"/>
          <w:lang w:val="nl-NL"/>
        </w:rPr>
        <w:t>maar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2"/>
          <w:lang w:val="nl-NL"/>
        </w:rPr>
        <w:t>ook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8"/>
          <w:lang w:val="nl-NL"/>
        </w:rPr>
        <w:t>billijk</w:t>
      </w:r>
      <w:r w:rsidRPr="0036548A">
        <w:rPr>
          <w:spacing w:val="-3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4"/>
          <w:lang w:val="nl-NL"/>
        </w:rPr>
        <w:t xml:space="preserve"> </w:t>
      </w:r>
      <w:r w:rsidRPr="0036548A">
        <w:rPr>
          <w:spacing w:val="-6"/>
          <w:lang w:val="nl-NL"/>
        </w:rPr>
        <w:t xml:space="preserve">zijn </w:t>
      </w:r>
      <w:r w:rsidRPr="0036548A">
        <w:rPr>
          <w:spacing w:val="-10"/>
          <w:lang w:val="nl-NL"/>
        </w:rPr>
        <w:t xml:space="preserve">in </w:t>
      </w:r>
      <w:r w:rsidRPr="0036548A">
        <w:rPr>
          <w:spacing w:val="-3"/>
          <w:lang w:val="nl-NL"/>
        </w:rPr>
        <w:t xml:space="preserve">onze handelingen, </w:t>
      </w:r>
      <w:r w:rsidRPr="0036548A">
        <w:rPr>
          <w:lang w:val="nl-NL"/>
        </w:rPr>
        <w:t xml:space="preserve">en </w:t>
      </w:r>
      <w:r w:rsidRPr="0036548A">
        <w:rPr>
          <w:spacing w:val="-3"/>
          <w:lang w:val="nl-NL"/>
        </w:rPr>
        <w:t xml:space="preserve">niets </w:t>
      </w:r>
      <w:r w:rsidRPr="0036548A">
        <w:rPr>
          <w:lang w:val="nl-NL"/>
        </w:rPr>
        <w:t xml:space="preserve">te </w:t>
      </w:r>
      <w:r w:rsidRPr="0036548A">
        <w:rPr>
          <w:spacing w:val="-3"/>
          <w:lang w:val="nl-NL"/>
        </w:rPr>
        <w:t xml:space="preserve">doen </w:t>
      </w:r>
      <w:r w:rsidRPr="0036548A">
        <w:rPr>
          <w:lang w:val="nl-NL"/>
        </w:rPr>
        <w:t xml:space="preserve">dat het licht </w:t>
      </w:r>
      <w:r w:rsidRPr="0036548A">
        <w:rPr>
          <w:spacing w:val="-3"/>
          <w:lang w:val="nl-NL"/>
        </w:rPr>
        <w:t xml:space="preserve">niet </w:t>
      </w:r>
      <w:r w:rsidRPr="0036548A">
        <w:rPr>
          <w:lang w:val="nl-NL"/>
        </w:rPr>
        <w:t>mag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zien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2"/>
        </w:numPr>
        <w:tabs>
          <w:tab w:val="left" w:pos="337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bloedverwant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scheen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wel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gaarne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land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willen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lossen,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totdat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hem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gezegd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werd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dat,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8"/>
          <w:sz w:val="24"/>
          <w:lang w:val="nl-NL"/>
        </w:rPr>
        <w:t xml:space="preserve">hij </w:t>
      </w:r>
      <w:r w:rsidRPr="0036548A">
        <w:rPr>
          <w:rFonts w:ascii="Times New Roman"/>
          <w:sz w:val="24"/>
          <w:lang w:val="nl-NL"/>
        </w:rPr>
        <w:t xml:space="preserve">dit deed, hij ook de weduwe moest </w:t>
      </w:r>
      <w:r w:rsidRPr="0036548A">
        <w:rPr>
          <w:rFonts w:ascii="Times New Roman"/>
          <w:spacing w:val="-3"/>
          <w:sz w:val="24"/>
          <w:lang w:val="nl-NL"/>
        </w:rPr>
        <w:t xml:space="preserve">huwen, maar </w:t>
      </w:r>
      <w:r w:rsidRPr="0036548A">
        <w:rPr>
          <w:rFonts w:ascii="Times New Roman"/>
          <w:sz w:val="24"/>
          <w:lang w:val="nl-NL"/>
        </w:rPr>
        <w:t xml:space="preserve">toen weigerde </w:t>
      </w:r>
      <w:r w:rsidRPr="0036548A">
        <w:rPr>
          <w:rFonts w:ascii="Times New Roman"/>
          <w:spacing w:val="-6"/>
          <w:sz w:val="24"/>
          <w:lang w:val="nl-NL"/>
        </w:rPr>
        <w:t xml:space="preserve">hij </w:t>
      </w:r>
      <w:r w:rsidRPr="0036548A">
        <w:rPr>
          <w:rFonts w:ascii="Times New Roman"/>
          <w:sz w:val="24"/>
          <w:lang w:val="nl-NL"/>
        </w:rPr>
        <w:t xml:space="preserve">het. </w:t>
      </w:r>
      <w:r w:rsidRPr="0036548A">
        <w:rPr>
          <w:rFonts w:ascii="Times New Roman"/>
          <w:spacing w:val="-5"/>
          <w:sz w:val="24"/>
          <w:lang w:val="nl-NL"/>
        </w:rPr>
        <w:t xml:space="preserve">Hij </w:t>
      </w:r>
      <w:r w:rsidRPr="0036548A">
        <w:rPr>
          <w:rFonts w:ascii="Times New Roman"/>
          <w:spacing w:val="-3"/>
          <w:sz w:val="24"/>
          <w:lang w:val="nl-NL"/>
        </w:rPr>
        <w:t xml:space="preserve">wilde </w:t>
      </w:r>
      <w:r w:rsidRPr="0036548A">
        <w:rPr>
          <w:rFonts w:ascii="Times New Roman"/>
          <w:sz w:val="24"/>
          <w:lang w:val="nl-NL"/>
        </w:rPr>
        <w:t xml:space="preserve">wel </w:t>
      </w:r>
      <w:r w:rsidRPr="0036548A">
        <w:rPr>
          <w:rFonts w:ascii="Times New Roman"/>
          <w:spacing w:val="-3"/>
          <w:sz w:val="24"/>
          <w:lang w:val="nl-NL"/>
        </w:rPr>
        <w:t xml:space="preserve">gaarne het </w:t>
      </w:r>
      <w:r w:rsidRPr="0036548A">
        <w:rPr>
          <w:rFonts w:ascii="Times New Roman"/>
          <w:spacing w:val="-4"/>
          <w:sz w:val="24"/>
          <w:lang w:val="nl-NL"/>
        </w:rPr>
        <w:t>land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hebben,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ging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5"/>
          <w:sz w:val="24"/>
          <w:lang w:val="nl-NL"/>
        </w:rPr>
        <w:t xml:space="preserve"> misschien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gereder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lossen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omdat</w:t>
      </w:r>
      <w:r w:rsidRPr="0036548A">
        <w:rPr>
          <w:rFonts w:ascii="Times New Roman"/>
          <w:spacing w:val="1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hoopte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 xml:space="preserve">arme </w:t>
      </w:r>
      <w:r w:rsidRPr="0036548A">
        <w:rPr>
          <w:rFonts w:ascii="Times New Roman"/>
          <w:sz w:val="24"/>
          <w:lang w:val="nl-NL"/>
        </w:rPr>
        <w:t>weduwe,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noodzakelijkheid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verkopen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hem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zeer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goedkoop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zou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afstaan. </w:t>
      </w:r>
      <w:r w:rsidRPr="0036548A">
        <w:rPr>
          <w:rFonts w:ascii="Times New Roman"/>
          <w:i/>
          <w:sz w:val="24"/>
          <w:lang w:val="nl-NL"/>
        </w:rPr>
        <w:t>"Ik</w:t>
      </w:r>
      <w:r w:rsidRPr="0036548A">
        <w:rPr>
          <w:rFonts w:ascii="Times New Roman"/>
          <w:i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zal</w:t>
      </w:r>
      <w:r w:rsidRPr="0036548A">
        <w:rPr>
          <w:rFonts w:ascii="Times New Roman"/>
          <w:i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het</w:t>
      </w:r>
      <w:r w:rsidRPr="0036548A">
        <w:rPr>
          <w:rFonts w:ascii="Times New Roman"/>
          <w:i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i/>
          <w:sz w:val="24"/>
          <w:lang w:val="nl-NL"/>
        </w:rPr>
        <w:t>lossen,</w:t>
      </w:r>
      <w:r w:rsidRPr="0036548A">
        <w:rPr>
          <w:rFonts w:ascii="Times New Roman"/>
          <w:i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zei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hij,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"ik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zal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ganser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harte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lossen,"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denkende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goede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aanwinst </w:t>
      </w:r>
      <w:r w:rsidRPr="0036548A">
        <w:rPr>
          <w:rFonts w:ascii="Times New Roman"/>
          <w:sz w:val="24"/>
          <w:lang w:val="nl-NL"/>
        </w:rPr>
        <w:t>zou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bij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eigen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bezitting,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4.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Maar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zei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hem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ook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jonge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weduwe</w:t>
      </w:r>
      <w:r w:rsidRPr="0036548A">
        <w:rPr>
          <w:rFonts w:ascii="Times New Roman"/>
          <w:spacing w:val="-6"/>
          <w:sz w:val="24"/>
          <w:lang w:val="nl-NL"/>
        </w:rPr>
        <w:t xml:space="preserve"> bij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 xml:space="preserve">was </w:t>
      </w:r>
      <w:r w:rsidRPr="0036548A">
        <w:rPr>
          <w:rFonts w:ascii="Times New Roman"/>
          <w:sz w:val="24"/>
          <w:lang w:val="nl-NL"/>
        </w:rPr>
        <w:t>betrokken,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land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nam,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moest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bij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nemen.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"Terra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transit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cum</w:t>
      </w:r>
      <w:r w:rsidRPr="0036548A">
        <w:rPr>
          <w:rFonts w:asci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onere-De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bezitting </w:t>
      </w:r>
      <w:r w:rsidRPr="0036548A">
        <w:rPr>
          <w:rFonts w:ascii="Times New Roman"/>
          <w:sz w:val="24"/>
          <w:lang w:val="nl-NL"/>
        </w:rPr>
        <w:t>gaat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over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met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daaraan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verbonden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verplichting."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Of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Goddelijke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wet,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of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gebruik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des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 xml:space="preserve">lands, </w:t>
      </w:r>
      <w:r w:rsidRPr="0036548A">
        <w:rPr>
          <w:rFonts w:ascii="Times New Roman"/>
          <w:sz w:val="24"/>
          <w:lang w:val="nl-NL"/>
        </w:rPr>
        <w:t>zou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hem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toe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verplichten,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of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wel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Naomi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wilde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land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alleen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onder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deze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voorwaarde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verkopen, vers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5.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36548A">
        <w:rPr>
          <w:spacing w:val="-3"/>
          <w:lang w:val="nl-NL"/>
        </w:rPr>
        <w:t>Sommigen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denken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"/>
          <w:lang w:val="nl-NL"/>
        </w:rPr>
        <w:t xml:space="preserve"> </w:t>
      </w:r>
      <w:r w:rsidRPr="0036548A">
        <w:rPr>
          <w:spacing w:val="-5"/>
          <w:lang w:val="nl-NL"/>
        </w:rPr>
        <w:t>dit</w:t>
      </w:r>
      <w:r w:rsidRPr="0036548A">
        <w:rPr>
          <w:spacing w:val="2"/>
          <w:lang w:val="nl-NL"/>
        </w:rPr>
        <w:t xml:space="preserve"> </w:t>
      </w:r>
      <w:r w:rsidRPr="0036548A">
        <w:rPr>
          <w:lang w:val="nl-NL"/>
        </w:rPr>
        <w:t>geen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betrekking</w:t>
      </w:r>
      <w:r w:rsidRPr="0036548A">
        <w:rPr>
          <w:spacing w:val="-3"/>
          <w:lang w:val="nl-NL"/>
        </w:rPr>
        <w:t xml:space="preserve"> </w:t>
      </w:r>
      <w:r w:rsidRPr="0036548A">
        <w:rPr>
          <w:spacing w:val="-4"/>
          <w:lang w:val="nl-NL"/>
        </w:rPr>
        <w:t>heeft</w:t>
      </w:r>
      <w:r w:rsidRPr="0036548A">
        <w:rPr>
          <w:spacing w:val="3"/>
          <w:lang w:val="nl-NL"/>
        </w:rPr>
        <w:t xml:space="preserve"> </w:t>
      </w:r>
      <w:r w:rsidRPr="0036548A">
        <w:rPr>
          <w:lang w:val="nl-NL"/>
        </w:rPr>
        <w:t>op de wet voor het huwen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weduwe</w:t>
      </w:r>
      <w:r w:rsidRPr="0036548A">
        <w:rPr>
          <w:spacing w:val="-6"/>
          <w:lang w:val="nl-NL"/>
        </w:rPr>
        <w:t xml:space="preserve"> </w:t>
      </w:r>
      <w:r w:rsidRPr="0036548A">
        <w:rPr>
          <w:spacing w:val="-4"/>
          <w:lang w:val="nl-NL"/>
        </w:rPr>
        <w:t xml:space="preserve">eens </w:t>
      </w:r>
      <w:r w:rsidRPr="0036548A">
        <w:rPr>
          <w:lang w:val="nl-NL"/>
        </w:rPr>
        <w:t>broeders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(want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6"/>
          <w:lang w:val="nl-NL"/>
        </w:rPr>
        <w:t>schijnt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slechts</w:t>
      </w:r>
      <w:r w:rsidRPr="0036548A">
        <w:rPr>
          <w:spacing w:val="-38"/>
          <w:lang w:val="nl-NL"/>
        </w:rPr>
        <w:t xml:space="preserve"> </w:t>
      </w:r>
      <w:r w:rsidRPr="0036548A">
        <w:rPr>
          <w:spacing w:val="-3"/>
          <w:lang w:val="nl-NL"/>
        </w:rPr>
        <w:t>verplichtend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kinderen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5"/>
          <w:lang w:val="nl-NL"/>
        </w:rPr>
        <w:t xml:space="preserve"> </w:t>
      </w:r>
      <w:r w:rsidRPr="0036548A">
        <w:rPr>
          <w:spacing w:val="-4"/>
          <w:lang w:val="nl-NL"/>
        </w:rPr>
        <w:t>eenzelfden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4"/>
          <w:lang w:val="nl-NL"/>
        </w:rPr>
        <w:t>vader,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4"/>
          <w:lang w:val="nl-NL"/>
        </w:rPr>
        <w:t>Deuter.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4"/>
          <w:lang w:val="nl-NL"/>
        </w:rPr>
        <w:t>25:5, tenzij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3"/>
          <w:lang w:val="nl-NL"/>
        </w:rPr>
        <w:t xml:space="preserve"> </w:t>
      </w:r>
      <w:r w:rsidRPr="0036548A">
        <w:rPr>
          <w:lang w:val="nl-NL"/>
        </w:rPr>
        <w:t>later</w:t>
      </w:r>
      <w:r w:rsidRPr="0036548A">
        <w:rPr>
          <w:spacing w:val="-2"/>
          <w:lang w:val="nl-NL"/>
        </w:rPr>
        <w:t xml:space="preserve"> </w:t>
      </w:r>
      <w:r w:rsidRPr="0036548A">
        <w:rPr>
          <w:lang w:val="nl-NL"/>
        </w:rPr>
        <w:t>door</w:t>
      </w:r>
      <w:r w:rsidRPr="0036548A">
        <w:rPr>
          <w:spacing w:val="-2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2"/>
          <w:lang w:val="nl-NL"/>
        </w:rPr>
        <w:t xml:space="preserve"> </w:t>
      </w:r>
      <w:r w:rsidRPr="0036548A">
        <w:rPr>
          <w:lang w:val="nl-NL"/>
        </w:rPr>
        <w:t>gebruik</w:t>
      </w:r>
      <w:r w:rsidRPr="0036548A">
        <w:rPr>
          <w:spacing w:val="2"/>
          <w:lang w:val="nl-NL"/>
        </w:rPr>
        <w:t xml:space="preserve"> ook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uitgestrekt</w:t>
      </w:r>
      <w:r w:rsidRPr="0036548A">
        <w:rPr>
          <w:spacing w:val="-1"/>
          <w:lang w:val="nl-NL"/>
        </w:rPr>
        <w:t xml:space="preserve"> </w:t>
      </w:r>
      <w:r w:rsidRPr="0036548A">
        <w:rPr>
          <w:lang w:val="nl-NL"/>
        </w:rPr>
        <w:t>werd</w:t>
      </w:r>
      <w:r w:rsidRPr="0036548A">
        <w:rPr>
          <w:spacing w:val="-6"/>
          <w:lang w:val="nl-NL"/>
        </w:rPr>
        <w:t xml:space="preserve"> </w:t>
      </w:r>
      <w:r w:rsidRPr="0036548A">
        <w:rPr>
          <w:spacing w:val="3"/>
          <w:lang w:val="nl-NL"/>
        </w:rPr>
        <w:t>tot</w:t>
      </w:r>
      <w:r w:rsidRPr="0036548A">
        <w:rPr>
          <w:spacing w:val="-1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naasten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bloedverwant)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3"/>
          <w:lang w:val="nl-NL"/>
        </w:rPr>
        <w:t>maar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"/>
          <w:lang w:val="nl-NL"/>
        </w:rPr>
        <w:t xml:space="preserve"> </w:t>
      </w:r>
      <w:r w:rsidRPr="0036548A">
        <w:rPr>
          <w:spacing w:val="-2"/>
          <w:lang w:val="nl-NL"/>
        </w:rPr>
        <w:t xml:space="preserve">het </w:t>
      </w:r>
      <w:r w:rsidRPr="0036548A">
        <w:rPr>
          <w:lang w:val="nl-NL"/>
        </w:rPr>
        <w:t>betrekking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heeft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op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wet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losser.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erfdeel,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Leviticus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25:24,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25,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want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is</w:t>
      </w:r>
      <w:r w:rsidRPr="0036548A">
        <w:rPr>
          <w:spacing w:val="-5"/>
          <w:lang w:val="nl-NL"/>
        </w:rPr>
        <w:t xml:space="preserve"> </w:t>
      </w:r>
      <w:r w:rsidRPr="0036548A">
        <w:rPr>
          <w:spacing w:val="-2"/>
          <w:lang w:val="nl-NL"/>
        </w:rPr>
        <w:t xml:space="preserve">een </w:t>
      </w:r>
      <w:proofErr w:type="spellStart"/>
      <w:r w:rsidRPr="0036548A">
        <w:rPr>
          <w:spacing w:val="-3"/>
          <w:lang w:val="nl-NL"/>
        </w:rPr>
        <w:t>goel</w:t>
      </w:r>
      <w:proofErr w:type="spellEnd"/>
      <w:r w:rsidRPr="0036548A">
        <w:rPr>
          <w:spacing w:val="-3"/>
          <w:lang w:val="nl-NL"/>
        </w:rPr>
        <w:t>,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losser,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hiervoor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3"/>
          <w:lang w:val="nl-NL"/>
        </w:rPr>
        <w:t>vereist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2"/>
          <w:lang w:val="nl-NL"/>
        </w:rPr>
        <w:t>wordt,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4"/>
          <w:lang w:val="nl-NL"/>
        </w:rPr>
        <w:t>indien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5"/>
          <w:lang w:val="nl-NL"/>
        </w:rPr>
        <w:t xml:space="preserve">dit </w:t>
      </w:r>
      <w:r w:rsidRPr="0036548A">
        <w:rPr>
          <w:lang w:val="nl-NL"/>
        </w:rPr>
        <w:t>zo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4"/>
          <w:lang w:val="nl-NL"/>
        </w:rPr>
        <w:t>is,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was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3"/>
          <w:lang w:val="nl-NL"/>
        </w:rPr>
        <w:t>door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wet,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4"/>
          <w:lang w:val="nl-NL"/>
        </w:rPr>
        <w:t xml:space="preserve">maar </w:t>
      </w:r>
      <w:r w:rsidRPr="0036548A">
        <w:rPr>
          <w:spacing w:val="3"/>
          <w:lang w:val="nl-NL"/>
        </w:rPr>
        <w:t>door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>Naomi’s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besluit,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koper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weduwe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3"/>
          <w:lang w:val="nl-NL"/>
        </w:rPr>
        <w:t>moest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3"/>
          <w:lang w:val="nl-NL"/>
        </w:rPr>
        <w:t>huwen.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Hoe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5"/>
          <w:lang w:val="nl-NL"/>
        </w:rPr>
        <w:t>dit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3"/>
          <w:lang w:val="nl-NL"/>
        </w:rPr>
        <w:t>nu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6"/>
          <w:lang w:val="nl-NL"/>
        </w:rPr>
        <w:t>zij,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toen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deze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nabestaande de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voorwaarde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verkoop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hoorde,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weigerde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5"/>
          <w:lang w:val="nl-NL"/>
        </w:rPr>
        <w:t>hem,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vers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6.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"Ik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zal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7"/>
          <w:lang w:val="nl-NL"/>
        </w:rPr>
        <w:t>mij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-2"/>
          <w:lang w:val="nl-NL"/>
        </w:rPr>
        <w:t xml:space="preserve">kunnen </w:t>
      </w:r>
      <w:r w:rsidRPr="0036548A">
        <w:rPr>
          <w:spacing w:val="-3"/>
          <w:lang w:val="nl-NL"/>
        </w:rPr>
        <w:t xml:space="preserve">lossen, </w:t>
      </w:r>
      <w:r w:rsidRPr="0036548A">
        <w:rPr>
          <w:spacing w:val="-5"/>
          <w:lang w:val="nl-NL"/>
        </w:rPr>
        <w:t xml:space="preserve">ik wil </w:t>
      </w:r>
      <w:r w:rsidRPr="0036548A">
        <w:rPr>
          <w:lang w:val="nl-NL"/>
        </w:rPr>
        <w:t xml:space="preserve">er </w:t>
      </w:r>
      <w:r w:rsidRPr="0036548A">
        <w:rPr>
          <w:spacing w:val="-7"/>
          <w:lang w:val="nl-NL"/>
        </w:rPr>
        <w:t xml:space="preserve">mij </w:t>
      </w:r>
      <w:r w:rsidRPr="0036548A">
        <w:rPr>
          <w:lang w:val="nl-NL"/>
        </w:rPr>
        <w:t xml:space="preserve">op deze voorwaarde </w:t>
      </w:r>
      <w:r w:rsidRPr="0036548A">
        <w:rPr>
          <w:spacing w:val="-3"/>
          <w:lang w:val="nl-NL"/>
        </w:rPr>
        <w:t xml:space="preserve">niet mee </w:t>
      </w:r>
      <w:r w:rsidRPr="0036548A">
        <w:rPr>
          <w:spacing w:val="-4"/>
          <w:lang w:val="nl-NL"/>
        </w:rPr>
        <w:t xml:space="preserve">inlaten, </w:t>
      </w:r>
      <w:r w:rsidRPr="0036548A">
        <w:rPr>
          <w:lang w:val="nl-NL"/>
        </w:rPr>
        <w:t>opdat ik mijn erfdeel niet misschien verderve,"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3"/>
          <w:lang w:val="nl-NL"/>
        </w:rPr>
        <w:t>land,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3"/>
          <w:lang w:val="nl-NL"/>
        </w:rPr>
        <w:t>dacht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6"/>
          <w:lang w:val="nl-NL"/>
        </w:rPr>
        <w:t>hij,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zou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3"/>
          <w:lang w:val="nl-NL"/>
        </w:rPr>
        <w:t>verbetering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kunnen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4"/>
          <w:lang w:val="nl-NL"/>
        </w:rPr>
        <w:t>erfdeel,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-3"/>
          <w:lang w:val="nl-NL"/>
        </w:rPr>
        <w:t>maar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5"/>
          <w:lang w:val="nl-NL"/>
        </w:rPr>
        <w:t xml:space="preserve">land </w:t>
      </w:r>
      <w:r w:rsidRPr="0036548A">
        <w:rPr>
          <w:spacing w:val="-3"/>
          <w:lang w:val="nl-NL"/>
        </w:rPr>
        <w:t>met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vrouw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zou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3"/>
          <w:lang w:val="nl-NL"/>
        </w:rPr>
        <w:t>schaden.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4"/>
          <w:lang w:val="nl-NL"/>
        </w:rPr>
        <w:t>Misschien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3"/>
          <w:lang w:val="nl-NL"/>
        </w:rPr>
        <w:t>dacht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5"/>
          <w:lang w:val="nl-NL"/>
        </w:rPr>
        <w:t>verkleining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hem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zou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 xml:space="preserve">wezen </w:t>
      </w:r>
      <w:r w:rsidRPr="0036548A">
        <w:rPr>
          <w:spacing w:val="2"/>
          <w:lang w:val="nl-NL"/>
        </w:rPr>
        <w:t>om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zo’n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4"/>
          <w:lang w:val="nl-NL"/>
        </w:rPr>
        <w:t>arme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weduwe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3"/>
          <w:lang w:val="nl-NL"/>
        </w:rPr>
        <w:t>huwen,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4"/>
          <w:lang w:val="nl-NL"/>
        </w:rPr>
        <w:t>vreemd land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was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gekomen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4"/>
          <w:lang w:val="nl-NL"/>
        </w:rPr>
        <w:t>schier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 xml:space="preserve">aalmoezen </w:t>
      </w:r>
      <w:r w:rsidRPr="0036548A">
        <w:rPr>
          <w:spacing w:val="-3"/>
          <w:lang w:val="nl-NL"/>
        </w:rPr>
        <w:t>moest</w:t>
      </w:r>
      <w:r w:rsidRPr="0036548A">
        <w:rPr>
          <w:spacing w:val="-5"/>
          <w:lang w:val="nl-NL"/>
        </w:rPr>
        <w:t xml:space="preserve"> </w:t>
      </w:r>
      <w:r w:rsidRPr="0036548A">
        <w:rPr>
          <w:spacing w:val="-4"/>
          <w:lang w:val="nl-NL"/>
        </w:rPr>
        <w:t>leven,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3"/>
          <w:lang w:val="nl-NL"/>
        </w:rPr>
        <w:t>verbeeldde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3"/>
          <w:lang w:val="nl-NL"/>
        </w:rPr>
        <w:t>zich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4"/>
          <w:lang w:val="nl-NL"/>
        </w:rPr>
        <w:t>blaam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zou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wezen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3"/>
          <w:lang w:val="nl-NL"/>
        </w:rPr>
        <w:t>geslacht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zou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 xml:space="preserve">bloed verderven en </w:t>
      </w:r>
      <w:r w:rsidRPr="0036548A">
        <w:rPr>
          <w:spacing w:val="-6"/>
          <w:lang w:val="nl-NL"/>
        </w:rPr>
        <w:t xml:space="preserve">zijn </w:t>
      </w:r>
      <w:r w:rsidRPr="0036548A">
        <w:rPr>
          <w:spacing w:val="-3"/>
          <w:lang w:val="nl-NL"/>
        </w:rPr>
        <w:t xml:space="preserve">nageslacht </w:t>
      </w:r>
      <w:r w:rsidRPr="0036548A">
        <w:rPr>
          <w:lang w:val="nl-NL"/>
        </w:rPr>
        <w:t xml:space="preserve">onteren, </w:t>
      </w:r>
      <w:r w:rsidRPr="0036548A">
        <w:rPr>
          <w:spacing w:val="-5"/>
          <w:lang w:val="nl-NL"/>
        </w:rPr>
        <w:t xml:space="preserve">in </w:t>
      </w:r>
      <w:r w:rsidRPr="0036548A">
        <w:rPr>
          <w:spacing w:val="-6"/>
          <w:lang w:val="nl-NL"/>
        </w:rPr>
        <w:t xml:space="preserve">zijn </w:t>
      </w:r>
      <w:r w:rsidRPr="0036548A">
        <w:rPr>
          <w:spacing w:val="2"/>
          <w:lang w:val="nl-NL"/>
        </w:rPr>
        <w:t xml:space="preserve">oog </w:t>
      </w:r>
      <w:r w:rsidRPr="0036548A">
        <w:rPr>
          <w:lang w:val="nl-NL"/>
        </w:rPr>
        <w:t xml:space="preserve">konden </w:t>
      </w:r>
      <w:r w:rsidRPr="0036548A">
        <w:rPr>
          <w:spacing w:val="-3"/>
          <w:lang w:val="nl-NL"/>
        </w:rPr>
        <w:t xml:space="preserve">haar </w:t>
      </w:r>
      <w:r w:rsidRPr="0036548A">
        <w:rPr>
          <w:spacing w:val="2"/>
          <w:lang w:val="nl-NL"/>
        </w:rPr>
        <w:t xml:space="preserve">grote </w:t>
      </w:r>
      <w:r w:rsidRPr="0036548A">
        <w:rPr>
          <w:lang w:val="nl-NL"/>
        </w:rPr>
        <w:t xml:space="preserve">deugden daar niet tegen opwegen. De Chaldeeuwse paraphrast geeft als reden voor zijn weigering dat hij al een </w:t>
      </w:r>
      <w:r w:rsidRPr="0036548A">
        <w:rPr>
          <w:spacing w:val="-2"/>
          <w:lang w:val="nl-NL"/>
        </w:rPr>
        <w:t xml:space="preserve">andere </w:t>
      </w:r>
      <w:r w:rsidRPr="0036548A">
        <w:rPr>
          <w:lang w:val="nl-NL"/>
        </w:rPr>
        <w:t>vrouw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had,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4"/>
          <w:lang w:val="nl-NL"/>
        </w:rPr>
        <w:t>als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Ruth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6"/>
          <w:lang w:val="nl-NL"/>
        </w:rPr>
        <w:t>bij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zou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3"/>
          <w:lang w:val="nl-NL"/>
        </w:rPr>
        <w:t>huwen,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zou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5"/>
          <w:lang w:val="nl-NL"/>
        </w:rPr>
        <w:t>dit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slechts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3"/>
          <w:lang w:val="nl-NL"/>
        </w:rPr>
        <w:t>twist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4"/>
          <w:lang w:val="nl-NL"/>
        </w:rPr>
        <w:t>onenigheid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brengen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8"/>
          <w:lang w:val="nl-NL"/>
        </w:rPr>
        <w:t xml:space="preserve">zijn </w:t>
      </w:r>
      <w:r w:rsidRPr="0036548A">
        <w:rPr>
          <w:spacing w:val="-4"/>
          <w:lang w:val="nl-NL"/>
        </w:rPr>
        <w:t>gezin,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zou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7"/>
          <w:lang w:val="nl-NL"/>
        </w:rPr>
        <w:t>lieflijke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erfdeel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verderven.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Of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3"/>
          <w:lang w:val="nl-NL"/>
        </w:rPr>
        <w:t>dacht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hem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veel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kinderen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2"/>
          <w:lang w:val="nl-NL"/>
        </w:rPr>
        <w:t xml:space="preserve">zou </w:t>
      </w:r>
      <w:r w:rsidRPr="0036548A">
        <w:rPr>
          <w:spacing w:val="-3"/>
          <w:lang w:val="nl-NL"/>
        </w:rPr>
        <w:t>schenken,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deze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4"/>
          <w:lang w:val="nl-NL"/>
        </w:rPr>
        <w:t>allen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deel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5"/>
          <w:lang w:val="nl-NL"/>
        </w:rPr>
        <w:t>erfenis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zouden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verwachten,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waardoor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over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veel handen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verstrooid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zou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worden,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zodat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3"/>
          <w:lang w:val="nl-NL"/>
        </w:rPr>
        <w:t>geslacht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veel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5"/>
          <w:lang w:val="nl-NL"/>
        </w:rPr>
        <w:t>minder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3"/>
          <w:lang w:val="nl-NL"/>
        </w:rPr>
        <w:t>aanzien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zou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4"/>
          <w:lang w:val="nl-NL"/>
        </w:rPr>
        <w:t>hebben.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5"/>
          <w:lang w:val="nl-NL"/>
        </w:rPr>
        <w:t>Dit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3"/>
          <w:lang w:val="nl-NL"/>
        </w:rPr>
        <w:t xml:space="preserve">maakt </w:t>
      </w:r>
      <w:r w:rsidRPr="0036548A">
        <w:rPr>
          <w:spacing w:val="-4"/>
          <w:lang w:val="nl-NL"/>
        </w:rPr>
        <w:t>velen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bevreesd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2"/>
          <w:lang w:val="nl-NL"/>
        </w:rPr>
        <w:t>grote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3"/>
          <w:lang w:val="nl-NL"/>
        </w:rPr>
        <w:t>verlossing,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5"/>
          <w:lang w:val="nl-NL"/>
        </w:rPr>
        <w:t>willen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Godsdienst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4"/>
          <w:lang w:val="nl-NL"/>
        </w:rPr>
        <w:t>omhelzen,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3"/>
          <w:lang w:val="nl-NL"/>
        </w:rPr>
        <w:t>hebben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veel goeds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gehoord,</w:t>
      </w:r>
      <w:r w:rsidRPr="0036548A">
        <w:rPr>
          <w:spacing w:val="-3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3"/>
          <w:lang w:val="nl-NL"/>
        </w:rPr>
        <w:t>hebben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1"/>
          <w:lang w:val="nl-NL"/>
        </w:rPr>
        <w:t xml:space="preserve"> </w:t>
      </w:r>
      <w:r w:rsidRPr="0036548A">
        <w:rPr>
          <w:lang w:val="nl-NL"/>
        </w:rPr>
        <w:t>niets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tegen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zeggen,</w:t>
      </w:r>
      <w:r w:rsidRPr="0036548A">
        <w:rPr>
          <w:spacing w:val="-1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3"/>
          <w:lang w:val="nl-NL"/>
        </w:rPr>
        <w:t>hebben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1"/>
          <w:lang w:val="nl-NL"/>
        </w:rPr>
        <w:t xml:space="preserve"> </w:t>
      </w:r>
      <w:r w:rsidRPr="0036548A">
        <w:rPr>
          <w:lang w:val="nl-NL"/>
        </w:rPr>
        <w:t>zelfs een goed woord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voor over,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-3"/>
          <w:lang w:val="nl-NL"/>
        </w:rPr>
        <w:t>maar</w:t>
      </w:r>
      <w:r w:rsidRPr="0036548A">
        <w:rPr>
          <w:spacing w:val="-2"/>
          <w:lang w:val="nl-NL"/>
        </w:rPr>
        <w:t xml:space="preserve"> </w:t>
      </w:r>
      <w:r w:rsidRPr="0036548A">
        <w:rPr>
          <w:spacing w:val="-4"/>
          <w:lang w:val="nl-NL"/>
        </w:rPr>
        <w:t>terwijl</w:t>
      </w:r>
      <w:r w:rsidRPr="0036548A">
        <w:rPr>
          <w:spacing w:val="-6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1"/>
          <w:lang w:val="nl-NL"/>
        </w:rPr>
        <w:t xml:space="preserve"> </w:t>
      </w:r>
      <w:r w:rsidRPr="0036548A">
        <w:rPr>
          <w:lang w:val="nl-NL"/>
        </w:rPr>
        <w:t>hun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goed</w:t>
      </w:r>
      <w:r w:rsidRPr="0036548A">
        <w:rPr>
          <w:spacing w:val="-2"/>
          <w:lang w:val="nl-NL"/>
        </w:rPr>
        <w:t xml:space="preserve"> </w:t>
      </w:r>
      <w:r w:rsidRPr="0036548A">
        <w:rPr>
          <w:lang w:val="nl-NL"/>
        </w:rPr>
        <w:t>woord</w:t>
      </w:r>
      <w:r w:rsidRPr="0036548A">
        <w:rPr>
          <w:spacing w:val="-1"/>
          <w:lang w:val="nl-NL"/>
        </w:rPr>
        <w:t xml:space="preserve"> </w:t>
      </w:r>
      <w:r w:rsidRPr="0036548A">
        <w:rPr>
          <w:lang w:val="nl-NL"/>
        </w:rPr>
        <w:t>aan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3"/>
          <w:lang w:val="nl-NL"/>
        </w:rPr>
        <w:t>geven,</w:t>
      </w:r>
      <w:r w:rsidRPr="0036548A">
        <w:rPr>
          <w:spacing w:val="1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toch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4"/>
          <w:lang w:val="nl-NL"/>
        </w:rPr>
        <w:t>bereid</w:t>
      </w:r>
      <w:r w:rsidRPr="0036548A">
        <w:rPr>
          <w:spacing w:val="-2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3"/>
          <w:lang w:val="nl-NL"/>
        </w:rPr>
        <w:t>scheiden,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 xml:space="preserve">en kunnen er </w:t>
      </w:r>
      <w:r w:rsidRPr="0036548A">
        <w:rPr>
          <w:spacing w:val="-3"/>
          <w:lang w:val="nl-NL"/>
        </w:rPr>
        <w:t xml:space="preserve">zich niet </w:t>
      </w:r>
      <w:r w:rsidRPr="0036548A">
        <w:rPr>
          <w:lang w:val="nl-NL"/>
        </w:rPr>
        <w:t>aan gebonden houden, uit vrees van hun eigen erfdeel in deze wereld te verderven.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zouden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wel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gaarne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4"/>
          <w:lang w:val="nl-NL"/>
        </w:rPr>
        <w:t>hemel</w:t>
      </w:r>
      <w:r w:rsidRPr="0036548A">
        <w:rPr>
          <w:spacing w:val="-36"/>
          <w:lang w:val="nl-NL"/>
        </w:rPr>
        <w:t xml:space="preserve"> </w:t>
      </w:r>
      <w:r w:rsidRPr="0036548A">
        <w:rPr>
          <w:spacing w:val="-5"/>
          <w:lang w:val="nl-NL"/>
        </w:rPr>
        <w:t>willen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3"/>
          <w:lang w:val="nl-NL"/>
        </w:rPr>
        <w:t>komen,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3"/>
          <w:lang w:val="nl-NL"/>
        </w:rPr>
        <w:t>maar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6"/>
          <w:lang w:val="nl-NL"/>
        </w:rPr>
        <w:t>heiligheid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kunnen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wel</w:t>
      </w:r>
      <w:r w:rsidRPr="0036548A">
        <w:rPr>
          <w:spacing w:val="-34"/>
          <w:lang w:val="nl-NL"/>
        </w:rPr>
        <w:t xml:space="preserve"> </w:t>
      </w:r>
      <w:r w:rsidRPr="0036548A">
        <w:rPr>
          <w:spacing w:val="-5"/>
          <w:lang w:val="nl-NL"/>
        </w:rPr>
        <w:t>missen, die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zou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toch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2"/>
          <w:lang w:val="nl-NL"/>
        </w:rPr>
        <w:t>ook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overeenkomen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3"/>
          <w:lang w:val="nl-NL"/>
        </w:rPr>
        <w:t>met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lusten,</w:t>
      </w:r>
      <w:r w:rsidRPr="0036548A">
        <w:rPr>
          <w:spacing w:val="-6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6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reeds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4"/>
          <w:lang w:val="nl-NL"/>
        </w:rPr>
        <w:t>omhelsd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4"/>
          <w:lang w:val="nl-NL"/>
        </w:rPr>
        <w:t>hebben,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dus: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3"/>
          <w:lang w:val="nl-NL"/>
        </w:rPr>
        <w:t>laat</w:t>
      </w:r>
      <w:r w:rsidRPr="0036548A">
        <w:rPr>
          <w:spacing w:val="-6"/>
          <w:lang w:val="nl-NL"/>
        </w:rPr>
        <w:t xml:space="preserve"> </w:t>
      </w:r>
      <w:r w:rsidRPr="0036548A">
        <w:rPr>
          <w:spacing w:val="-7"/>
          <w:lang w:val="nl-NL"/>
        </w:rPr>
        <w:t xml:space="preserve">wie </w:t>
      </w:r>
      <w:r w:rsidRPr="0036548A">
        <w:rPr>
          <w:lang w:val="nl-NL"/>
        </w:rPr>
        <w:t>wil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hemel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kopen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op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die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voorwaarden,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zij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kunnen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niet.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2"/>
        </w:numPr>
        <w:tabs>
          <w:tab w:val="left" w:pos="342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recht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om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lossen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is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nu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duidelijk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aan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Boaz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afgestaan.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Indien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deze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opgenoemde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nabestaande een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3"/>
          <w:sz w:val="24"/>
          <w:lang w:val="nl-NL"/>
        </w:rPr>
        <w:t>goeden</w:t>
      </w:r>
      <w:r w:rsidR="005C558A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3"/>
          <w:sz w:val="24"/>
          <w:lang w:val="nl-NL"/>
        </w:rPr>
        <w:t>koop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verloor,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goede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bezitting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ook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goede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huisvrouw,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heeft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hij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dit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zichzelf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danken,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daar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hij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er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beter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over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nagedacht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heeft,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Boaz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zal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hem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dankbaar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zijn,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omdat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hij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 weg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hem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geëffend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heeft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3"/>
          <w:sz w:val="24"/>
          <w:lang w:val="nl-NL"/>
        </w:rPr>
        <w:t>tot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datgene,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wat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hij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boven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alles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waardeerde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begeerde.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In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die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oude </w:t>
      </w:r>
      <w:r w:rsidRPr="0036548A">
        <w:rPr>
          <w:rFonts w:ascii="Times New Roman" w:hAnsi="Times New Roman"/>
          <w:spacing w:val="-3"/>
          <w:sz w:val="24"/>
          <w:lang w:val="nl-NL"/>
        </w:rPr>
        <w:t>tijden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niet,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zoals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later,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gewoonte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om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overdracht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goederen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geschrifte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doen </w:t>
      </w:r>
      <w:r w:rsidRPr="0036548A">
        <w:rPr>
          <w:rFonts w:ascii="Times New Roman" w:hAnsi="Times New Roman"/>
          <w:spacing w:val="-3"/>
          <w:sz w:val="24"/>
          <w:lang w:val="nl-NL"/>
        </w:rPr>
        <w:t>plaatshebben,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Jeremia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32:10.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verv.,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maar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geschiedde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3"/>
          <w:sz w:val="24"/>
          <w:lang w:val="nl-NL"/>
        </w:rPr>
        <w:t>door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of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andere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teken,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5"/>
          <w:sz w:val="24"/>
          <w:lang w:val="nl-NL"/>
        </w:rPr>
        <w:t>of</w:t>
      </w:r>
    </w:p>
    <w:p w:rsidR="00A209A2" w:rsidRPr="0036548A" w:rsidRDefault="00A209A2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A209A2" w:rsidRPr="0036548A">
          <w:pgSz w:w="11900" w:h="16840"/>
          <w:pgMar w:top="1380" w:right="128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 w:line="261" w:lineRule="auto"/>
        <w:ind w:right="120"/>
        <w:jc w:val="both"/>
        <w:rPr>
          <w:lang w:val="nl-NL"/>
        </w:rPr>
      </w:pPr>
      <w:r w:rsidRPr="0036548A">
        <w:rPr>
          <w:lang w:val="nl-NL"/>
        </w:rPr>
        <w:lastRenderedPageBreak/>
        <w:t>andere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3"/>
          <w:lang w:val="nl-NL"/>
        </w:rPr>
        <w:t>plechtigheid,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>zoals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6"/>
          <w:lang w:val="nl-NL"/>
        </w:rPr>
        <w:t>bij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ons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3"/>
          <w:lang w:val="nl-NL"/>
        </w:rPr>
        <w:t>door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4"/>
          <w:lang w:val="nl-NL"/>
        </w:rPr>
        <w:t>inbezitstelling,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3"/>
          <w:lang w:val="nl-NL"/>
        </w:rPr>
        <w:t>zoals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5"/>
          <w:lang w:val="nl-NL"/>
        </w:rPr>
        <w:t>wij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5"/>
          <w:lang w:val="nl-NL"/>
        </w:rPr>
        <w:t>dit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4"/>
          <w:lang w:val="nl-NL"/>
        </w:rPr>
        <w:t>gewoonlijk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noemen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4"/>
          <w:lang w:val="nl-NL"/>
        </w:rPr>
        <w:t>is: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4"/>
          <w:lang w:val="nl-NL"/>
        </w:rPr>
        <w:t xml:space="preserve">door </w:t>
      </w:r>
      <w:r w:rsidRPr="0036548A">
        <w:rPr>
          <w:lang w:val="nl-NL"/>
        </w:rPr>
        <w:t xml:space="preserve">overgave van het </w:t>
      </w:r>
      <w:r w:rsidRPr="0036548A">
        <w:rPr>
          <w:spacing w:val="-4"/>
          <w:lang w:val="nl-NL"/>
        </w:rPr>
        <w:t xml:space="preserve">bezit </w:t>
      </w:r>
      <w:r w:rsidRPr="0036548A">
        <w:rPr>
          <w:lang w:val="nl-NL"/>
        </w:rPr>
        <w:t xml:space="preserve">het </w:t>
      </w:r>
      <w:r w:rsidRPr="0036548A">
        <w:rPr>
          <w:spacing w:val="-4"/>
          <w:lang w:val="nl-NL"/>
        </w:rPr>
        <w:t xml:space="preserve">bezit </w:t>
      </w:r>
      <w:r w:rsidRPr="0036548A">
        <w:rPr>
          <w:lang w:val="nl-NL"/>
        </w:rPr>
        <w:t xml:space="preserve">van een </w:t>
      </w:r>
      <w:r w:rsidRPr="0036548A">
        <w:rPr>
          <w:spacing w:val="-5"/>
          <w:lang w:val="nl-NL"/>
        </w:rPr>
        <w:t xml:space="preserve">huis </w:t>
      </w:r>
      <w:r w:rsidRPr="0036548A">
        <w:rPr>
          <w:lang w:val="nl-NL"/>
        </w:rPr>
        <w:t xml:space="preserve">door de sleutel er van te geven, van land door </w:t>
      </w:r>
      <w:r w:rsidRPr="0036548A">
        <w:rPr>
          <w:spacing w:val="-2"/>
          <w:lang w:val="nl-NL"/>
        </w:rPr>
        <w:t xml:space="preserve">het </w:t>
      </w:r>
      <w:r w:rsidRPr="0036548A">
        <w:rPr>
          <w:lang w:val="nl-NL"/>
        </w:rPr>
        <w:t>"even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zode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takje.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3"/>
          <w:lang w:val="nl-NL"/>
        </w:rPr>
        <w:t>ceremonie,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4"/>
          <w:lang w:val="nl-NL"/>
        </w:rPr>
        <w:t>hier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gebruikt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werd,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bestond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-4"/>
          <w:lang w:val="nl-NL"/>
        </w:rPr>
        <w:t>daarin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6"/>
          <w:lang w:val="nl-NL"/>
        </w:rPr>
        <w:t xml:space="preserve"> hij,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7"/>
          <w:lang w:val="nl-NL"/>
        </w:rPr>
        <w:t xml:space="preserve">die </w:t>
      </w:r>
      <w:r w:rsidRPr="0036548A">
        <w:rPr>
          <w:lang w:val="nl-NL"/>
        </w:rPr>
        <w:t xml:space="preserve">de zaak overgaf, </w:t>
      </w:r>
      <w:r w:rsidRPr="0036548A">
        <w:rPr>
          <w:spacing w:val="-6"/>
          <w:lang w:val="nl-NL"/>
        </w:rPr>
        <w:t xml:space="preserve">zijn </w:t>
      </w:r>
      <w:r w:rsidRPr="0036548A">
        <w:rPr>
          <w:lang w:val="nl-NL"/>
        </w:rPr>
        <w:t xml:space="preserve">schoen uittrok, (de </w:t>
      </w:r>
      <w:r w:rsidRPr="0036548A">
        <w:rPr>
          <w:spacing w:val="-3"/>
          <w:lang w:val="nl-NL"/>
        </w:rPr>
        <w:t xml:space="preserve">Chaldeer </w:t>
      </w:r>
      <w:r w:rsidRPr="0036548A">
        <w:rPr>
          <w:lang w:val="nl-NL"/>
        </w:rPr>
        <w:t>zegt: het was de handschoen van zijn rechterhand.)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hem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gaf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aan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persoon,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aan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5"/>
          <w:lang w:val="nl-NL"/>
        </w:rPr>
        <w:t>wie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4"/>
          <w:lang w:val="nl-NL"/>
        </w:rPr>
        <w:t>land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afstond,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4"/>
          <w:lang w:val="nl-NL"/>
        </w:rPr>
        <w:t>hiermede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kennen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gevende dat, welk recht hij ook had om op dit land te gaan of het te betreden, hij het hiermede voor de bepaalden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prijs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aan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koper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afstond.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right="115"/>
        <w:jc w:val="both"/>
        <w:rPr>
          <w:lang w:val="nl-NL"/>
        </w:rPr>
      </w:pPr>
      <w:r w:rsidRPr="0036548A">
        <w:rPr>
          <w:spacing w:val="-5"/>
          <w:lang w:val="nl-NL"/>
        </w:rPr>
        <w:t>Dit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was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3"/>
          <w:lang w:val="nl-NL"/>
        </w:rPr>
        <w:t>tot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3"/>
          <w:lang w:val="nl-NL"/>
        </w:rPr>
        <w:t>getuigenis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3"/>
          <w:lang w:val="nl-NL"/>
        </w:rPr>
        <w:t>Israël,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vers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7,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werd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2"/>
          <w:lang w:val="nl-NL"/>
        </w:rPr>
        <w:t>ook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4"/>
          <w:lang w:val="nl-NL"/>
        </w:rPr>
        <w:t>hier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deze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zaak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gedaan,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vers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8.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3"/>
          <w:lang w:val="nl-NL"/>
        </w:rPr>
        <w:t xml:space="preserve">Indien </w:t>
      </w:r>
      <w:r w:rsidRPr="0036548A">
        <w:rPr>
          <w:lang w:val="nl-NL"/>
        </w:rPr>
        <w:t>deze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nabestaande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3"/>
          <w:lang w:val="nl-NL"/>
        </w:rPr>
        <w:t>door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wet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4"/>
          <w:lang w:val="nl-NL"/>
        </w:rPr>
        <w:t>verplicht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was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Ruth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3"/>
          <w:lang w:val="nl-NL"/>
        </w:rPr>
        <w:t>huwen,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4"/>
          <w:lang w:val="nl-NL"/>
        </w:rPr>
        <w:t>weigering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5"/>
          <w:lang w:val="nl-NL"/>
        </w:rPr>
        <w:t>minachting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ware geweest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wet,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had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Ruth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hem</w:t>
      </w:r>
      <w:r w:rsidRPr="0036548A">
        <w:rPr>
          <w:spacing w:val="-35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schoen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moeten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uittrekken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3"/>
          <w:lang w:val="nl-NL"/>
        </w:rPr>
        <w:t>aangezicht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 xml:space="preserve">moeten spuwen, Deuter. 25:9. Maar hoewel zijn bloedverwantschap hem enigermate hiertoe </w:t>
      </w:r>
      <w:r w:rsidRPr="0036548A">
        <w:rPr>
          <w:spacing w:val="-2"/>
          <w:lang w:val="nl-NL"/>
        </w:rPr>
        <w:t xml:space="preserve">kon </w:t>
      </w:r>
      <w:r w:rsidRPr="0036548A">
        <w:rPr>
          <w:spacing w:val="-3"/>
          <w:lang w:val="nl-NL"/>
        </w:rPr>
        <w:t>verplichten.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kon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toch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verre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graad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3"/>
          <w:lang w:val="nl-NL"/>
        </w:rPr>
        <w:t>dier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bloedverwantschap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hem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straf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3"/>
          <w:lang w:val="nl-NL"/>
        </w:rPr>
        <w:t>ontheffen,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2"/>
          <w:lang w:val="nl-NL"/>
        </w:rPr>
        <w:t>of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Ruth kon er zeer gaarne van afzien, daar zijn weigering alles was wat zij van hem begeerde. Maar bisschop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Patrick,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3"/>
          <w:lang w:val="nl-NL"/>
        </w:rPr>
        <w:t>met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hem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beste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Schriftuitleggers,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denkt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5"/>
          <w:lang w:val="nl-NL"/>
        </w:rPr>
        <w:t>dit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geen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betrekking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had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op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7"/>
          <w:lang w:val="nl-NL"/>
        </w:rPr>
        <w:t xml:space="preserve">die </w:t>
      </w:r>
      <w:r w:rsidRPr="0036548A">
        <w:rPr>
          <w:lang w:val="nl-NL"/>
        </w:rPr>
        <w:t>wet,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uittrekken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schoen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4"/>
          <w:lang w:val="nl-NL"/>
        </w:rPr>
        <w:t>hier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niet,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3"/>
          <w:lang w:val="nl-NL"/>
        </w:rPr>
        <w:t>zoals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daar,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3"/>
          <w:lang w:val="nl-NL"/>
        </w:rPr>
        <w:t>schande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was,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3"/>
          <w:lang w:val="nl-NL"/>
        </w:rPr>
        <w:t>maar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teken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5"/>
          <w:lang w:val="nl-NL"/>
        </w:rPr>
        <w:t xml:space="preserve">tot </w:t>
      </w:r>
      <w:r w:rsidRPr="0036548A">
        <w:rPr>
          <w:spacing w:val="-4"/>
          <w:lang w:val="nl-NL"/>
        </w:rPr>
        <w:t xml:space="preserve">bevestiging </w:t>
      </w:r>
      <w:r w:rsidRPr="0036548A">
        <w:rPr>
          <w:lang w:val="nl-NL"/>
        </w:rPr>
        <w:t xml:space="preserve">van de </w:t>
      </w:r>
      <w:r w:rsidRPr="0036548A">
        <w:rPr>
          <w:spacing w:val="-3"/>
          <w:lang w:val="nl-NL"/>
        </w:rPr>
        <w:t xml:space="preserve">afstand </w:t>
      </w:r>
      <w:r w:rsidRPr="0036548A">
        <w:rPr>
          <w:lang w:val="nl-NL"/>
        </w:rPr>
        <w:t xml:space="preserve">en een </w:t>
      </w:r>
      <w:r w:rsidRPr="0036548A">
        <w:rPr>
          <w:spacing w:val="-5"/>
          <w:lang w:val="nl-NL"/>
        </w:rPr>
        <w:t xml:space="preserve">bewijs </w:t>
      </w:r>
      <w:r w:rsidRPr="0036548A">
        <w:rPr>
          <w:lang w:val="nl-NL"/>
        </w:rPr>
        <w:t xml:space="preserve">dat het land niet door bedrog of op slinkse wijze was </w:t>
      </w:r>
      <w:r w:rsidRPr="0036548A">
        <w:rPr>
          <w:spacing w:val="-3"/>
          <w:lang w:val="nl-NL"/>
        </w:rPr>
        <w:t xml:space="preserve">verkregen. </w:t>
      </w:r>
      <w:r w:rsidRPr="0036548A">
        <w:rPr>
          <w:lang w:val="nl-NL"/>
        </w:rPr>
        <w:t xml:space="preserve">Het </w:t>
      </w:r>
      <w:r w:rsidRPr="0036548A">
        <w:rPr>
          <w:spacing w:val="-3"/>
          <w:lang w:val="nl-NL"/>
        </w:rPr>
        <w:t xml:space="preserve">rond </w:t>
      </w:r>
      <w:r w:rsidRPr="0036548A">
        <w:rPr>
          <w:lang w:val="nl-NL"/>
        </w:rPr>
        <w:t xml:space="preserve">en </w:t>
      </w:r>
      <w:r w:rsidRPr="0036548A">
        <w:rPr>
          <w:spacing w:val="-3"/>
          <w:lang w:val="nl-NL"/>
        </w:rPr>
        <w:t xml:space="preserve">open handelen </w:t>
      </w:r>
      <w:r w:rsidRPr="0036548A">
        <w:rPr>
          <w:lang w:val="nl-NL"/>
        </w:rPr>
        <w:t xml:space="preserve">in </w:t>
      </w:r>
      <w:r w:rsidRPr="0036548A">
        <w:rPr>
          <w:spacing w:val="-3"/>
          <w:lang w:val="nl-NL"/>
        </w:rPr>
        <w:t xml:space="preserve">alle </w:t>
      </w:r>
      <w:r w:rsidRPr="0036548A">
        <w:rPr>
          <w:lang w:val="nl-NL"/>
        </w:rPr>
        <w:t xml:space="preserve">zaken van contract of koophandel is hetgeen door </w:t>
      </w:r>
      <w:r w:rsidRPr="0036548A">
        <w:rPr>
          <w:spacing w:val="-4"/>
          <w:lang w:val="nl-NL"/>
        </w:rPr>
        <w:t xml:space="preserve">allen </w:t>
      </w:r>
      <w:r w:rsidRPr="0036548A">
        <w:rPr>
          <w:lang w:val="nl-NL"/>
        </w:rPr>
        <w:t xml:space="preserve">betracht moet worden, </w:t>
      </w:r>
      <w:r w:rsidRPr="0036548A">
        <w:rPr>
          <w:spacing w:val="-5"/>
          <w:lang w:val="nl-NL"/>
        </w:rPr>
        <w:t xml:space="preserve">die </w:t>
      </w:r>
      <w:r w:rsidRPr="0036548A">
        <w:rPr>
          <w:spacing w:val="-3"/>
          <w:lang w:val="nl-NL"/>
        </w:rPr>
        <w:t xml:space="preserve">zich willen betonen </w:t>
      </w:r>
      <w:r w:rsidRPr="0036548A">
        <w:rPr>
          <w:lang w:val="nl-NL"/>
        </w:rPr>
        <w:t xml:space="preserve">als </w:t>
      </w:r>
      <w:r w:rsidRPr="0036548A">
        <w:rPr>
          <w:spacing w:val="-3"/>
          <w:lang w:val="nl-NL"/>
        </w:rPr>
        <w:t xml:space="preserve">ware Israëlieten, </w:t>
      </w:r>
      <w:r w:rsidRPr="0036548A">
        <w:rPr>
          <w:lang w:val="nl-NL"/>
        </w:rPr>
        <w:t xml:space="preserve">in wie </w:t>
      </w:r>
      <w:r w:rsidRPr="0036548A">
        <w:rPr>
          <w:spacing w:val="-3"/>
          <w:lang w:val="nl-NL"/>
        </w:rPr>
        <w:t xml:space="preserve">geen bedrog is. </w:t>
      </w:r>
      <w:r w:rsidRPr="0036548A">
        <w:rPr>
          <w:lang w:val="nl-NL"/>
        </w:rPr>
        <w:t>Hoeveel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3"/>
          <w:lang w:val="nl-NL"/>
        </w:rPr>
        <w:t>meer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6"/>
          <w:lang w:val="nl-NL"/>
        </w:rPr>
        <w:t>eerlijk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3"/>
          <w:lang w:val="nl-NL"/>
        </w:rPr>
        <w:t>komt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Boaz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3"/>
          <w:lang w:val="nl-NL"/>
        </w:rPr>
        <w:t>nu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aan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deze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koop,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3"/>
          <w:lang w:val="nl-NL"/>
        </w:rPr>
        <w:t>wanneer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3"/>
          <w:lang w:val="nl-NL"/>
        </w:rPr>
        <w:t>bloedverwant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had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 xml:space="preserve">zoeken te onderkruipen, </w:t>
      </w:r>
      <w:r w:rsidRPr="0036548A">
        <w:rPr>
          <w:spacing w:val="2"/>
          <w:lang w:val="nl-NL"/>
        </w:rPr>
        <w:t xml:space="preserve">of </w:t>
      </w:r>
      <w:r w:rsidRPr="0036548A">
        <w:rPr>
          <w:lang w:val="nl-NL"/>
        </w:rPr>
        <w:t xml:space="preserve">buiten hem </w:t>
      </w:r>
      <w:r w:rsidRPr="0036548A">
        <w:rPr>
          <w:spacing w:val="2"/>
          <w:lang w:val="nl-NL"/>
        </w:rPr>
        <w:t xml:space="preserve">om </w:t>
      </w:r>
      <w:r w:rsidRPr="0036548A">
        <w:rPr>
          <w:spacing w:val="-7"/>
          <w:lang w:val="nl-NL"/>
        </w:rPr>
        <w:t xml:space="preserve">heimelijk </w:t>
      </w:r>
      <w:r w:rsidRPr="0036548A">
        <w:rPr>
          <w:spacing w:val="-3"/>
          <w:lang w:val="nl-NL"/>
        </w:rPr>
        <w:t xml:space="preserve">met Naomi </w:t>
      </w:r>
      <w:r w:rsidRPr="0036548A">
        <w:rPr>
          <w:lang w:val="nl-NL"/>
        </w:rPr>
        <w:t xml:space="preserve">de </w:t>
      </w:r>
      <w:r w:rsidRPr="0036548A">
        <w:rPr>
          <w:spacing w:val="2"/>
          <w:lang w:val="nl-NL"/>
        </w:rPr>
        <w:t xml:space="preserve">koop </w:t>
      </w:r>
      <w:r w:rsidRPr="0036548A">
        <w:rPr>
          <w:lang w:val="nl-NL"/>
        </w:rPr>
        <w:t>had gesloten. Eerlijkheid zal bevonden worden de beste staatkunde te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zijn.</w:t>
      </w:r>
    </w:p>
    <w:p w:rsidR="00A209A2" w:rsidRPr="0036548A" w:rsidRDefault="00A209A2">
      <w:pPr>
        <w:spacing w:line="261" w:lineRule="auto"/>
        <w:jc w:val="both"/>
        <w:rPr>
          <w:lang w:val="nl-NL"/>
        </w:rPr>
        <w:sectPr w:rsidR="00A209A2" w:rsidRPr="0036548A">
          <w:pgSz w:w="11900" w:h="16840"/>
          <w:pgMar w:top="1380" w:right="128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/>
        <w:ind w:left="115"/>
        <w:jc w:val="both"/>
        <w:rPr>
          <w:lang w:val="nl-NL"/>
        </w:rPr>
      </w:pPr>
      <w:bookmarkStart w:id="18" w:name="4:9-12"/>
      <w:bookmarkEnd w:id="18"/>
      <w:r w:rsidRPr="0036548A">
        <w:rPr>
          <w:lang w:val="nl-NL"/>
        </w:rPr>
        <w:lastRenderedPageBreak/>
        <w:t>Ruth</w:t>
      </w:r>
      <w:r w:rsidRPr="0036548A">
        <w:rPr>
          <w:spacing w:val="2"/>
          <w:lang w:val="nl-NL"/>
        </w:rPr>
        <w:t xml:space="preserve"> </w:t>
      </w:r>
      <w:r w:rsidRPr="0036548A">
        <w:rPr>
          <w:lang w:val="nl-NL"/>
        </w:rPr>
        <w:t>4:9-12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36548A">
        <w:rPr>
          <w:lang w:val="nl-NL"/>
        </w:rPr>
        <w:t xml:space="preserve">Boaz ziet nu zijn weg effen voor zich, en daarom stelt hij niet uit om zijn belofte aan Ruth te </w:t>
      </w:r>
      <w:r w:rsidRPr="0036548A">
        <w:rPr>
          <w:spacing w:val="-4"/>
          <w:lang w:val="nl-NL"/>
        </w:rPr>
        <w:t>vervullen,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3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3"/>
          <w:lang w:val="nl-NL"/>
        </w:rPr>
        <w:t xml:space="preserve"> </w:t>
      </w:r>
      <w:r w:rsidRPr="0036548A">
        <w:rPr>
          <w:spacing w:val="-5"/>
          <w:lang w:val="nl-NL"/>
        </w:rPr>
        <w:t>plicht</w:t>
      </w:r>
      <w:r w:rsidRPr="0036548A">
        <w:rPr>
          <w:spacing w:val="2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3"/>
          <w:lang w:val="nl-NL"/>
        </w:rPr>
        <w:t xml:space="preserve"> </w:t>
      </w:r>
      <w:r w:rsidRPr="0036548A">
        <w:rPr>
          <w:lang w:val="nl-NL"/>
        </w:rPr>
        <w:t>nabestaande</w:t>
      </w:r>
      <w:r w:rsidRPr="0036548A">
        <w:rPr>
          <w:spacing w:val="-4"/>
          <w:lang w:val="nl-NL"/>
        </w:rPr>
        <w:t xml:space="preserve"> jegens</w:t>
      </w:r>
      <w:r w:rsidRPr="0036548A">
        <w:rPr>
          <w:spacing w:val="-2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lang w:val="nl-NL"/>
        </w:rPr>
        <w:t xml:space="preserve"> zal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3"/>
          <w:lang w:val="nl-NL"/>
        </w:rPr>
        <w:t>volbrengen,</w:t>
      </w:r>
      <w:r w:rsidRPr="0036548A">
        <w:rPr>
          <w:spacing w:val="-5"/>
          <w:lang w:val="nl-NL"/>
        </w:rPr>
        <w:t xml:space="preserve"> </w:t>
      </w:r>
      <w:r w:rsidRPr="0036548A">
        <w:rPr>
          <w:spacing w:val="-3"/>
          <w:lang w:val="nl-NL"/>
        </w:rPr>
        <w:t>maar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daar,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 xml:space="preserve">poort van </w:t>
      </w:r>
      <w:r w:rsidRPr="0036548A">
        <w:rPr>
          <w:spacing w:val="-6"/>
          <w:lang w:val="nl-NL"/>
        </w:rPr>
        <w:t xml:space="preserve">zijn </w:t>
      </w:r>
      <w:r w:rsidRPr="0036548A">
        <w:rPr>
          <w:lang w:val="nl-NL"/>
        </w:rPr>
        <w:t xml:space="preserve">stad, </w:t>
      </w:r>
      <w:r w:rsidRPr="0036548A">
        <w:rPr>
          <w:spacing w:val="-5"/>
          <w:lang w:val="nl-NL"/>
        </w:rPr>
        <w:t xml:space="preserve">in </w:t>
      </w:r>
      <w:r w:rsidRPr="0036548A">
        <w:rPr>
          <w:lang w:val="nl-NL"/>
        </w:rPr>
        <w:t xml:space="preserve">de tegenwoordigheid </w:t>
      </w:r>
      <w:r w:rsidRPr="0036548A">
        <w:rPr>
          <w:spacing w:val="-3"/>
          <w:lang w:val="nl-NL"/>
        </w:rPr>
        <w:t xml:space="preserve">van </w:t>
      </w:r>
      <w:r w:rsidRPr="0036548A">
        <w:rPr>
          <w:lang w:val="nl-NL"/>
        </w:rPr>
        <w:t xml:space="preserve">de oudsten en van al het volk maakt hij het </w:t>
      </w:r>
      <w:r w:rsidRPr="0036548A">
        <w:rPr>
          <w:spacing w:val="-3"/>
          <w:lang w:val="nl-NL"/>
        </w:rPr>
        <w:t xml:space="preserve">huwelijksverdrag bekend </w:t>
      </w:r>
      <w:r w:rsidRPr="0036548A">
        <w:rPr>
          <w:lang w:val="nl-NL"/>
        </w:rPr>
        <w:t xml:space="preserve">tussen hem en Ruth de </w:t>
      </w:r>
      <w:r w:rsidRPr="0036548A">
        <w:rPr>
          <w:spacing w:val="-3"/>
          <w:lang w:val="nl-NL"/>
        </w:rPr>
        <w:t xml:space="preserve">Moabietische, </w:t>
      </w:r>
      <w:r w:rsidRPr="0036548A">
        <w:rPr>
          <w:lang w:val="nl-NL"/>
        </w:rPr>
        <w:t>en daarmee de koop van al het goed,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aan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>geslecht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5"/>
          <w:lang w:val="nl-NL"/>
        </w:rPr>
        <w:t>Elimelech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4"/>
          <w:lang w:val="nl-NL"/>
        </w:rPr>
        <w:t>heeft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behoord.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3"/>
          <w:lang w:val="nl-NL"/>
        </w:rPr>
        <w:t>Indien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34"/>
          <w:lang w:val="nl-NL"/>
        </w:rPr>
        <w:t xml:space="preserve"> </w:t>
      </w:r>
      <w:r w:rsidRPr="0036548A">
        <w:rPr>
          <w:lang w:val="nl-NL"/>
        </w:rPr>
        <w:t>geen</w:t>
      </w:r>
      <w:r w:rsidRPr="0036548A">
        <w:rPr>
          <w:spacing w:val="-33"/>
          <w:lang w:val="nl-NL"/>
        </w:rPr>
        <w:t xml:space="preserve"> </w:t>
      </w:r>
      <w:r w:rsidRPr="0036548A">
        <w:rPr>
          <w:spacing w:val="-3"/>
          <w:lang w:val="nl-NL"/>
        </w:rPr>
        <w:t>man</w:t>
      </w:r>
      <w:r w:rsidRPr="0036548A">
        <w:rPr>
          <w:spacing w:val="-36"/>
          <w:lang w:val="nl-NL"/>
        </w:rPr>
        <w:t xml:space="preserve"> </w:t>
      </w:r>
      <w:r w:rsidRPr="0036548A">
        <w:rPr>
          <w:lang w:val="nl-NL"/>
        </w:rPr>
        <w:t>was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geweest,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4"/>
          <w:lang w:val="nl-NL"/>
        </w:rPr>
        <w:t xml:space="preserve">geweldig </w:t>
      </w:r>
      <w:r w:rsidRPr="0036548A">
        <w:rPr>
          <w:lang w:val="nl-NL"/>
        </w:rPr>
        <w:t>van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vermogens,</w:t>
      </w:r>
      <w:r w:rsidRPr="0036548A">
        <w:rPr>
          <w:spacing w:val="-2"/>
          <w:lang w:val="nl-NL"/>
        </w:rPr>
        <w:t xml:space="preserve"> </w:t>
      </w:r>
      <w:r w:rsidRPr="0036548A">
        <w:rPr>
          <w:lang w:val="nl-NL"/>
        </w:rPr>
        <w:t>Hoofdstuk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2:1,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zou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6"/>
          <w:lang w:val="nl-NL"/>
        </w:rPr>
        <w:t>bij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machte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geweest</w:t>
      </w:r>
      <w:r w:rsidRPr="0036548A">
        <w:rPr>
          <w:spacing w:val="-1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5"/>
          <w:lang w:val="nl-NL"/>
        </w:rPr>
        <w:t>dit</w:t>
      </w:r>
      <w:r w:rsidRPr="0036548A">
        <w:rPr>
          <w:spacing w:val="3"/>
          <w:lang w:val="nl-NL"/>
        </w:rPr>
        <w:t xml:space="preserve"> </w:t>
      </w:r>
      <w:r w:rsidRPr="0036548A">
        <w:rPr>
          <w:spacing w:val="-4"/>
          <w:lang w:val="nl-NL"/>
        </w:rPr>
        <w:t>alles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5"/>
          <w:lang w:val="nl-NL"/>
        </w:rPr>
        <w:t xml:space="preserve"> </w:t>
      </w:r>
      <w:r w:rsidRPr="0036548A">
        <w:rPr>
          <w:spacing w:val="-3"/>
          <w:lang w:val="nl-NL"/>
        </w:rPr>
        <w:t xml:space="preserve">lossen, </w:t>
      </w:r>
      <w:r w:rsidRPr="0036548A">
        <w:rPr>
          <w:lang w:val="nl-NL"/>
        </w:rPr>
        <w:t>en deze</w:t>
      </w:r>
      <w:r w:rsidRPr="0036548A">
        <w:rPr>
          <w:spacing w:val="-4"/>
          <w:lang w:val="nl-NL"/>
        </w:rPr>
        <w:t xml:space="preserve"> dienst</w:t>
      </w:r>
      <w:r w:rsidRPr="0036548A">
        <w:rPr>
          <w:spacing w:val="2"/>
          <w:lang w:val="nl-NL"/>
        </w:rPr>
        <w:t xml:space="preserve"> </w:t>
      </w:r>
      <w:r w:rsidRPr="0036548A">
        <w:rPr>
          <w:lang w:val="nl-NL"/>
        </w:rPr>
        <w:t>aan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"/>
          <w:lang w:val="nl-NL"/>
        </w:rPr>
        <w:t xml:space="preserve"> </w:t>
      </w:r>
      <w:r w:rsidRPr="0036548A">
        <w:rPr>
          <w:spacing w:val="-4"/>
          <w:lang w:val="nl-NL"/>
        </w:rPr>
        <w:t>gezin</w:t>
      </w:r>
      <w:r w:rsidRPr="0036548A">
        <w:rPr>
          <w:spacing w:val="-3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3"/>
          <w:lang w:val="nl-NL"/>
        </w:rPr>
        <w:t>bloedverwant</w:t>
      </w:r>
      <w:r w:rsidRPr="0036548A">
        <w:rPr>
          <w:spacing w:val="-1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-3"/>
          <w:lang w:val="nl-NL"/>
        </w:rPr>
        <w:t>hebben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kunnen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4"/>
          <w:lang w:val="nl-NL"/>
        </w:rPr>
        <w:t>bewijzen.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Waartoe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4"/>
          <w:lang w:val="nl-NL"/>
        </w:rPr>
        <w:t>dient</w:t>
      </w:r>
      <w:r w:rsidRPr="0036548A">
        <w:rPr>
          <w:spacing w:val="-3"/>
          <w:lang w:val="nl-NL"/>
        </w:rPr>
        <w:t xml:space="preserve"> </w:t>
      </w:r>
      <w:r w:rsidRPr="0036548A">
        <w:rPr>
          <w:lang w:val="nl-NL"/>
        </w:rPr>
        <w:t xml:space="preserve">een </w:t>
      </w:r>
      <w:r w:rsidRPr="0036548A">
        <w:rPr>
          <w:spacing w:val="2"/>
          <w:lang w:val="nl-NL"/>
        </w:rPr>
        <w:t>grote</w:t>
      </w:r>
      <w:r w:rsidRPr="0036548A">
        <w:rPr>
          <w:spacing w:val="-5"/>
          <w:lang w:val="nl-NL"/>
        </w:rPr>
        <w:t xml:space="preserve"> </w:t>
      </w:r>
      <w:r w:rsidRPr="0036548A">
        <w:rPr>
          <w:spacing w:val="-3"/>
          <w:lang w:val="nl-NL"/>
        </w:rPr>
        <w:t>bezitting</w:t>
      </w:r>
      <w:r w:rsidRPr="0036548A">
        <w:rPr>
          <w:spacing w:val="-2"/>
          <w:lang w:val="nl-NL"/>
        </w:rPr>
        <w:t xml:space="preserve"> </w:t>
      </w:r>
      <w:r w:rsidRPr="0036548A">
        <w:rPr>
          <w:lang w:val="nl-NL"/>
        </w:rPr>
        <w:t>anders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4"/>
          <w:lang w:val="nl-NL"/>
        </w:rPr>
        <w:t xml:space="preserve"> </w:t>
      </w:r>
      <w:r w:rsidRPr="0036548A">
        <w:rPr>
          <w:spacing w:val="-5"/>
          <w:lang w:val="nl-NL"/>
        </w:rPr>
        <w:t xml:space="preserve">mens </w:t>
      </w:r>
      <w:r w:rsidRPr="0036548A">
        <w:rPr>
          <w:lang w:val="nl-NL"/>
        </w:rPr>
        <w:t>instaat</w:t>
      </w:r>
      <w:r w:rsidRPr="0036548A">
        <w:rPr>
          <w:spacing w:val="-1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4"/>
          <w:lang w:val="nl-NL"/>
        </w:rPr>
        <w:t xml:space="preserve"> </w:t>
      </w:r>
      <w:r w:rsidRPr="0036548A">
        <w:rPr>
          <w:spacing w:val="-3"/>
          <w:lang w:val="nl-NL"/>
        </w:rPr>
        <w:t>stellen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zoveel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3"/>
          <w:lang w:val="nl-NL"/>
        </w:rPr>
        <w:t xml:space="preserve">meer </w:t>
      </w:r>
      <w:r w:rsidRPr="0036548A">
        <w:rPr>
          <w:lang w:val="nl-NL"/>
        </w:rPr>
        <w:t>goed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kunnen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doen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8"/>
          <w:lang w:val="nl-NL"/>
        </w:rPr>
        <w:t xml:space="preserve"> zijn </w:t>
      </w:r>
      <w:r w:rsidRPr="0036548A">
        <w:rPr>
          <w:lang w:val="nl-NL"/>
        </w:rPr>
        <w:t xml:space="preserve">geslacht, </w:t>
      </w:r>
      <w:r w:rsidRPr="0036548A">
        <w:rPr>
          <w:spacing w:val="-4"/>
          <w:lang w:val="nl-NL"/>
        </w:rPr>
        <w:t xml:space="preserve">inzonderheid </w:t>
      </w:r>
      <w:r w:rsidRPr="0036548A">
        <w:rPr>
          <w:lang w:val="nl-NL"/>
        </w:rPr>
        <w:t xml:space="preserve">aan </w:t>
      </w:r>
      <w:r w:rsidRPr="0036548A">
        <w:rPr>
          <w:spacing w:val="-3"/>
          <w:lang w:val="nl-NL"/>
        </w:rPr>
        <w:t xml:space="preserve">hen, </w:t>
      </w:r>
      <w:r w:rsidRPr="0036548A">
        <w:rPr>
          <w:lang w:val="nl-NL"/>
        </w:rPr>
        <w:t>die tot zijn eigen familie behoren, zo hij slechts het hart, de gezindheid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heeft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om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dit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doen?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ind w:left="115"/>
        <w:jc w:val="both"/>
        <w:rPr>
          <w:lang w:val="nl-NL"/>
        </w:rPr>
      </w:pPr>
      <w:r w:rsidRPr="0036548A">
        <w:rPr>
          <w:spacing w:val="-3"/>
          <w:lang w:val="nl-NL"/>
        </w:rPr>
        <w:t xml:space="preserve">Betreffende </w:t>
      </w:r>
      <w:r w:rsidRPr="0036548A">
        <w:rPr>
          <w:lang w:val="nl-NL"/>
        </w:rPr>
        <w:t xml:space="preserve">dit </w:t>
      </w:r>
      <w:r w:rsidRPr="0036548A">
        <w:rPr>
          <w:spacing w:val="-3"/>
          <w:lang w:val="nl-NL"/>
        </w:rPr>
        <w:t xml:space="preserve">huwelijk </w:t>
      </w:r>
      <w:r w:rsidRPr="0036548A">
        <w:rPr>
          <w:lang w:val="nl-NL"/>
        </w:rPr>
        <w:t>nu</w:t>
      </w:r>
      <w:r w:rsidRPr="0036548A">
        <w:rPr>
          <w:spacing w:val="-1"/>
          <w:lang w:val="nl-NL"/>
        </w:rPr>
        <w:t xml:space="preserve"> </w:t>
      </w:r>
      <w:r w:rsidRPr="0036548A">
        <w:rPr>
          <w:spacing w:val="-3"/>
          <w:lang w:val="nl-NL"/>
        </w:rPr>
        <w:t>blijkt: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2"/>
        </w:numPr>
        <w:tabs>
          <w:tab w:val="left" w:pos="294"/>
        </w:tabs>
        <w:spacing w:line="264" w:lineRule="auto"/>
        <w:ind w:right="139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gevierd,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of</w:t>
      </w:r>
      <w:r w:rsidRPr="0036548A">
        <w:rPr>
          <w:rFonts w:ascii="Times New Roman"/>
          <w:spacing w:val="-3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tenminste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bekend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gemaakt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werd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voor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vele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getuigen,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vers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9,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10,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.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"Gijlieden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zijt </w:t>
      </w:r>
      <w:r w:rsidRPr="0036548A">
        <w:rPr>
          <w:rFonts w:ascii="Times New Roman"/>
          <w:sz w:val="24"/>
          <w:lang w:val="nl-NL"/>
        </w:rPr>
        <w:t>heden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getuigen":</w:t>
      </w:r>
    </w:p>
    <w:p w:rsidR="00A209A2" w:rsidRPr="0036548A" w:rsidRDefault="00A209A2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A209A2" w:rsidRPr="0036548A" w:rsidRDefault="0036548A">
      <w:pPr>
        <w:pStyle w:val="Lijstalinea"/>
        <w:numPr>
          <w:ilvl w:val="2"/>
          <w:numId w:val="2"/>
        </w:numPr>
        <w:tabs>
          <w:tab w:val="left" w:pos="347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ik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bezitting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gekocht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heb,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wie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of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deel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pand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heeft,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kome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>mij,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en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zal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geld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ontvangen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naar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waarde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land",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berekend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werd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naar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aantal jaren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allen</w:t>
      </w:r>
      <w:r w:rsidRPr="0036548A">
        <w:rPr>
          <w:rFonts w:ascii="Times New Roman"/>
          <w:spacing w:val="-3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dag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af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jubeljaar,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Leviticus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25:15,.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want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zou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vanzelf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geslacht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Elimelech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terugkomen.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Hoe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meer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openlijk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verkoop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bezittingen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plaats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had,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hoe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beter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 xml:space="preserve">zij </w:t>
      </w:r>
      <w:r w:rsidRPr="0036548A">
        <w:rPr>
          <w:rFonts w:ascii="Times New Roman"/>
          <w:sz w:val="24"/>
          <w:lang w:val="nl-NL"/>
        </w:rPr>
        <w:t>tegen bedrog waren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beschermd.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2"/>
          <w:numId w:val="2"/>
        </w:numPr>
        <w:tabs>
          <w:tab w:val="left" w:pos="371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z w:val="24"/>
          <w:lang w:val="nl-NL"/>
        </w:rPr>
        <w:t xml:space="preserve">Dat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ik </w:t>
      </w:r>
      <w:r w:rsidRPr="0036548A">
        <w:rPr>
          <w:rFonts w:ascii="Times New Roman" w:hAnsi="Times New Roman"/>
          <w:sz w:val="24"/>
          <w:lang w:val="nl-NL"/>
        </w:rPr>
        <w:t xml:space="preserve">de weduwe aanvaard heb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als 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mijn </w:t>
      </w:r>
      <w:r w:rsidRPr="0036548A">
        <w:rPr>
          <w:rFonts w:ascii="Times New Roman" w:hAnsi="Times New Roman"/>
          <w:sz w:val="24"/>
          <w:lang w:val="nl-NL"/>
        </w:rPr>
        <w:t xml:space="preserve">vrouw. Hij ontving geen bruidsschat met haar, 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het </w:t>
      </w:r>
      <w:r w:rsidRPr="0036548A">
        <w:rPr>
          <w:rFonts w:ascii="Times New Roman" w:hAnsi="Times New Roman"/>
          <w:sz w:val="24"/>
          <w:lang w:val="nl-NL"/>
        </w:rPr>
        <w:t>weduwgoed, dat</w:t>
      </w:r>
      <w:r w:rsidRPr="0036548A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zij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had,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verhypothekeerd,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hij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kon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niet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terug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verlangen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zonder</w:t>
      </w:r>
      <w:r w:rsidRPr="0036548A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er</w:t>
      </w:r>
      <w:r w:rsidRPr="0036548A">
        <w:rPr>
          <w:rFonts w:ascii="Times New Roman" w:hAnsi="Times New Roman"/>
          <w:spacing w:val="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de </w:t>
      </w:r>
      <w:r w:rsidRPr="0036548A">
        <w:rPr>
          <w:rFonts w:ascii="Times New Roman" w:hAnsi="Times New Roman"/>
          <w:spacing w:val="-5"/>
          <w:sz w:val="24"/>
          <w:lang w:val="nl-NL"/>
        </w:rPr>
        <w:t>volle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waarde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geven,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daarom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kon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hij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wèl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zeggen,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dat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hij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gekocht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had,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toch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achtte </w:t>
      </w:r>
      <w:r w:rsidRPr="0036548A">
        <w:rPr>
          <w:rFonts w:ascii="Times New Roman" w:hAnsi="Times New Roman"/>
          <w:spacing w:val="-6"/>
          <w:sz w:val="24"/>
          <w:lang w:val="nl-NL"/>
        </w:rPr>
        <w:t>hij,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daar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deugdzame</w:t>
      </w:r>
      <w:r w:rsidRPr="0036548A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vrouw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was,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dat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hij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goede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koop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had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gesloten.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Huis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goed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is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een </w:t>
      </w:r>
      <w:r w:rsidRPr="0036548A">
        <w:rPr>
          <w:rFonts w:ascii="Times New Roman" w:hAnsi="Times New Roman"/>
          <w:spacing w:val="-3"/>
          <w:sz w:val="24"/>
          <w:lang w:val="nl-NL"/>
        </w:rPr>
        <w:t>erve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vaderen,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maar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verstandige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huisvrouw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is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meer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waard,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is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Heere,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als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Zijn </w:t>
      </w:r>
      <w:r w:rsidRPr="0036548A">
        <w:rPr>
          <w:rFonts w:ascii="Times New Roman" w:hAnsi="Times New Roman"/>
          <w:sz w:val="24"/>
          <w:lang w:val="nl-NL"/>
        </w:rPr>
        <w:t>bijzondere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gave.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Met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hangen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bedoelde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hij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gedachtenis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doden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bewaren,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opdat de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naam</w:t>
      </w:r>
      <w:r w:rsidRPr="0036548A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Machlon,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hoewel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hij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geen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zoon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had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om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die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dragen,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worde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uitgeroeid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onder </w:t>
      </w:r>
      <w:r w:rsidRPr="0036548A">
        <w:rPr>
          <w:rFonts w:ascii="Times New Roman" w:hAnsi="Times New Roman"/>
          <w:spacing w:val="-3"/>
          <w:sz w:val="24"/>
          <w:lang w:val="nl-NL"/>
        </w:rPr>
        <w:t>zijn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broederen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poort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zijn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plaats,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maar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hierdoor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in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wezen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zou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blijven,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dat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in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het </w:t>
      </w:r>
      <w:r w:rsidRPr="0036548A">
        <w:rPr>
          <w:rFonts w:ascii="Times New Roman" w:hAnsi="Times New Roman"/>
          <w:sz w:val="24"/>
          <w:lang w:val="nl-NL"/>
        </w:rPr>
        <w:t>openbare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register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vermeld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zou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worden,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dat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Boaz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Ruth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heeft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gehuwd,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weduwe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Machlon,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de </w:t>
      </w:r>
      <w:r w:rsidRPr="0036548A">
        <w:rPr>
          <w:rFonts w:ascii="Times New Roman" w:hAnsi="Times New Roman"/>
          <w:spacing w:val="2"/>
          <w:sz w:val="24"/>
          <w:lang w:val="nl-NL"/>
        </w:rPr>
        <w:t xml:space="preserve">zoon </w:t>
      </w:r>
      <w:r w:rsidRPr="0036548A">
        <w:rPr>
          <w:rFonts w:ascii="Times New Roman" w:hAnsi="Times New Roman"/>
          <w:sz w:val="24"/>
          <w:lang w:val="nl-NL"/>
        </w:rPr>
        <w:t xml:space="preserve">van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Elimelech </w:t>
      </w:r>
      <w:r w:rsidRPr="0036548A">
        <w:rPr>
          <w:rFonts w:ascii="Times New Roman" w:hAnsi="Times New Roman"/>
          <w:sz w:val="24"/>
          <w:lang w:val="nl-NL"/>
        </w:rPr>
        <w:t xml:space="preserve">waarvan het nageslacht, wanneer het nodig had dit register te raadplegen, </w:t>
      </w:r>
      <w:r w:rsidRPr="0036548A">
        <w:rPr>
          <w:rFonts w:ascii="Times New Roman" w:hAnsi="Times New Roman"/>
          <w:spacing w:val="-4"/>
          <w:sz w:val="24"/>
          <w:lang w:val="nl-NL"/>
        </w:rPr>
        <w:t>inzonderheid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nota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zou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nemen.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daar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deze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geschiedenis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bewaard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is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gebleven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om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7"/>
          <w:sz w:val="24"/>
          <w:lang w:val="nl-NL"/>
        </w:rPr>
        <w:t>wille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dat </w:t>
      </w:r>
      <w:r w:rsidRPr="0036548A">
        <w:rPr>
          <w:rFonts w:ascii="Times New Roman" w:hAnsi="Times New Roman"/>
          <w:spacing w:val="-6"/>
          <w:sz w:val="24"/>
          <w:lang w:val="nl-NL"/>
        </w:rPr>
        <w:t>huwelijk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geslacht,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dat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er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uit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voortgekomen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is,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bleek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dit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afdoend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middel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om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naam van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Machlon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vereeuwigen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3"/>
          <w:sz w:val="24"/>
          <w:lang w:val="nl-NL"/>
        </w:rPr>
        <w:t>tot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aan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einde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wereld,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meer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zelfs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dan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Boaz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er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mee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bedoeld </w:t>
      </w:r>
      <w:r w:rsidRPr="0036548A">
        <w:rPr>
          <w:rFonts w:ascii="Times New Roman" w:hAnsi="Times New Roman"/>
          <w:sz w:val="24"/>
          <w:lang w:val="nl-NL"/>
        </w:rPr>
        <w:t xml:space="preserve">had. 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merk </w:t>
      </w:r>
      <w:r w:rsidRPr="0036548A">
        <w:rPr>
          <w:rFonts w:ascii="Times New Roman" w:hAnsi="Times New Roman"/>
          <w:sz w:val="24"/>
          <w:lang w:val="nl-NL"/>
        </w:rPr>
        <w:t xml:space="preserve">op, omdat Boaz deze eer heeft bewezen aan de dode en deze goedheid aan de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levenden, heeft </w:t>
      </w:r>
      <w:r w:rsidRPr="0036548A">
        <w:rPr>
          <w:rFonts w:ascii="Times New Roman" w:hAnsi="Times New Roman"/>
          <w:sz w:val="24"/>
          <w:lang w:val="nl-NL"/>
        </w:rPr>
        <w:t xml:space="preserve">God hem de eer aangedaan om hem in de stamboom van Messias een plaats te </w:t>
      </w:r>
      <w:r w:rsidRPr="0036548A">
        <w:rPr>
          <w:rFonts w:ascii="Times New Roman" w:hAnsi="Times New Roman"/>
          <w:spacing w:val="-3"/>
          <w:sz w:val="24"/>
          <w:lang w:val="nl-NL"/>
        </w:rPr>
        <w:t>geven,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waardoor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zijn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geslacht</w:t>
      </w:r>
      <w:r w:rsidRPr="0036548A">
        <w:rPr>
          <w:rFonts w:ascii="Times New Roman" w:hAnsi="Times New Roman"/>
          <w:sz w:val="24"/>
          <w:lang w:val="nl-NL"/>
        </w:rPr>
        <w:t xml:space="preserve"> boven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al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geslachten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Israëls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geëerd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werd,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terwijl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die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andere nabestaande,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die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bevreesd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zich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verkleinen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zijn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erfdeel</w:t>
      </w:r>
      <w:r w:rsidRPr="0036548A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verderven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3"/>
          <w:sz w:val="24"/>
          <w:lang w:val="nl-NL"/>
        </w:rPr>
        <w:t>door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weduwe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36548A">
        <w:rPr>
          <w:rFonts w:ascii="Times New Roman" w:hAnsi="Times New Roman"/>
          <w:spacing w:val="-3"/>
          <w:sz w:val="24"/>
          <w:lang w:val="nl-NL"/>
        </w:rPr>
        <w:t>huwen,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naam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geslacht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vergetelheid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zijn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verborgen.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tedere,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edelmoedige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zorg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voor de eer van de doden, en het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welzijn </w:t>
      </w:r>
      <w:r w:rsidRPr="0036548A">
        <w:rPr>
          <w:rFonts w:ascii="Times New Roman" w:hAnsi="Times New Roman"/>
          <w:sz w:val="24"/>
          <w:lang w:val="nl-NL"/>
        </w:rPr>
        <w:t xml:space="preserve">van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arme </w:t>
      </w:r>
      <w:r w:rsidRPr="0036548A">
        <w:rPr>
          <w:rFonts w:ascii="Times New Roman" w:hAnsi="Times New Roman"/>
          <w:sz w:val="24"/>
          <w:lang w:val="nl-NL"/>
        </w:rPr>
        <w:t xml:space="preserve">weduwen en vreemdelingen, die er zelf geen </w:t>
      </w:r>
      <w:r w:rsidRPr="0036548A">
        <w:rPr>
          <w:rFonts w:ascii="Times New Roman" w:hAnsi="Times New Roman"/>
          <w:spacing w:val="-3"/>
          <w:sz w:val="24"/>
          <w:lang w:val="nl-NL"/>
        </w:rPr>
        <w:t>vergelding</w:t>
      </w:r>
      <w:r w:rsidRPr="0036548A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</w:t>
      </w:r>
      <w:r w:rsidRPr="0036548A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kunnen</w:t>
      </w:r>
      <w:r w:rsidRPr="0036548A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doen,</w:t>
      </w:r>
      <w:r w:rsidRPr="0036548A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Lukas</w:t>
      </w:r>
      <w:r w:rsidRPr="0036548A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14:14,.</w:t>
      </w:r>
      <w:r w:rsidRPr="0036548A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is</w:t>
      </w:r>
      <w:r w:rsidRPr="0036548A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Gode</w:t>
      </w:r>
      <w:r w:rsidRPr="0036548A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zeer</w:t>
      </w:r>
      <w:r w:rsidRPr="0036548A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welbehaaglijk</w:t>
      </w:r>
      <w:r w:rsidRPr="0036548A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zal</w:t>
      </w:r>
      <w:r w:rsidRPr="0036548A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voorzeker</w:t>
      </w:r>
      <w:r w:rsidRPr="0036548A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door</w:t>
      </w:r>
      <w:r w:rsidRPr="0036548A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Hem </w:t>
      </w:r>
      <w:r w:rsidRPr="0036548A">
        <w:rPr>
          <w:rFonts w:ascii="Times New Roman" w:hAnsi="Times New Roman"/>
          <w:spacing w:val="-3"/>
          <w:sz w:val="24"/>
          <w:lang w:val="nl-NL"/>
        </w:rPr>
        <w:t>beloond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worden.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Onze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Heere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Jezus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is</w:t>
      </w:r>
      <w:r w:rsidRPr="0036548A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onze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Goël,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onze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Losser,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onze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eeuwige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Losser.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Evenals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Boaz zag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Hij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met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mededogen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op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treurigen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toestand van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gevallen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mensdom,</w:t>
      </w:r>
      <w:r w:rsidRPr="0036548A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3"/>
          <w:sz w:val="24"/>
          <w:lang w:val="nl-NL"/>
        </w:rPr>
        <w:t>tot</w:t>
      </w:r>
      <w:r w:rsidRPr="0036548A">
        <w:rPr>
          <w:rFonts w:ascii="Times New Roman" w:hAnsi="Times New Roman"/>
          <w:sz w:val="24"/>
          <w:lang w:val="nl-NL"/>
        </w:rPr>
        <w:t xml:space="preserve"> zeer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duren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prijs</w:t>
      </w:r>
    </w:p>
    <w:p w:rsidR="00A209A2" w:rsidRPr="0036548A" w:rsidRDefault="00A209A2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A209A2" w:rsidRPr="0036548A">
          <w:pgSz w:w="11900" w:h="16840"/>
          <w:pgMar w:top="1380" w:right="128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 w:line="261" w:lineRule="auto"/>
        <w:ind w:left="115" w:right="120"/>
        <w:jc w:val="both"/>
        <w:rPr>
          <w:lang w:val="nl-NL"/>
        </w:rPr>
      </w:pPr>
      <w:r w:rsidRPr="0036548A">
        <w:rPr>
          <w:spacing w:val="-4"/>
          <w:lang w:val="nl-NL"/>
        </w:rPr>
        <w:lastRenderedPageBreak/>
        <w:t>heeft</w:t>
      </w:r>
      <w:r w:rsidRPr="0036548A">
        <w:rPr>
          <w:spacing w:val="-1"/>
          <w:lang w:val="nl-NL"/>
        </w:rPr>
        <w:t xml:space="preserve"> </w:t>
      </w:r>
      <w:r w:rsidRPr="0036548A">
        <w:rPr>
          <w:spacing w:val="-5"/>
          <w:lang w:val="nl-NL"/>
        </w:rPr>
        <w:t>Hij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-4"/>
          <w:lang w:val="nl-NL"/>
        </w:rPr>
        <w:t>hemelse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erfdeel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ons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gelost,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"/>
          <w:lang w:val="nl-NL"/>
        </w:rPr>
        <w:t xml:space="preserve"> </w:t>
      </w:r>
      <w:r w:rsidRPr="0036548A">
        <w:rPr>
          <w:spacing w:val="3"/>
          <w:lang w:val="nl-NL"/>
        </w:rPr>
        <w:t>door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5"/>
          <w:lang w:val="nl-NL"/>
        </w:rPr>
        <w:t xml:space="preserve"> </w:t>
      </w:r>
      <w:r w:rsidRPr="0036548A">
        <w:rPr>
          <w:lang w:val="nl-NL"/>
        </w:rPr>
        <w:t>zonde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3"/>
          <w:lang w:val="nl-NL"/>
        </w:rPr>
        <w:t>verpand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was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verbeurd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aan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 xml:space="preserve">de </w:t>
      </w:r>
      <w:r w:rsidRPr="0036548A">
        <w:rPr>
          <w:spacing w:val="-3"/>
          <w:lang w:val="nl-NL"/>
        </w:rPr>
        <w:t xml:space="preserve">Goddelijke </w:t>
      </w:r>
      <w:r w:rsidRPr="0036548A">
        <w:rPr>
          <w:lang w:val="nl-NL"/>
        </w:rPr>
        <w:t xml:space="preserve">gerechtigheid, en dat </w:t>
      </w:r>
      <w:r w:rsidRPr="0036548A">
        <w:rPr>
          <w:spacing w:val="-5"/>
          <w:lang w:val="nl-NL"/>
        </w:rPr>
        <w:t xml:space="preserve">wij </w:t>
      </w:r>
      <w:r w:rsidRPr="0036548A">
        <w:rPr>
          <w:spacing w:val="-4"/>
          <w:lang w:val="nl-NL"/>
        </w:rPr>
        <w:t xml:space="preserve">zelf </w:t>
      </w:r>
      <w:r w:rsidRPr="0036548A">
        <w:rPr>
          <w:spacing w:val="-3"/>
          <w:lang w:val="nl-NL"/>
        </w:rPr>
        <w:t xml:space="preserve">nooit </w:t>
      </w:r>
      <w:r w:rsidRPr="0036548A">
        <w:rPr>
          <w:lang w:val="nl-NL"/>
        </w:rPr>
        <w:t xml:space="preserve">hadden kunnen </w:t>
      </w:r>
      <w:r w:rsidRPr="0036548A">
        <w:rPr>
          <w:spacing w:val="-3"/>
          <w:lang w:val="nl-NL"/>
        </w:rPr>
        <w:t xml:space="preserve">lossen. </w:t>
      </w:r>
      <w:r w:rsidRPr="0036548A">
        <w:rPr>
          <w:lang w:val="nl-NL"/>
        </w:rPr>
        <w:t xml:space="preserve">Ook </w:t>
      </w:r>
      <w:r w:rsidRPr="0036548A">
        <w:rPr>
          <w:spacing w:val="-4"/>
          <w:lang w:val="nl-NL"/>
        </w:rPr>
        <w:t xml:space="preserve">heeft </w:t>
      </w:r>
      <w:r w:rsidRPr="0036548A">
        <w:rPr>
          <w:spacing w:val="-5"/>
          <w:lang w:val="nl-NL"/>
        </w:rPr>
        <w:t xml:space="preserve">Hij </w:t>
      </w:r>
      <w:r w:rsidRPr="0036548A">
        <w:rPr>
          <w:spacing w:val="-3"/>
          <w:lang w:val="nl-NL"/>
        </w:rPr>
        <w:t xml:space="preserve">zich </w:t>
      </w:r>
      <w:r w:rsidRPr="0036548A">
        <w:rPr>
          <w:lang w:val="nl-NL"/>
        </w:rPr>
        <w:t xml:space="preserve">een </w:t>
      </w:r>
      <w:r w:rsidRPr="0036548A">
        <w:rPr>
          <w:spacing w:val="-4"/>
          <w:lang w:val="nl-NL"/>
        </w:rPr>
        <w:t>bijzonder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4"/>
          <w:lang w:val="nl-NL"/>
        </w:rPr>
        <w:t>volk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verkregen,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5"/>
          <w:lang w:val="nl-NL"/>
        </w:rPr>
        <w:t>Hij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3"/>
          <w:lang w:val="nl-NL"/>
        </w:rPr>
        <w:t>zich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ondertrouwd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4"/>
          <w:lang w:val="nl-NL"/>
        </w:rPr>
        <w:t>heeft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hoewel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6"/>
          <w:lang w:val="nl-NL"/>
        </w:rPr>
        <w:t>zij,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4"/>
          <w:lang w:val="nl-NL"/>
        </w:rPr>
        <w:t>als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Ruth,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4"/>
          <w:lang w:val="nl-NL"/>
        </w:rPr>
        <w:t>vreemdeling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2"/>
          <w:lang w:val="nl-NL"/>
        </w:rPr>
        <w:t xml:space="preserve">waren, </w:t>
      </w:r>
      <w:r w:rsidRPr="0036548A">
        <w:rPr>
          <w:lang w:val="nl-NL"/>
        </w:rPr>
        <w:t>arm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veracht,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opdat</w:t>
      </w:r>
      <w:r w:rsidRPr="0036548A">
        <w:rPr>
          <w:spacing w:val="-4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naam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5"/>
          <w:lang w:val="nl-NL"/>
        </w:rPr>
        <w:t>dit</w:t>
      </w:r>
      <w:r w:rsidRPr="0036548A">
        <w:rPr>
          <w:spacing w:val="-1"/>
          <w:lang w:val="nl-NL"/>
        </w:rPr>
        <w:t xml:space="preserve"> </w:t>
      </w:r>
      <w:r w:rsidRPr="0036548A">
        <w:rPr>
          <w:lang w:val="nl-NL"/>
        </w:rPr>
        <w:t>gestorven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3"/>
          <w:lang w:val="nl-NL"/>
        </w:rPr>
        <w:t>geslacht niet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5"/>
          <w:lang w:val="nl-NL"/>
        </w:rPr>
        <w:t xml:space="preserve">altijd </w:t>
      </w:r>
      <w:r w:rsidRPr="0036548A">
        <w:rPr>
          <w:lang w:val="nl-NL"/>
        </w:rPr>
        <w:t>uitgeroeid</w:t>
      </w:r>
      <w:r w:rsidRPr="0036548A">
        <w:rPr>
          <w:spacing w:val="-2"/>
          <w:lang w:val="nl-NL"/>
        </w:rPr>
        <w:t xml:space="preserve"> </w:t>
      </w:r>
      <w:r w:rsidRPr="0036548A">
        <w:rPr>
          <w:lang w:val="nl-NL"/>
        </w:rPr>
        <w:t>zou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worden. Om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5"/>
          <w:lang w:val="nl-NL"/>
        </w:rPr>
        <w:t>dit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doen</w:t>
      </w:r>
      <w:r w:rsidRPr="0036548A">
        <w:rPr>
          <w:spacing w:val="-23"/>
          <w:lang w:val="nl-NL"/>
        </w:rPr>
        <w:t xml:space="preserve"> </w:t>
      </w:r>
      <w:r w:rsidRPr="0036548A">
        <w:rPr>
          <w:spacing w:val="-4"/>
          <w:lang w:val="nl-NL"/>
        </w:rPr>
        <w:t>heeft</w:t>
      </w:r>
      <w:r w:rsidRPr="0036548A">
        <w:rPr>
          <w:spacing w:val="-6"/>
          <w:lang w:val="nl-NL"/>
        </w:rPr>
        <w:t xml:space="preserve"> </w:t>
      </w:r>
      <w:r w:rsidRPr="0036548A">
        <w:rPr>
          <w:spacing w:val="-5"/>
          <w:lang w:val="nl-NL"/>
        </w:rPr>
        <w:t>Hij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verderven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3"/>
          <w:lang w:val="nl-NL"/>
        </w:rPr>
        <w:t>eigen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erfdeel</w:t>
      </w:r>
      <w:r w:rsidRPr="0036548A">
        <w:rPr>
          <w:spacing w:val="-30"/>
          <w:lang w:val="nl-NL"/>
        </w:rPr>
        <w:t xml:space="preserve"> </w:t>
      </w:r>
      <w:r w:rsidRPr="0036548A">
        <w:rPr>
          <w:lang w:val="nl-NL"/>
        </w:rPr>
        <w:t>aan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gewaagd,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3"/>
          <w:lang w:val="nl-NL"/>
        </w:rPr>
        <w:t>want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hoewel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5"/>
          <w:lang w:val="nl-NL"/>
        </w:rPr>
        <w:t>Hij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7"/>
          <w:lang w:val="nl-NL"/>
        </w:rPr>
        <w:t xml:space="preserve">rijk </w:t>
      </w:r>
      <w:r w:rsidRPr="0036548A">
        <w:rPr>
          <w:lang w:val="nl-NL"/>
        </w:rPr>
        <w:t>was,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5"/>
          <w:lang w:val="nl-NL"/>
        </w:rPr>
        <w:t>Hij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2"/>
          <w:lang w:val="nl-NL"/>
        </w:rPr>
        <w:t>om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3"/>
          <w:lang w:val="nl-NL"/>
        </w:rPr>
        <w:t>onzentwil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arm</w:t>
      </w:r>
      <w:r w:rsidRPr="0036548A">
        <w:rPr>
          <w:spacing w:val="-27"/>
          <w:lang w:val="nl-NL"/>
        </w:rPr>
        <w:t xml:space="preserve"> </w:t>
      </w:r>
      <w:r w:rsidRPr="0036548A">
        <w:rPr>
          <w:lang w:val="nl-NL"/>
        </w:rPr>
        <w:t>geworden.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Maar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5"/>
          <w:lang w:val="nl-NL"/>
        </w:rPr>
        <w:t>Hij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3"/>
          <w:lang w:val="nl-NL"/>
        </w:rPr>
        <w:t>overvloedig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>beloond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3"/>
          <w:lang w:val="nl-NL"/>
        </w:rPr>
        <w:t>door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 xml:space="preserve">Vader, </w:t>
      </w:r>
      <w:r w:rsidRPr="0036548A">
        <w:rPr>
          <w:spacing w:val="-5"/>
          <w:lang w:val="nl-NL"/>
        </w:rPr>
        <w:t xml:space="preserve">die </w:t>
      </w:r>
      <w:r w:rsidRPr="0036548A">
        <w:rPr>
          <w:spacing w:val="-4"/>
          <w:lang w:val="nl-NL"/>
        </w:rPr>
        <w:t xml:space="preserve">Hem, </w:t>
      </w:r>
      <w:r w:rsidRPr="0036548A">
        <w:rPr>
          <w:lang w:val="nl-NL"/>
        </w:rPr>
        <w:t xml:space="preserve">omdat Hij zich zo vernederd heeft, uitermate heeft verhoogd, en Hem een naam </w:t>
      </w:r>
      <w:r w:rsidRPr="0036548A">
        <w:rPr>
          <w:spacing w:val="-5"/>
          <w:lang w:val="nl-NL"/>
        </w:rPr>
        <w:t xml:space="preserve">heeft </w:t>
      </w:r>
      <w:r w:rsidRPr="0036548A">
        <w:rPr>
          <w:lang w:val="nl-NL"/>
        </w:rPr>
        <w:t xml:space="preserve">gegeven boven </w:t>
      </w:r>
      <w:r w:rsidRPr="0036548A">
        <w:rPr>
          <w:spacing w:val="-4"/>
          <w:lang w:val="nl-NL"/>
        </w:rPr>
        <w:t xml:space="preserve">allen naam. </w:t>
      </w:r>
      <w:r w:rsidRPr="0036548A">
        <w:rPr>
          <w:lang w:val="nl-NL"/>
        </w:rPr>
        <w:t xml:space="preserve">Laat ons onze </w:t>
      </w:r>
      <w:r w:rsidRPr="0036548A">
        <w:rPr>
          <w:spacing w:val="-4"/>
          <w:lang w:val="nl-NL"/>
        </w:rPr>
        <w:t xml:space="preserve">verplichting </w:t>
      </w:r>
      <w:r w:rsidRPr="0036548A">
        <w:rPr>
          <w:lang w:val="nl-NL"/>
        </w:rPr>
        <w:t xml:space="preserve">aan Hem erkennen en er ons steeds </w:t>
      </w:r>
      <w:r w:rsidRPr="0036548A">
        <w:rPr>
          <w:spacing w:val="4"/>
          <w:lang w:val="nl-NL"/>
        </w:rPr>
        <w:t xml:space="preserve">op </w:t>
      </w:r>
      <w:r w:rsidRPr="0036548A">
        <w:rPr>
          <w:lang w:val="nl-NL"/>
        </w:rPr>
        <w:t>toeleggen om Hem te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eren.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36548A">
        <w:rPr>
          <w:spacing w:val="2"/>
          <w:lang w:val="nl-NL"/>
        </w:rPr>
        <w:t>Door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4"/>
          <w:lang w:val="nl-NL"/>
        </w:rPr>
        <w:t>openlijke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4"/>
          <w:lang w:val="nl-NL"/>
        </w:rPr>
        <w:t>bekendmaking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5"/>
          <w:lang w:val="nl-NL"/>
        </w:rPr>
        <w:t>dit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6"/>
          <w:lang w:val="nl-NL"/>
        </w:rPr>
        <w:t>huwelijk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aankoop</w:t>
      </w:r>
      <w:r w:rsidRPr="0036548A">
        <w:rPr>
          <w:spacing w:val="-26"/>
          <w:lang w:val="nl-NL"/>
        </w:rPr>
        <w:t xml:space="preserve"> </w:t>
      </w:r>
      <w:r w:rsidRPr="0036548A">
        <w:rPr>
          <w:spacing w:val="-4"/>
          <w:lang w:val="nl-NL"/>
        </w:rPr>
        <w:t>heeft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Boaz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4"/>
          <w:lang w:val="nl-NL"/>
        </w:rPr>
        <w:t>alleen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 xml:space="preserve">recht </w:t>
      </w:r>
      <w:r w:rsidRPr="0036548A">
        <w:rPr>
          <w:spacing w:val="-5"/>
          <w:lang w:val="nl-NL"/>
        </w:rPr>
        <w:t xml:space="preserve">beveiligd </w:t>
      </w:r>
      <w:r w:rsidRPr="0036548A">
        <w:rPr>
          <w:lang w:val="nl-NL"/>
        </w:rPr>
        <w:t xml:space="preserve">tegen </w:t>
      </w:r>
      <w:r w:rsidRPr="0036548A">
        <w:rPr>
          <w:spacing w:val="-5"/>
          <w:lang w:val="nl-NL"/>
        </w:rPr>
        <w:t xml:space="preserve">allen, die </w:t>
      </w:r>
      <w:r w:rsidRPr="0036548A">
        <w:rPr>
          <w:lang w:val="nl-NL"/>
        </w:rPr>
        <w:t xml:space="preserve">er aanspraak op zouden </w:t>
      </w:r>
      <w:r w:rsidRPr="0036548A">
        <w:rPr>
          <w:spacing w:val="-5"/>
          <w:lang w:val="nl-NL"/>
        </w:rPr>
        <w:t xml:space="preserve">willen </w:t>
      </w:r>
      <w:r w:rsidRPr="0036548A">
        <w:rPr>
          <w:lang w:val="nl-NL"/>
        </w:rPr>
        <w:t>maken, maar ook Ruth eer aangedaan, tonende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3"/>
          <w:lang w:val="nl-NL"/>
        </w:rPr>
        <w:t>zich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harer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22"/>
          <w:lang w:val="nl-NL"/>
        </w:rPr>
        <w:t xml:space="preserve"> </w:t>
      </w:r>
      <w:r w:rsidRPr="0036548A">
        <w:rPr>
          <w:spacing w:val="-3"/>
          <w:lang w:val="nl-NL"/>
        </w:rPr>
        <w:t>schaamde,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3"/>
          <w:lang w:val="nl-NL"/>
        </w:rPr>
        <w:t>zich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2"/>
          <w:lang w:val="nl-NL"/>
        </w:rPr>
        <w:t>ook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harer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3"/>
          <w:lang w:val="nl-NL"/>
        </w:rPr>
        <w:t>afkomst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armoede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3"/>
          <w:lang w:val="nl-NL"/>
        </w:rPr>
        <w:t>schaamde,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8"/>
          <w:lang w:val="nl-NL"/>
        </w:rPr>
        <w:t xml:space="preserve"> </w:t>
      </w:r>
      <w:r w:rsidRPr="0036548A">
        <w:rPr>
          <w:lang w:val="nl-NL"/>
        </w:rPr>
        <w:t xml:space="preserve">een </w:t>
      </w:r>
      <w:r w:rsidRPr="0036548A">
        <w:rPr>
          <w:spacing w:val="-3"/>
          <w:lang w:val="nl-NL"/>
        </w:rPr>
        <w:t>getuigenis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nagelaten</w:t>
      </w:r>
      <w:r w:rsidRPr="0036548A">
        <w:rPr>
          <w:spacing w:val="-33"/>
          <w:lang w:val="nl-NL"/>
        </w:rPr>
        <w:t xml:space="preserve"> </w:t>
      </w:r>
      <w:r w:rsidRPr="0036548A">
        <w:rPr>
          <w:lang w:val="nl-NL"/>
        </w:rPr>
        <w:t>tegen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4"/>
          <w:lang w:val="nl-NL"/>
        </w:rPr>
        <w:t>alle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5"/>
          <w:lang w:val="nl-NL"/>
        </w:rPr>
        <w:t>geheime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5"/>
          <w:lang w:val="nl-NL"/>
        </w:rPr>
        <w:t>huwelijken.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5"/>
          <w:lang w:val="nl-NL"/>
        </w:rPr>
        <w:t>Alleen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5"/>
          <w:lang w:val="nl-NL"/>
        </w:rPr>
        <w:t>hetgeen</w:t>
      </w:r>
      <w:r w:rsidRPr="0036548A">
        <w:rPr>
          <w:spacing w:val="-31"/>
          <w:lang w:val="nl-NL"/>
        </w:rPr>
        <w:t xml:space="preserve"> </w:t>
      </w:r>
      <w:r w:rsidRPr="0036548A">
        <w:rPr>
          <w:spacing w:val="-4"/>
          <w:lang w:val="nl-NL"/>
        </w:rPr>
        <w:t>boos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3"/>
          <w:lang w:val="nl-NL"/>
        </w:rPr>
        <w:t>is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4"/>
          <w:lang w:val="nl-NL"/>
        </w:rPr>
        <w:t>haat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4"/>
          <w:lang w:val="nl-NL"/>
        </w:rPr>
        <w:t>het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4"/>
          <w:lang w:val="nl-NL"/>
        </w:rPr>
        <w:t>licht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3"/>
          <w:lang w:val="nl-NL"/>
        </w:rPr>
        <w:t>en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4"/>
          <w:lang w:val="nl-NL"/>
        </w:rPr>
        <w:t>komt</w:t>
      </w:r>
      <w:r w:rsidRPr="0036548A">
        <w:rPr>
          <w:spacing w:val="-32"/>
          <w:lang w:val="nl-NL"/>
        </w:rPr>
        <w:t xml:space="preserve"> </w:t>
      </w:r>
      <w:r w:rsidRPr="0036548A">
        <w:rPr>
          <w:spacing w:val="-5"/>
          <w:lang w:val="nl-NL"/>
        </w:rPr>
        <w:t xml:space="preserve">niet </w:t>
      </w:r>
      <w:r w:rsidRPr="0036548A">
        <w:rPr>
          <w:spacing w:val="3"/>
          <w:lang w:val="nl-NL"/>
        </w:rPr>
        <w:t>tot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licht,</w:t>
      </w:r>
      <w:r w:rsidRPr="0036548A">
        <w:rPr>
          <w:spacing w:val="-31"/>
          <w:lang w:val="nl-NL"/>
        </w:rPr>
        <w:t xml:space="preserve"> </w:t>
      </w:r>
      <w:r w:rsidRPr="0036548A">
        <w:rPr>
          <w:lang w:val="nl-NL"/>
        </w:rPr>
        <w:t>Boaz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>riep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getuigen</w:t>
      </w:r>
      <w:r w:rsidRPr="0036548A">
        <w:rPr>
          <w:spacing w:val="-29"/>
          <w:lang w:val="nl-NL"/>
        </w:rPr>
        <w:t xml:space="preserve"> </w:t>
      </w:r>
      <w:r w:rsidRPr="0036548A">
        <w:rPr>
          <w:lang w:val="nl-NL"/>
        </w:rPr>
        <w:t>voor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hetgeen</w:t>
      </w:r>
      <w:r w:rsidRPr="0036548A">
        <w:rPr>
          <w:spacing w:val="-29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deed,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3"/>
          <w:lang w:val="nl-NL"/>
        </w:rPr>
        <w:t>want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wat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deed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kon</w:t>
      </w:r>
      <w:r w:rsidRPr="0036548A">
        <w:rPr>
          <w:spacing w:val="-30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32"/>
          <w:lang w:val="nl-NL"/>
        </w:rPr>
        <w:t xml:space="preserve"> </w:t>
      </w:r>
      <w:r w:rsidRPr="0036548A">
        <w:rPr>
          <w:lang w:val="nl-NL"/>
        </w:rPr>
        <w:t>rechtvaardigen,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en zou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6"/>
          <w:lang w:val="nl-NL"/>
        </w:rPr>
        <w:t>hij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3"/>
          <w:lang w:val="nl-NL"/>
        </w:rPr>
        <w:t xml:space="preserve">nooit </w:t>
      </w:r>
      <w:r w:rsidRPr="0036548A">
        <w:rPr>
          <w:lang w:val="nl-NL"/>
        </w:rPr>
        <w:t>loochenen,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5"/>
          <w:lang w:val="nl-NL"/>
        </w:rPr>
        <w:t>tijd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werd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5"/>
          <w:lang w:val="nl-NL"/>
        </w:rPr>
        <w:t>zelfs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aan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verachte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3"/>
          <w:lang w:val="nl-NL"/>
        </w:rPr>
        <w:t>gemeen,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4"/>
          <w:lang w:val="nl-NL"/>
        </w:rPr>
        <w:t xml:space="preserve"> </w:t>
      </w:r>
      <w:r w:rsidRPr="0036548A">
        <w:rPr>
          <w:spacing w:val="-3"/>
          <w:lang w:val="nl-NL"/>
        </w:rPr>
        <w:t>menigte,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nog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zoveel eer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3"/>
          <w:lang w:val="nl-NL"/>
        </w:rPr>
        <w:t>bewezen,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5"/>
          <w:lang w:val="nl-NL"/>
        </w:rPr>
        <w:t xml:space="preserve"> </w:t>
      </w:r>
      <w:r w:rsidRPr="0036548A">
        <w:rPr>
          <w:spacing w:val="-3"/>
          <w:lang w:val="nl-NL"/>
        </w:rPr>
        <w:t>niet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slechts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oudsten,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3"/>
          <w:lang w:val="nl-NL"/>
        </w:rPr>
        <w:t>maar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2"/>
          <w:lang w:val="nl-NL"/>
        </w:rPr>
        <w:t>ook</w:t>
      </w:r>
      <w:r w:rsidRPr="0036548A">
        <w:rPr>
          <w:spacing w:val="-14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4"/>
          <w:lang w:val="nl-NL"/>
        </w:rPr>
        <w:t>volk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poort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heen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weer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3"/>
          <w:lang w:val="nl-NL"/>
        </w:rPr>
        <w:t>ging,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5"/>
          <w:lang w:val="nl-NL"/>
        </w:rPr>
        <w:t xml:space="preserve">tot </w:t>
      </w:r>
      <w:r w:rsidRPr="0036548A">
        <w:rPr>
          <w:lang w:val="nl-NL"/>
        </w:rPr>
        <w:t xml:space="preserve">getuige werd geroepen, vers 9, en dat daarnaar gehoord werd, vers 11,. toen </w:t>
      </w:r>
      <w:r w:rsidRPr="0036548A">
        <w:rPr>
          <w:spacing w:val="-5"/>
          <w:lang w:val="nl-NL"/>
        </w:rPr>
        <w:t xml:space="preserve">zij zeiden: </w:t>
      </w:r>
      <w:r w:rsidRPr="0036548A">
        <w:rPr>
          <w:spacing w:val="-4"/>
          <w:lang w:val="nl-NL"/>
        </w:rPr>
        <w:t xml:space="preserve">Wij </w:t>
      </w:r>
      <w:r w:rsidRPr="0036548A">
        <w:rPr>
          <w:spacing w:val="-5"/>
          <w:lang w:val="nl-NL"/>
        </w:rPr>
        <w:t xml:space="preserve">zijn </w:t>
      </w:r>
      <w:r w:rsidRPr="0036548A">
        <w:rPr>
          <w:lang w:val="nl-NL"/>
        </w:rPr>
        <w:t>getuigen.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1"/>
          <w:numId w:val="2"/>
        </w:numPr>
        <w:tabs>
          <w:tab w:val="left" w:pos="419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 xml:space="preserve">Dat het van </w:t>
      </w:r>
      <w:r w:rsidRPr="0036548A">
        <w:rPr>
          <w:rFonts w:ascii="Times New Roman"/>
          <w:spacing w:val="-6"/>
          <w:sz w:val="24"/>
          <w:lang w:val="nl-NL"/>
        </w:rPr>
        <w:t xml:space="preserve">vele </w:t>
      </w:r>
      <w:r w:rsidRPr="0036548A">
        <w:rPr>
          <w:rFonts w:ascii="Times New Roman"/>
          <w:sz w:val="24"/>
          <w:lang w:val="nl-NL"/>
        </w:rPr>
        <w:t xml:space="preserve">gebeden </w:t>
      </w:r>
      <w:r w:rsidRPr="0036548A">
        <w:rPr>
          <w:rFonts w:ascii="Times New Roman"/>
          <w:spacing w:val="-3"/>
          <w:sz w:val="24"/>
          <w:lang w:val="nl-NL"/>
        </w:rPr>
        <w:t xml:space="preserve">vergezeld </w:t>
      </w:r>
      <w:r w:rsidRPr="0036548A">
        <w:rPr>
          <w:rFonts w:ascii="Times New Roman"/>
          <w:sz w:val="24"/>
          <w:lang w:val="nl-NL"/>
        </w:rPr>
        <w:t xml:space="preserve">ging. Toen de oudsten en al het volk getuigden bij </w:t>
      </w:r>
      <w:r w:rsidRPr="0036548A">
        <w:rPr>
          <w:rFonts w:ascii="Times New Roman"/>
          <w:spacing w:val="-2"/>
          <w:sz w:val="24"/>
          <w:lang w:val="nl-NL"/>
        </w:rPr>
        <w:t xml:space="preserve">dit </w:t>
      </w:r>
      <w:r w:rsidRPr="0036548A">
        <w:rPr>
          <w:rFonts w:ascii="Times New Roman"/>
          <w:spacing w:val="-4"/>
          <w:sz w:val="24"/>
          <w:lang w:val="nl-NL"/>
        </w:rPr>
        <w:t>huwelijk,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gaven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er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hun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goede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wensen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kennen,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zegenden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het,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11,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12.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Nu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 xml:space="preserve">schijnt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Ruth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gezonden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zijn,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want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spreken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haar,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12,.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als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zijnde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tegenwoordig: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deze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jonge vrouw, en daar </w:t>
      </w:r>
      <w:r w:rsidRPr="0036548A">
        <w:rPr>
          <w:rFonts w:ascii="Times New Roman"/>
          <w:spacing w:val="-6"/>
          <w:sz w:val="24"/>
          <w:lang w:val="nl-NL"/>
        </w:rPr>
        <w:t xml:space="preserve">hij </w:t>
      </w:r>
      <w:r w:rsidRPr="0036548A">
        <w:rPr>
          <w:rFonts w:asci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/>
          <w:spacing w:val="3"/>
          <w:sz w:val="24"/>
          <w:lang w:val="nl-NL"/>
        </w:rPr>
        <w:t xml:space="preserve">tot </w:t>
      </w:r>
      <w:r w:rsidRPr="0036548A">
        <w:rPr>
          <w:rFonts w:ascii="Times New Roman"/>
          <w:sz w:val="24"/>
          <w:lang w:val="nl-NL"/>
        </w:rPr>
        <w:t xml:space="preserve">vrouw genomen heeft, beschouwen </w:t>
      </w:r>
      <w:r w:rsidRPr="0036548A">
        <w:rPr>
          <w:rFonts w:asci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/>
          <w:spacing w:val="-4"/>
          <w:sz w:val="24"/>
          <w:lang w:val="nl-NL"/>
        </w:rPr>
        <w:t xml:space="preserve">als </w:t>
      </w:r>
      <w:r w:rsidRPr="0036548A">
        <w:rPr>
          <w:rFonts w:ascii="Times New Roman"/>
          <w:sz w:val="24"/>
          <w:lang w:val="nl-NL"/>
        </w:rPr>
        <w:t xml:space="preserve">reeds in </w:t>
      </w:r>
      <w:r w:rsidRPr="0036548A">
        <w:rPr>
          <w:rFonts w:ascii="Times New Roman"/>
          <w:spacing w:val="-3"/>
          <w:sz w:val="24"/>
          <w:lang w:val="nl-NL"/>
        </w:rPr>
        <w:t xml:space="preserve">zijn </w:t>
      </w:r>
      <w:r w:rsidRPr="0036548A">
        <w:rPr>
          <w:rFonts w:ascii="Times New Roman"/>
          <w:spacing w:val="-4"/>
          <w:sz w:val="24"/>
          <w:lang w:val="nl-NL"/>
        </w:rPr>
        <w:t xml:space="preserve">huis </w:t>
      </w:r>
      <w:r w:rsidRPr="0036548A">
        <w:rPr>
          <w:rFonts w:ascii="Times New Roman"/>
          <w:sz w:val="24"/>
          <w:lang w:val="nl-NL"/>
        </w:rPr>
        <w:t>gekomen.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zeer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hartelijk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hebben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pasgehuwde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paar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gebeden.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Waarschijnlijk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heeft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8"/>
          <w:sz w:val="24"/>
          <w:lang w:val="nl-NL"/>
        </w:rPr>
        <w:t xml:space="preserve">hij, </w:t>
      </w:r>
      <w:r w:rsidRPr="0036548A">
        <w:rPr>
          <w:rFonts w:ascii="Times New Roman"/>
          <w:sz w:val="24"/>
          <w:lang w:val="nl-NL"/>
        </w:rPr>
        <w:t>die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oudste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oudsten,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dit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gebed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uitgesproken,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hebben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overige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oudsten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het volk er mee ingestemd, en daarom wordt er van gesproken als door hen allen gedaan, want bij </w:t>
      </w:r>
      <w:r w:rsidRPr="0036548A">
        <w:rPr>
          <w:rFonts w:ascii="Times New Roman"/>
          <w:spacing w:val="-3"/>
          <w:sz w:val="24"/>
          <w:lang w:val="nl-NL"/>
        </w:rPr>
        <w:t xml:space="preserve">openbare gebeden </w:t>
      </w:r>
      <w:r w:rsidRPr="0036548A">
        <w:rPr>
          <w:rFonts w:ascii="Times New Roman"/>
          <w:sz w:val="24"/>
          <w:lang w:val="nl-NL"/>
        </w:rPr>
        <w:t xml:space="preserve">is er maar een die </w:t>
      </w:r>
      <w:r w:rsidRPr="0036548A">
        <w:rPr>
          <w:rFonts w:ascii="Times New Roman"/>
          <w:spacing w:val="-3"/>
          <w:sz w:val="24"/>
          <w:lang w:val="nl-NL"/>
        </w:rPr>
        <w:t xml:space="preserve">spreekt, </w:t>
      </w:r>
      <w:r w:rsidRPr="0036548A">
        <w:rPr>
          <w:rFonts w:ascii="Times New Roman"/>
          <w:sz w:val="24"/>
          <w:lang w:val="nl-NL"/>
        </w:rPr>
        <w:t>maar wij allen moeten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bidden.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jc w:val="both"/>
        <w:rPr>
          <w:lang w:val="nl-NL"/>
        </w:rPr>
      </w:pPr>
      <w:r w:rsidRPr="0036548A">
        <w:rPr>
          <w:lang w:val="nl-NL"/>
        </w:rPr>
        <w:t>Merk</w:t>
      </w:r>
      <w:r w:rsidRPr="0036548A">
        <w:rPr>
          <w:spacing w:val="2"/>
          <w:lang w:val="nl-NL"/>
        </w:rPr>
        <w:t xml:space="preserve"> </w:t>
      </w:r>
      <w:r w:rsidRPr="0036548A">
        <w:rPr>
          <w:lang w:val="nl-NL"/>
        </w:rPr>
        <w:t>op: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2"/>
          <w:numId w:val="2"/>
        </w:numPr>
        <w:tabs>
          <w:tab w:val="left" w:pos="34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4"/>
          <w:sz w:val="24"/>
          <w:lang w:val="nl-NL"/>
        </w:rPr>
        <w:t>Huwelijken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moeten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ingezegend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worden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met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vergezeld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gaan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gebed,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omdat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ieder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schepsel en iedere toestand datgene voor ons is, en niet meer, wat God ze doet zijn. Het is beleefd en </w:t>
      </w:r>
      <w:r w:rsidRPr="0036548A">
        <w:rPr>
          <w:rFonts w:ascii="Times New Roman"/>
          <w:spacing w:val="-6"/>
          <w:sz w:val="24"/>
          <w:lang w:val="nl-NL"/>
        </w:rPr>
        <w:t>vriendelijk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om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alle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geluk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toe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wensen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hen,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zich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staat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gaan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begeven,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goede,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dat </w:t>
      </w:r>
      <w:r w:rsidRPr="0036548A">
        <w:rPr>
          <w:rFonts w:ascii="Times New Roman"/>
          <w:spacing w:val="-5"/>
          <w:sz w:val="24"/>
          <w:lang w:val="nl-NL"/>
        </w:rPr>
        <w:t>wij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hun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toewensen,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moeten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wij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bidden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Fontein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alle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goed.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Gelijk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leraar,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 xml:space="preserve">die </w:t>
      </w:r>
      <w:r w:rsidRPr="0036548A">
        <w:rPr>
          <w:rFonts w:ascii="Times New Roman"/>
          <w:spacing w:val="-3"/>
          <w:sz w:val="24"/>
          <w:lang w:val="nl-NL"/>
        </w:rPr>
        <w:t xml:space="preserve">zich </w:t>
      </w:r>
      <w:r w:rsidRPr="0036548A">
        <w:rPr>
          <w:rFonts w:ascii="Times New Roman"/>
          <w:spacing w:val="-4"/>
          <w:sz w:val="24"/>
          <w:lang w:val="nl-NL"/>
        </w:rPr>
        <w:t xml:space="preserve">wijdt </w:t>
      </w:r>
      <w:r w:rsidRPr="0036548A">
        <w:rPr>
          <w:rFonts w:ascii="Times New Roman"/>
          <w:sz w:val="24"/>
          <w:lang w:val="nl-NL"/>
        </w:rPr>
        <w:t xml:space="preserve">aan de bediening des woords en aan het gebed, de geschiktste persoon is om te </w:t>
      </w:r>
      <w:r w:rsidRPr="0036548A">
        <w:rPr>
          <w:rFonts w:ascii="Times New Roman"/>
          <w:spacing w:val="-3"/>
          <w:sz w:val="24"/>
          <w:lang w:val="nl-NL"/>
        </w:rPr>
        <w:t>vermanen,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ook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geschiktste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persoon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9"/>
          <w:sz w:val="24"/>
          <w:lang w:val="nl-NL"/>
        </w:rPr>
        <w:t>om</w:t>
      </w:r>
      <w:r w:rsidR="005C558A">
        <w:rPr>
          <w:rFonts w:ascii="Times New Roman"/>
          <w:spacing w:val="9"/>
          <w:sz w:val="24"/>
          <w:lang w:val="nl-NL"/>
        </w:rPr>
        <w:t xml:space="preserve"> </w:t>
      </w:r>
      <w:r w:rsidRPr="0036548A">
        <w:rPr>
          <w:rFonts w:ascii="Times New Roman"/>
          <w:spacing w:val="9"/>
          <w:sz w:val="24"/>
          <w:lang w:val="nl-NL"/>
        </w:rPr>
        <w:t>te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zegenen,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bidden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hen,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zich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7"/>
          <w:sz w:val="24"/>
          <w:lang w:val="nl-NL"/>
        </w:rPr>
        <w:t xml:space="preserve">die </w:t>
      </w:r>
      <w:r w:rsidRPr="0036548A">
        <w:rPr>
          <w:rFonts w:ascii="Times New Roman"/>
          <w:sz w:val="24"/>
          <w:lang w:val="nl-NL"/>
        </w:rPr>
        <w:t>staat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begeven.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2"/>
          <w:numId w:val="2"/>
        </w:numPr>
        <w:tabs>
          <w:tab w:val="left" w:pos="354"/>
        </w:tabs>
        <w:spacing w:line="264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 xml:space="preserve">Wij </w:t>
      </w:r>
      <w:r w:rsidRPr="0036548A">
        <w:rPr>
          <w:rFonts w:ascii="Times New Roman"/>
          <w:spacing w:val="-3"/>
          <w:sz w:val="24"/>
          <w:lang w:val="nl-NL"/>
        </w:rPr>
        <w:t xml:space="preserve">behoren elkanders welvaren </w:t>
      </w:r>
      <w:r w:rsidRPr="0036548A">
        <w:rPr>
          <w:rFonts w:ascii="Times New Roman"/>
          <w:sz w:val="24"/>
          <w:lang w:val="nl-NL"/>
        </w:rPr>
        <w:t xml:space="preserve">en voorspoed te begeren en er om te bidden, zover moet het van ons </w:t>
      </w:r>
      <w:r w:rsidRPr="0036548A">
        <w:rPr>
          <w:rFonts w:ascii="Times New Roman"/>
          <w:spacing w:val="-3"/>
          <w:sz w:val="24"/>
          <w:lang w:val="nl-NL"/>
        </w:rPr>
        <w:t xml:space="preserve">wezen </w:t>
      </w:r>
      <w:r w:rsidRPr="0036548A">
        <w:rPr>
          <w:rFonts w:ascii="Times New Roman"/>
          <w:sz w:val="24"/>
          <w:lang w:val="nl-NL"/>
        </w:rPr>
        <w:t xml:space="preserve">om ze </w:t>
      </w:r>
      <w:r w:rsidRPr="0036548A">
        <w:rPr>
          <w:rFonts w:ascii="Times New Roman"/>
          <w:spacing w:val="-3"/>
          <w:sz w:val="24"/>
          <w:lang w:val="nl-NL"/>
        </w:rPr>
        <w:t xml:space="preserve">elkaar </w:t>
      </w:r>
      <w:r w:rsidRPr="0036548A">
        <w:rPr>
          <w:rFonts w:ascii="Times New Roman"/>
          <w:sz w:val="24"/>
          <w:lang w:val="nl-NL"/>
        </w:rPr>
        <w:t xml:space="preserve">te </w:t>
      </w:r>
      <w:r w:rsidRPr="0036548A">
        <w:rPr>
          <w:rFonts w:ascii="Times New Roman"/>
          <w:spacing w:val="-3"/>
          <w:sz w:val="24"/>
          <w:lang w:val="nl-NL"/>
        </w:rPr>
        <w:t xml:space="preserve">benijden </w:t>
      </w:r>
      <w:r w:rsidRPr="0036548A">
        <w:rPr>
          <w:rFonts w:ascii="Times New Roman"/>
          <w:sz w:val="24"/>
          <w:lang w:val="nl-NL"/>
        </w:rPr>
        <w:t>of te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misgunnen.</w:t>
      </w:r>
    </w:p>
    <w:p w:rsidR="00A209A2" w:rsidRPr="0036548A" w:rsidRDefault="00A209A2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A209A2" w:rsidRPr="0036548A" w:rsidRDefault="0036548A">
      <w:pPr>
        <w:pStyle w:val="Lijstalinea"/>
        <w:numPr>
          <w:ilvl w:val="3"/>
          <w:numId w:val="2"/>
        </w:numPr>
        <w:tabs>
          <w:tab w:val="left" w:pos="390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3"/>
          <w:sz w:val="24"/>
          <w:lang w:val="nl-NL"/>
        </w:rPr>
        <w:t>Hier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nu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bidden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Ruth: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Heere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make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deze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vrouw,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uw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huis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komt,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als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Rachel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 xml:space="preserve">als </w:t>
      </w:r>
      <w:r w:rsidRPr="0036548A">
        <w:rPr>
          <w:rFonts w:ascii="Times New Roman"/>
          <w:sz w:val="24"/>
          <w:lang w:val="nl-NL"/>
        </w:rPr>
        <w:t xml:space="preserve">Lea. Dat </w:t>
      </w:r>
      <w:r w:rsidRPr="0036548A">
        <w:rPr>
          <w:rFonts w:ascii="Times New Roman"/>
          <w:spacing w:val="-4"/>
          <w:sz w:val="24"/>
          <w:lang w:val="nl-NL"/>
        </w:rPr>
        <w:t xml:space="preserve">is: </w:t>
      </w:r>
      <w:r w:rsidRPr="0036548A">
        <w:rPr>
          <w:rFonts w:ascii="Times New Roman"/>
          <w:sz w:val="24"/>
          <w:lang w:val="nl-NL"/>
        </w:rPr>
        <w:t xml:space="preserve">God make haar een goede huisvrouw en een vruchtbare moeder. Ruth was een </w:t>
      </w:r>
      <w:r w:rsidRPr="0036548A">
        <w:rPr>
          <w:rFonts w:ascii="Times New Roman"/>
          <w:spacing w:val="-3"/>
          <w:sz w:val="24"/>
          <w:lang w:val="nl-NL"/>
        </w:rPr>
        <w:t>deugdzame</w:t>
      </w:r>
      <w:r w:rsidRPr="0036548A">
        <w:rPr>
          <w:rFonts w:ascii="Times New Roman"/>
          <w:spacing w:val="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vrouw,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toch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had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gebeden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harer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vrienden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nodig,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om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door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Gods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genade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 xml:space="preserve">een </w:t>
      </w:r>
      <w:r w:rsidRPr="0036548A">
        <w:rPr>
          <w:rFonts w:ascii="Times New Roman"/>
          <w:sz w:val="24"/>
          <w:lang w:val="nl-NL"/>
        </w:rPr>
        <w:t>zegen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worden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huisgezin,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waarin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kwam.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bidden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als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Rachel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Lea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zou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zijn,</w:t>
      </w:r>
    </w:p>
    <w:p w:rsidR="00A209A2" w:rsidRPr="0036548A" w:rsidRDefault="00A209A2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A209A2" w:rsidRPr="0036548A">
          <w:pgSz w:w="11900" w:h="16840"/>
          <w:pgMar w:top="1380" w:right="128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 w:line="259" w:lineRule="auto"/>
        <w:ind w:left="115" w:right="103"/>
        <w:jc w:val="both"/>
        <w:rPr>
          <w:lang w:val="nl-NL"/>
        </w:rPr>
      </w:pPr>
      <w:r w:rsidRPr="0036548A">
        <w:rPr>
          <w:spacing w:val="-3"/>
          <w:lang w:val="nl-NL"/>
        </w:rPr>
        <w:lastRenderedPageBreak/>
        <w:t>veeleer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4"/>
          <w:lang w:val="nl-NL"/>
        </w:rPr>
        <w:t>als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Sara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Rebekka,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3"/>
          <w:lang w:val="nl-NL"/>
        </w:rPr>
        <w:t>want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Sara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had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3"/>
          <w:lang w:val="nl-NL"/>
        </w:rPr>
        <w:t>maar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zoon,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0"/>
          <w:lang w:val="nl-NL"/>
        </w:rPr>
        <w:t xml:space="preserve"> </w:t>
      </w:r>
      <w:r w:rsidRPr="0036548A">
        <w:rPr>
          <w:lang w:val="nl-NL"/>
        </w:rPr>
        <w:t>Rebekka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slechts</w:t>
      </w:r>
      <w:r w:rsidRPr="0036548A">
        <w:rPr>
          <w:spacing w:val="-24"/>
          <w:lang w:val="nl-NL"/>
        </w:rPr>
        <w:t xml:space="preserve"> </w:t>
      </w:r>
      <w:r w:rsidRPr="0036548A">
        <w:rPr>
          <w:spacing w:val="-3"/>
          <w:lang w:val="nl-NL"/>
        </w:rPr>
        <w:t>een,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11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2"/>
          <w:lang w:val="nl-NL"/>
        </w:rPr>
        <w:t xml:space="preserve">het </w:t>
      </w:r>
      <w:r w:rsidRPr="0036548A">
        <w:rPr>
          <w:lang w:val="nl-NL"/>
        </w:rPr>
        <w:t xml:space="preserve">verbond was, de andere was Ezau, die verworpen werd, maar Rachel en Lea hebben het huis </w:t>
      </w:r>
      <w:r w:rsidRPr="0036548A">
        <w:rPr>
          <w:spacing w:val="-3"/>
          <w:lang w:val="nl-NL"/>
        </w:rPr>
        <w:t>Israels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gebouwd,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al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8"/>
          <w:lang w:val="nl-NL"/>
        </w:rPr>
        <w:t xml:space="preserve"> </w:t>
      </w:r>
      <w:r w:rsidRPr="0036548A">
        <w:rPr>
          <w:lang w:val="nl-NL"/>
        </w:rPr>
        <w:t>kinderen</w:t>
      </w:r>
      <w:r w:rsidRPr="0036548A">
        <w:rPr>
          <w:spacing w:val="-17"/>
          <w:lang w:val="nl-NL"/>
        </w:rPr>
        <w:t xml:space="preserve"> </w:t>
      </w:r>
      <w:r w:rsidRPr="0036548A">
        <w:rPr>
          <w:lang w:val="nl-NL"/>
        </w:rPr>
        <w:t>waren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kerk,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gemeente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des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Heeren,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nakroost was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zeer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talrijk.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"Moge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zij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bloeiende,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vruchtbare</w:t>
      </w:r>
      <w:r w:rsidRPr="0036548A">
        <w:rPr>
          <w:spacing w:val="-5"/>
          <w:lang w:val="nl-NL"/>
        </w:rPr>
        <w:t xml:space="preserve"> </w:t>
      </w:r>
      <w:r w:rsidRPr="0036548A">
        <w:rPr>
          <w:i/>
          <w:lang w:val="nl-NL"/>
        </w:rPr>
        <w:t>wijnstok</w:t>
      </w:r>
      <w:r w:rsidRPr="0036548A">
        <w:rPr>
          <w:i/>
          <w:spacing w:val="-8"/>
          <w:lang w:val="nl-NL"/>
        </w:rPr>
        <w:t xml:space="preserve"> </w:t>
      </w:r>
      <w:r w:rsidRPr="0036548A">
        <w:rPr>
          <w:i/>
          <w:lang w:val="nl-NL"/>
        </w:rPr>
        <w:t>wezen</w:t>
      </w:r>
      <w:r w:rsidRPr="0036548A">
        <w:rPr>
          <w:i/>
          <w:spacing w:val="-8"/>
          <w:lang w:val="nl-NL"/>
        </w:rPr>
        <w:t xml:space="preserve"> </w:t>
      </w:r>
      <w:r w:rsidRPr="0036548A">
        <w:rPr>
          <w:i/>
          <w:lang w:val="nl-NL"/>
        </w:rPr>
        <w:t>aan</w:t>
      </w:r>
      <w:r w:rsidRPr="0036548A">
        <w:rPr>
          <w:i/>
          <w:spacing w:val="-8"/>
          <w:lang w:val="nl-NL"/>
        </w:rPr>
        <w:t xml:space="preserve"> </w:t>
      </w:r>
      <w:r w:rsidRPr="0036548A">
        <w:rPr>
          <w:i/>
          <w:lang w:val="nl-NL"/>
        </w:rPr>
        <w:t>de</w:t>
      </w:r>
      <w:r w:rsidRPr="0036548A">
        <w:rPr>
          <w:i/>
          <w:spacing w:val="-8"/>
          <w:lang w:val="nl-NL"/>
        </w:rPr>
        <w:t xml:space="preserve"> </w:t>
      </w:r>
      <w:r w:rsidRPr="0036548A">
        <w:rPr>
          <w:i/>
          <w:lang w:val="nl-NL"/>
        </w:rPr>
        <w:t>zijden</w:t>
      </w:r>
      <w:r w:rsidRPr="0036548A">
        <w:rPr>
          <w:i/>
          <w:spacing w:val="-8"/>
          <w:lang w:val="nl-NL"/>
        </w:rPr>
        <w:t xml:space="preserve"> </w:t>
      </w:r>
      <w:r w:rsidRPr="0036548A">
        <w:rPr>
          <w:i/>
          <w:lang w:val="nl-NL"/>
        </w:rPr>
        <w:t>van</w:t>
      </w:r>
      <w:r w:rsidRPr="0036548A">
        <w:rPr>
          <w:i/>
          <w:spacing w:val="-9"/>
          <w:lang w:val="nl-NL"/>
        </w:rPr>
        <w:t xml:space="preserve"> </w:t>
      </w:r>
      <w:r w:rsidRPr="0036548A">
        <w:rPr>
          <w:i/>
          <w:lang w:val="nl-NL"/>
        </w:rPr>
        <w:t>uw</w:t>
      </w:r>
      <w:r w:rsidRPr="0036548A">
        <w:rPr>
          <w:i/>
          <w:spacing w:val="-8"/>
          <w:lang w:val="nl-NL"/>
        </w:rPr>
        <w:t xml:space="preserve"> </w:t>
      </w:r>
      <w:r w:rsidRPr="0036548A">
        <w:rPr>
          <w:i/>
          <w:lang w:val="nl-NL"/>
        </w:rPr>
        <w:t>huis.</w:t>
      </w:r>
      <w:r w:rsidRPr="0036548A">
        <w:rPr>
          <w:lang w:val="nl-NL"/>
        </w:rPr>
        <w:t>"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3"/>
          <w:numId w:val="2"/>
        </w:numPr>
        <w:tabs>
          <w:tab w:val="left" w:pos="380"/>
        </w:tabs>
        <w:spacing w:line="261" w:lineRule="auto"/>
        <w:ind w:right="2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bidden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Boaz,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moge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voortgaan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kloekelijk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handelen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stad,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waarvan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8"/>
          <w:sz w:val="24"/>
          <w:lang w:val="nl-NL"/>
        </w:rPr>
        <w:t xml:space="preserve">hij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sieraad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al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meer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meer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vermaard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zal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worden.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wensen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vrouw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zegen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moge worden voor de bijzondere zaken van het huis, en dat de man een zegen moge zijn voor de openbare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zaken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stad,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plaats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zijne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was,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deugdzaam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voorspoedig </w:t>
      </w:r>
      <w:r w:rsidRPr="0036548A">
        <w:rPr>
          <w:rFonts w:ascii="Times New Roman"/>
          <w:spacing w:val="-3"/>
          <w:sz w:val="24"/>
          <w:lang w:val="nl-NL"/>
        </w:rPr>
        <w:t>zijn</w:t>
      </w:r>
      <w:r w:rsidRPr="0036548A">
        <w:rPr>
          <w:rFonts w:asci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mogen.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61" w:lineRule="auto"/>
        <w:ind w:left="115" w:right="215"/>
        <w:jc w:val="both"/>
        <w:rPr>
          <w:lang w:val="nl-NL"/>
        </w:rPr>
      </w:pPr>
      <w:r w:rsidRPr="0036548A">
        <w:rPr>
          <w:lang w:val="nl-NL"/>
        </w:rPr>
        <w:t xml:space="preserve">Merk op: het middel om vermaard te worden is kloekelijk of waardiglijk te handelen. Grote </w:t>
      </w:r>
      <w:r w:rsidRPr="0036548A">
        <w:rPr>
          <w:spacing w:val="-4"/>
          <w:lang w:val="nl-NL"/>
        </w:rPr>
        <w:t xml:space="preserve">vermaardheid </w:t>
      </w:r>
      <w:r w:rsidRPr="0036548A">
        <w:rPr>
          <w:lang w:val="nl-NL"/>
        </w:rPr>
        <w:t xml:space="preserve">moet </w:t>
      </w:r>
      <w:r w:rsidRPr="0036548A">
        <w:rPr>
          <w:spacing w:val="3"/>
          <w:lang w:val="nl-NL"/>
        </w:rPr>
        <w:t xml:space="preserve">door </w:t>
      </w:r>
      <w:r w:rsidRPr="0036548A">
        <w:rPr>
          <w:spacing w:val="2"/>
          <w:lang w:val="nl-NL"/>
        </w:rPr>
        <w:t xml:space="preserve">grote </w:t>
      </w:r>
      <w:r w:rsidRPr="0036548A">
        <w:rPr>
          <w:lang w:val="nl-NL"/>
        </w:rPr>
        <w:t xml:space="preserve">verdiensten verkregen worden. Het is niet genoeg om niet </w:t>
      </w:r>
      <w:r w:rsidRPr="0036548A">
        <w:rPr>
          <w:spacing w:val="-4"/>
          <w:lang w:val="nl-NL"/>
        </w:rPr>
        <w:t>onwaardiglijk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4"/>
          <w:lang w:val="nl-NL"/>
        </w:rPr>
        <w:t>handelen,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argeloos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2"/>
          <w:lang w:val="nl-NL"/>
        </w:rPr>
        <w:t>of</w:t>
      </w:r>
      <w:r w:rsidRPr="0036548A">
        <w:rPr>
          <w:spacing w:val="-25"/>
          <w:lang w:val="nl-NL"/>
        </w:rPr>
        <w:t xml:space="preserve"> </w:t>
      </w:r>
      <w:r w:rsidRPr="0036548A">
        <w:rPr>
          <w:spacing w:val="-4"/>
          <w:lang w:val="nl-NL"/>
        </w:rPr>
        <w:t>onschadelijk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te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5"/>
          <w:lang w:val="nl-NL"/>
        </w:rPr>
        <w:t>zijn,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3"/>
          <w:lang w:val="nl-NL"/>
        </w:rPr>
        <w:t>maar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5"/>
          <w:lang w:val="nl-NL"/>
        </w:rPr>
        <w:t>wij</w:t>
      </w:r>
      <w:r w:rsidRPr="0036548A">
        <w:rPr>
          <w:spacing w:val="-22"/>
          <w:lang w:val="nl-NL"/>
        </w:rPr>
        <w:t xml:space="preserve"> </w:t>
      </w:r>
      <w:r w:rsidRPr="0036548A">
        <w:rPr>
          <w:lang w:val="nl-NL"/>
        </w:rPr>
        <w:t>moeten</w:t>
      </w:r>
      <w:r w:rsidRPr="0036548A">
        <w:rPr>
          <w:spacing w:val="-21"/>
          <w:lang w:val="nl-NL"/>
        </w:rPr>
        <w:t xml:space="preserve"> </w:t>
      </w:r>
      <w:r w:rsidRPr="0036548A">
        <w:rPr>
          <w:spacing w:val="-5"/>
          <w:lang w:val="nl-NL"/>
        </w:rPr>
        <w:t xml:space="preserve">waardiglijk </w:t>
      </w:r>
      <w:r w:rsidRPr="0036548A">
        <w:rPr>
          <w:spacing w:val="-4"/>
          <w:lang w:val="nl-NL"/>
        </w:rPr>
        <w:t xml:space="preserve">handelen, </w:t>
      </w:r>
      <w:r w:rsidRPr="0036548A">
        <w:rPr>
          <w:spacing w:val="-3"/>
          <w:lang w:val="nl-NL"/>
        </w:rPr>
        <w:t xml:space="preserve">nuttig </w:t>
      </w:r>
      <w:r w:rsidRPr="0036548A">
        <w:rPr>
          <w:spacing w:val="-6"/>
          <w:lang w:val="nl-NL"/>
        </w:rPr>
        <w:t xml:space="preserve">zijn </w:t>
      </w:r>
      <w:r w:rsidRPr="0036548A">
        <w:rPr>
          <w:lang w:val="nl-NL"/>
        </w:rPr>
        <w:t xml:space="preserve">en </w:t>
      </w:r>
      <w:r w:rsidRPr="0036548A">
        <w:rPr>
          <w:spacing w:val="-3"/>
          <w:lang w:val="nl-NL"/>
        </w:rPr>
        <w:t xml:space="preserve">dienstbaar </w:t>
      </w:r>
      <w:r w:rsidRPr="0036548A">
        <w:rPr>
          <w:lang w:val="nl-NL"/>
        </w:rPr>
        <w:t xml:space="preserve">aan ons </w:t>
      </w:r>
      <w:r w:rsidRPr="0036548A">
        <w:rPr>
          <w:spacing w:val="-3"/>
          <w:lang w:val="nl-NL"/>
        </w:rPr>
        <w:t xml:space="preserve">geslacht, zij, </w:t>
      </w:r>
      <w:r w:rsidRPr="0036548A">
        <w:rPr>
          <w:lang w:val="nl-NL"/>
        </w:rPr>
        <w:t xml:space="preserve">die </w:t>
      </w:r>
      <w:r w:rsidRPr="0036548A">
        <w:rPr>
          <w:spacing w:val="-3"/>
          <w:lang w:val="nl-NL"/>
        </w:rPr>
        <w:t xml:space="preserve">waarlijk </w:t>
      </w:r>
      <w:r w:rsidRPr="0036548A">
        <w:rPr>
          <w:lang w:val="nl-NL"/>
        </w:rPr>
        <w:t xml:space="preserve">in </w:t>
      </w:r>
      <w:r w:rsidRPr="0036548A">
        <w:rPr>
          <w:spacing w:val="-3"/>
          <w:lang w:val="nl-NL"/>
        </w:rPr>
        <w:t xml:space="preserve">goeden </w:t>
      </w:r>
      <w:r w:rsidRPr="0036548A">
        <w:rPr>
          <w:lang w:val="nl-NL"/>
        </w:rPr>
        <w:t xml:space="preserve">zin </w:t>
      </w:r>
      <w:r w:rsidRPr="0036548A">
        <w:rPr>
          <w:spacing w:val="-3"/>
          <w:lang w:val="nl-NL"/>
        </w:rPr>
        <w:t xml:space="preserve">vermaard willen wezen, moeten </w:t>
      </w:r>
      <w:r w:rsidRPr="0036548A">
        <w:rPr>
          <w:lang w:val="nl-NL"/>
        </w:rPr>
        <w:t xml:space="preserve">als </w:t>
      </w:r>
      <w:r w:rsidRPr="0036548A">
        <w:rPr>
          <w:spacing w:val="-3"/>
          <w:lang w:val="nl-NL"/>
        </w:rPr>
        <w:t xml:space="preserve">lichten schijnen </w:t>
      </w:r>
      <w:r w:rsidRPr="0036548A">
        <w:rPr>
          <w:lang w:val="nl-NL"/>
        </w:rPr>
        <w:t>in hun</w:t>
      </w:r>
      <w:r w:rsidRPr="0036548A">
        <w:rPr>
          <w:spacing w:val="-3"/>
          <w:lang w:val="nl-NL"/>
        </w:rPr>
        <w:t xml:space="preserve"> plaats.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3"/>
          <w:numId w:val="2"/>
        </w:numPr>
        <w:tabs>
          <w:tab w:val="left" w:pos="420"/>
        </w:tabs>
        <w:spacing w:line="261" w:lineRule="auto"/>
        <w:ind w:right="2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z w:val="24"/>
          <w:lang w:val="nl-NL"/>
        </w:rPr>
        <w:t xml:space="preserve">Zij bidden voor het gezin. Uw </w:t>
      </w:r>
      <w:r w:rsidRPr="0036548A">
        <w:rPr>
          <w:rFonts w:ascii="Times New Roman" w:hAnsi="Times New Roman"/>
          <w:i/>
          <w:sz w:val="24"/>
          <w:lang w:val="nl-NL"/>
        </w:rPr>
        <w:t xml:space="preserve">huis zij als het huis van Perez, </w:t>
      </w:r>
      <w:r w:rsidRPr="0036548A">
        <w:rPr>
          <w:rFonts w:ascii="Times New Roman" w:hAnsi="Times New Roman"/>
          <w:sz w:val="24"/>
          <w:lang w:val="nl-NL"/>
        </w:rPr>
        <w:t xml:space="preserve">dat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is: </w:t>
      </w:r>
      <w:r w:rsidRPr="0036548A">
        <w:rPr>
          <w:rFonts w:ascii="Times New Roman" w:hAnsi="Times New Roman"/>
          <w:sz w:val="24"/>
          <w:lang w:val="nl-NL"/>
        </w:rPr>
        <w:t xml:space="preserve">"Het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 w:hAnsi="Times New Roman"/>
          <w:sz w:val="24"/>
          <w:lang w:val="nl-NL"/>
        </w:rPr>
        <w:t xml:space="preserve">talrijk, het </w:t>
      </w:r>
      <w:r w:rsidRPr="0036548A">
        <w:rPr>
          <w:rFonts w:ascii="Times New Roman" w:hAnsi="Times New Roman"/>
          <w:spacing w:val="-4"/>
          <w:sz w:val="24"/>
          <w:lang w:val="nl-NL"/>
        </w:rPr>
        <w:t>vermenigvuldige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grotelijks,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zoals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het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huis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van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Perez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vermenigvuldigd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is."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Bethlehemieten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waren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huis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Perez,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wisten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hoe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talrijk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was.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In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verdeling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stammen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heeft</w:t>
      </w:r>
      <w:r w:rsidRPr="0036548A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deze kleinzoon van Jakob de eer gehad,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geen </w:t>
      </w:r>
      <w:r w:rsidRPr="0036548A">
        <w:rPr>
          <w:rFonts w:ascii="Times New Roman" w:hAnsi="Times New Roman"/>
          <w:sz w:val="24"/>
          <w:lang w:val="nl-NL"/>
        </w:rPr>
        <w:t xml:space="preserve">van de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anderen, behalve Manasse </w:t>
      </w:r>
      <w:r w:rsidRPr="0036548A">
        <w:rPr>
          <w:rFonts w:ascii="Times New Roman" w:hAnsi="Times New Roman"/>
          <w:sz w:val="24"/>
          <w:lang w:val="nl-NL"/>
        </w:rPr>
        <w:t xml:space="preserve">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Efraïm, gehad </w:t>
      </w:r>
      <w:r w:rsidRPr="0036548A">
        <w:rPr>
          <w:rFonts w:ascii="Times New Roman" w:hAnsi="Times New Roman"/>
          <w:spacing w:val="-4"/>
          <w:sz w:val="24"/>
          <w:lang w:val="nl-NL"/>
        </w:rPr>
        <w:t>hebben,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7"/>
          <w:sz w:val="24"/>
          <w:lang w:val="nl-NL"/>
        </w:rPr>
        <w:t>namelijk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dat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zijn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nakomelingen</w:t>
      </w:r>
      <w:r w:rsidRPr="0036548A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gesplitst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werden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twee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onderscheiden</w:t>
      </w:r>
      <w:r w:rsidRPr="0036548A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geslachten,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die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36548A">
        <w:rPr>
          <w:rFonts w:ascii="Times New Roman" w:hAnsi="Times New Roman"/>
          <w:sz w:val="24"/>
          <w:lang w:val="nl-NL"/>
        </w:rPr>
        <w:t>Hezron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Hamul,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Numeri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26:21..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Nu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bidden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dat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geslacht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Boaz,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dat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tak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was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36548A">
        <w:rPr>
          <w:rFonts w:ascii="Times New Roman" w:hAnsi="Times New Roman"/>
          <w:sz w:val="24"/>
          <w:lang w:val="nl-NL"/>
        </w:rPr>
        <w:t xml:space="preserve">die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stam, </w:t>
      </w:r>
      <w:r w:rsidRPr="0036548A">
        <w:rPr>
          <w:rFonts w:ascii="Times New Roman" w:hAnsi="Times New Roman"/>
          <w:sz w:val="24"/>
          <w:lang w:val="nl-NL"/>
        </w:rPr>
        <w:t xml:space="preserve">in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vervolg </w:t>
      </w:r>
      <w:r w:rsidRPr="0036548A">
        <w:rPr>
          <w:rFonts w:ascii="Times New Roman" w:hAnsi="Times New Roman"/>
          <w:sz w:val="24"/>
          <w:lang w:val="nl-NL"/>
        </w:rPr>
        <w:t xml:space="preserve">van tijd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even </w:t>
      </w:r>
      <w:r w:rsidRPr="0036548A">
        <w:rPr>
          <w:rFonts w:ascii="Times New Roman" w:hAnsi="Times New Roman"/>
          <w:sz w:val="24"/>
          <w:lang w:val="nl-NL"/>
        </w:rPr>
        <w:t xml:space="preserve">talrijk 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groot </w:t>
      </w:r>
      <w:r w:rsidRPr="0036548A">
        <w:rPr>
          <w:rFonts w:ascii="Times New Roman" w:hAnsi="Times New Roman"/>
          <w:sz w:val="24"/>
          <w:lang w:val="nl-NL"/>
        </w:rPr>
        <w:t xml:space="preserve">zal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worden </w:t>
      </w:r>
      <w:r w:rsidRPr="0036548A">
        <w:rPr>
          <w:rFonts w:ascii="Times New Roman" w:hAnsi="Times New Roman"/>
          <w:sz w:val="24"/>
          <w:lang w:val="nl-NL"/>
        </w:rPr>
        <w:t xml:space="preserve">als die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gehele stam </w:t>
      </w:r>
      <w:r w:rsidRPr="0036548A">
        <w:rPr>
          <w:rFonts w:ascii="Times New Roman" w:hAnsi="Times New Roman"/>
          <w:sz w:val="24"/>
          <w:lang w:val="nl-NL"/>
        </w:rPr>
        <w:t>nu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was.</w:t>
      </w:r>
    </w:p>
    <w:p w:rsidR="00A209A2" w:rsidRPr="0036548A" w:rsidRDefault="00A209A2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A209A2" w:rsidRPr="0036548A">
          <w:pgSz w:w="11900" w:h="16840"/>
          <w:pgMar w:top="1380" w:right="118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/>
        <w:ind w:left="115"/>
        <w:jc w:val="both"/>
        <w:rPr>
          <w:lang w:val="nl-NL"/>
        </w:rPr>
      </w:pPr>
      <w:bookmarkStart w:id="19" w:name="4:13-22"/>
      <w:bookmarkEnd w:id="19"/>
      <w:r w:rsidRPr="0036548A">
        <w:rPr>
          <w:lang w:val="nl-NL"/>
        </w:rPr>
        <w:lastRenderedPageBreak/>
        <w:t>Ruth</w:t>
      </w:r>
      <w:r w:rsidRPr="0036548A">
        <w:rPr>
          <w:spacing w:val="2"/>
          <w:lang w:val="nl-NL"/>
        </w:rPr>
        <w:t xml:space="preserve"> </w:t>
      </w:r>
      <w:r w:rsidRPr="0036548A">
        <w:rPr>
          <w:lang w:val="nl-NL"/>
        </w:rPr>
        <w:t>4:13-22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Plattetekst"/>
        <w:ind w:left="115"/>
        <w:jc w:val="both"/>
        <w:rPr>
          <w:lang w:val="nl-NL"/>
        </w:rPr>
      </w:pPr>
      <w:r w:rsidRPr="0036548A">
        <w:rPr>
          <w:spacing w:val="-3"/>
          <w:lang w:val="nl-NL"/>
        </w:rPr>
        <w:t>Hier</w:t>
      </w:r>
      <w:r w:rsidRPr="0036548A">
        <w:rPr>
          <w:spacing w:val="2"/>
          <w:lang w:val="nl-NL"/>
        </w:rPr>
        <w:t xml:space="preserve"> </w:t>
      </w:r>
      <w:r w:rsidRPr="0036548A">
        <w:rPr>
          <w:spacing w:val="-3"/>
          <w:lang w:val="nl-NL"/>
        </w:rPr>
        <w:t>is: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4"/>
          <w:numId w:val="2"/>
        </w:numPr>
        <w:tabs>
          <w:tab w:val="left" w:pos="347"/>
        </w:tabs>
        <w:spacing w:line="261" w:lineRule="auto"/>
        <w:ind w:right="1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z w:val="24"/>
          <w:lang w:val="nl-NL"/>
        </w:rPr>
        <w:t>Ruth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huisvrouw.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Boaz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nam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met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gebruikelijke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plechtigheden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zijn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huis,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pacing w:val="-4"/>
          <w:sz w:val="24"/>
          <w:lang w:val="nl-NL"/>
        </w:rPr>
        <w:t xml:space="preserve">werd </w:t>
      </w:r>
      <w:r w:rsidRPr="0036548A">
        <w:rPr>
          <w:rFonts w:ascii="Times New Roman" w:hAnsi="Times New Roman"/>
          <w:i/>
          <w:sz w:val="24"/>
          <w:lang w:val="nl-NL"/>
        </w:rPr>
        <w:t xml:space="preserve">hem ter </w:t>
      </w:r>
      <w:r w:rsidRPr="0036548A">
        <w:rPr>
          <w:rFonts w:ascii="Times New Roman" w:hAnsi="Times New Roman"/>
          <w:i/>
          <w:spacing w:val="-3"/>
          <w:sz w:val="24"/>
          <w:lang w:val="nl-NL"/>
        </w:rPr>
        <w:t xml:space="preserve">vrouwe, </w:t>
      </w:r>
      <w:r w:rsidRPr="0036548A">
        <w:rPr>
          <w:rFonts w:ascii="Times New Roman" w:hAnsi="Times New Roman"/>
          <w:sz w:val="24"/>
          <w:lang w:val="nl-NL"/>
        </w:rPr>
        <w:t xml:space="preserve">vers 13.. De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gehele </w:t>
      </w:r>
      <w:r w:rsidRPr="0036548A">
        <w:rPr>
          <w:rFonts w:ascii="Times New Roman" w:hAnsi="Times New Roman"/>
          <w:sz w:val="24"/>
          <w:lang w:val="nl-NL"/>
        </w:rPr>
        <w:t xml:space="preserve">stad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heeft ongetwijfeld </w:t>
      </w:r>
      <w:r w:rsidRPr="0036548A">
        <w:rPr>
          <w:rFonts w:ascii="Times New Roman" w:hAnsi="Times New Roman"/>
          <w:sz w:val="24"/>
          <w:lang w:val="nl-NL"/>
        </w:rPr>
        <w:t xml:space="preserve">de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verhoging </w:t>
      </w:r>
      <w:r w:rsidRPr="0036548A">
        <w:rPr>
          <w:rFonts w:ascii="Times New Roman" w:hAnsi="Times New Roman"/>
          <w:sz w:val="24"/>
          <w:lang w:val="nl-NL"/>
        </w:rPr>
        <w:t xml:space="preserve">toegejuicht van een </w:t>
      </w:r>
      <w:r w:rsidRPr="0036548A">
        <w:rPr>
          <w:rFonts w:ascii="Times New Roman" w:hAnsi="Times New Roman"/>
          <w:spacing w:val="-3"/>
          <w:sz w:val="24"/>
          <w:lang w:val="nl-NL"/>
        </w:rPr>
        <w:t>deugdzame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vrouw,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zuiver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alleen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om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deugd.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Wij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hebben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reden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geloven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dat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Orpa,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die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36548A">
        <w:rPr>
          <w:rFonts w:ascii="Times New Roman" w:hAnsi="Times New Roman"/>
          <w:spacing w:val="-3"/>
          <w:sz w:val="24"/>
          <w:lang w:val="nl-NL"/>
        </w:rPr>
        <w:t>Naomi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naar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volk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goden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is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teruggekeerd,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lang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niet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bevorderd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is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geworden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als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Ruth. </w:t>
      </w:r>
      <w:r w:rsidRPr="0036548A">
        <w:rPr>
          <w:rFonts w:ascii="Times New Roman" w:hAnsi="Times New Roman"/>
          <w:spacing w:val="-6"/>
          <w:sz w:val="24"/>
          <w:lang w:val="nl-NL"/>
        </w:rPr>
        <w:t>Hij,</w:t>
      </w:r>
      <w:r w:rsidRPr="0036548A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die</w:t>
      </w:r>
      <w:r w:rsidRPr="0036548A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alles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verlaat</w:t>
      </w:r>
      <w:r w:rsidRPr="0036548A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Christus,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zal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meer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dan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alles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Hem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vinden,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zal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veelvoudig</w:t>
      </w:r>
      <w:r w:rsidRPr="0036548A">
        <w:rPr>
          <w:rFonts w:ascii="Times New Roman" w:hAnsi="Times New Roman"/>
          <w:spacing w:val="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beloond </w:t>
      </w:r>
      <w:r w:rsidRPr="0036548A">
        <w:rPr>
          <w:rFonts w:ascii="Times New Roman" w:hAnsi="Times New Roman"/>
          <w:sz w:val="24"/>
          <w:lang w:val="nl-NL"/>
        </w:rPr>
        <w:t xml:space="preserve">worden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6548A">
        <w:rPr>
          <w:rFonts w:ascii="Times New Roman" w:hAnsi="Times New Roman"/>
          <w:sz w:val="24"/>
          <w:lang w:val="nl-NL"/>
        </w:rPr>
        <w:t xml:space="preserve">deze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tijd. </w:t>
      </w:r>
      <w:r w:rsidRPr="0036548A">
        <w:rPr>
          <w:rFonts w:ascii="Times New Roman" w:hAnsi="Times New Roman"/>
          <w:sz w:val="24"/>
          <w:lang w:val="nl-NL"/>
        </w:rPr>
        <w:t xml:space="preserve">Nu kon Orpa wel wensen </w:t>
      </w:r>
      <w:r w:rsidRPr="0036548A">
        <w:rPr>
          <w:rFonts w:ascii="Times New Roman" w:hAnsi="Times New Roman"/>
          <w:spacing w:val="2"/>
          <w:sz w:val="24"/>
          <w:lang w:val="nl-NL"/>
        </w:rPr>
        <w:t xml:space="preserve">ook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met </w:t>
      </w:r>
      <w:r w:rsidRPr="0036548A">
        <w:rPr>
          <w:rFonts w:ascii="Times New Roman" w:hAnsi="Times New Roman"/>
          <w:sz w:val="24"/>
          <w:lang w:val="nl-NL"/>
        </w:rPr>
        <w:t xml:space="preserve">Naomi te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36548A">
        <w:rPr>
          <w:rFonts w:ascii="Times New Roman" w:hAnsi="Times New Roman"/>
          <w:sz w:val="24"/>
          <w:lang w:val="nl-NL"/>
        </w:rPr>
        <w:t xml:space="preserve">gegaan, maar,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evenals </w:t>
      </w:r>
      <w:r w:rsidRPr="0036548A">
        <w:rPr>
          <w:rFonts w:ascii="Times New Roman" w:hAnsi="Times New Roman"/>
          <w:sz w:val="24"/>
          <w:lang w:val="nl-NL"/>
        </w:rPr>
        <w:t>de andere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nabestaande,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stond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zichzelve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licht.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Boaz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had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gebeden</w:t>
      </w:r>
      <w:r w:rsidRPr="0036548A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dat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deze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vrome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bekeerlinge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volkomen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loon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zou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ontvangen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haar standvastigheid</w:t>
      </w:r>
      <w:r w:rsidRPr="0036548A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moed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God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Israëls,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 xml:space="preserve">onder </w:t>
      </w:r>
      <w:r w:rsidRPr="0036548A">
        <w:rPr>
          <w:rFonts w:ascii="Times New Roman" w:hAnsi="Times New Roman"/>
          <w:i/>
          <w:spacing w:val="-3"/>
          <w:sz w:val="24"/>
          <w:lang w:val="nl-NL"/>
        </w:rPr>
        <w:t xml:space="preserve">wiens </w:t>
      </w:r>
      <w:r w:rsidRPr="0036548A">
        <w:rPr>
          <w:rFonts w:ascii="Times New Roman" w:hAnsi="Times New Roman"/>
          <w:i/>
          <w:sz w:val="24"/>
          <w:lang w:val="nl-NL"/>
        </w:rPr>
        <w:t xml:space="preserve">vleugelen zij gekomen is om toevlucht te nemen, </w:t>
      </w:r>
      <w:r w:rsidRPr="0036548A">
        <w:rPr>
          <w:rFonts w:ascii="Times New Roman" w:hAnsi="Times New Roman"/>
          <w:sz w:val="24"/>
          <w:lang w:val="nl-NL"/>
        </w:rPr>
        <w:t xml:space="preserve">en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nu </w:t>
      </w:r>
      <w:r w:rsidRPr="0036548A">
        <w:rPr>
          <w:rFonts w:ascii="Times New Roman" w:hAnsi="Times New Roman"/>
          <w:sz w:val="24"/>
          <w:lang w:val="nl-NL"/>
        </w:rPr>
        <w:t xml:space="preserve">werd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hij </w:t>
      </w:r>
      <w:r w:rsidRPr="0036548A">
        <w:rPr>
          <w:rFonts w:ascii="Times New Roman" w:hAnsi="Times New Roman"/>
          <w:sz w:val="24"/>
          <w:lang w:val="nl-NL"/>
        </w:rPr>
        <w:t>het werktuig hiervoor, hetgeen een verhoring was van zijn gebed, en er toe bijdroeg om zijn eigen woorden te doen uitkomen.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Nu</w:t>
      </w:r>
      <w:r w:rsidRPr="0036548A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had</w:t>
      </w:r>
      <w:r w:rsidRPr="0036548A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gebieden</w:t>
      </w:r>
      <w:r w:rsidRPr="0036548A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over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dienstmaagden,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met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wie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zich</w:t>
      </w:r>
      <w:r w:rsidRPr="0036548A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vergezeld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had,</w:t>
      </w:r>
      <w:r w:rsidRPr="0036548A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over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de </w:t>
      </w:r>
      <w:r w:rsidRPr="0036548A">
        <w:rPr>
          <w:rFonts w:ascii="Times New Roman" w:hAnsi="Times New Roman"/>
          <w:spacing w:val="-4"/>
          <w:sz w:val="24"/>
          <w:lang w:val="nl-NL"/>
        </w:rPr>
        <w:t>velden,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waar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aren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had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opgelezen.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"Zo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is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dat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God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soms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geringe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uit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stof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opricht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om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36548A">
        <w:rPr>
          <w:rFonts w:ascii="Times New Roman" w:hAnsi="Times New Roman"/>
          <w:sz w:val="24"/>
          <w:lang w:val="nl-NL"/>
        </w:rPr>
        <w:t>doen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zitten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bij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prinsen,"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Psalm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113:7,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8.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4"/>
          <w:numId w:val="2"/>
        </w:numPr>
        <w:tabs>
          <w:tab w:val="left" w:pos="366"/>
        </w:tabs>
        <w:spacing w:line="261" w:lineRule="auto"/>
        <w:ind w:right="116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 xml:space="preserve">Ruth een moeder. De Heere gaf haar dat zij zwanger werd, want de vrucht des buiks is Zijn </w:t>
      </w:r>
      <w:r w:rsidRPr="0036548A">
        <w:rPr>
          <w:rFonts w:ascii="Times New Roman"/>
          <w:spacing w:val="-3"/>
          <w:sz w:val="24"/>
          <w:lang w:val="nl-NL"/>
        </w:rPr>
        <w:t>beloning,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Psalm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127:3.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sleutelen,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Hij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hand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heeft,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soms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maakt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Hij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 onvruchtbare,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lang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geweest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is,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blijde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moeder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kinderen,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Psalm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113:9,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Jesaja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54:1.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4"/>
          <w:numId w:val="2"/>
        </w:numPr>
        <w:tabs>
          <w:tab w:val="left" w:pos="366"/>
        </w:tabs>
        <w:spacing w:line="261" w:lineRule="auto"/>
        <w:ind w:right="1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 w:hAnsi="Times New Roman"/>
          <w:sz w:val="24"/>
          <w:lang w:val="nl-NL"/>
        </w:rPr>
        <w:t>Ruth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nog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een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schoondochter,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dezelfde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die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zij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altijd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geweest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is,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voor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Naomi,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die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zo</w:t>
      </w:r>
      <w:r w:rsidRPr="0036548A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weinig </w:t>
      </w:r>
      <w:r w:rsidRPr="0036548A">
        <w:rPr>
          <w:rFonts w:ascii="Times New Roman" w:hAnsi="Times New Roman"/>
          <w:sz w:val="24"/>
          <w:lang w:val="nl-NL"/>
        </w:rPr>
        <w:t xml:space="preserve">vergeten was, dat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 w:hAnsi="Times New Roman"/>
          <w:sz w:val="24"/>
          <w:lang w:val="nl-NL"/>
        </w:rPr>
        <w:t xml:space="preserve">de voornaamste deelgenote was 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36548A">
        <w:rPr>
          <w:rFonts w:ascii="Times New Roman" w:hAnsi="Times New Roman"/>
          <w:sz w:val="24"/>
          <w:lang w:val="nl-NL"/>
        </w:rPr>
        <w:t xml:space="preserve">deze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nieuwe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blijdschap. </w:t>
      </w:r>
      <w:r w:rsidRPr="0036548A">
        <w:rPr>
          <w:rFonts w:ascii="Times New Roman" w:hAnsi="Times New Roman"/>
          <w:sz w:val="24"/>
          <w:lang w:val="nl-NL"/>
        </w:rPr>
        <w:t>De goede vrouwen,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die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bij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geboorte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kind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tegenwoordig</w:t>
      </w:r>
      <w:r w:rsidRPr="0036548A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waren,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wensten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er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 haar </w:t>
      </w:r>
      <w:r w:rsidRPr="0036548A">
        <w:rPr>
          <w:rFonts w:ascii="Times New Roman" w:hAnsi="Times New Roman"/>
          <w:sz w:val="24"/>
          <w:lang w:val="nl-NL"/>
        </w:rPr>
        <w:t>nog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meer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geluk </w:t>
      </w:r>
      <w:r w:rsidRPr="0036548A">
        <w:rPr>
          <w:rFonts w:ascii="Times New Roman" w:hAnsi="Times New Roman"/>
          <w:spacing w:val="-3"/>
          <w:sz w:val="24"/>
          <w:lang w:val="nl-NL"/>
        </w:rPr>
        <w:t>mee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dan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aan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Boaz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2"/>
          <w:sz w:val="24"/>
          <w:lang w:val="nl-NL"/>
        </w:rPr>
        <w:t>of</w:t>
      </w:r>
      <w:r w:rsidRPr="0036548A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Ruth,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omdat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zij</w:t>
      </w:r>
      <w:r w:rsidRPr="0036548A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6"/>
          <w:sz w:val="24"/>
          <w:lang w:val="nl-NL"/>
        </w:rPr>
        <w:t>huwelijk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3"/>
          <w:sz w:val="24"/>
          <w:lang w:val="nl-NL"/>
        </w:rPr>
        <w:t>tot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stand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heeft</w:t>
      </w:r>
      <w:r w:rsidRPr="0036548A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gebracht,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en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proofErr w:type="spellStart"/>
      <w:r w:rsidRPr="0036548A">
        <w:rPr>
          <w:rFonts w:ascii="Times New Roman" w:hAnsi="Times New Roman"/>
          <w:sz w:val="24"/>
          <w:lang w:val="nl-NL"/>
        </w:rPr>
        <w:t>het</w:t>
      </w:r>
      <w:proofErr w:type="spellEnd"/>
      <w:r w:rsidRPr="0036548A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geslacht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haar man </w:t>
      </w:r>
      <w:r w:rsidRPr="0036548A">
        <w:rPr>
          <w:rFonts w:ascii="Times New Roman" w:hAnsi="Times New Roman"/>
          <w:sz w:val="24"/>
          <w:lang w:val="nl-NL"/>
        </w:rPr>
        <w:t xml:space="preserve">was, dat er </w:t>
      </w:r>
      <w:r w:rsidRPr="0036548A">
        <w:rPr>
          <w:rFonts w:ascii="Times New Roman" w:hAnsi="Times New Roman"/>
          <w:spacing w:val="3"/>
          <w:sz w:val="24"/>
          <w:lang w:val="nl-NL"/>
        </w:rPr>
        <w:t xml:space="preserve">door </w:t>
      </w:r>
      <w:r w:rsidRPr="0036548A">
        <w:rPr>
          <w:rFonts w:ascii="Times New Roman" w:hAnsi="Times New Roman"/>
          <w:sz w:val="24"/>
          <w:lang w:val="nl-NL"/>
        </w:rPr>
        <w:t xml:space="preserve">opgebouwd werd. </w:t>
      </w:r>
      <w:r w:rsidRPr="0036548A">
        <w:rPr>
          <w:rFonts w:ascii="Times New Roman" w:hAnsi="Times New Roman"/>
          <w:spacing w:val="-6"/>
          <w:sz w:val="24"/>
          <w:lang w:val="nl-NL"/>
        </w:rPr>
        <w:t xml:space="preserve">Zie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hier </w:t>
      </w:r>
      <w:r w:rsidRPr="0036548A">
        <w:rPr>
          <w:rFonts w:ascii="Times New Roman" w:hAnsi="Times New Roman"/>
          <w:sz w:val="24"/>
          <w:lang w:val="nl-NL"/>
        </w:rPr>
        <w:t xml:space="preserve">evenals tevoren, welk een waas van Godsvrucht er toen verspreid lag over de gewone uitdrukkingen van beleefdheid onder de Israëlieten! Gebed </w:t>
      </w:r>
      <w:r w:rsidRPr="0036548A">
        <w:rPr>
          <w:rFonts w:ascii="Times New Roman" w:hAnsi="Times New Roman"/>
          <w:spacing w:val="3"/>
          <w:sz w:val="24"/>
          <w:lang w:val="nl-NL"/>
        </w:rPr>
        <w:t xml:space="preserve">tot </w:t>
      </w:r>
      <w:r w:rsidRPr="0036548A">
        <w:rPr>
          <w:rFonts w:ascii="Times New Roman" w:hAnsi="Times New Roman"/>
          <w:sz w:val="24"/>
          <w:lang w:val="nl-NL"/>
        </w:rPr>
        <w:t xml:space="preserve">God vergezelde het </w:t>
      </w:r>
      <w:r w:rsidRPr="0036548A">
        <w:rPr>
          <w:rFonts w:ascii="Times New Roman" w:hAnsi="Times New Roman"/>
          <w:spacing w:val="-3"/>
          <w:sz w:val="24"/>
          <w:lang w:val="nl-NL"/>
        </w:rPr>
        <w:t xml:space="preserve">sluiten </w:t>
      </w:r>
      <w:r w:rsidRPr="0036548A">
        <w:rPr>
          <w:rFonts w:ascii="Times New Roman" w:hAnsi="Times New Roman"/>
          <w:sz w:val="24"/>
          <w:lang w:val="nl-NL"/>
        </w:rPr>
        <w:t xml:space="preserve">van het 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huwelijk, </w:t>
      </w:r>
      <w:r w:rsidRPr="0036548A">
        <w:rPr>
          <w:rFonts w:ascii="Times New Roman" w:hAnsi="Times New Roman"/>
          <w:sz w:val="24"/>
          <w:lang w:val="nl-NL"/>
        </w:rPr>
        <w:t>vers 11,. en lof aan God de geboorte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van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het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kind.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Hoe</w:t>
      </w:r>
      <w:r w:rsidRPr="0036548A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jammer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dat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deze</w:t>
      </w:r>
      <w:r w:rsidRPr="0036548A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vrome</w:t>
      </w:r>
      <w:r w:rsidRPr="0036548A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3"/>
          <w:sz w:val="24"/>
          <w:lang w:val="nl-NL"/>
        </w:rPr>
        <w:t>spreekwijze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onbruik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is</w:t>
      </w:r>
      <w:r w:rsidRPr="0036548A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onder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 xml:space="preserve">Christenen </w:t>
      </w:r>
      <w:r w:rsidRPr="0036548A">
        <w:rPr>
          <w:rFonts w:ascii="Times New Roman" w:hAnsi="Times New Roman"/>
          <w:spacing w:val="2"/>
          <w:sz w:val="24"/>
          <w:lang w:val="nl-NL"/>
        </w:rPr>
        <w:t>of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ontaard</w:t>
      </w:r>
      <w:r w:rsidRPr="0036548A">
        <w:rPr>
          <w:rFonts w:ascii="Times New Roman" w:hAnsi="Times New Roman"/>
          <w:spacing w:val="-4"/>
          <w:sz w:val="24"/>
          <w:lang w:val="nl-NL"/>
        </w:rPr>
        <w:t xml:space="preserve"> is</w:t>
      </w:r>
      <w:r w:rsidRPr="0036548A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in</w:t>
      </w:r>
      <w:r w:rsidRPr="0036548A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formalisme.</w:t>
      </w:r>
      <w:r w:rsidRPr="0036548A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"Geloofd</w:t>
      </w:r>
      <w:r w:rsidRPr="0036548A">
        <w:rPr>
          <w:rFonts w:ascii="Times New Roman" w:hAnsi="Times New Roman"/>
          <w:i/>
          <w:spacing w:val="-13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Zij</w:t>
      </w:r>
      <w:r w:rsidRPr="0036548A">
        <w:rPr>
          <w:rFonts w:ascii="Times New Roman" w:hAnsi="Times New Roman"/>
          <w:i/>
          <w:spacing w:val="-9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de</w:t>
      </w:r>
      <w:r w:rsidRPr="0036548A">
        <w:rPr>
          <w:rFonts w:ascii="Times New Roman" w:hAnsi="Times New Roman"/>
          <w:i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i/>
          <w:sz w:val="24"/>
          <w:lang w:val="nl-NL"/>
        </w:rPr>
        <w:t>Heere</w:t>
      </w:r>
      <w:r w:rsidRPr="0036548A">
        <w:rPr>
          <w:rFonts w:ascii="Times New Roman" w:hAnsi="Times New Roman"/>
          <w:sz w:val="24"/>
          <w:lang w:val="nl-NL"/>
        </w:rPr>
        <w:t>,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5"/>
          <w:sz w:val="24"/>
          <w:lang w:val="nl-NL"/>
        </w:rPr>
        <w:t>die</w:t>
      </w:r>
      <w:r w:rsidRPr="0036548A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u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deze</w:t>
      </w:r>
      <w:r w:rsidRPr="0036548A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kleinzoon</w:t>
      </w:r>
      <w:r w:rsidRPr="0036548A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gezonden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pacing w:val="-4"/>
          <w:sz w:val="24"/>
          <w:lang w:val="nl-NL"/>
        </w:rPr>
        <w:t>heeft</w:t>
      </w:r>
      <w:r w:rsidRPr="0036548A">
        <w:rPr>
          <w:rFonts w:ascii="Times New Roman" w:hAnsi="Times New Roman"/>
          <w:sz w:val="24"/>
          <w:lang w:val="nl-NL"/>
        </w:rPr>
        <w:t xml:space="preserve"> vers</w:t>
      </w:r>
      <w:r w:rsidRPr="0036548A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 w:hAnsi="Times New Roman"/>
          <w:sz w:val="24"/>
          <w:lang w:val="nl-NL"/>
        </w:rPr>
        <w:t>14, 15.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5"/>
          <w:numId w:val="2"/>
        </w:numPr>
        <w:tabs>
          <w:tab w:val="left" w:pos="342"/>
        </w:tabs>
        <w:spacing w:line="264" w:lineRule="auto"/>
        <w:ind w:right="15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bewaarder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is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naam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geslacht,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die,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hoopten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zij,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vermaard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zou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worden, omdat zijn vader dit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was.</w:t>
      </w:r>
    </w:p>
    <w:p w:rsidR="00A209A2" w:rsidRPr="0036548A" w:rsidRDefault="00A209A2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A209A2" w:rsidRPr="0036548A" w:rsidRDefault="0036548A">
      <w:pPr>
        <w:pStyle w:val="Lijstalinea"/>
        <w:numPr>
          <w:ilvl w:val="5"/>
          <w:numId w:val="2"/>
        </w:numPr>
        <w:tabs>
          <w:tab w:val="left" w:pos="356"/>
        </w:tabs>
        <w:spacing w:line="261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 xml:space="preserve">Die haar later, naar </w:t>
      </w:r>
      <w:r w:rsidRPr="0036548A">
        <w:rPr>
          <w:rFonts w:ascii="Times New Roman"/>
          <w:spacing w:val="-5"/>
          <w:sz w:val="24"/>
          <w:lang w:val="nl-NL"/>
        </w:rPr>
        <w:t xml:space="preserve">zij </w:t>
      </w:r>
      <w:r w:rsidRPr="0036548A">
        <w:rPr>
          <w:rFonts w:ascii="Times New Roman"/>
          <w:sz w:val="24"/>
          <w:lang w:val="nl-NL"/>
        </w:rPr>
        <w:t xml:space="preserve">hoopten, </w:t>
      </w:r>
      <w:r w:rsidRPr="0036548A">
        <w:rPr>
          <w:rFonts w:ascii="Times New Roman"/>
          <w:spacing w:val="-3"/>
          <w:sz w:val="24"/>
          <w:lang w:val="nl-NL"/>
        </w:rPr>
        <w:t xml:space="preserve">gehoorzaamheid </w:t>
      </w:r>
      <w:r w:rsidRPr="0036548A">
        <w:rPr>
          <w:rFonts w:ascii="Times New Roman"/>
          <w:sz w:val="24"/>
          <w:lang w:val="nl-NL"/>
        </w:rPr>
        <w:t xml:space="preserve">en </w:t>
      </w:r>
      <w:r w:rsidRPr="0036548A">
        <w:rPr>
          <w:rFonts w:ascii="Times New Roman"/>
          <w:spacing w:val="-5"/>
          <w:sz w:val="24"/>
          <w:lang w:val="nl-NL"/>
        </w:rPr>
        <w:t xml:space="preserve">vriendelijkheid </w:t>
      </w:r>
      <w:r w:rsidRPr="0036548A">
        <w:rPr>
          <w:rFonts w:ascii="Times New Roman"/>
          <w:sz w:val="24"/>
          <w:lang w:val="nl-NL"/>
        </w:rPr>
        <w:t xml:space="preserve">zou </w:t>
      </w:r>
      <w:r w:rsidRPr="0036548A">
        <w:rPr>
          <w:rFonts w:ascii="Times New Roman"/>
          <w:spacing w:val="-3"/>
          <w:sz w:val="24"/>
          <w:lang w:val="nl-NL"/>
        </w:rPr>
        <w:t xml:space="preserve">bewijzen, omdat zijn </w:t>
      </w:r>
      <w:r w:rsidRPr="0036548A">
        <w:rPr>
          <w:rFonts w:ascii="Times New Roman"/>
          <w:sz w:val="24"/>
          <w:lang w:val="nl-NL"/>
        </w:rPr>
        <w:t xml:space="preserve">moeder </w:t>
      </w:r>
      <w:r w:rsidRPr="0036548A">
        <w:rPr>
          <w:rFonts w:ascii="Times New Roman"/>
          <w:spacing w:val="-5"/>
          <w:sz w:val="24"/>
          <w:lang w:val="nl-NL"/>
        </w:rPr>
        <w:t xml:space="preserve">dit </w:t>
      </w:r>
      <w:r w:rsidRPr="0036548A">
        <w:rPr>
          <w:rFonts w:ascii="Times New Roman"/>
          <w:sz w:val="24"/>
          <w:lang w:val="nl-NL"/>
        </w:rPr>
        <w:t xml:space="preserve">gedaan heeft. </w:t>
      </w:r>
      <w:r w:rsidRPr="0036548A">
        <w:rPr>
          <w:rFonts w:ascii="Times New Roman"/>
          <w:spacing w:val="-3"/>
          <w:sz w:val="24"/>
          <w:lang w:val="nl-NL"/>
        </w:rPr>
        <w:t xml:space="preserve">Indien </w:t>
      </w:r>
      <w:r w:rsidRPr="0036548A">
        <w:rPr>
          <w:rFonts w:ascii="Times New Roman"/>
          <w:sz w:val="24"/>
          <w:lang w:val="nl-NL"/>
        </w:rPr>
        <w:t xml:space="preserve">hij op </w:t>
      </w:r>
      <w:r w:rsidRPr="0036548A">
        <w:rPr>
          <w:rFonts w:ascii="Times New Roman"/>
          <w:spacing w:val="-3"/>
          <w:sz w:val="24"/>
          <w:lang w:val="nl-NL"/>
        </w:rPr>
        <w:t xml:space="preserve">haar ging gelijken, </w:t>
      </w:r>
      <w:r w:rsidRPr="0036548A">
        <w:rPr>
          <w:rFonts w:ascii="Times New Roman"/>
          <w:sz w:val="24"/>
          <w:lang w:val="nl-NL"/>
        </w:rPr>
        <w:t xml:space="preserve">dan zou </w:t>
      </w:r>
      <w:r w:rsidRPr="0036548A">
        <w:rPr>
          <w:rFonts w:ascii="Times New Roman"/>
          <w:spacing w:val="-6"/>
          <w:sz w:val="24"/>
          <w:lang w:val="nl-NL"/>
        </w:rPr>
        <w:t xml:space="preserve">hij </w:t>
      </w:r>
      <w:r w:rsidRPr="0036548A">
        <w:rPr>
          <w:rFonts w:ascii="Times New Roman"/>
          <w:sz w:val="24"/>
          <w:lang w:val="nl-NL"/>
        </w:rPr>
        <w:t xml:space="preserve">een troost wezen voor </w:t>
      </w:r>
      <w:r w:rsidRPr="0036548A">
        <w:rPr>
          <w:rFonts w:ascii="Times New Roman"/>
          <w:spacing w:val="-8"/>
          <w:sz w:val="24"/>
          <w:lang w:val="nl-NL"/>
        </w:rPr>
        <w:t xml:space="preserve">zijn </w:t>
      </w:r>
      <w:r w:rsidRPr="0036548A">
        <w:rPr>
          <w:rFonts w:ascii="Times New Roman"/>
          <w:sz w:val="24"/>
          <w:lang w:val="nl-NL"/>
        </w:rPr>
        <w:t>oude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grootmoeder,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verkwikker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ziel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zou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dit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nodig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mocht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wezen,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 xml:space="preserve">ouderdom onderhouden. Het is zeer troostrijk voor </w:t>
      </w:r>
      <w:r w:rsidRPr="0036548A">
        <w:rPr>
          <w:rFonts w:ascii="Times New Roman"/>
          <w:spacing w:val="-3"/>
          <w:sz w:val="24"/>
          <w:lang w:val="nl-NL"/>
        </w:rPr>
        <w:t xml:space="preserve">hen, </w:t>
      </w:r>
      <w:r w:rsidRPr="0036548A">
        <w:rPr>
          <w:rFonts w:ascii="Times New Roman"/>
          <w:spacing w:val="-5"/>
          <w:sz w:val="24"/>
          <w:lang w:val="nl-NL"/>
        </w:rPr>
        <w:t xml:space="preserve">die </w:t>
      </w:r>
      <w:r w:rsidRPr="0036548A">
        <w:rPr>
          <w:rFonts w:ascii="Times New Roman"/>
          <w:sz w:val="24"/>
          <w:lang w:val="nl-NL"/>
        </w:rPr>
        <w:t xml:space="preserve">op jaren </w:t>
      </w:r>
      <w:r w:rsidRPr="0036548A">
        <w:rPr>
          <w:rFonts w:ascii="Times New Roman"/>
          <w:spacing w:val="-3"/>
          <w:sz w:val="24"/>
          <w:lang w:val="nl-NL"/>
        </w:rPr>
        <w:t xml:space="preserve">komen, </w:t>
      </w:r>
      <w:r w:rsidRPr="0036548A">
        <w:rPr>
          <w:rFonts w:ascii="Times New Roman"/>
          <w:sz w:val="24"/>
          <w:lang w:val="nl-NL"/>
        </w:rPr>
        <w:t xml:space="preserve">om </w:t>
      </w:r>
      <w:r w:rsidRPr="0036548A">
        <w:rPr>
          <w:rFonts w:ascii="Times New Roman"/>
          <w:spacing w:val="-4"/>
          <w:sz w:val="24"/>
          <w:lang w:val="nl-NL"/>
        </w:rPr>
        <w:t xml:space="preserve">diegenen, </w:t>
      </w:r>
      <w:r w:rsidRPr="0036548A">
        <w:rPr>
          <w:rFonts w:ascii="Times New Roman"/>
          <w:spacing w:val="-3"/>
          <w:sz w:val="24"/>
          <w:lang w:val="nl-NL"/>
        </w:rPr>
        <w:t xml:space="preserve">die uit hen </w:t>
      </w:r>
      <w:r w:rsidRPr="0036548A">
        <w:rPr>
          <w:rFonts w:ascii="Times New Roman"/>
          <w:spacing w:val="-4"/>
          <w:sz w:val="24"/>
          <w:lang w:val="nl-NL"/>
        </w:rPr>
        <w:t xml:space="preserve">zijn </w:t>
      </w:r>
      <w:r w:rsidRPr="0036548A">
        <w:rPr>
          <w:rFonts w:ascii="Times New Roman"/>
          <w:sz w:val="24"/>
          <w:lang w:val="nl-NL"/>
        </w:rPr>
        <w:t>voortgekomen,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zien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opgroeien,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door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zegen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God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hun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steun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zullen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wezen,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als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 jaren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komen,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wanneer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die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steun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nodig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zullen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hebben,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waarvan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zullen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zeggen:</w:t>
      </w:r>
      <w:r w:rsidRPr="0036548A">
        <w:rPr>
          <w:rFonts w:ascii="Times New Roman"/>
          <w:spacing w:val="-9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wij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hebben geen lust </w:t>
      </w:r>
      <w:r w:rsidRPr="0036548A">
        <w:rPr>
          <w:rFonts w:ascii="Times New Roman"/>
          <w:sz w:val="24"/>
          <w:lang w:val="nl-NL"/>
        </w:rPr>
        <w:t>in</w:t>
      </w:r>
      <w:r w:rsidRPr="0036548A">
        <w:rPr>
          <w:rFonts w:ascii="Times New Roman"/>
          <w:spacing w:val="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dezel</w:t>
      </w:r>
      <w:r w:rsidR="00A0242B">
        <w:rPr>
          <w:rFonts w:ascii="Times New Roman"/>
          <w:spacing w:val="-3"/>
          <w:sz w:val="24"/>
          <w:lang w:val="nl-NL"/>
        </w:rPr>
        <w:t>ve</w:t>
      </w:r>
      <w:r w:rsidRPr="0036548A">
        <w:rPr>
          <w:rFonts w:ascii="Times New Roman"/>
          <w:spacing w:val="-3"/>
          <w:sz w:val="24"/>
          <w:lang w:val="nl-NL"/>
        </w:rPr>
        <w:t>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59" w:lineRule="auto"/>
        <w:ind w:right="140"/>
        <w:jc w:val="both"/>
        <w:rPr>
          <w:lang w:val="nl-NL"/>
        </w:rPr>
      </w:pPr>
      <w:r w:rsidRPr="0036548A">
        <w:rPr>
          <w:lang w:val="nl-NL"/>
        </w:rPr>
        <w:t>Merk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op: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5"/>
          <w:lang w:val="nl-NL"/>
        </w:rPr>
        <w:t>zij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zeggen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6"/>
          <w:lang w:val="nl-NL"/>
        </w:rPr>
        <w:t xml:space="preserve"> </w:t>
      </w:r>
      <w:r w:rsidRPr="0036548A">
        <w:rPr>
          <w:lang w:val="nl-NL"/>
        </w:rPr>
        <w:t>Ruth,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dat</w:t>
      </w:r>
      <w:r w:rsidRPr="0036548A">
        <w:rPr>
          <w:spacing w:val="-5"/>
          <w:lang w:val="nl-NL"/>
        </w:rPr>
        <w:t xml:space="preserve"> zij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3"/>
          <w:lang w:val="nl-NL"/>
        </w:rPr>
        <w:t>Naomi</w:t>
      </w:r>
      <w:r w:rsidRPr="0036548A">
        <w:rPr>
          <w:spacing w:val="-17"/>
          <w:lang w:val="nl-NL"/>
        </w:rPr>
        <w:t xml:space="preserve"> </w:t>
      </w:r>
      <w:r w:rsidRPr="0036548A">
        <w:rPr>
          <w:spacing w:val="-4"/>
          <w:lang w:val="nl-NL"/>
        </w:rPr>
        <w:t>heeft</w:t>
      </w:r>
      <w:r w:rsidRPr="0036548A">
        <w:rPr>
          <w:spacing w:val="-5"/>
          <w:lang w:val="nl-NL"/>
        </w:rPr>
        <w:t xml:space="preserve"> </w:t>
      </w:r>
      <w:r w:rsidRPr="0036548A">
        <w:rPr>
          <w:spacing w:val="-4"/>
          <w:lang w:val="nl-NL"/>
        </w:rPr>
        <w:t>liefgehad,</w:t>
      </w:r>
      <w:r w:rsidRPr="0036548A">
        <w:rPr>
          <w:spacing w:val="-18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3"/>
          <w:lang w:val="nl-NL"/>
        </w:rPr>
        <w:t>haar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daarom</w:t>
      </w:r>
      <w:r w:rsidRPr="0036548A">
        <w:rPr>
          <w:spacing w:val="-26"/>
          <w:lang w:val="nl-NL"/>
        </w:rPr>
        <w:t xml:space="preserve"> </w:t>
      </w:r>
      <w:r w:rsidRPr="0036548A">
        <w:rPr>
          <w:lang w:val="nl-NL"/>
        </w:rPr>
        <w:t>beter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was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zeven zonen.</w:t>
      </w:r>
      <w:r w:rsidRPr="0036548A">
        <w:rPr>
          <w:spacing w:val="23"/>
          <w:lang w:val="nl-NL"/>
        </w:rPr>
        <w:t xml:space="preserve"> </w:t>
      </w:r>
      <w:r w:rsidRPr="0036548A">
        <w:rPr>
          <w:spacing w:val="-3"/>
          <w:lang w:val="nl-NL"/>
        </w:rPr>
        <w:t>Zie,</w:t>
      </w:r>
      <w:r w:rsidRPr="0036548A">
        <w:rPr>
          <w:spacing w:val="22"/>
          <w:lang w:val="nl-NL"/>
        </w:rPr>
        <w:t xml:space="preserve"> </w:t>
      </w:r>
      <w:r w:rsidRPr="0036548A">
        <w:rPr>
          <w:lang w:val="nl-NL"/>
        </w:rPr>
        <w:t>hoe</w:t>
      </w:r>
      <w:r w:rsidRPr="0036548A">
        <w:rPr>
          <w:spacing w:val="17"/>
          <w:lang w:val="nl-NL"/>
        </w:rPr>
        <w:t xml:space="preserve"> </w:t>
      </w:r>
      <w:r w:rsidRPr="0036548A">
        <w:rPr>
          <w:lang w:val="nl-NL"/>
        </w:rPr>
        <w:t>God</w:t>
      </w:r>
      <w:r w:rsidRPr="0036548A">
        <w:rPr>
          <w:spacing w:val="19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16"/>
          <w:lang w:val="nl-NL"/>
        </w:rPr>
        <w:t xml:space="preserve"> </w:t>
      </w:r>
      <w:r w:rsidRPr="0036548A">
        <w:rPr>
          <w:spacing w:val="-6"/>
          <w:lang w:val="nl-NL"/>
        </w:rPr>
        <w:t>Zijn</w:t>
      </w:r>
      <w:r w:rsidRPr="0036548A">
        <w:rPr>
          <w:spacing w:val="18"/>
          <w:lang w:val="nl-NL"/>
        </w:rPr>
        <w:t xml:space="preserve"> </w:t>
      </w:r>
      <w:r w:rsidRPr="0036548A">
        <w:rPr>
          <w:lang w:val="nl-NL"/>
        </w:rPr>
        <w:t>voorzienigheid</w:t>
      </w:r>
      <w:r w:rsidRPr="0036548A">
        <w:rPr>
          <w:spacing w:val="20"/>
          <w:lang w:val="nl-NL"/>
        </w:rPr>
        <w:t xml:space="preserve"> </w:t>
      </w:r>
      <w:r w:rsidRPr="0036548A">
        <w:rPr>
          <w:lang w:val="nl-NL"/>
        </w:rPr>
        <w:t>soms</w:t>
      </w:r>
      <w:r w:rsidRPr="0036548A">
        <w:rPr>
          <w:spacing w:val="20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20"/>
          <w:lang w:val="nl-NL"/>
        </w:rPr>
        <w:t xml:space="preserve"> </w:t>
      </w:r>
      <w:r w:rsidRPr="0036548A">
        <w:rPr>
          <w:lang w:val="nl-NL"/>
        </w:rPr>
        <w:t>gebrek</w:t>
      </w:r>
      <w:r w:rsidRPr="0036548A">
        <w:rPr>
          <w:spacing w:val="20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20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20"/>
          <w:lang w:val="nl-NL"/>
        </w:rPr>
        <w:t xml:space="preserve"> </w:t>
      </w:r>
      <w:r w:rsidRPr="0036548A">
        <w:rPr>
          <w:lang w:val="nl-NL"/>
        </w:rPr>
        <w:t>verlies</w:t>
      </w:r>
      <w:r w:rsidRPr="0036548A">
        <w:rPr>
          <w:spacing w:val="20"/>
          <w:lang w:val="nl-NL"/>
        </w:rPr>
        <w:t xml:space="preserve"> </w:t>
      </w:r>
      <w:r w:rsidRPr="0036548A">
        <w:rPr>
          <w:lang w:val="nl-NL"/>
        </w:rPr>
        <w:t>vergoedt</w:t>
      </w:r>
      <w:r w:rsidRPr="0036548A">
        <w:rPr>
          <w:spacing w:val="20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20"/>
          <w:lang w:val="nl-NL"/>
        </w:rPr>
        <w:t xml:space="preserve"> </w:t>
      </w:r>
      <w:r w:rsidRPr="0036548A">
        <w:rPr>
          <w:spacing w:val="-2"/>
          <w:lang w:val="nl-NL"/>
        </w:rPr>
        <w:t>die</w:t>
      </w:r>
    </w:p>
    <w:p w:rsidR="00A209A2" w:rsidRPr="0036548A" w:rsidRDefault="00A209A2">
      <w:pPr>
        <w:spacing w:line="259" w:lineRule="auto"/>
        <w:jc w:val="both"/>
        <w:rPr>
          <w:lang w:val="nl-NL"/>
        </w:rPr>
        <w:sectPr w:rsidR="00A209A2" w:rsidRPr="0036548A">
          <w:pgSz w:w="11900" w:h="16840"/>
          <w:pgMar w:top="1380" w:right="1260" w:bottom="280" w:left="1300" w:header="708" w:footer="708" w:gutter="0"/>
          <w:cols w:space="708"/>
        </w:sectPr>
      </w:pPr>
    </w:p>
    <w:p w:rsidR="00A209A2" w:rsidRPr="0036548A" w:rsidRDefault="0036548A">
      <w:pPr>
        <w:pStyle w:val="Plattetekst"/>
        <w:spacing w:before="53" w:line="259" w:lineRule="auto"/>
        <w:ind w:left="115" w:right="540"/>
        <w:jc w:val="both"/>
        <w:rPr>
          <w:lang w:val="nl-NL"/>
        </w:rPr>
      </w:pPr>
      <w:r w:rsidRPr="0036548A">
        <w:rPr>
          <w:lang w:val="nl-NL"/>
        </w:rPr>
        <w:lastRenderedPageBreak/>
        <w:t>bloedverwanten,</w:t>
      </w:r>
      <w:r w:rsidRPr="0036548A">
        <w:rPr>
          <w:spacing w:val="-2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13"/>
          <w:lang w:val="nl-NL"/>
        </w:rPr>
        <w:t xml:space="preserve"> </w:t>
      </w:r>
      <w:r w:rsidRPr="0036548A">
        <w:rPr>
          <w:spacing w:val="-3"/>
          <w:lang w:val="nl-NL"/>
        </w:rPr>
        <w:t>welke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5"/>
          <w:lang w:val="nl-NL"/>
        </w:rPr>
        <w:t>wij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meesten</w:t>
      </w:r>
      <w:r w:rsidRPr="0036548A">
        <w:rPr>
          <w:spacing w:val="-12"/>
          <w:lang w:val="nl-NL"/>
        </w:rPr>
        <w:t xml:space="preserve"> </w:t>
      </w:r>
      <w:r w:rsidRPr="0036548A">
        <w:rPr>
          <w:lang w:val="nl-NL"/>
        </w:rPr>
        <w:t>troost</w:t>
      </w:r>
      <w:r w:rsidRPr="0036548A">
        <w:rPr>
          <w:spacing w:val="5"/>
          <w:lang w:val="nl-NL"/>
        </w:rPr>
        <w:t xml:space="preserve"> </w:t>
      </w:r>
      <w:r w:rsidRPr="0036548A">
        <w:rPr>
          <w:spacing w:val="-3"/>
          <w:lang w:val="nl-NL"/>
        </w:rPr>
        <w:t>hebben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verwacht,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4"/>
          <w:lang w:val="nl-NL"/>
        </w:rPr>
        <w:t xml:space="preserve"> </w:t>
      </w:r>
      <w:r w:rsidRPr="0036548A">
        <w:rPr>
          <w:spacing w:val="-3"/>
          <w:lang w:val="nl-NL"/>
        </w:rPr>
        <w:t>diegenen,</w:t>
      </w:r>
      <w:r w:rsidRPr="0036548A">
        <w:rPr>
          <w:spacing w:val="-4"/>
          <w:lang w:val="nl-NL"/>
        </w:rPr>
        <w:t xml:space="preserve"> </w:t>
      </w:r>
      <w:r w:rsidRPr="0036548A">
        <w:rPr>
          <w:spacing w:val="-5"/>
          <w:lang w:val="nl-NL"/>
        </w:rPr>
        <w:t>in</w:t>
      </w:r>
      <w:r w:rsidRPr="0036548A">
        <w:rPr>
          <w:spacing w:val="-10"/>
          <w:lang w:val="nl-NL"/>
        </w:rPr>
        <w:t xml:space="preserve"> </w:t>
      </w:r>
      <w:r w:rsidRPr="0036548A">
        <w:rPr>
          <w:spacing w:val="-5"/>
          <w:lang w:val="nl-NL"/>
        </w:rPr>
        <w:t>wie</w:t>
      </w:r>
      <w:r w:rsidRPr="0036548A">
        <w:rPr>
          <w:spacing w:val="-3"/>
          <w:lang w:val="nl-NL"/>
        </w:rPr>
        <w:t xml:space="preserve"> </w:t>
      </w:r>
      <w:r w:rsidRPr="0036548A">
        <w:rPr>
          <w:spacing w:val="-5"/>
          <w:lang w:val="nl-NL"/>
        </w:rPr>
        <w:t>wij</w:t>
      </w:r>
      <w:r w:rsidRPr="0036548A">
        <w:rPr>
          <w:spacing w:val="-12"/>
          <w:lang w:val="nl-NL"/>
        </w:rPr>
        <w:t xml:space="preserve"> </w:t>
      </w:r>
      <w:r w:rsidRPr="0036548A">
        <w:rPr>
          <w:spacing w:val="-2"/>
          <w:lang w:val="nl-NL"/>
        </w:rPr>
        <w:t xml:space="preserve">het </w:t>
      </w:r>
      <w:r w:rsidRPr="0036548A">
        <w:rPr>
          <w:spacing w:val="-5"/>
          <w:lang w:val="nl-NL"/>
        </w:rPr>
        <w:t>minst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verwacht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4"/>
          <w:lang w:val="nl-NL"/>
        </w:rPr>
        <w:t>hebben.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banden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5"/>
          <w:lang w:val="nl-NL"/>
        </w:rPr>
        <w:t xml:space="preserve"> </w:t>
      </w:r>
      <w:r w:rsidRPr="0036548A">
        <w:rPr>
          <w:spacing w:val="-5"/>
          <w:lang w:val="nl-NL"/>
        </w:rPr>
        <w:t>liefde</w:t>
      </w:r>
      <w:r w:rsidRPr="0036548A">
        <w:rPr>
          <w:spacing w:val="-19"/>
          <w:lang w:val="nl-NL"/>
        </w:rPr>
        <w:t xml:space="preserve"> </w:t>
      </w:r>
      <w:r w:rsidRPr="0036548A">
        <w:rPr>
          <w:spacing w:val="-5"/>
          <w:lang w:val="nl-NL"/>
        </w:rPr>
        <w:t>blijken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sterker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11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21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10"/>
          <w:lang w:val="nl-NL"/>
        </w:rPr>
        <w:t xml:space="preserve"> </w:t>
      </w:r>
      <w:r w:rsidRPr="0036548A">
        <w:rPr>
          <w:lang w:val="nl-NL"/>
        </w:rPr>
        <w:t>natuur,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er</w:t>
      </w:r>
      <w:r w:rsidRPr="0036548A">
        <w:rPr>
          <w:spacing w:val="-8"/>
          <w:lang w:val="nl-NL"/>
        </w:rPr>
        <w:t xml:space="preserve"> </w:t>
      </w:r>
      <w:r w:rsidRPr="0036548A">
        <w:rPr>
          <w:spacing w:val="-4"/>
          <w:lang w:val="nl-NL"/>
        </w:rPr>
        <w:t>is</w:t>
      </w:r>
      <w:r w:rsidRPr="0036548A">
        <w:rPr>
          <w:spacing w:val="-13"/>
          <w:lang w:val="nl-NL"/>
        </w:rPr>
        <w:t xml:space="preserve"> </w:t>
      </w:r>
      <w:r w:rsidRPr="0036548A">
        <w:rPr>
          <w:lang w:val="nl-NL"/>
        </w:rPr>
        <w:t xml:space="preserve">een </w:t>
      </w:r>
      <w:r w:rsidRPr="0036548A">
        <w:rPr>
          <w:spacing w:val="-3"/>
          <w:lang w:val="nl-NL"/>
        </w:rPr>
        <w:t>vriend,</w:t>
      </w:r>
      <w:r w:rsidRPr="0036548A">
        <w:rPr>
          <w:spacing w:val="-25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8"/>
          <w:lang w:val="nl-NL"/>
        </w:rPr>
        <w:t xml:space="preserve"> </w:t>
      </w:r>
      <w:r w:rsidRPr="0036548A">
        <w:rPr>
          <w:spacing w:val="-4"/>
          <w:lang w:val="nl-NL"/>
        </w:rPr>
        <w:t>liefhebber,</w:t>
      </w:r>
      <w:r w:rsidRPr="0036548A">
        <w:rPr>
          <w:spacing w:val="-27"/>
          <w:lang w:val="nl-NL"/>
        </w:rPr>
        <w:t xml:space="preserve"> </w:t>
      </w:r>
      <w:r w:rsidRPr="0036548A">
        <w:rPr>
          <w:spacing w:val="-5"/>
          <w:lang w:val="nl-NL"/>
        </w:rPr>
        <w:t>die</w:t>
      </w:r>
      <w:r w:rsidRPr="0036548A">
        <w:rPr>
          <w:spacing w:val="-16"/>
          <w:lang w:val="nl-NL"/>
        </w:rPr>
        <w:t xml:space="preserve"> </w:t>
      </w:r>
      <w:r w:rsidRPr="0036548A">
        <w:rPr>
          <w:spacing w:val="-3"/>
          <w:lang w:val="nl-NL"/>
        </w:rPr>
        <w:t>meer</w:t>
      </w:r>
      <w:r w:rsidRPr="0036548A">
        <w:rPr>
          <w:spacing w:val="-18"/>
          <w:lang w:val="nl-NL"/>
        </w:rPr>
        <w:t xml:space="preserve"> </w:t>
      </w:r>
      <w:r w:rsidRPr="0036548A">
        <w:rPr>
          <w:spacing w:val="-4"/>
          <w:lang w:val="nl-NL"/>
        </w:rPr>
        <w:t>aankleeft</w:t>
      </w:r>
      <w:r w:rsidRPr="0036548A">
        <w:rPr>
          <w:spacing w:val="-9"/>
          <w:lang w:val="nl-NL"/>
        </w:rPr>
        <w:t xml:space="preserve"> </w:t>
      </w:r>
      <w:r w:rsidRPr="0036548A">
        <w:rPr>
          <w:lang w:val="nl-NL"/>
        </w:rPr>
        <w:t>dan</w:t>
      </w:r>
      <w:r w:rsidRPr="0036548A">
        <w:rPr>
          <w:spacing w:val="-23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broeder,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zo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>was</w:t>
      </w:r>
      <w:r w:rsidRPr="0036548A">
        <w:rPr>
          <w:spacing w:val="-20"/>
          <w:lang w:val="nl-NL"/>
        </w:rPr>
        <w:t xml:space="preserve"> </w:t>
      </w:r>
      <w:r w:rsidRPr="0036548A">
        <w:rPr>
          <w:spacing w:val="-4"/>
          <w:lang w:val="nl-NL"/>
        </w:rPr>
        <w:t>hier</w:t>
      </w:r>
      <w:r w:rsidRPr="0036548A">
        <w:rPr>
          <w:spacing w:val="-19"/>
          <w:lang w:val="nl-NL"/>
        </w:rPr>
        <w:t xml:space="preserve"> </w:t>
      </w:r>
      <w:r w:rsidRPr="0036548A">
        <w:rPr>
          <w:lang w:val="nl-NL"/>
        </w:rPr>
        <w:t>een</w:t>
      </w:r>
      <w:r w:rsidRPr="0036548A">
        <w:rPr>
          <w:spacing w:val="-24"/>
          <w:lang w:val="nl-NL"/>
        </w:rPr>
        <w:t xml:space="preserve"> </w:t>
      </w:r>
      <w:r w:rsidRPr="0036548A">
        <w:rPr>
          <w:lang w:val="nl-NL"/>
        </w:rPr>
        <w:t>schoondochter</w:t>
      </w:r>
      <w:r w:rsidRPr="0036548A">
        <w:rPr>
          <w:spacing w:val="-15"/>
          <w:lang w:val="nl-NL"/>
        </w:rPr>
        <w:t xml:space="preserve"> </w:t>
      </w:r>
      <w:r w:rsidRPr="0036548A">
        <w:rPr>
          <w:lang w:val="nl-NL"/>
        </w:rPr>
        <w:t xml:space="preserve">beter dan een </w:t>
      </w:r>
      <w:r w:rsidRPr="0036548A">
        <w:rPr>
          <w:spacing w:val="-3"/>
          <w:lang w:val="nl-NL"/>
        </w:rPr>
        <w:t xml:space="preserve">eigen kind. </w:t>
      </w:r>
      <w:r w:rsidRPr="0036548A">
        <w:rPr>
          <w:lang w:val="nl-NL"/>
        </w:rPr>
        <w:t xml:space="preserve">Zie wat </w:t>
      </w:r>
      <w:r w:rsidRPr="0036548A">
        <w:rPr>
          <w:spacing w:val="-3"/>
          <w:lang w:val="nl-NL"/>
        </w:rPr>
        <w:t xml:space="preserve">wijsheid </w:t>
      </w:r>
      <w:r w:rsidRPr="0036548A">
        <w:rPr>
          <w:lang w:val="nl-NL"/>
        </w:rPr>
        <w:t xml:space="preserve">en </w:t>
      </w:r>
      <w:r w:rsidRPr="0036548A">
        <w:rPr>
          <w:spacing w:val="-3"/>
          <w:lang w:val="nl-NL"/>
        </w:rPr>
        <w:t xml:space="preserve">genade </w:t>
      </w:r>
      <w:r w:rsidRPr="0036548A">
        <w:rPr>
          <w:lang w:val="nl-NL"/>
        </w:rPr>
        <w:t xml:space="preserve">al </w:t>
      </w:r>
      <w:r w:rsidRPr="0036548A">
        <w:rPr>
          <w:spacing w:val="-3"/>
          <w:lang w:val="nl-NL"/>
        </w:rPr>
        <w:t>niet doen</w:t>
      </w:r>
      <w:r w:rsidRPr="0036548A">
        <w:rPr>
          <w:spacing w:val="-9"/>
          <w:lang w:val="nl-NL"/>
        </w:rPr>
        <w:t xml:space="preserve"> </w:t>
      </w:r>
      <w:r w:rsidRPr="0036548A">
        <w:rPr>
          <w:spacing w:val="-3"/>
          <w:lang w:val="nl-NL"/>
        </w:rPr>
        <w:t>zullen!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jc w:val="both"/>
        <w:rPr>
          <w:lang w:val="nl-NL"/>
        </w:rPr>
      </w:pPr>
      <w:r w:rsidRPr="0036548A">
        <w:rPr>
          <w:lang w:val="nl-NL"/>
        </w:rPr>
        <w:t>Nu wordt</w:t>
      </w:r>
      <w:r w:rsidRPr="0036548A">
        <w:rPr>
          <w:spacing w:val="-6"/>
          <w:lang w:val="nl-NL"/>
        </w:rPr>
        <w:t xml:space="preserve"> </w:t>
      </w:r>
      <w:r w:rsidRPr="0036548A">
        <w:rPr>
          <w:lang w:val="nl-NL"/>
        </w:rPr>
        <w:t>hier:</w:t>
      </w:r>
    </w:p>
    <w:p w:rsidR="00A209A2" w:rsidRPr="0036548A" w:rsidRDefault="00A209A2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1"/>
        </w:numPr>
        <w:tabs>
          <w:tab w:val="left" w:pos="328"/>
        </w:tabs>
        <w:spacing w:line="261" w:lineRule="auto"/>
        <w:ind w:right="5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kind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naam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gegeven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door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naburinnen,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17..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goede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vrouwen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wilden,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pacing w:val="-8"/>
          <w:sz w:val="24"/>
          <w:lang w:val="nl-NL"/>
        </w:rPr>
        <w:t xml:space="preserve">hij </w:t>
      </w:r>
      <w:r w:rsidRPr="0036548A">
        <w:rPr>
          <w:rFonts w:ascii="Times New Roman"/>
          <w:sz w:val="24"/>
          <w:lang w:val="nl-NL"/>
        </w:rPr>
        <w:t>Obed,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dienstknecht,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genoemd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zou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worden,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hetzij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ter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gedachtenis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geringheid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armoede van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moeder,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2"/>
          <w:sz w:val="24"/>
          <w:lang w:val="nl-NL"/>
        </w:rPr>
        <w:t>of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in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vooruitzicht</w:t>
      </w:r>
      <w:r w:rsidRPr="0036548A">
        <w:rPr>
          <w:rFonts w:ascii="Times New Roman"/>
          <w:spacing w:val="-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dat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hij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later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een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trouw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ijverig</w:t>
      </w:r>
      <w:r w:rsidRPr="0036548A">
        <w:rPr>
          <w:rFonts w:ascii="Times New Roman"/>
          <w:spacing w:val="-16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dienstknecht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zo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worden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 xml:space="preserve">van </w:t>
      </w:r>
      <w:r w:rsidRPr="0036548A">
        <w:rPr>
          <w:rFonts w:ascii="Times New Roman"/>
          <w:sz w:val="24"/>
          <w:lang w:val="nl-NL"/>
        </w:rPr>
        <w:t>zijn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grootmoeder.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Plattetekst"/>
        <w:spacing w:line="259" w:lineRule="auto"/>
        <w:rPr>
          <w:lang w:val="nl-NL"/>
        </w:rPr>
      </w:pPr>
      <w:r w:rsidRPr="0036548A">
        <w:rPr>
          <w:lang w:val="nl-NL"/>
        </w:rPr>
        <w:t xml:space="preserve">Het </w:t>
      </w:r>
      <w:r w:rsidRPr="0036548A">
        <w:rPr>
          <w:spacing w:val="-4"/>
          <w:lang w:val="nl-NL"/>
        </w:rPr>
        <w:t xml:space="preserve">is </w:t>
      </w:r>
      <w:r w:rsidRPr="0036548A">
        <w:rPr>
          <w:lang w:val="nl-NL"/>
        </w:rPr>
        <w:t xml:space="preserve">voor degenen, </w:t>
      </w:r>
      <w:r w:rsidRPr="0036548A">
        <w:rPr>
          <w:spacing w:val="-5"/>
          <w:lang w:val="nl-NL"/>
        </w:rPr>
        <w:t xml:space="preserve">die </w:t>
      </w:r>
      <w:r w:rsidRPr="0036548A">
        <w:rPr>
          <w:lang w:val="nl-NL"/>
        </w:rPr>
        <w:t xml:space="preserve">van nog zo goede geboorte </w:t>
      </w:r>
      <w:r w:rsidRPr="0036548A">
        <w:rPr>
          <w:spacing w:val="-5"/>
          <w:lang w:val="nl-NL"/>
        </w:rPr>
        <w:t xml:space="preserve">zijn, </w:t>
      </w:r>
      <w:r w:rsidRPr="0036548A">
        <w:rPr>
          <w:lang w:val="nl-NL"/>
        </w:rPr>
        <w:t xml:space="preserve">geen oneer </w:t>
      </w:r>
      <w:r w:rsidRPr="0036548A">
        <w:rPr>
          <w:spacing w:val="2"/>
          <w:lang w:val="nl-NL"/>
        </w:rPr>
        <w:t xml:space="preserve">om </w:t>
      </w:r>
      <w:r w:rsidRPr="0036548A">
        <w:rPr>
          <w:lang w:val="nl-NL"/>
        </w:rPr>
        <w:t xml:space="preserve">dienstknechten te </w:t>
      </w:r>
      <w:r w:rsidRPr="0036548A">
        <w:rPr>
          <w:spacing w:val="-6"/>
          <w:lang w:val="nl-NL"/>
        </w:rPr>
        <w:t xml:space="preserve">zijn </w:t>
      </w:r>
      <w:r w:rsidRPr="0036548A">
        <w:rPr>
          <w:spacing w:val="-2"/>
          <w:lang w:val="nl-NL"/>
        </w:rPr>
        <w:t xml:space="preserve">van </w:t>
      </w:r>
      <w:r w:rsidRPr="0036548A">
        <w:rPr>
          <w:lang w:val="nl-NL"/>
        </w:rPr>
        <w:t>God,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hun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vrienden,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en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hun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geslacht.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Het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motto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de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prins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van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Wales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is:</w:t>
      </w:r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"</w:t>
      </w:r>
      <w:proofErr w:type="spellStart"/>
      <w:r w:rsidRPr="0036548A">
        <w:rPr>
          <w:lang w:val="nl-NL"/>
        </w:rPr>
        <w:t>Ich</w:t>
      </w:r>
      <w:proofErr w:type="spellEnd"/>
      <w:r w:rsidRPr="0036548A">
        <w:rPr>
          <w:spacing w:val="-7"/>
          <w:lang w:val="nl-NL"/>
        </w:rPr>
        <w:t xml:space="preserve"> </w:t>
      </w:r>
      <w:r w:rsidRPr="0036548A">
        <w:rPr>
          <w:lang w:val="nl-NL"/>
        </w:rPr>
        <w:t>die-Ik</w:t>
      </w:r>
      <w:r w:rsidRPr="0036548A">
        <w:rPr>
          <w:spacing w:val="-7"/>
          <w:lang w:val="nl-NL"/>
        </w:rPr>
        <w:t xml:space="preserve"> </w:t>
      </w:r>
      <w:r w:rsidRPr="0036548A">
        <w:rPr>
          <w:spacing w:val="-2"/>
          <w:lang w:val="nl-NL"/>
        </w:rPr>
        <w:t>dien."</w:t>
      </w:r>
    </w:p>
    <w:p w:rsidR="00A209A2" w:rsidRPr="0036548A" w:rsidRDefault="00A209A2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0"/>
          <w:numId w:val="1"/>
        </w:numPr>
        <w:tabs>
          <w:tab w:val="left" w:pos="332"/>
        </w:tabs>
        <w:spacing w:line="261" w:lineRule="auto"/>
        <w:ind w:right="55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kind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wordt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verzorgd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door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grootmoeder,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door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19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gekoesterd,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toen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18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door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zijn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 xml:space="preserve">moeder </w:t>
      </w:r>
      <w:r w:rsidRPr="0036548A">
        <w:rPr>
          <w:rFonts w:ascii="Times New Roman"/>
          <w:sz w:val="24"/>
          <w:lang w:val="nl-NL"/>
        </w:rPr>
        <w:t>gespeend werd,</w:t>
      </w:r>
      <w:r w:rsidRPr="0036548A">
        <w:rPr>
          <w:rFonts w:ascii="Times New Roman"/>
          <w:spacing w:val="-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vers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16..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Zij</w:t>
      </w:r>
      <w:r w:rsidRPr="0036548A">
        <w:rPr>
          <w:rFonts w:ascii="Times New Roman"/>
          <w:spacing w:val="-1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zette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op</w:t>
      </w:r>
      <w:r w:rsidRPr="0036548A">
        <w:rPr>
          <w:rFonts w:ascii="Times New Roman"/>
          <w:spacing w:val="-8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schoot</w:t>
      </w:r>
      <w:r w:rsidRPr="0036548A">
        <w:rPr>
          <w:rFonts w:ascii="Times New Roman"/>
          <w:spacing w:val="-6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ten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teken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14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tedere</w:t>
      </w:r>
      <w:r w:rsidRPr="0036548A">
        <w:rPr>
          <w:rFonts w:ascii="Times New Roman"/>
          <w:spacing w:val="-11"/>
          <w:sz w:val="24"/>
          <w:lang w:val="nl-NL"/>
        </w:rPr>
        <w:t xml:space="preserve"> </w:t>
      </w:r>
      <w:r w:rsidRPr="0036548A">
        <w:rPr>
          <w:rFonts w:ascii="Times New Roman"/>
          <w:spacing w:val="-5"/>
          <w:sz w:val="24"/>
          <w:lang w:val="nl-NL"/>
        </w:rPr>
        <w:t>liefde</w:t>
      </w:r>
      <w:r w:rsidRPr="0036548A">
        <w:rPr>
          <w:rFonts w:ascii="Times New Roman"/>
          <w:spacing w:val="-12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10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 xml:space="preserve">haar </w:t>
      </w:r>
      <w:r w:rsidRPr="0036548A">
        <w:rPr>
          <w:rFonts w:ascii="Times New Roman"/>
          <w:sz w:val="24"/>
          <w:lang w:val="nl-NL"/>
        </w:rPr>
        <w:t>zorg.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Grootmoeders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zijn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soms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zeer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gehecht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aan</w:t>
      </w:r>
      <w:r w:rsidRPr="0036548A">
        <w:rPr>
          <w:rFonts w:ascii="Times New Roman"/>
          <w:spacing w:val="-1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kleinkinderen.</w:t>
      </w:r>
    </w:p>
    <w:p w:rsidR="00A209A2" w:rsidRPr="0036548A" w:rsidRDefault="00A209A2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A209A2" w:rsidRPr="0036548A" w:rsidRDefault="0036548A">
      <w:pPr>
        <w:pStyle w:val="Lijstalinea"/>
        <w:numPr>
          <w:ilvl w:val="4"/>
          <w:numId w:val="2"/>
        </w:numPr>
        <w:tabs>
          <w:tab w:val="left" w:pos="332"/>
        </w:tabs>
        <w:spacing w:line="261" w:lineRule="auto"/>
        <w:ind w:right="54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6548A">
        <w:rPr>
          <w:rFonts w:ascii="Times New Roman"/>
          <w:sz w:val="24"/>
          <w:lang w:val="nl-NL"/>
        </w:rPr>
        <w:t>Hierdoor</w:t>
      </w:r>
      <w:r w:rsidRPr="0036548A">
        <w:rPr>
          <w:rFonts w:ascii="Times New Roman"/>
          <w:spacing w:val="-32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komt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6"/>
          <w:sz w:val="24"/>
          <w:lang w:val="nl-NL"/>
        </w:rPr>
        <w:t>Ruth</w:t>
      </w:r>
      <w:r w:rsidR="00A0242B">
        <w:rPr>
          <w:rFonts w:ascii="Times New Roman"/>
          <w:spacing w:val="6"/>
          <w:sz w:val="24"/>
          <w:lang w:val="nl-NL"/>
        </w:rPr>
        <w:t xml:space="preserve"> </w:t>
      </w:r>
      <w:bookmarkStart w:id="20" w:name="_GoBack"/>
      <w:bookmarkEnd w:id="20"/>
      <w:r w:rsidRPr="0036548A">
        <w:rPr>
          <w:rFonts w:ascii="Times New Roman"/>
          <w:spacing w:val="6"/>
          <w:sz w:val="24"/>
          <w:lang w:val="nl-NL"/>
        </w:rPr>
        <w:t>op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6"/>
          <w:sz w:val="24"/>
          <w:lang w:val="nl-NL"/>
        </w:rPr>
        <w:t>lijst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voorouders</w:t>
      </w:r>
      <w:r w:rsidRPr="0036548A">
        <w:rPr>
          <w:rFonts w:ascii="Times New Roman"/>
          <w:spacing w:val="-31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5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David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Christus,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hetgeen</w:t>
      </w:r>
      <w:r w:rsidRPr="0036548A">
        <w:rPr>
          <w:rFonts w:ascii="Times New Roman"/>
          <w:spacing w:val="-33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grootste</w:t>
      </w:r>
      <w:r w:rsidRPr="0036548A">
        <w:rPr>
          <w:rFonts w:ascii="Times New Roman"/>
          <w:spacing w:val="-30"/>
          <w:sz w:val="24"/>
          <w:lang w:val="nl-NL"/>
        </w:rPr>
        <w:t xml:space="preserve"> </w:t>
      </w:r>
      <w:r w:rsidRPr="0036548A">
        <w:rPr>
          <w:rFonts w:ascii="Times New Roman"/>
          <w:spacing w:val="-2"/>
          <w:sz w:val="24"/>
          <w:lang w:val="nl-NL"/>
        </w:rPr>
        <w:t xml:space="preserve">eer </w:t>
      </w:r>
      <w:r w:rsidRPr="0036548A">
        <w:rPr>
          <w:rFonts w:ascii="Times New Roman"/>
          <w:sz w:val="24"/>
          <w:lang w:val="nl-NL"/>
        </w:rPr>
        <w:t>voor</w:t>
      </w:r>
      <w:r w:rsidRPr="0036548A">
        <w:rPr>
          <w:rFonts w:ascii="Times New Roman"/>
          <w:spacing w:val="-29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haar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was.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De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geslachtslijst</w:t>
      </w:r>
      <w:r w:rsidRPr="0036548A">
        <w:rPr>
          <w:rFonts w:ascii="Times New Roman"/>
          <w:spacing w:val="-20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gaat</w:t>
      </w:r>
      <w:r w:rsidRPr="0036548A">
        <w:rPr>
          <w:rFonts w:ascii="Times New Roman"/>
          <w:spacing w:val="-22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hier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van</w:t>
      </w:r>
      <w:r w:rsidRPr="0036548A">
        <w:rPr>
          <w:rFonts w:ascii="Times New Roman"/>
          <w:spacing w:val="-3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Perez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door</w:t>
      </w:r>
      <w:r w:rsidRPr="0036548A">
        <w:rPr>
          <w:rFonts w:ascii="Times New Roman"/>
          <w:spacing w:val="-28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Boaz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Obed,</w:t>
      </w:r>
      <w:r w:rsidRPr="0036548A">
        <w:rPr>
          <w:rFonts w:ascii="Times New Roman"/>
          <w:spacing w:val="-23"/>
          <w:sz w:val="24"/>
          <w:lang w:val="nl-NL"/>
        </w:rPr>
        <w:t xml:space="preserve"> </w:t>
      </w:r>
      <w:r w:rsidRPr="0036548A">
        <w:rPr>
          <w:rFonts w:ascii="Times New Roman"/>
          <w:spacing w:val="3"/>
          <w:sz w:val="24"/>
          <w:lang w:val="nl-NL"/>
        </w:rPr>
        <w:t>tot</w:t>
      </w:r>
      <w:r w:rsidRPr="0036548A">
        <w:rPr>
          <w:rFonts w:ascii="Times New Roman"/>
          <w:spacing w:val="-17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David,</w:t>
      </w:r>
      <w:r w:rsidRPr="0036548A">
        <w:rPr>
          <w:rFonts w:ascii="Times New Roman"/>
          <w:spacing w:val="-24"/>
          <w:sz w:val="24"/>
          <w:lang w:val="nl-NL"/>
        </w:rPr>
        <w:t xml:space="preserve"> </w:t>
      </w:r>
      <w:r w:rsidRPr="0036548A">
        <w:rPr>
          <w:rFonts w:ascii="Times New Roman"/>
          <w:sz w:val="24"/>
          <w:lang w:val="nl-NL"/>
        </w:rPr>
        <w:t>en</w:t>
      </w:r>
      <w:r w:rsidRPr="0036548A">
        <w:rPr>
          <w:rFonts w:ascii="Times New Roman"/>
          <w:spacing w:val="-27"/>
          <w:sz w:val="24"/>
          <w:lang w:val="nl-NL"/>
        </w:rPr>
        <w:t xml:space="preserve"> </w:t>
      </w:r>
      <w:r w:rsidRPr="0036548A">
        <w:rPr>
          <w:rFonts w:ascii="Times New Roman"/>
          <w:spacing w:val="-4"/>
          <w:sz w:val="24"/>
          <w:lang w:val="nl-NL"/>
        </w:rPr>
        <w:t>leidt</w:t>
      </w:r>
      <w:r w:rsidRPr="0036548A">
        <w:rPr>
          <w:rFonts w:ascii="Times New Roman"/>
          <w:spacing w:val="-2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aldus</w:t>
      </w:r>
      <w:r w:rsidRPr="0036548A">
        <w:rPr>
          <w:rFonts w:ascii="Times New Roman"/>
          <w:spacing w:val="-25"/>
          <w:sz w:val="24"/>
          <w:lang w:val="nl-NL"/>
        </w:rPr>
        <w:t xml:space="preserve"> </w:t>
      </w:r>
      <w:r w:rsidRPr="0036548A">
        <w:rPr>
          <w:rFonts w:ascii="Times New Roman"/>
          <w:spacing w:val="5"/>
          <w:sz w:val="24"/>
          <w:lang w:val="nl-NL"/>
        </w:rPr>
        <w:t xml:space="preserve">tot </w:t>
      </w:r>
      <w:r w:rsidRPr="0036548A">
        <w:rPr>
          <w:rFonts w:ascii="Times New Roman"/>
          <w:sz w:val="24"/>
          <w:lang w:val="nl-NL"/>
        </w:rPr>
        <w:t xml:space="preserve">de </w:t>
      </w:r>
      <w:r w:rsidRPr="0036548A">
        <w:rPr>
          <w:rFonts w:ascii="Times New Roman"/>
          <w:spacing w:val="-3"/>
          <w:sz w:val="24"/>
          <w:lang w:val="nl-NL"/>
        </w:rPr>
        <w:t xml:space="preserve">Messias, </w:t>
      </w:r>
      <w:r w:rsidRPr="0036548A">
        <w:rPr>
          <w:rFonts w:ascii="Times New Roman"/>
          <w:sz w:val="24"/>
          <w:lang w:val="nl-NL"/>
        </w:rPr>
        <w:t xml:space="preserve">en is </w:t>
      </w:r>
      <w:r w:rsidRPr="0036548A">
        <w:rPr>
          <w:rFonts w:ascii="Times New Roman"/>
          <w:spacing w:val="-3"/>
          <w:sz w:val="24"/>
          <w:lang w:val="nl-NL"/>
        </w:rPr>
        <w:t>bijgevolg geen eindeloze</w:t>
      </w:r>
      <w:r w:rsidRPr="0036548A">
        <w:rPr>
          <w:rFonts w:ascii="Times New Roman"/>
          <w:spacing w:val="11"/>
          <w:sz w:val="24"/>
          <w:lang w:val="nl-NL"/>
        </w:rPr>
        <w:t xml:space="preserve"> </w:t>
      </w:r>
      <w:r w:rsidRPr="0036548A">
        <w:rPr>
          <w:rFonts w:ascii="Times New Roman"/>
          <w:spacing w:val="-3"/>
          <w:sz w:val="24"/>
          <w:lang w:val="nl-NL"/>
        </w:rPr>
        <w:t>geslachtsrekening.</w:t>
      </w:r>
    </w:p>
    <w:sectPr w:rsidR="00A209A2" w:rsidRPr="0036548A">
      <w:pgSz w:w="11900" w:h="16840"/>
      <w:pgMar w:top="1380" w:right="86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C3415"/>
    <w:multiLevelType w:val="hybridMultilevel"/>
    <w:tmpl w:val="A63240FA"/>
    <w:lvl w:ilvl="0" w:tplc="229AEE22">
      <w:start w:val="8"/>
      <w:numFmt w:val="decimal"/>
      <w:lvlText w:val="%1"/>
      <w:lvlJc w:val="left"/>
      <w:pPr>
        <w:ind w:left="116" w:hanging="173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4DCE206">
      <w:start w:val="1"/>
      <w:numFmt w:val="bullet"/>
      <w:lvlText w:val="•"/>
      <w:lvlJc w:val="left"/>
      <w:pPr>
        <w:ind w:left="1054" w:hanging="173"/>
      </w:pPr>
      <w:rPr>
        <w:rFonts w:hint="default"/>
      </w:rPr>
    </w:lvl>
    <w:lvl w:ilvl="2" w:tplc="9516137A">
      <w:start w:val="1"/>
      <w:numFmt w:val="bullet"/>
      <w:lvlText w:val="•"/>
      <w:lvlJc w:val="left"/>
      <w:pPr>
        <w:ind w:left="1988" w:hanging="173"/>
      </w:pPr>
      <w:rPr>
        <w:rFonts w:hint="default"/>
      </w:rPr>
    </w:lvl>
    <w:lvl w:ilvl="3" w:tplc="792614A2">
      <w:start w:val="1"/>
      <w:numFmt w:val="bullet"/>
      <w:lvlText w:val="•"/>
      <w:lvlJc w:val="left"/>
      <w:pPr>
        <w:ind w:left="2922" w:hanging="173"/>
      </w:pPr>
      <w:rPr>
        <w:rFonts w:hint="default"/>
      </w:rPr>
    </w:lvl>
    <w:lvl w:ilvl="4" w:tplc="01DCA808">
      <w:start w:val="1"/>
      <w:numFmt w:val="bullet"/>
      <w:lvlText w:val="•"/>
      <w:lvlJc w:val="left"/>
      <w:pPr>
        <w:ind w:left="3856" w:hanging="173"/>
      </w:pPr>
      <w:rPr>
        <w:rFonts w:hint="default"/>
      </w:rPr>
    </w:lvl>
    <w:lvl w:ilvl="5" w:tplc="ABC8A784">
      <w:start w:val="1"/>
      <w:numFmt w:val="bullet"/>
      <w:lvlText w:val="•"/>
      <w:lvlJc w:val="left"/>
      <w:pPr>
        <w:ind w:left="4790" w:hanging="173"/>
      </w:pPr>
      <w:rPr>
        <w:rFonts w:hint="default"/>
      </w:rPr>
    </w:lvl>
    <w:lvl w:ilvl="6" w:tplc="FD7C443E">
      <w:start w:val="1"/>
      <w:numFmt w:val="bullet"/>
      <w:lvlText w:val="•"/>
      <w:lvlJc w:val="left"/>
      <w:pPr>
        <w:ind w:left="5724" w:hanging="173"/>
      </w:pPr>
      <w:rPr>
        <w:rFonts w:hint="default"/>
      </w:rPr>
    </w:lvl>
    <w:lvl w:ilvl="7" w:tplc="713A36AE">
      <w:start w:val="1"/>
      <w:numFmt w:val="bullet"/>
      <w:lvlText w:val="•"/>
      <w:lvlJc w:val="left"/>
      <w:pPr>
        <w:ind w:left="6658" w:hanging="173"/>
      </w:pPr>
      <w:rPr>
        <w:rFonts w:hint="default"/>
      </w:rPr>
    </w:lvl>
    <w:lvl w:ilvl="8" w:tplc="131EDD88">
      <w:start w:val="1"/>
      <w:numFmt w:val="bullet"/>
      <w:lvlText w:val="•"/>
      <w:lvlJc w:val="left"/>
      <w:pPr>
        <w:ind w:left="7592" w:hanging="173"/>
      </w:pPr>
      <w:rPr>
        <w:rFonts w:hint="default"/>
      </w:rPr>
    </w:lvl>
  </w:abstractNum>
  <w:abstractNum w:abstractNumId="1" w15:restartNumberingAfterBreak="0">
    <w:nsid w:val="08A14272"/>
    <w:multiLevelType w:val="hybridMultilevel"/>
    <w:tmpl w:val="A566D7EC"/>
    <w:lvl w:ilvl="0" w:tplc="10CA5446">
      <w:start w:val="1"/>
      <w:numFmt w:val="decimal"/>
      <w:lvlText w:val="%1"/>
      <w:lvlJc w:val="left"/>
      <w:pPr>
        <w:ind w:left="116" w:hanging="173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526251A">
      <w:start w:val="1"/>
      <w:numFmt w:val="bullet"/>
      <w:lvlText w:val="•"/>
      <w:lvlJc w:val="left"/>
      <w:pPr>
        <w:ind w:left="1040" w:hanging="173"/>
      </w:pPr>
      <w:rPr>
        <w:rFonts w:hint="default"/>
      </w:rPr>
    </w:lvl>
    <w:lvl w:ilvl="2" w:tplc="D2C8DD6A">
      <w:start w:val="1"/>
      <w:numFmt w:val="bullet"/>
      <w:lvlText w:val="•"/>
      <w:lvlJc w:val="left"/>
      <w:pPr>
        <w:ind w:left="1960" w:hanging="173"/>
      </w:pPr>
      <w:rPr>
        <w:rFonts w:hint="default"/>
      </w:rPr>
    </w:lvl>
    <w:lvl w:ilvl="3" w:tplc="B0486C7C">
      <w:start w:val="1"/>
      <w:numFmt w:val="bullet"/>
      <w:lvlText w:val="•"/>
      <w:lvlJc w:val="left"/>
      <w:pPr>
        <w:ind w:left="2880" w:hanging="173"/>
      </w:pPr>
      <w:rPr>
        <w:rFonts w:hint="default"/>
      </w:rPr>
    </w:lvl>
    <w:lvl w:ilvl="4" w:tplc="60FC031C">
      <w:start w:val="1"/>
      <w:numFmt w:val="bullet"/>
      <w:lvlText w:val="•"/>
      <w:lvlJc w:val="left"/>
      <w:pPr>
        <w:ind w:left="3800" w:hanging="173"/>
      </w:pPr>
      <w:rPr>
        <w:rFonts w:hint="default"/>
      </w:rPr>
    </w:lvl>
    <w:lvl w:ilvl="5" w:tplc="85CA34BE">
      <w:start w:val="1"/>
      <w:numFmt w:val="bullet"/>
      <w:lvlText w:val="•"/>
      <w:lvlJc w:val="left"/>
      <w:pPr>
        <w:ind w:left="4720" w:hanging="173"/>
      </w:pPr>
      <w:rPr>
        <w:rFonts w:hint="default"/>
      </w:rPr>
    </w:lvl>
    <w:lvl w:ilvl="6" w:tplc="EC4A8ECC">
      <w:start w:val="1"/>
      <w:numFmt w:val="bullet"/>
      <w:lvlText w:val="•"/>
      <w:lvlJc w:val="left"/>
      <w:pPr>
        <w:ind w:left="5640" w:hanging="173"/>
      </w:pPr>
      <w:rPr>
        <w:rFonts w:hint="default"/>
      </w:rPr>
    </w:lvl>
    <w:lvl w:ilvl="7" w:tplc="9CF8574A">
      <w:start w:val="1"/>
      <w:numFmt w:val="bullet"/>
      <w:lvlText w:val="•"/>
      <w:lvlJc w:val="left"/>
      <w:pPr>
        <w:ind w:left="6560" w:hanging="173"/>
      </w:pPr>
      <w:rPr>
        <w:rFonts w:hint="default"/>
      </w:rPr>
    </w:lvl>
    <w:lvl w:ilvl="8" w:tplc="0E96F4CE">
      <w:start w:val="1"/>
      <w:numFmt w:val="bullet"/>
      <w:lvlText w:val="•"/>
      <w:lvlJc w:val="left"/>
      <w:pPr>
        <w:ind w:left="7480" w:hanging="173"/>
      </w:pPr>
      <w:rPr>
        <w:rFonts w:hint="default"/>
      </w:rPr>
    </w:lvl>
  </w:abstractNum>
  <w:abstractNum w:abstractNumId="2" w15:restartNumberingAfterBreak="0">
    <w:nsid w:val="114251CA"/>
    <w:multiLevelType w:val="hybridMultilevel"/>
    <w:tmpl w:val="149AD534"/>
    <w:lvl w:ilvl="0" w:tplc="CF8AA006">
      <w:start w:val="1"/>
      <w:numFmt w:val="decimal"/>
      <w:lvlText w:val="%1"/>
      <w:lvlJc w:val="left"/>
      <w:pPr>
        <w:ind w:left="116" w:hanging="164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9C829692">
      <w:start w:val="1"/>
      <w:numFmt w:val="bullet"/>
      <w:lvlText w:val="•"/>
      <w:lvlJc w:val="left"/>
      <w:pPr>
        <w:ind w:left="1050" w:hanging="164"/>
      </w:pPr>
      <w:rPr>
        <w:rFonts w:hint="default"/>
      </w:rPr>
    </w:lvl>
    <w:lvl w:ilvl="2" w:tplc="C4604E0E">
      <w:start w:val="1"/>
      <w:numFmt w:val="bullet"/>
      <w:lvlText w:val="•"/>
      <w:lvlJc w:val="left"/>
      <w:pPr>
        <w:ind w:left="1980" w:hanging="164"/>
      </w:pPr>
      <w:rPr>
        <w:rFonts w:hint="default"/>
      </w:rPr>
    </w:lvl>
    <w:lvl w:ilvl="3" w:tplc="C8F86170">
      <w:start w:val="1"/>
      <w:numFmt w:val="bullet"/>
      <w:lvlText w:val="•"/>
      <w:lvlJc w:val="left"/>
      <w:pPr>
        <w:ind w:left="2910" w:hanging="164"/>
      </w:pPr>
      <w:rPr>
        <w:rFonts w:hint="default"/>
      </w:rPr>
    </w:lvl>
    <w:lvl w:ilvl="4" w:tplc="5C2447AA">
      <w:start w:val="1"/>
      <w:numFmt w:val="bullet"/>
      <w:lvlText w:val="•"/>
      <w:lvlJc w:val="left"/>
      <w:pPr>
        <w:ind w:left="3840" w:hanging="164"/>
      </w:pPr>
      <w:rPr>
        <w:rFonts w:hint="default"/>
      </w:rPr>
    </w:lvl>
    <w:lvl w:ilvl="5" w:tplc="9CA86E0A">
      <w:start w:val="1"/>
      <w:numFmt w:val="bullet"/>
      <w:lvlText w:val="•"/>
      <w:lvlJc w:val="left"/>
      <w:pPr>
        <w:ind w:left="4770" w:hanging="164"/>
      </w:pPr>
      <w:rPr>
        <w:rFonts w:hint="default"/>
      </w:rPr>
    </w:lvl>
    <w:lvl w:ilvl="6" w:tplc="0792D472">
      <w:start w:val="1"/>
      <w:numFmt w:val="bullet"/>
      <w:lvlText w:val="•"/>
      <w:lvlJc w:val="left"/>
      <w:pPr>
        <w:ind w:left="5700" w:hanging="164"/>
      </w:pPr>
      <w:rPr>
        <w:rFonts w:hint="default"/>
      </w:rPr>
    </w:lvl>
    <w:lvl w:ilvl="7" w:tplc="C4FA56CE">
      <w:start w:val="1"/>
      <w:numFmt w:val="bullet"/>
      <w:lvlText w:val="•"/>
      <w:lvlJc w:val="left"/>
      <w:pPr>
        <w:ind w:left="6630" w:hanging="164"/>
      </w:pPr>
      <w:rPr>
        <w:rFonts w:hint="default"/>
      </w:rPr>
    </w:lvl>
    <w:lvl w:ilvl="8" w:tplc="7904219A">
      <w:start w:val="1"/>
      <w:numFmt w:val="bullet"/>
      <w:lvlText w:val="•"/>
      <w:lvlJc w:val="left"/>
      <w:pPr>
        <w:ind w:left="7560" w:hanging="164"/>
      </w:pPr>
      <w:rPr>
        <w:rFonts w:hint="default"/>
      </w:rPr>
    </w:lvl>
  </w:abstractNum>
  <w:abstractNum w:abstractNumId="3" w15:restartNumberingAfterBreak="0">
    <w:nsid w:val="14105AC0"/>
    <w:multiLevelType w:val="hybridMultilevel"/>
    <w:tmpl w:val="8034E67A"/>
    <w:lvl w:ilvl="0" w:tplc="5FD295B2">
      <w:start w:val="1"/>
      <w:numFmt w:val="decimal"/>
      <w:lvlText w:val="%1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623CEF2C">
      <w:start w:val="1"/>
      <w:numFmt w:val="bullet"/>
      <w:lvlText w:val="•"/>
      <w:lvlJc w:val="left"/>
      <w:pPr>
        <w:ind w:left="1040" w:hanging="226"/>
      </w:pPr>
      <w:rPr>
        <w:rFonts w:hint="default"/>
      </w:rPr>
    </w:lvl>
    <w:lvl w:ilvl="2" w:tplc="27A40D60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 w:tplc="81261F78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 w:tplc="7F80CB4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 w:tplc="6BEE1AD8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 w:tplc="3878C03E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 w:tplc="8032705E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 w:tplc="460A79BA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4" w15:restartNumberingAfterBreak="0">
    <w:nsid w:val="152C7051"/>
    <w:multiLevelType w:val="hybridMultilevel"/>
    <w:tmpl w:val="2E1C5E08"/>
    <w:lvl w:ilvl="0" w:tplc="AEC8B554">
      <w:start w:val="1"/>
      <w:numFmt w:val="decimal"/>
      <w:lvlText w:val="%1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CB2AC990">
      <w:start w:val="1"/>
      <w:numFmt w:val="upperRoman"/>
      <w:lvlText w:val="%2."/>
      <w:lvlJc w:val="left"/>
      <w:pPr>
        <w:ind w:left="116" w:hanging="178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2" w:tplc="434636C8">
      <w:start w:val="1"/>
      <w:numFmt w:val="decimal"/>
      <w:lvlText w:val="%3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3" w:tplc="DE8AF792">
      <w:start w:val="1"/>
      <w:numFmt w:val="upperLetter"/>
      <w:lvlText w:val="%4."/>
      <w:lvlJc w:val="left"/>
      <w:pPr>
        <w:ind w:left="116" w:hanging="27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4" w:tplc="51B60AE4">
      <w:start w:val="1"/>
      <w:numFmt w:val="decimal"/>
      <w:lvlText w:val="%5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5" w:tplc="2F483F64">
      <w:start w:val="1"/>
      <w:numFmt w:val="lowerLetter"/>
      <w:lvlText w:val="%6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-10"/>
        <w:w w:val="99"/>
        <w:sz w:val="24"/>
        <w:szCs w:val="24"/>
      </w:rPr>
    </w:lvl>
    <w:lvl w:ilvl="6" w:tplc="507885C0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 w:tplc="A20646F4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 w:tplc="8AD2340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5" w15:restartNumberingAfterBreak="0">
    <w:nsid w:val="175123A7"/>
    <w:multiLevelType w:val="hybridMultilevel"/>
    <w:tmpl w:val="F54A9A36"/>
    <w:lvl w:ilvl="0" w:tplc="832006D4">
      <w:start w:val="8"/>
      <w:numFmt w:val="decimal"/>
      <w:lvlText w:val="%1"/>
      <w:lvlJc w:val="left"/>
      <w:pPr>
        <w:ind w:left="116" w:hanging="164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3C2E0234">
      <w:start w:val="1"/>
      <w:numFmt w:val="bullet"/>
      <w:lvlText w:val="•"/>
      <w:lvlJc w:val="left"/>
      <w:pPr>
        <w:ind w:left="1080" w:hanging="164"/>
      </w:pPr>
      <w:rPr>
        <w:rFonts w:hint="default"/>
      </w:rPr>
    </w:lvl>
    <w:lvl w:ilvl="2" w:tplc="D3642DC4">
      <w:start w:val="1"/>
      <w:numFmt w:val="bullet"/>
      <w:lvlText w:val="•"/>
      <w:lvlJc w:val="left"/>
      <w:pPr>
        <w:ind w:left="2040" w:hanging="164"/>
      </w:pPr>
      <w:rPr>
        <w:rFonts w:hint="default"/>
      </w:rPr>
    </w:lvl>
    <w:lvl w:ilvl="3" w:tplc="35D24046">
      <w:start w:val="1"/>
      <w:numFmt w:val="bullet"/>
      <w:lvlText w:val="•"/>
      <w:lvlJc w:val="left"/>
      <w:pPr>
        <w:ind w:left="3000" w:hanging="164"/>
      </w:pPr>
      <w:rPr>
        <w:rFonts w:hint="default"/>
      </w:rPr>
    </w:lvl>
    <w:lvl w:ilvl="4" w:tplc="4C4EB340">
      <w:start w:val="1"/>
      <w:numFmt w:val="bullet"/>
      <w:lvlText w:val="•"/>
      <w:lvlJc w:val="left"/>
      <w:pPr>
        <w:ind w:left="3960" w:hanging="164"/>
      </w:pPr>
      <w:rPr>
        <w:rFonts w:hint="default"/>
      </w:rPr>
    </w:lvl>
    <w:lvl w:ilvl="5" w:tplc="19C6463A">
      <w:start w:val="1"/>
      <w:numFmt w:val="bullet"/>
      <w:lvlText w:val="•"/>
      <w:lvlJc w:val="left"/>
      <w:pPr>
        <w:ind w:left="4920" w:hanging="164"/>
      </w:pPr>
      <w:rPr>
        <w:rFonts w:hint="default"/>
      </w:rPr>
    </w:lvl>
    <w:lvl w:ilvl="6" w:tplc="B5FAA90A">
      <w:start w:val="1"/>
      <w:numFmt w:val="bullet"/>
      <w:lvlText w:val="•"/>
      <w:lvlJc w:val="left"/>
      <w:pPr>
        <w:ind w:left="5880" w:hanging="164"/>
      </w:pPr>
      <w:rPr>
        <w:rFonts w:hint="default"/>
      </w:rPr>
    </w:lvl>
    <w:lvl w:ilvl="7" w:tplc="5BF08C08">
      <w:start w:val="1"/>
      <w:numFmt w:val="bullet"/>
      <w:lvlText w:val="•"/>
      <w:lvlJc w:val="left"/>
      <w:pPr>
        <w:ind w:left="6840" w:hanging="164"/>
      </w:pPr>
      <w:rPr>
        <w:rFonts w:hint="default"/>
      </w:rPr>
    </w:lvl>
    <w:lvl w:ilvl="8" w:tplc="8162242A">
      <w:start w:val="1"/>
      <w:numFmt w:val="bullet"/>
      <w:lvlText w:val="•"/>
      <w:lvlJc w:val="left"/>
      <w:pPr>
        <w:ind w:left="7800" w:hanging="164"/>
      </w:pPr>
      <w:rPr>
        <w:rFonts w:hint="default"/>
      </w:rPr>
    </w:lvl>
  </w:abstractNum>
  <w:abstractNum w:abstractNumId="6" w15:restartNumberingAfterBreak="0">
    <w:nsid w:val="19935139"/>
    <w:multiLevelType w:val="hybridMultilevel"/>
    <w:tmpl w:val="5AF60080"/>
    <w:lvl w:ilvl="0" w:tplc="6E4271E2">
      <w:start w:val="1"/>
      <w:numFmt w:val="upperRoman"/>
      <w:lvlText w:val="%1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7DD4B880">
      <w:start w:val="1"/>
      <w:numFmt w:val="decimal"/>
      <w:lvlText w:val="%2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97D2DCA6">
      <w:start w:val="1"/>
      <w:numFmt w:val="upperRoman"/>
      <w:lvlText w:val="%3."/>
      <w:lvlJc w:val="left"/>
      <w:pPr>
        <w:ind w:left="116" w:hanging="21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3" w:tplc="807EC578">
      <w:start w:val="1"/>
      <w:numFmt w:val="decimal"/>
      <w:lvlText w:val="%4."/>
      <w:lvlJc w:val="left"/>
      <w:pPr>
        <w:ind w:left="116" w:hanging="23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4" w:tplc="18E8C6B2">
      <w:start w:val="1"/>
      <w:numFmt w:val="lowerLetter"/>
      <w:lvlText w:val="%5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5" w:tplc="178A73A0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 w:tplc="1EF26EF4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 w:tplc="04FA51A0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 w:tplc="B7446216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7" w15:restartNumberingAfterBreak="0">
    <w:nsid w:val="1CED57A2"/>
    <w:multiLevelType w:val="hybridMultilevel"/>
    <w:tmpl w:val="656AE924"/>
    <w:lvl w:ilvl="0" w:tplc="99DCFAE4">
      <w:start w:val="1"/>
      <w:numFmt w:val="decimal"/>
      <w:lvlText w:val="%1."/>
      <w:lvlJc w:val="left"/>
      <w:pPr>
        <w:ind w:left="116" w:hanging="242"/>
        <w:jc w:val="left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85C7148">
      <w:start w:val="1"/>
      <w:numFmt w:val="bullet"/>
      <w:lvlText w:val="•"/>
      <w:lvlJc w:val="left"/>
      <w:pPr>
        <w:ind w:left="1078" w:hanging="242"/>
      </w:pPr>
      <w:rPr>
        <w:rFonts w:hint="default"/>
      </w:rPr>
    </w:lvl>
    <w:lvl w:ilvl="2" w:tplc="7A7A1230">
      <w:start w:val="1"/>
      <w:numFmt w:val="bullet"/>
      <w:lvlText w:val="•"/>
      <w:lvlJc w:val="left"/>
      <w:pPr>
        <w:ind w:left="2036" w:hanging="242"/>
      </w:pPr>
      <w:rPr>
        <w:rFonts w:hint="default"/>
      </w:rPr>
    </w:lvl>
    <w:lvl w:ilvl="3" w:tplc="32462890">
      <w:start w:val="1"/>
      <w:numFmt w:val="bullet"/>
      <w:lvlText w:val="•"/>
      <w:lvlJc w:val="left"/>
      <w:pPr>
        <w:ind w:left="2994" w:hanging="242"/>
      </w:pPr>
      <w:rPr>
        <w:rFonts w:hint="default"/>
      </w:rPr>
    </w:lvl>
    <w:lvl w:ilvl="4" w:tplc="61F8DADC">
      <w:start w:val="1"/>
      <w:numFmt w:val="bullet"/>
      <w:lvlText w:val="•"/>
      <w:lvlJc w:val="left"/>
      <w:pPr>
        <w:ind w:left="3952" w:hanging="242"/>
      </w:pPr>
      <w:rPr>
        <w:rFonts w:hint="default"/>
      </w:rPr>
    </w:lvl>
    <w:lvl w:ilvl="5" w:tplc="CAF4A956">
      <w:start w:val="1"/>
      <w:numFmt w:val="bullet"/>
      <w:lvlText w:val="•"/>
      <w:lvlJc w:val="left"/>
      <w:pPr>
        <w:ind w:left="4910" w:hanging="242"/>
      </w:pPr>
      <w:rPr>
        <w:rFonts w:hint="default"/>
      </w:rPr>
    </w:lvl>
    <w:lvl w:ilvl="6" w:tplc="E9842E9A">
      <w:start w:val="1"/>
      <w:numFmt w:val="bullet"/>
      <w:lvlText w:val="•"/>
      <w:lvlJc w:val="left"/>
      <w:pPr>
        <w:ind w:left="5868" w:hanging="242"/>
      </w:pPr>
      <w:rPr>
        <w:rFonts w:hint="default"/>
      </w:rPr>
    </w:lvl>
    <w:lvl w:ilvl="7" w:tplc="1E586ED6">
      <w:start w:val="1"/>
      <w:numFmt w:val="bullet"/>
      <w:lvlText w:val="•"/>
      <w:lvlJc w:val="left"/>
      <w:pPr>
        <w:ind w:left="6826" w:hanging="242"/>
      </w:pPr>
      <w:rPr>
        <w:rFonts w:hint="default"/>
      </w:rPr>
    </w:lvl>
    <w:lvl w:ilvl="8" w:tplc="97AAEDAC">
      <w:start w:val="1"/>
      <w:numFmt w:val="bullet"/>
      <w:lvlText w:val="•"/>
      <w:lvlJc w:val="left"/>
      <w:pPr>
        <w:ind w:left="7784" w:hanging="242"/>
      </w:pPr>
      <w:rPr>
        <w:rFonts w:hint="default"/>
      </w:rPr>
    </w:lvl>
  </w:abstractNum>
  <w:abstractNum w:abstractNumId="8" w15:restartNumberingAfterBreak="0">
    <w:nsid w:val="1F8B6104"/>
    <w:multiLevelType w:val="hybridMultilevel"/>
    <w:tmpl w:val="392C950E"/>
    <w:lvl w:ilvl="0" w:tplc="AFF4B120">
      <w:start w:val="1"/>
      <w:numFmt w:val="decimal"/>
      <w:lvlText w:val="%1"/>
      <w:lvlJc w:val="left"/>
      <w:pPr>
        <w:ind w:left="116" w:hanging="159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BDD40C22">
      <w:start w:val="1"/>
      <w:numFmt w:val="bullet"/>
      <w:lvlText w:val="•"/>
      <w:lvlJc w:val="left"/>
      <w:pPr>
        <w:ind w:left="1054" w:hanging="159"/>
      </w:pPr>
      <w:rPr>
        <w:rFonts w:hint="default"/>
      </w:rPr>
    </w:lvl>
    <w:lvl w:ilvl="2" w:tplc="F89624EC">
      <w:start w:val="1"/>
      <w:numFmt w:val="bullet"/>
      <w:lvlText w:val="•"/>
      <w:lvlJc w:val="left"/>
      <w:pPr>
        <w:ind w:left="1988" w:hanging="159"/>
      </w:pPr>
      <w:rPr>
        <w:rFonts w:hint="default"/>
      </w:rPr>
    </w:lvl>
    <w:lvl w:ilvl="3" w:tplc="DFF68C72">
      <w:start w:val="1"/>
      <w:numFmt w:val="bullet"/>
      <w:lvlText w:val="•"/>
      <w:lvlJc w:val="left"/>
      <w:pPr>
        <w:ind w:left="2922" w:hanging="159"/>
      </w:pPr>
      <w:rPr>
        <w:rFonts w:hint="default"/>
      </w:rPr>
    </w:lvl>
    <w:lvl w:ilvl="4" w:tplc="6D362CF0">
      <w:start w:val="1"/>
      <w:numFmt w:val="bullet"/>
      <w:lvlText w:val="•"/>
      <w:lvlJc w:val="left"/>
      <w:pPr>
        <w:ind w:left="3856" w:hanging="159"/>
      </w:pPr>
      <w:rPr>
        <w:rFonts w:hint="default"/>
      </w:rPr>
    </w:lvl>
    <w:lvl w:ilvl="5" w:tplc="4A32F648">
      <w:start w:val="1"/>
      <w:numFmt w:val="bullet"/>
      <w:lvlText w:val="•"/>
      <w:lvlJc w:val="left"/>
      <w:pPr>
        <w:ind w:left="4790" w:hanging="159"/>
      </w:pPr>
      <w:rPr>
        <w:rFonts w:hint="default"/>
      </w:rPr>
    </w:lvl>
    <w:lvl w:ilvl="6" w:tplc="C2CCA19E">
      <w:start w:val="1"/>
      <w:numFmt w:val="bullet"/>
      <w:lvlText w:val="•"/>
      <w:lvlJc w:val="left"/>
      <w:pPr>
        <w:ind w:left="5724" w:hanging="159"/>
      </w:pPr>
      <w:rPr>
        <w:rFonts w:hint="default"/>
      </w:rPr>
    </w:lvl>
    <w:lvl w:ilvl="7" w:tplc="B76E6AA0">
      <w:start w:val="1"/>
      <w:numFmt w:val="bullet"/>
      <w:lvlText w:val="•"/>
      <w:lvlJc w:val="left"/>
      <w:pPr>
        <w:ind w:left="6658" w:hanging="159"/>
      </w:pPr>
      <w:rPr>
        <w:rFonts w:hint="default"/>
      </w:rPr>
    </w:lvl>
    <w:lvl w:ilvl="8" w:tplc="E828E0DC">
      <w:start w:val="1"/>
      <w:numFmt w:val="bullet"/>
      <w:lvlText w:val="•"/>
      <w:lvlJc w:val="left"/>
      <w:pPr>
        <w:ind w:left="7592" w:hanging="159"/>
      </w:pPr>
      <w:rPr>
        <w:rFonts w:hint="default"/>
      </w:rPr>
    </w:lvl>
  </w:abstractNum>
  <w:abstractNum w:abstractNumId="9" w15:restartNumberingAfterBreak="0">
    <w:nsid w:val="21F021E8"/>
    <w:multiLevelType w:val="hybridMultilevel"/>
    <w:tmpl w:val="DC9A7AEA"/>
    <w:lvl w:ilvl="0" w:tplc="F7DC45AA">
      <w:start w:val="1"/>
      <w:numFmt w:val="lowerLetter"/>
      <w:lvlText w:val="%1."/>
      <w:lvlJc w:val="left"/>
      <w:pPr>
        <w:ind w:left="116" w:hanging="212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19AA0900">
      <w:start w:val="1"/>
      <w:numFmt w:val="bullet"/>
      <w:lvlText w:val="•"/>
      <w:lvlJc w:val="left"/>
      <w:pPr>
        <w:ind w:left="1082" w:hanging="212"/>
      </w:pPr>
      <w:rPr>
        <w:rFonts w:hint="default"/>
      </w:rPr>
    </w:lvl>
    <w:lvl w:ilvl="2" w:tplc="B02037D6">
      <w:start w:val="1"/>
      <w:numFmt w:val="bullet"/>
      <w:lvlText w:val="•"/>
      <w:lvlJc w:val="left"/>
      <w:pPr>
        <w:ind w:left="2044" w:hanging="212"/>
      </w:pPr>
      <w:rPr>
        <w:rFonts w:hint="default"/>
      </w:rPr>
    </w:lvl>
    <w:lvl w:ilvl="3" w:tplc="65C835AC">
      <w:start w:val="1"/>
      <w:numFmt w:val="bullet"/>
      <w:lvlText w:val="•"/>
      <w:lvlJc w:val="left"/>
      <w:pPr>
        <w:ind w:left="3006" w:hanging="212"/>
      </w:pPr>
      <w:rPr>
        <w:rFonts w:hint="default"/>
      </w:rPr>
    </w:lvl>
    <w:lvl w:ilvl="4" w:tplc="662C2CF8">
      <w:start w:val="1"/>
      <w:numFmt w:val="bullet"/>
      <w:lvlText w:val="•"/>
      <w:lvlJc w:val="left"/>
      <w:pPr>
        <w:ind w:left="3968" w:hanging="212"/>
      </w:pPr>
      <w:rPr>
        <w:rFonts w:hint="default"/>
      </w:rPr>
    </w:lvl>
    <w:lvl w:ilvl="5" w:tplc="825EF19E">
      <w:start w:val="1"/>
      <w:numFmt w:val="bullet"/>
      <w:lvlText w:val="•"/>
      <w:lvlJc w:val="left"/>
      <w:pPr>
        <w:ind w:left="4930" w:hanging="212"/>
      </w:pPr>
      <w:rPr>
        <w:rFonts w:hint="default"/>
      </w:rPr>
    </w:lvl>
    <w:lvl w:ilvl="6" w:tplc="BC04767E">
      <w:start w:val="1"/>
      <w:numFmt w:val="bullet"/>
      <w:lvlText w:val="•"/>
      <w:lvlJc w:val="left"/>
      <w:pPr>
        <w:ind w:left="5892" w:hanging="212"/>
      </w:pPr>
      <w:rPr>
        <w:rFonts w:hint="default"/>
      </w:rPr>
    </w:lvl>
    <w:lvl w:ilvl="7" w:tplc="36D4D7BA">
      <w:start w:val="1"/>
      <w:numFmt w:val="bullet"/>
      <w:lvlText w:val="•"/>
      <w:lvlJc w:val="left"/>
      <w:pPr>
        <w:ind w:left="6854" w:hanging="212"/>
      </w:pPr>
      <w:rPr>
        <w:rFonts w:hint="default"/>
      </w:rPr>
    </w:lvl>
    <w:lvl w:ilvl="8" w:tplc="8938D216">
      <w:start w:val="1"/>
      <w:numFmt w:val="bullet"/>
      <w:lvlText w:val="•"/>
      <w:lvlJc w:val="left"/>
      <w:pPr>
        <w:ind w:left="7816" w:hanging="212"/>
      </w:pPr>
      <w:rPr>
        <w:rFonts w:hint="default"/>
      </w:rPr>
    </w:lvl>
  </w:abstractNum>
  <w:abstractNum w:abstractNumId="10" w15:restartNumberingAfterBreak="0">
    <w:nsid w:val="2F533FA3"/>
    <w:multiLevelType w:val="hybridMultilevel"/>
    <w:tmpl w:val="44B43726"/>
    <w:lvl w:ilvl="0" w:tplc="38D46428">
      <w:start w:val="1"/>
      <w:numFmt w:val="upperRoman"/>
      <w:lvlText w:val="%1."/>
      <w:lvlJc w:val="left"/>
      <w:pPr>
        <w:ind w:left="116" w:hanging="201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CA7445EA">
      <w:start w:val="1"/>
      <w:numFmt w:val="bullet"/>
      <w:lvlText w:val="•"/>
      <w:lvlJc w:val="left"/>
      <w:pPr>
        <w:ind w:left="1040" w:hanging="201"/>
      </w:pPr>
      <w:rPr>
        <w:rFonts w:hint="default"/>
      </w:rPr>
    </w:lvl>
    <w:lvl w:ilvl="2" w:tplc="6D34F208">
      <w:start w:val="1"/>
      <w:numFmt w:val="bullet"/>
      <w:lvlText w:val="•"/>
      <w:lvlJc w:val="left"/>
      <w:pPr>
        <w:ind w:left="1960" w:hanging="201"/>
      </w:pPr>
      <w:rPr>
        <w:rFonts w:hint="default"/>
      </w:rPr>
    </w:lvl>
    <w:lvl w:ilvl="3" w:tplc="A516D4EA">
      <w:start w:val="1"/>
      <w:numFmt w:val="bullet"/>
      <w:lvlText w:val="•"/>
      <w:lvlJc w:val="left"/>
      <w:pPr>
        <w:ind w:left="2880" w:hanging="201"/>
      </w:pPr>
      <w:rPr>
        <w:rFonts w:hint="default"/>
      </w:rPr>
    </w:lvl>
    <w:lvl w:ilvl="4" w:tplc="BCAEFE74">
      <w:start w:val="1"/>
      <w:numFmt w:val="bullet"/>
      <w:lvlText w:val="•"/>
      <w:lvlJc w:val="left"/>
      <w:pPr>
        <w:ind w:left="3800" w:hanging="201"/>
      </w:pPr>
      <w:rPr>
        <w:rFonts w:hint="default"/>
      </w:rPr>
    </w:lvl>
    <w:lvl w:ilvl="5" w:tplc="575A82FE">
      <w:start w:val="1"/>
      <w:numFmt w:val="bullet"/>
      <w:lvlText w:val="•"/>
      <w:lvlJc w:val="left"/>
      <w:pPr>
        <w:ind w:left="4720" w:hanging="201"/>
      </w:pPr>
      <w:rPr>
        <w:rFonts w:hint="default"/>
      </w:rPr>
    </w:lvl>
    <w:lvl w:ilvl="6" w:tplc="C650A672">
      <w:start w:val="1"/>
      <w:numFmt w:val="bullet"/>
      <w:lvlText w:val="•"/>
      <w:lvlJc w:val="left"/>
      <w:pPr>
        <w:ind w:left="5640" w:hanging="201"/>
      </w:pPr>
      <w:rPr>
        <w:rFonts w:hint="default"/>
      </w:rPr>
    </w:lvl>
    <w:lvl w:ilvl="7" w:tplc="F028F8F8">
      <w:start w:val="1"/>
      <w:numFmt w:val="bullet"/>
      <w:lvlText w:val="•"/>
      <w:lvlJc w:val="left"/>
      <w:pPr>
        <w:ind w:left="6560" w:hanging="201"/>
      </w:pPr>
      <w:rPr>
        <w:rFonts w:hint="default"/>
      </w:rPr>
    </w:lvl>
    <w:lvl w:ilvl="8" w:tplc="E0BE71F2">
      <w:start w:val="1"/>
      <w:numFmt w:val="bullet"/>
      <w:lvlText w:val="•"/>
      <w:lvlJc w:val="left"/>
      <w:pPr>
        <w:ind w:left="7480" w:hanging="201"/>
      </w:pPr>
      <w:rPr>
        <w:rFonts w:hint="default"/>
      </w:rPr>
    </w:lvl>
  </w:abstractNum>
  <w:abstractNum w:abstractNumId="11" w15:restartNumberingAfterBreak="0">
    <w:nsid w:val="34706AD7"/>
    <w:multiLevelType w:val="hybridMultilevel"/>
    <w:tmpl w:val="3572E7BA"/>
    <w:lvl w:ilvl="0" w:tplc="6ED44888">
      <w:start w:val="1"/>
      <w:numFmt w:val="upperRoman"/>
      <w:lvlText w:val="%1."/>
      <w:lvlJc w:val="left"/>
      <w:pPr>
        <w:ind w:left="116" w:hanging="178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F81E4DB4">
      <w:start w:val="1"/>
      <w:numFmt w:val="decimal"/>
      <w:lvlText w:val="%2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8ABA6632">
      <w:start w:val="1"/>
      <w:numFmt w:val="upperRoman"/>
      <w:lvlText w:val="%3."/>
      <w:lvlJc w:val="left"/>
      <w:pPr>
        <w:ind w:left="116" w:hanging="199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3" w:tplc="F436698E">
      <w:start w:val="1"/>
      <w:numFmt w:val="decimal"/>
      <w:lvlText w:val="%4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4" w:tplc="F94A4816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 w:tplc="F20C7EFE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 w:tplc="77C0616A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 w:tplc="81C60D6C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 w:tplc="485E9356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12" w15:restartNumberingAfterBreak="0">
    <w:nsid w:val="35D20A8C"/>
    <w:multiLevelType w:val="hybridMultilevel"/>
    <w:tmpl w:val="9CC47822"/>
    <w:lvl w:ilvl="0" w:tplc="3B1897DA">
      <w:start w:val="1"/>
      <w:numFmt w:val="decimal"/>
      <w:lvlText w:val="%1."/>
      <w:lvlJc w:val="left"/>
      <w:pPr>
        <w:ind w:left="116" w:hanging="245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1E70FAA8">
      <w:start w:val="1"/>
      <w:numFmt w:val="upperLetter"/>
      <w:lvlText w:val="%2."/>
      <w:lvlJc w:val="left"/>
      <w:pPr>
        <w:ind w:left="116" w:hanging="28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2" w:tplc="85208C72">
      <w:start w:val="1"/>
      <w:numFmt w:val="lowerLetter"/>
      <w:lvlText w:val="%3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3" w:tplc="98962EDA">
      <w:start w:val="1"/>
      <w:numFmt w:val="upperRoman"/>
      <w:lvlText w:val="%4."/>
      <w:lvlJc w:val="left"/>
      <w:pPr>
        <w:ind w:left="116" w:hanging="20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4" w:tplc="D6BEE4C6">
      <w:start w:val="1"/>
      <w:numFmt w:val="decimal"/>
      <w:lvlText w:val="%5."/>
      <w:lvlJc w:val="left"/>
      <w:pPr>
        <w:ind w:left="116" w:hanging="25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5" w:tplc="01DA547C">
      <w:start w:val="1"/>
      <w:numFmt w:val="bullet"/>
      <w:lvlText w:val="•"/>
      <w:lvlJc w:val="left"/>
      <w:pPr>
        <w:ind w:left="4720" w:hanging="250"/>
      </w:pPr>
      <w:rPr>
        <w:rFonts w:hint="default"/>
      </w:rPr>
    </w:lvl>
    <w:lvl w:ilvl="6" w:tplc="8EC6DFF6">
      <w:start w:val="1"/>
      <w:numFmt w:val="bullet"/>
      <w:lvlText w:val="•"/>
      <w:lvlJc w:val="left"/>
      <w:pPr>
        <w:ind w:left="5640" w:hanging="250"/>
      </w:pPr>
      <w:rPr>
        <w:rFonts w:hint="default"/>
      </w:rPr>
    </w:lvl>
    <w:lvl w:ilvl="7" w:tplc="84DA373C">
      <w:start w:val="1"/>
      <w:numFmt w:val="bullet"/>
      <w:lvlText w:val="•"/>
      <w:lvlJc w:val="left"/>
      <w:pPr>
        <w:ind w:left="6560" w:hanging="250"/>
      </w:pPr>
      <w:rPr>
        <w:rFonts w:hint="default"/>
      </w:rPr>
    </w:lvl>
    <w:lvl w:ilvl="8" w:tplc="645A6D10">
      <w:start w:val="1"/>
      <w:numFmt w:val="bullet"/>
      <w:lvlText w:val="•"/>
      <w:lvlJc w:val="left"/>
      <w:pPr>
        <w:ind w:left="7480" w:hanging="250"/>
      </w:pPr>
      <w:rPr>
        <w:rFonts w:hint="default"/>
      </w:rPr>
    </w:lvl>
  </w:abstractNum>
  <w:abstractNum w:abstractNumId="13" w15:restartNumberingAfterBreak="0">
    <w:nsid w:val="3A003FDC"/>
    <w:multiLevelType w:val="multilevel"/>
    <w:tmpl w:val="7D0229CA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>
      <w:start w:val="1"/>
      <w:numFmt w:val="upperRoman"/>
      <w:lvlText w:val="%3."/>
      <w:lvlJc w:val="left"/>
      <w:pPr>
        <w:ind w:left="116" w:hanging="178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4">
      <w:start w:val="1"/>
      <w:numFmt w:val="lowerLetter"/>
      <w:lvlText w:val="%5."/>
      <w:lvlJc w:val="left"/>
      <w:pPr>
        <w:ind w:left="116" w:hanging="212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5">
      <w:start w:val="1"/>
      <w:numFmt w:val="lowerLetter"/>
      <w:lvlText w:val="%5.%6."/>
      <w:lvlJc w:val="left"/>
      <w:pPr>
        <w:ind w:left="116" w:hanging="394"/>
        <w:jc w:val="left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6">
      <w:start w:val="1"/>
      <w:numFmt w:val="bullet"/>
      <w:lvlText w:val="•"/>
      <w:lvlJc w:val="left"/>
      <w:pPr>
        <w:ind w:left="5640" w:hanging="3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94"/>
      </w:pPr>
      <w:rPr>
        <w:rFonts w:hint="default"/>
      </w:rPr>
    </w:lvl>
  </w:abstractNum>
  <w:abstractNum w:abstractNumId="14" w15:restartNumberingAfterBreak="0">
    <w:nsid w:val="3C0F3C8A"/>
    <w:multiLevelType w:val="hybridMultilevel"/>
    <w:tmpl w:val="80781076"/>
    <w:lvl w:ilvl="0" w:tplc="047ECF0C">
      <w:start w:val="1"/>
      <w:numFmt w:val="upperRoman"/>
      <w:lvlText w:val="%1."/>
      <w:lvlJc w:val="left"/>
      <w:pPr>
        <w:ind w:left="116" w:hanging="188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B784FBCE">
      <w:start w:val="1"/>
      <w:numFmt w:val="bullet"/>
      <w:lvlText w:val="•"/>
      <w:lvlJc w:val="left"/>
      <w:pPr>
        <w:ind w:left="1040" w:hanging="188"/>
      </w:pPr>
      <w:rPr>
        <w:rFonts w:hint="default"/>
      </w:rPr>
    </w:lvl>
    <w:lvl w:ilvl="2" w:tplc="ACD4E9DA">
      <w:start w:val="1"/>
      <w:numFmt w:val="bullet"/>
      <w:lvlText w:val="•"/>
      <w:lvlJc w:val="left"/>
      <w:pPr>
        <w:ind w:left="1960" w:hanging="188"/>
      </w:pPr>
      <w:rPr>
        <w:rFonts w:hint="default"/>
      </w:rPr>
    </w:lvl>
    <w:lvl w:ilvl="3" w:tplc="CEBC8658">
      <w:start w:val="1"/>
      <w:numFmt w:val="bullet"/>
      <w:lvlText w:val="•"/>
      <w:lvlJc w:val="left"/>
      <w:pPr>
        <w:ind w:left="2880" w:hanging="188"/>
      </w:pPr>
      <w:rPr>
        <w:rFonts w:hint="default"/>
      </w:rPr>
    </w:lvl>
    <w:lvl w:ilvl="4" w:tplc="651C68A2">
      <w:start w:val="1"/>
      <w:numFmt w:val="bullet"/>
      <w:lvlText w:val="•"/>
      <w:lvlJc w:val="left"/>
      <w:pPr>
        <w:ind w:left="3800" w:hanging="188"/>
      </w:pPr>
      <w:rPr>
        <w:rFonts w:hint="default"/>
      </w:rPr>
    </w:lvl>
    <w:lvl w:ilvl="5" w:tplc="A140A0BE">
      <w:start w:val="1"/>
      <w:numFmt w:val="bullet"/>
      <w:lvlText w:val="•"/>
      <w:lvlJc w:val="left"/>
      <w:pPr>
        <w:ind w:left="4720" w:hanging="188"/>
      </w:pPr>
      <w:rPr>
        <w:rFonts w:hint="default"/>
      </w:rPr>
    </w:lvl>
    <w:lvl w:ilvl="6" w:tplc="FFE473E6">
      <w:start w:val="1"/>
      <w:numFmt w:val="bullet"/>
      <w:lvlText w:val="•"/>
      <w:lvlJc w:val="left"/>
      <w:pPr>
        <w:ind w:left="5640" w:hanging="188"/>
      </w:pPr>
      <w:rPr>
        <w:rFonts w:hint="default"/>
      </w:rPr>
    </w:lvl>
    <w:lvl w:ilvl="7" w:tplc="C5AE532E">
      <w:start w:val="1"/>
      <w:numFmt w:val="bullet"/>
      <w:lvlText w:val="•"/>
      <w:lvlJc w:val="left"/>
      <w:pPr>
        <w:ind w:left="6560" w:hanging="188"/>
      </w:pPr>
      <w:rPr>
        <w:rFonts w:hint="default"/>
      </w:rPr>
    </w:lvl>
    <w:lvl w:ilvl="8" w:tplc="82BE41A0">
      <w:start w:val="1"/>
      <w:numFmt w:val="bullet"/>
      <w:lvlText w:val="•"/>
      <w:lvlJc w:val="left"/>
      <w:pPr>
        <w:ind w:left="7480" w:hanging="188"/>
      </w:pPr>
      <w:rPr>
        <w:rFonts w:hint="default"/>
      </w:rPr>
    </w:lvl>
  </w:abstractNum>
  <w:abstractNum w:abstractNumId="15" w15:restartNumberingAfterBreak="0">
    <w:nsid w:val="3C357129"/>
    <w:multiLevelType w:val="hybridMultilevel"/>
    <w:tmpl w:val="FE023094"/>
    <w:lvl w:ilvl="0" w:tplc="0F48C47A">
      <w:start w:val="1"/>
      <w:numFmt w:val="upperLetter"/>
      <w:lvlText w:val="%1."/>
      <w:lvlJc w:val="left"/>
      <w:pPr>
        <w:ind w:left="116" w:hanging="27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1" w:tplc="06263522">
      <w:start w:val="1"/>
      <w:numFmt w:val="lowerLetter"/>
      <w:lvlText w:val="%2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2" w:tplc="C2BC51D8">
      <w:start w:val="1"/>
      <w:numFmt w:val="upperRoman"/>
      <w:lvlText w:val="%3."/>
      <w:lvlJc w:val="left"/>
      <w:pPr>
        <w:ind w:left="116" w:hanging="21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3" w:tplc="31B440F4">
      <w:start w:val="1"/>
      <w:numFmt w:val="decimal"/>
      <w:lvlText w:val="%4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4" w:tplc="5A68BDD8">
      <w:start w:val="1"/>
      <w:numFmt w:val="lowerLetter"/>
      <w:lvlText w:val="%5."/>
      <w:lvlJc w:val="left"/>
      <w:pPr>
        <w:ind w:left="116" w:hanging="207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5" w:tplc="931E52D4">
      <w:start w:val="1"/>
      <w:numFmt w:val="bullet"/>
      <w:lvlText w:val="•"/>
      <w:lvlJc w:val="left"/>
      <w:pPr>
        <w:ind w:left="4710" w:hanging="207"/>
      </w:pPr>
      <w:rPr>
        <w:rFonts w:hint="default"/>
      </w:rPr>
    </w:lvl>
    <w:lvl w:ilvl="6" w:tplc="19F29C02">
      <w:start w:val="1"/>
      <w:numFmt w:val="bullet"/>
      <w:lvlText w:val="•"/>
      <w:lvlJc w:val="left"/>
      <w:pPr>
        <w:ind w:left="5628" w:hanging="207"/>
      </w:pPr>
      <w:rPr>
        <w:rFonts w:hint="default"/>
      </w:rPr>
    </w:lvl>
    <w:lvl w:ilvl="7" w:tplc="A8AE8E08">
      <w:start w:val="1"/>
      <w:numFmt w:val="bullet"/>
      <w:lvlText w:val="•"/>
      <w:lvlJc w:val="left"/>
      <w:pPr>
        <w:ind w:left="6546" w:hanging="207"/>
      </w:pPr>
      <w:rPr>
        <w:rFonts w:hint="default"/>
      </w:rPr>
    </w:lvl>
    <w:lvl w:ilvl="8" w:tplc="3A4E3922">
      <w:start w:val="1"/>
      <w:numFmt w:val="bullet"/>
      <w:lvlText w:val="•"/>
      <w:lvlJc w:val="left"/>
      <w:pPr>
        <w:ind w:left="7464" w:hanging="207"/>
      </w:pPr>
      <w:rPr>
        <w:rFonts w:hint="default"/>
      </w:rPr>
    </w:lvl>
  </w:abstractNum>
  <w:abstractNum w:abstractNumId="16" w15:restartNumberingAfterBreak="0">
    <w:nsid w:val="64276FBF"/>
    <w:multiLevelType w:val="hybridMultilevel"/>
    <w:tmpl w:val="82AA3C74"/>
    <w:lvl w:ilvl="0" w:tplc="8D1A9F0C">
      <w:start w:val="9"/>
      <w:numFmt w:val="decimal"/>
      <w:lvlText w:val="%1"/>
      <w:lvlJc w:val="left"/>
      <w:pPr>
        <w:ind w:left="116" w:hanging="159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1A56CD7A">
      <w:start w:val="1"/>
      <w:numFmt w:val="bullet"/>
      <w:lvlText w:val="•"/>
      <w:lvlJc w:val="left"/>
      <w:pPr>
        <w:ind w:left="1050" w:hanging="159"/>
      </w:pPr>
      <w:rPr>
        <w:rFonts w:hint="default"/>
      </w:rPr>
    </w:lvl>
    <w:lvl w:ilvl="2" w:tplc="80827C68">
      <w:start w:val="1"/>
      <w:numFmt w:val="bullet"/>
      <w:lvlText w:val="•"/>
      <w:lvlJc w:val="left"/>
      <w:pPr>
        <w:ind w:left="1980" w:hanging="159"/>
      </w:pPr>
      <w:rPr>
        <w:rFonts w:hint="default"/>
      </w:rPr>
    </w:lvl>
    <w:lvl w:ilvl="3" w:tplc="FEEEA6A0">
      <w:start w:val="1"/>
      <w:numFmt w:val="bullet"/>
      <w:lvlText w:val="•"/>
      <w:lvlJc w:val="left"/>
      <w:pPr>
        <w:ind w:left="2910" w:hanging="159"/>
      </w:pPr>
      <w:rPr>
        <w:rFonts w:hint="default"/>
      </w:rPr>
    </w:lvl>
    <w:lvl w:ilvl="4" w:tplc="F79CE104">
      <w:start w:val="1"/>
      <w:numFmt w:val="bullet"/>
      <w:lvlText w:val="•"/>
      <w:lvlJc w:val="left"/>
      <w:pPr>
        <w:ind w:left="3840" w:hanging="159"/>
      </w:pPr>
      <w:rPr>
        <w:rFonts w:hint="default"/>
      </w:rPr>
    </w:lvl>
    <w:lvl w:ilvl="5" w:tplc="07662512">
      <w:start w:val="1"/>
      <w:numFmt w:val="bullet"/>
      <w:lvlText w:val="•"/>
      <w:lvlJc w:val="left"/>
      <w:pPr>
        <w:ind w:left="4770" w:hanging="159"/>
      </w:pPr>
      <w:rPr>
        <w:rFonts w:hint="default"/>
      </w:rPr>
    </w:lvl>
    <w:lvl w:ilvl="6" w:tplc="A314B1F0">
      <w:start w:val="1"/>
      <w:numFmt w:val="bullet"/>
      <w:lvlText w:val="•"/>
      <w:lvlJc w:val="left"/>
      <w:pPr>
        <w:ind w:left="5700" w:hanging="159"/>
      </w:pPr>
      <w:rPr>
        <w:rFonts w:hint="default"/>
      </w:rPr>
    </w:lvl>
    <w:lvl w:ilvl="7" w:tplc="DF4E3DFC">
      <w:start w:val="1"/>
      <w:numFmt w:val="bullet"/>
      <w:lvlText w:val="•"/>
      <w:lvlJc w:val="left"/>
      <w:pPr>
        <w:ind w:left="6630" w:hanging="159"/>
      </w:pPr>
      <w:rPr>
        <w:rFonts w:hint="default"/>
      </w:rPr>
    </w:lvl>
    <w:lvl w:ilvl="8" w:tplc="6CCAEF04">
      <w:start w:val="1"/>
      <w:numFmt w:val="bullet"/>
      <w:lvlText w:val="•"/>
      <w:lvlJc w:val="left"/>
      <w:pPr>
        <w:ind w:left="7560" w:hanging="159"/>
      </w:pPr>
      <w:rPr>
        <w:rFonts w:hint="default"/>
      </w:rPr>
    </w:lvl>
  </w:abstractNum>
  <w:abstractNum w:abstractNumId="17" w15:restartNumberingAfterBreak="0">
    <w:nsid w:val="69802594"/>
    <w:multiLevelType w:val="hybridMultilevel"/>
    <w:tmpl w:val="A6300C32"/>
    <w:lvl w:ilvl="0" w:tplc="19B0B760">
      <w:start w:val="1"/>
      <w:numFmt w:val="decimal"/>
      <w:lvlText w:val="%1"/>
      <w:lvlJc w:val="left"/>
      <w:pPr>
        <w:ind w:left="116" w:hanging="154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9C8CC52">
      <w:start w:val="1"/>
      <w:numFmt w:val="bullet"/>
      <w:lvlText w:val="•"/>
      <w:lvlJc w:val="left"/>
      <w:pPr>
        <w:ind w:left="1080" w:hanging="154"/>
      </w:pPr>
      <w:rPr>
        <w:rFonts w:hint="default"/>
      </w:rPr>
    </w:lvl>
    <w:lvl w:ilvl="2" w:tplc="EF4CEE82">
      <w:start w:val="1"/>
      <w:numFmt w:val="bullet"/>
      <w:lvlText w:val="•"/>
      <w:lvlJc w:val="left"/>
      <w:pPr>
        <w:ind w:left="2040" w:hanging="154"/>
      </w:pPr>
      <w:rPr>
        <w:rFonts w:hint="default"/>
      </w:rPr>
    </w:lvl>
    <w:lvl w:ilvl="3" w:tplc="A1745C90">
      <w:start w:val="1"/>
      <w:numFmt w:val="bullet"/>
      <w:lvlText w:val="•"/>
      <w:lvlJc w:val="left"/>
      <w:pPr>
        <w:ind w:left="3000" w:hanging="154"/>
      </w:pPr>
      <w:rPr>
        <w:rFonts w:hint="default"/>
      </w:rPr>
    </w:lvl>
    <w:lvl w:ilvl="4" w:tplc="5CC4457E">
      <w:start w:val="1"/>
      <w:numFmt w:val="bullet"/>
      <w:lvlText w:val="•"/>
      <w:lvlJc w:val="left"/>
      <w:pPr>
        <w:ind w:left="3960" w:hanging="154"/>
      </w:pPr>
      <w:rPr>
        <w:rFonts w:hint="default"/>
      </w:rPr>
    </w:lvl>
    <w:lvl w:ilvl="5" w:tplc="5286499E">
      <w:start w:val="1"/>
      <w:numFmt w:val="bullet"/>
      <w:lvlText w:val="•"/>
      <w:lvlJc w:val="left"/>
      <w:pPr>
        <w:ind w:left="4920" w:hanging="154"/>
      </w:pPr>
      <w:rPr>
        <w:rFonts w:hint="default"/>
      </w:rPr>
    </w:lvl>
    <w:lvl w:ilvl="6" w:tplc="C9C8BB64">
      <w:start w:val="1"/>
      <w:numFmt w:val="bullet"/>
      <w:lvlText w:val="•"/>
      <w:lvlJc w:val="left"/>
      <w:pPr>
        <w:ind w:left="5880" w:hanging="154"/>
      </w:pPr>
      <w:rPr>
        <w:rFonts w:hint="default"/>
      </w:rPr>
    </w:lvl>
    <w:lvl w:ilvl="7" w:tplc="8874633E">
      <w:start w:val="1"/>
      <w:numFmt w:val="bullet"/>
      <w:lvlText w:val="•"/>
      <w:lvlJc w:val="left"/>
      <w:pPr>
        <w:ind w:left="6840" w:hanging="154"/>
      </w:pPr>
      <w:rPr>
        <w:rFonts w:hint="default"/>
      </w:rPr>
    </w:lvl>
    <w:lvl w:ilvl="8" w:tplc="DC28837E">
      <w:start w:val="1"/>
      <w:numFmt w:val="bullet"/>
      <w:lvlText w:val="•"/>
      <w:lvlJc w:val="left"/>
      <w:pPr>
        <w:ind w:left="7800" w:hanging="154"/>
      </w:pPr>
      <w:rPr>
        <w:rFonts w:hint="default"/>
      </w:rPr>
    </w:lvl>
  </w:abstractNum>
  <w:abstractNum w:abstractNumId="18" w15:restartNumberingAfterBreak="0">
    <w:nsid w:val="6E7F4202"/>
    <w:multiLevelType w:val="hybridMultilevel"/>
    <w:tmpl w:val="1F72B66C"/>
    <w:lvl w:ilvl="0" w:tplc="D4822A86">
      <w:start w:val="12"/>
      <w:numFmt w:val="decimal"/>
      <w:lvlText w:val="%1"/>
      <w:lvlJc w:val="left"/>
      <w:pPr>
        <w:ind w:left="116" w:hanging="317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E3DAE802">
      <w:start w:val="1"/>
      <w:numFmt w:val="bullet"/>
      <w:lvlText w:val="•"/>
      <w:lvlJc w:val="left"/>
      <w:pPr>
        <w:ind w:left="1040" w:hanging="317"/>
      </w:pPr>
      <w:rPr>
        <w:rFonts w:hint="default"/>
      </w:rPr>
    </w:lvl>
    <w:lvl w:ilvl="2" w:tplc="23FCDAC2">
      <w:start w:val="1"/>
      <w:numFmt w:val="bullet"/>
      <w:lvlText w:val="•"/>
      <w:lvlJc w:val="left"/>
      <w:pPr>
        <w:ind w:left="1960" w:hanging="317"/>
      </w:pPr>
      <w:rPr>
        <w:rFonts w:hint="default"/>
      </w:rPr>
    </w:lvl>
    <w:lvl w:ilvl="3" w:tplc="CF84AAD2">
      <w:start w:val="1"/>
      <w:numFmt w:val="bullet"/>
      <w:lvlText w:val="•"/>
      <w:lvlJc w:val="left"/>
      <w:pPr>
        <w:ind w:left="2880" w:hanging="317"/>
      </w:pPr>
      <w:rPr>
        <w:rFonts w:hint="default"/>
      </w:rPr>
    </w:lvl>
    <w:lvl w:ilvl="4" w:tplc="E1C847BE">
      <w:start w:val="1"/>
      <w:numFmt w:val="bullet"/>
      <w:lvlText w:val="•"/>
      <w:lvlJc w:val="left"/>
      <w:pPr>
        <w:ind w:left="3800" w:hanging="317"/>
      </w:pPr>
      <w:rPr>
        <w:rFonts w:hint="default"/>
      </w:rPr>
    </w:lvl>
    <w:lvl w:ilvl="5" w:tplc="A60C9DA6">
      <w:start w:val="1"/>
      <w:numFmt w:val="bullet"/>
      <w:lvlText w:val="•"/>
      <w:lvlJc w:val="left"/>
      <w:pPr>
        <w:ind w:left="4720" w:hanging="317"/>
      </w:pPr>
      <w:rPr>
        <w:rFonts w:hint="default"/>
      </w:rPr>
    </w:lvl>
    <w:lvl w:ilvl="6" w:tplc="7250000E">
      <w:start w:val="1"/>
      <w:numFmt w:val="bullet"/>
      <w:lvlText w:val="•"/>
      <w:lvlJc w:val="left"/>
      <w:pPr>
        <w:ind w:left="5640" w:hanging="317"/>
      </w:pPr>
      <w:rPr>
        <w:rFonts w:hint="default"/>
      </w:rPr>
    </w:lvl>
    <w:lvl w:ilvl="7" w:tplc="7F347164">
      <w:start w:val="1"/>
      <w:numFmt w:val="bullet"/>
      <w:lvlText w:val="•"/>
      <w:lvlJc w:val="left"/>
      <w:pPr>
        <w:ind w:left="6560" w:hanging="317"/>
      </w:pPr>
      <w:rPr>
        <w:rFonts w:hint="default"/>
      </w:rPr>
    </w:lvl>
    <w:lvl w:ilvl="8" w:tplc="97FE76C6">
      <w:start w:val="1"/>
      <w:numFmt w:val="bullet"/>
      <w:lvlText w:val="•"/>
      <w:lvlJc w:val="left"/>
      <w:pPr>
        <w:ind w:left="7480" w:hanging="317"/>
      </w:pPr>
      <w:rPr>
        <w:rFonts w:hint="default"/>
      </w:rPr>
    </w:lvl>
  </w:abstractNum>
  <w:abstractNum w:abstractNumId="19" w15:restartNumberingAfterBreak="0">
    <w:nsid w:val="709B34C5"/>
    <w:multiLevelType w:val="hybridMultilevel"/>
    <w:tmpl w:val="4DA8BF66"/>
    <w:lvl w:ilvl="0" w:tplc="5DE20058">
      <w:start w:val="1"/>
      <w:numFmt w:val="decimal"/>
      <w:lvlText w:val="%1."/>
      <w:lvlJc w:val="left"/>
      <w:pPr>
        <w:ind w:left="116" w:hanging="208"/>
        <w:jc w:val="left"/>
      </w:pPr>
      <w:rPr>
        <w:rFonts w:ascii="Times New Roman" w:eastAsia="Times New Roman" w:hAnsi="Times New Roman" w:hint="default"/>
        <w:spacing w:val="-3"/>
        <w:w w:val="100"/>
        <w:sz w:val="24"/>
        <w:szCs w:val="24"/>
      </w:rPr>
    </w:lvl>
    <w:lvl w:ilvl="1" w:tplc="8B3C0932">
      <w:start w:val="1"/>
      <w:numFmt w:val="lowerLetter"/>
      <w:lvlText w:val="%2."/>
      <w:lvlJc w:val="left"/>
      <w:pPr>
        <w:ind w:left="116" w:hanging="216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2" w:tplc="01D82BA0">
      <w:start w:val="1"/>
      <w:numFmt w:val="upperRoman"/>
      <w:lvlText w:val="%3."/>
      <w:lvlJc w:val="left"/>
      <w:pPr>
        <w:ind w:left="116" w:hanging="201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3" w:tplc="15583072">
      <w:start w:val="1"/>
      <w:numFmt w:val="decimal"/>
      <w:lvlText w:val="%4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4" w:tplc="DBA861D6">
      <w:start w:val="1"/>
      <w:numFmt w:val="upperLetter"/>
      <w:lvlText w:val="%5."/>
      <w:lvlJc w:val="left"/>
      <w:pPr>
        <w:ind w:left="116" w:hanging="279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5" w:tplc="B8120328">
      <w:start w:val="1"/>
      <w:numFmt w:val="lowerLetter"/>
      <w:lvlText w:val="%6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6" w:tplc="86560430">
      <w:start w:val="1"/>
      <w:numFmt w:val="bullet"/>
      <w:lvlText w:val="•"/>
      <w:lvlJc w:val="left"/>
      <w:pPr>
        <w:ind w:left="5628" w:hanging="221"/>
      </w:pPr>
      <w:rPr>
        <w:rFonts w:hint="default"/>
      </w:rPr>
    </w:lvl>
    <w:lvl w:ilvl="7" w:tplc="1DEC4242">
      <w:start w:val="1"/>
      <w:numFmt w:val="bullet"/>
      <w:lvlText w:val="•"/>
      <w:lvlJc w:val="left"/>
      <w:pPr>
        <w:ind w:left="6546" w:hanging="221"/>
      </w:pPr>
      <w:rPr>
        <w:rFonts w:hint="default"/>
      </w:rPr>
    </w:lvl>
    <w:lvl w:ilvl="8" w:tplc="2FFC5DC2">
      <w:start w:val="1"/>
      <w:numFmt w:val="bullet"/>
      <w:lvlText w:val="•"/>
      <w:lvlJc w:val="left"/>
      <w:pPr>
        <w:ind w:left="7464" w:hanging="221"/>
      </w:pPr>
      <w:rPr>
        <w:rFonts w:hint="default"/>
      </w:rPr>
    </w:lvl>
  </w:abstractNum>
  <w:abstractNum w:abstractNumId="20" w15:restartNumberingAfterBreak="0">
    <w:nsid w:val="736E13CE"/>
    <w:multiLevelType w:val="hybridMultilevel"/>
    <w:tmpl w:val="188C2A80"/>
    <w:lvl w:ilvl="0" w:tplc="CD9C5B62">
      <w:start w:val="1"/>
      <w:numFmt w:val="upperRoman"/>
      <w:lvlText w:val="%1."/>
      <w:lvlJc w:val="left"/>
      <w:pPr>
        <w:ind w:left="116" w:hanging="188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2F924F08">
      <w:start w:val="1"/>
      <w:numFmt w:val="bullet"/>
      <w:lvlText w:val="•"/>
      <w:lvlJc w:val="left"/>
      <w:pPr>
        <w:ind w:left="1038" w:hanging="188"/>
      </w:pPr>
      <w:rPr>
        <w:rFonts w:hint="default"/>
      </w:rPr>
    </w:lvl>
    <w:lvl w:ilvl="2" w:tplc="61AED49A">
      <w:start w:val="1"/>
      <w:numFmt w:val="bullet"/>
      <w:lvlText w:val="•"/>
      <w:lvlJc w:val="left"/>
      <w:pPr>
        <w:ind w:left="1956" w:hanging="188"/>
      </w:pPr>
      <w:rPr>
        <w:rFonts w:hint="default"/>
      </w:rPr>
    </w:lvl>
    <w:lvl w:ilvl="3" w:tplc="CE92585A">
      <w:start w:val="1"/>
      <w:numFmt w:val="bullet"/>
      <w:lvlText w:val="•"/>
      <w:lvlJc w:val="left"/>
      <w:pPr>
        <w:ind w:left="2874" w:hanging="188"/>
      </w:pPr>
      <w:rPr>
        <w:rFonts w:hint="default"/>
      </w:rPr>
    </w:lvl>
    <w:lvl w:ilvl="4" w:tplc="EC2A84FA">
      <w:start w:val="1"/>
      <w:numFmt w:val="bullet"/>
      <w:lvlText w:val="•"/>
      <w:lvlJc w:val="left"/>
      <w:pPr>
        <w:ind w:left="3792" w:hanging="188"/>
      </w:pPr>
      <w:rPr>
        <w:rFonts w:hint="default"/>
      </w:rPr>
    </w:lvl>
    <w:lvl w:ilvl="5" w:tplc="0868D73A">
      <w:start w:val="1"/>
      <w:numFmt w:val="bullet"/>
      <w:lvlText w:val="•"/>
      <w:lvlJc w:val="left"/>
      <w:pPr>
        <w:ind w:left="4710" w:hanging="188"/>
      </w:pPr>
      <w:rPr>
        <w:rFonts w:hint="default"/>
      </w:rPr>
    </w:lvl>
    <w:lvl w:ilvl="6" w:tplc="8B02623E">
      <w:start w:val="1"/>
      <w:numFmt w:val="bullet"/>
      <w:lvlText w:val="•"/>
      <w:lvlJc w:val="left"/>
      <w:pPr>
        <w:ind w:left="5628" w:hanging="188"/>
      </w:pPr>
      <w:rPr>
        <w:rFonts w:hint="default"/>
      </w:rPr>
    </w:lvl>
    <w:lvl w:ilvl="7" w:tplc="5E9C2270">
      <w:start w:val="1"/>
      <w:numFmt w:val="bullet"/>
      <w:lvlText w:val="•"/>
      <w:lvlJc w:val="left"/>
      <w:pPr>
        <w:ind w:left="6546" w:hanging="188"/>
      </w:pPr>
      <w:rPr>
        <w:rFonts w:hint="default"/>
      </w:rPr>
    </w:lvl>
    <w:lvl w:ilvl="8" w:tplc="AC60569A">
      <w:start w:val="1"/>
      <w:numFmt w:val="bullet"/>
      <w:lvlText w:val="•"/>
      <w:lvlJc w:val="left"/>
      <w:pPr>
        <w:ind w:left="7464" w:hanging="188"/>
      </w:pPr>
      <w:rPr>
        <w:rFonts w:hint="default"/>
      </w:rPr>
    </w:lvl>
  </w:abstractNum>
  <w:abstractNum w:abstractNumId="21" w15:restartNumberingAfterBreak="0">
    <w:nsid w:val="748F5DB6"/>
    <w:multiLevelType w:val="hybridMultilevel"/>
    <w:tmpl w:val="B94C4F9E"/>
    <w:lvl w:ilvl="0" w:tplc="CA523A10">
      <w:start w:val="1"/>
      <w:numFmt w:val="upperRoman"/>
      <w:lvlText w:val="%1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EF4C0110">
      <w:start w:val="1"/>
      <w:numFmt w:val="bullet"/>
      <w:lvlText w:val="•"/>
      <w:lvlJc w:val="left"/>
      <w:pPr>
        <w:ind w:left="1038" w:hanging="226"/>
      </w:pPr>
      <w:rPr>
        <w:rFonts w:hint="default"/>
      </w:rPr>
    </w:lvl>
    <w:lvl w:ilvl="2" w:tplc="3F8C71E4">
      <w:start w:val="1"/>
      <w:numFmt w:val="bullet"/>
      <w:lvlText w:val="•"/>
      <w:lvlJc w:val="left"/>
      <w:pPr>
        <w:ind w:left="1956" w:hanging="226"/>
      </w:pPr>
      <w:rPr>
        <w:rFonts w:hint="default"/>
      </w:rPr>
    </w:lvl>
    <w:lvl w:ilvl="3" w:tplc="A978FA8C">
      <w:start w:val="1"/>
      <w:numFmt w:val="bullet"/>
      <w:lvlText w:val="•"/>
      <w:lvlJc w:val="left"/>
      <w:pPr>
        <w:ind w:left="2874" w:hanging="226"/>
      </w:pPr>
      <w:rPr>
        <w:rFonts w:hint="default"/>
      </w:rPr>
    </w:lvl>
    <w:lvl w:ilvl="4" w:tplc="7F289100">
      <w:start w:val="1"/>
      <w:numFmt w:val="bullet"/>
      <w:lvlText w:val="•"/>
      <w:lvlJc w:val="left"/>
      <w:pPr>
        <w:ind w:left="3792" w:hanging="226"/>
      </w:pPr>
      <w:rPr>
        <w:rFonts w:hint="default"/>
      </w:rPr>
    </w:lvl>
    <w:lvl w:ilvl="5" w:tplc="3D3EFE1E">
      <w:start w:val="1"/>
      <w:numFmt w:val="bullet"/>
      <w:lvlText w:val="•"/>
      <w:lvlJc w:val="left"/>
      <w:pPr>
        <w:ind w:left="4710" w:hanging="226"/>
      </w:pPr>
      <w:rPr>
        <w:rFonts w:hint="default"/>
      </w:rPr>
    </w:lvl>
    <w:lvl w:ilvl="6" w:tplc="5EF8D0F6">
      <w:start w:val="1"/>
      <w:numFmt w:val="bullet"/>
      <w:lvlText w:val="•"/>
      <w:lvlJc w:val="left"/>
      <w:pPr>
        <w:ind w:left="5628" w:hanging="226"/>
      </w:pPr>
      <w:rPr>
        <w:rFonts w:hint="default"/>
      </w:rPr>
    </w:lvl>
    <w:lvl w:ilvl="7" w:tplc="EDDEED0A">
      <w:start w:val="1"/>
      <w:numFmt w:val="bullet"/>
      <w:lvlText w:val="•"/>
      <w:lvlJc w:val="left"/>
      <w:pPr>
        <w:ind w:left="6546" w:hanging="226"/>
      </w:pPr>
      <w:rPr>
        <w:rFonts w:hint="default"/>
      </w:rPr>
    </w:lvl>
    <w:lvl w:ilvl="8" w:tplc="479E0DE2">
      <w:start w:val="1"/>
      <w:numFmt w:val="bullet"/>
      <w:lvlText w:val="•"/>
      <w:lvlJc w:val="left"/>
      <w:pPr>
        <w:ind w:left="7464" w:hanging="226"/>
      </w:pPr>
      <w:rPr>
        <w:rFonts w:hint="default"/>
      </w:rPr>
    </w:lvl>
  </w:abstractNum>
  <w:abstractNum w:abstractNumId="22" w15:restartNumberingAfterBreak="0">
    <w:nsid w:val="7BF53367"/>
    <w:multiLevelType w:val="hybridMultilevel"/>
    <w:tmpl w:val="82020934"/>
    <w:lvl w:ilvl="0" w:tplc="59C40DD0">
      <w:start w:val="1"/>
      <w:numFmt w:val="upperRoman"/>
      <w:lvlText w:val="%1."/>
      <w:lvlJc w:val="left"/>
      <w:pPr>
        <w:ind w:left="116" w:hanging="200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200819C2">
      <w:start w:val="1"/>
      <w:numFmt w:val="bullet"/>
      <w:lvlText w:val="•"/>
      <w:lvlJc w:val="left"/>
      <w:pPr>
        <w:ind w:left="1040" w:hanging="200"/>
      </w:pPr>
      <w:rPr>
        <w:rFonts w:hint="default"/>
      </w:rPr>
    </w:lvl>
    <w:lvl w:ilvl="2" w:tplc="A88A60A6">
      <w:start w:val="1"/>
      <w:numFmt w:val="bullet"/>
      <w:lvlText w:val="•"/>
      <w:lvlJc w:val="left"/>
      <w:pPr>
        <w:ind w:left="1960" w:hanging="200"/>
      </w:pPr>
      <w:rPr>
        <w:rFonts w:hint="default"/>
      </w:rPr>
    </w:lvl>
    <w:lvl w:ilvl="3" w:tplc="5B96183E">
      <w:start w:val="1"/>
      <w:numFmt w:val="bullet"/>
      <w:lvlText w:val="•"/>
      <w:lvlJc w:val="left"/>
      <w:pPr>
        <w:ind w:left="2880" w:hanging="200"/>
      </w:pPr>
      <w:rPr>
        <w:rFonts w:hint="default"/>
      </w:rPr>
    </w:lvl>
    <w:lvl w:ilvl="4" w:tplc="4C0E32AE">
      <w:start w:val="1"/>
      <w:numFmt w:val="bullet"/>
      <w:lvlText w:val="•"/>
      <w:lvlJc w:val="left"/>
      <w:pPr>
        <w:ind w:left="3800" w:hanging="200"/>
      </w:pPr>
      <w:rPr>
        <w:rFonts w:hint="default"/>
      </w:rPr>
    </w:lvl>
    <w:lvl w:ilvl="5" w:tplc="82FA37A6">
      <w:start w:val="1"/>
      <w:numFmt w:val="bullet"/>
      <w:lvlText w:val="•"/>
      <w:lvlJc w:val="left"/>
      <w:pPr>
        <w:ind w:left="4720" w:hanging="200"/>
      </w:pPr>
      <w:rPr>
        <w:rFonts w:hint="default"/>
      </w:rPr>
    </w:lvl>
    <w:lvl w:ilvl="6" w:tplc="45485354">
      <w:start w:val="1"/>
      <w:numFmt w:val="bullet"/>
      <w:lvlText w:val="•"/>
      <w:lvlJc w:val="left"/>
      <w:pPr>
        <w:ind w:left="5640" w:hanging="200"/>
      </w:pPr>
      <w:rPr>
        <w:rFonts w:hint="default"/>
      </w:rPr>
    </w:lvl>
    <w:lvl w:ilvl="7" w:tplc="2E828798">
      <w:start w:val="1"/>
      <w:numFmt w:val="bullet"/>
      <w:lvlText w:val="•"/>
      <w:lvlJc w:val="left"/>
      <w:pPr>
        <w:ind w:left="6560" w:hanging="200"/>
      </w:pPr>
      <w:rPr>
        <w:rFonts w:hint="default"/>
      </w:rPr>
    </w:lvl>
    <w:lvl w:ilvl="8" w:tplc="6EAE6B62">
      <w:start w:val="1"/>
      <w:numFmt w:val="bullet"/>
      <w:lvlText w:val="•"/>
      <w:lvlJc w:val="left"/>
      <w:pPr>
        <w:ind w:left="7480" w:hanging="20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8"/>
  </w:num>
  <w:num w:numId="5">
    <w:abstractNumId w:val="1"/>
  </w:num>
  <w:num w:numId="6">
    <w:abstractNumId w:val="7"/>
  </w:num>
  <w:num w:numId="7">
    <w:abstractNumId w:val="12"/>
  </w:num>
  <w:num w:numId="8">
    <w:abstractNumId w:val="11"/>
  </w:num>
  <w:num w:numId="9">
    <w:abstractNumId w:val="22"/>
  </w:num>
  <w:num w:numId="10">
    <w:abstractNumId w:val="5"/>
  </w:num>
  <w:num w:numId="11">
    <w:abstractNumId w:val="17"/>
  </w:num>
  <w:num w:numId="12">
    <w:abstractNumId w:val="19"/>
  </w:num>
  <w:num w:numId="13">
    <w:abstractNumId w:val="13"/>
  </w:num>
  <w:num w:numId="14">
    <w:abstractNumId w:val="20"/>
  </w:num>
  <w:num w:numId="15">
    <w:abstractNumId w:val="16"/>
  </w:num>
  <w:num w:numId="16">
    <w:abstractNumId w:val="2"/>
  </w:num>
  <w:num w:numId="17">
    <w:abstractNumId w:val="15"/>
  </w:num>
  <w:num w:numId="18">
    <w:abstractNumId w:val="3"/>
  </w:num>
  <w:num w:numId="19">
    <w:abstractNumId w:val="6"/>
  </w:num>
  <w:num w:numId="20">
    <w:abstractNumId w:val="14"/>
  </w:num>
  <w:num w:numId="21">
    <w:abstractNumId w:val="0"/>
  </w:num>
  <w:num w:numId="22">
    <w:abstractNumId w:val="8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A2"/>
    <w:rsid w:val="0036548A"/>
    <w:rsid w:val="005C558A"/>
    <w:rsid w:val="00A0242B"/>
    <w:rsid w:val="00A209A2"/>
    <w:rsid w:val="00B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A81821-5C49-4595-A104-E6605A30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pPr>
      <w:ind w:left="116"/>
    </w:pPr>
    <w:rPr>
      <w:rFonts w:ascii="Times New Roman" w:eastAsia="Times New Roman" w:hAnsi="Times New Roman"/>
      <w:sz w:val="24"/>
      <w:szCs w:val="24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52</Pages>
  <Words>21781</Words>
  <Characters>119796</Characters>
  <Application>Microsoft Office Word</Application>
  <DocSecurity>0</DocSecurity>
  <Lines>998</Lines>
  <Paragraphs>282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C:\bestanden c\theologie\henry\nt\EVANG.PDF</vt:lpstr>
    </vt:vector>
  </TitlesOfParts>
  <Company/>
  <LinksUpToDate>false</LinksUpToDate>
  <CharactersWithSpaces>141295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C:\bestanden c\theologie\henry\nt\EVANG.PDF</dc:title>
  <dc:creator>Ben Fresco</dc:creator>
  <cp:lastModifiedBy>Hans en Willie Loedeman</cp:lastModifiedBy>
  <cp:revision>3</cp:revision>
  <dcterms:created xsi:type="dcterms:W3CDTF">2016-01-11T18:04:00Z</dcterms:created>
  <dcterms:modified xsi:type="dcterms:W3CDTF">2016-01-11T18:04:00Z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2015-12-31T00:00:00Z</vt:filetime>
  </property>
</Properties>
</file>